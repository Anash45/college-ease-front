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ink/ink3.xml" ContentType="application/inkml+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8481"/>
      </w:tblGrid>
      <w:tr w:rsidR="00BB62E3" w14:paraId="447771EE" w14:textId="77777777" w:rsidTr="002075A6">
        <w:tc>
          <w:tcPr>
            <w:tcW w:w="8481" w:type="dxa"/>
          </w:tcPr>
          <w:p w14:paraId="1DC5B32C" w14:textId="77777777" w:rsidR="00BB62E3" w:rsidRDefault="00BB62E3" w:rsidP="001C7A9A">
            <w:pPr>
              <w:pStyle w:val="CoverfontUMP"/>
            </w:pPr>
            <w:bookmarkStart w:id="0" w:name="_Hlk150447856"/>
            <w:bookmarkEnd w:id="0"/>
          </w:p>
        </w:tc>
      </w:tr>
      <w:tr w:rsidR="00B64D03" w14:paraId="6EF52399" w14:textId="77777777" w:rsidTr="002075A6">
        <w:tc>
          <w:tcPr>
            <w:tcW w:w="8481" w:type="dxa"/>
          </w:tcPr>
          <w:p w14:paraId="355A9439" w14:textId="77777777" w:rsidR="00B64D03" w:rsidRDefault="00B64D03" w:rsidP="001C7A9A">
            <w:pPr>
              <w:pStyle w:val="CoverfontUMP"/>
            </w:pPr>
          </w:p>
        </w:tc>
      </w:tr>
      <w:tr w:rsidR="009B612F" w14:paraId="19D16FE0" w14:textId="77777777" w:rsidTr="002075A6">
        <w:trPr>
          <w:trHeight w:val="3480"/>
        </w:trPr>
        <w:tc>
          <w:tcPr>
            <w:tcW w:w="8481" w:type="dxa"/>
          </w:tcPr>
          <w:p w14:paraId="1BD336A5" w14:textId="5D2AFE7A" w:rsidR="00DB7E47" w:rsidRDefault="002075A6" w:rsidP="001C7A9A">
            <w:pPr>
              <w:pStyle w:val="CoverfontUMP"/>
            </w:pPr>
            <w:r w:rsidRPr="002075A6">
              <w:t>CollageEase</w:t>
            </w:r>
            <w:r w:rsidR="00DB7E47">
              <w:t>.</w:t>
            </w:r>
          </w:p>
          <w:p w14:paraId="10E41A4B" w14:textId="77777777" w:rsidR="00DB7E47" w:rsidRDefault="00DB7E47" w:rsidP="001C7A9A">
            <w:pPr>
              <w:pStyle w:val="CoverfontUMP"/>
            </w:pPr>
          </w:p>
        </w:tc>
      </w:tr>
      <w:tr w:rsidR="003B68B2" w14:paraId="0F6A3CF1" w14:textId="77777777" w:rsidTr="002075A6">
        <w:tc>
          <w:tcPr>
            <w:tcW w:w="8481" w:type="dxa"/>
          </w:tcPr>
          <w:p w14:paraId="12BD9E2F" w14:textId="77777777" w:rsidR="003B68B2" w:rsidRDefault="003B68B2" w:rsidP="001C7A9A">
            <w:pPr>
              <w:pStyle w:val="CoverfontUMP"/>
            </w:pPr>
          </w:p>
        </w:tc>
      </w:tr>
      <w:tr w:rsidR="003B68B2" w14:paraId="09E1FBFF" w14:textId="77777777" w:rsidTr="002075A6">
        <w:tc>
          <w:tcPr>
            <w:tcW w:w="8481" w:type="dxa"/>
          </w:tcPr>
          <w:p w14:paraId="79B0ACCC" w14:textId="77777777" w:rsidR="003B68B2" w:rsidRDefault="003B68B2" w:rsidP="001C7A9A">
            <w:pPr>
              <w:pStyle w:val="CoverfontUMP"/>
            </w:pPr>
          </w:p>
        </w:tc>
      </w:tr>
      <w:tr w:rsidR="003B68B2" w14:paraId="68570739" w14:textId="77777777" w:rsidTr="002075A6">
        <w:tc>
          <w:tcPr>
            <w:tcW w:w="8481" w:type="dxa"/>
          </w:tcPr>
          <w:p w14:paraId="3D8D1478" w14:textId="77777777" w:rsidR="003B68B2" w:rsidRDefault="003B68B2" w:rsidP="001C7A9A">
            <w:pPr>
              <w:pStyle w:val="CoverfontUMP"/>
            </w:pPr>
          </w:p>
        </w:tc>
      </w:tr>
      <w:tr w:rsidR="003B68B2" w14:paraId="07F8F499" w14:textId="77777777" w:rsidTr="002075A6">
        <w:tc>
          <w:tcPr>
            <w:tcW w:w="8481" w:type="dxa"/>
          </w:tcPr>
          <w:p w14:paraId="6DBD086B" w14:textId="77777777" w:rsidR="003B68B2" w:rsidRDefault="003B68B2" w:rsidP="00692AFA">
            <w:pPr>
              <w:pStyle w:val="CoverfontUMP"/>
              <w:jc w:val="left"/>
            </w:pPr>
          </w:p>
        </w:tc>
      </w:tr>
      <w:tr w:rsidR="003B68B2" w14:paraId="5D650C65" w14:textId="77777777" w:rsidTr="002075A6">
        <w:tc>
          <w:tcPr>
            <w:tcW w:w="8481" w:type="dxa"/>
          </w:tcPr>
          <w:p w14:paraId="74CC51A5" w14:textId="5177483E" w:rsidR="003B68B2" w:rsidRDefault="002075A6" w:rsidP="001C7A9A">
            <w:pPr>
              <w:pStyle w:val="CoverfontUMP"/>
            </w:pPr>
            <w:r w:rsidRPr="002075A6">
              <w:t xml:space="preserve">OMAR </w:t>
            </w:r>
            <w:r>
              <w:t>MOAHMMED</w:t>
            </w:r>
            <w:r w:rsidRPr="002075A6">
              <w:t xml:space="preserve"> OMAR BA WAZIR</w:t>
            </w:r>
          </w:p>
        </w:tc>
      </w:tr>
      <w:tr w:rsidR="003B68B2" w14:paraId="7D95AEB2" w14:textId="77777777" w:rsidTr="002075A6">
        <w:tc>
          <w:tcPr>
            <w:tcW w:w="8481" w:type="dxa"/>
          </w:tcPr>
          <w:p w14:paraId="08995670" w14:textId="77777777" w:rsidR="003B68B2" w:rsidRDefault="003B68B2" w:rsidP="001C7A9A">
            <w:pPr>
              <w:pStyle w:val="CoverfontUMP"/>
            </w:pPr>
          </w:p>
        </w:tc>
      </w:tr>
      <w:tr w:rsidR="003B68B2" w14:paraId="4A1570A7" w14:textId="77777777" w:rsidTr="002075A6">
        <w:tc>
          <w:tcPr>
            <w:tcW w:w="8481" w:type="dxa"/>
          </w:tcPr>
          <w:p w14:paraId="725BE2B7" w14:textId="77777777" w:rsidR="003B68B2" w:rsidRDefault="003B68B2" w:rsidP="001C7A9A">
            <w:pPr>
              <w:pStyle w:val="CoverfontUMP"/>
            </w:pPr>
          </w:p>
        </w:tc>
      </w:tr>
      <w:tr w:rsidR="003B68B2" w14:paraId="27E0C34B" w14:textId="77777777" w:rsidTr="002075A6">
        <w:tc>
          <w:tcPr>
            <w:tcW w:w="8481" w:type="dxa"/>
          </w:tcPr>
          <w:p w14:paraId="338F9F58" w14:textId="77777777" w:rsidR="003B68B2" w:rsidRDefault="003B68B2" w:rsidP="001C7A9A">
            <w:pPr>
              <w:pStyle w:val="CoverfontUMP"/>
            </w:pPr>
          </w:p>
        </w:tc>
      </w:tr>
      <w:tr w:rsidR="003B68B2" w14:paraId="410CA64A" w14:textId="77777777" w:rsidTr="002075A6">
        <w:tc>
          <w:tcPr>
            <w:tcW w:w="8481" w:type="dxa"/>
          </w:tcPr>
          <w:p w14:paraId="74B0E34B" w14:textId="77777777" w:rsidR="003B68B2" w:rsidRDefault="003B68B2" w:rsidP="001C7A9A">
            <w:pPr>
              <w:pStyle w:val="CoverfontUMP"/>
            </w:pPr>
          </w:p>
        </w:tc>
      </w:tr>
      <w:tr w:rsidR="003B68B2" w14:paraId="40DDB493" w14:textId="77777777" w:rsidTr="002075A6">
        <w:tc>
          <w:tcPr>
            <w:tcW w:w="8481" w:type="dxa"/>
          </w:tcPr>
          <w:p w14:paraId="1D542A0B" w14:textId="77777777" w:rsidR="003B68B2" w:rsidRDefault="003B68B2" w:rsidP="001C7A9A">
            <w:pPr>
              <w:pStyle w:val="CoverfontUMP"/>
            </w:pPr>
          </w:p>
        </w:tc>
      </w:tr>
      <w:tr w:rsidR="002075A6" w14:paraId="0A078541" w14:textId="77777777" w:rsidTr="002075A6">
        <w:tc>
          <w:tcPr>
            <w:tcW w:w="8481" w:type="dxa"/>
          </w:tcPr>
          <w:p w14:paraId="1465374F" w14:textId="30CC3494" w:rsidR="002075A6" w:rsidRDefault="002075A6" w:rsidP="002075A6">
            <w:pPr>
              <w:pStyle w:val="CoverfontUMP"/>
            </w:pPr>
            <w:r w:rsidRPr="00E36003">
              <w:t>Bachelor of computer science</w:t>
            </w:r>
          </w:p>
        </w:tc>
      </w:tr>
      <w:tr w:rsidR="003B68B2" w14:paraId="51CDFAE1" w14:textId="77777777" w:rsidTr="002075A6">
        <w:tc>
          <w:tcPr>
            <w:tcW w:w="8481" w:type="dxa"/>
          </w:tcPr>
          <w:p w14:paraId="0792DA2A" w14:textId="77777777" w:rsidR="003B68B2" w:rsidRDefault="003B68B2" w:rsidP="001C7A9A">
            <w:pPr>
              <w:pStyle w:val="CoverfontUMP"/>
            </w:pPr>
          </w:p>
          <w:p w14:paraId="4BC14DAE" w14:textId="77777777" w:rsidR="002075A6" w:rsidRDefault="002075A6" w:rsidP="001C7A9A">
            <w:pPr>
              <w:pStyle w:val="CoverfontUMP"/>
            </w:pPr>
          </w:p>
        </w:tc>
      </w:tr>
      <w:tr w:rsidR="003B68B2" w14:paraId="1882FA3A" w14:textId="77777777" w:rsidTr="002075A6">
        <w:tc>
          <w:tcPr>
            <w:tcW w:w="8481" w:type="dxa"/>
          </w:tcPr>
          <w:sdt>
            <w:sdtPr>
              <w:id w:val="1431316764"/>
              <w:lock w:val="sdtContentLocked"/>
              <w:placeholder>
                <w:docPart w:val="676CC28524E0427E8FC2E1C46CA24B5B"/>
              </w:placeholder>
            </w:sdtPr>
            <w:sdtContent>
              <w:p w14:paraId="661E6E71" w14:textId="77777777" w:rsidR="0032054B" w:rsidRDefault="003B68B2" w:rsidP="001C7A9A">
                <w:pPr>
                  <w:pStyle w:val="CoverfontUMP"/>
                </w:pPr>
                <w:r w:rsidRPr="00B64D03">
                  <w:t>UNIVERSIT</w:t>
                </w:r>
                <w:r w:rsidR="00C04A30">
                  <w:t>I</w:t>
                </w:r>
                <w:r w:rsidRPr="00B64D03">
                  <w:t xml:space="preserve"> MALAYSIA PAHANG</w:t>
                </w:r>
                <w:r w:rsidR="0032054B">
                  <w:t xml:space="preserve"> </w:t>
                </w:r>
              </w:p>
              <w:p w14:paraId="387FC3B0" w14:textId="77777777" w:rsidR="003B68B2" w:rsidRDefault="0032054B" w:rsidP="001C7A9A">
                <w:pPr>
                  <w:pStyle w:val="CoverfontUMP"/>
                </w:pPr>
                <w:r>
                  <w:t>AL-SULTAN ABDULLAH</w:t>
                </w:r>
              </w:p>
            </w:sdtContent>
          </w:sdt>
        </w:tc>
      </w:tr>
      <w:tr w:rsidR="003B68B2" w14:paraId="16CE2308" w14:textId="77777777" w:rsidTr="002075A6">
        <w:trPr>
          <w:trHeight w:val="252"/>
        </w:trPr>
        <w:tc>
          <w:tcPr>
            <w:tcW w:w="8481" w:type="dxa"/>
          </w:tcPr>
          <w:p w14:paraId="73C63AE4" w14:textId="77777777" w:rsidR="003B68B2" w:rsidRPr="00B64D03" w:rsidRDefault="003B68B2" w:rsidP="001C7A9A">
            <w:pPr>
              <w:pStyle w:val="CoverfontUMP"/>
            </w:pPr>
          </w:p>
        </w:tc>
      </w:tr>
    </w:tbl>
    <w:p w14:paraId="7D22BA73" w14:textId="77777777" w:rsidR="00FF2F4E" w:rsidRPr="00FF2F4E" w:rsidRDefault="00933CA3" w:rsidP="008215B0">
      <w:pPr>
        <w:pStyle w:val="TITLEATROMANPAGES2"/>
      </w:pPr>
      <w:r>
        <w:lastRenderedPageBreak/>
        <w:t>UNIVERSITI MALAYSIA PAHANG</w:t>
      </w:r>
      <w:r w:rsidR="00F87808">
        <w:t xml:space="preserve"> AL-SULTAN ABDULLAH</w:t>
      </w:r>
    </w:p>
    <w:p w14:paraId="3857D819" w14:textId="77BB904D" w:rsidR="000A505B" w:rsidRDefault="003C0F6C" w:rsidP="000A505B">
      <w:pPr>
        <w:pStyle w:val="NoSpacing"/>
      </w:pPr>
      <w:r>
        <w:rPr>
          <w:rFonts w:ascii="Times New Roman" w:hAnsi="Times New Roman" w:cs="Times New Roman"/>
          <w:noProof/>
          <w:sz w:val="24"/>
          <w:szCs w:val="24"/>
          <w:lang w:val="en-GB" w:eastAsia="en-GB"/>
        </w:rPr>
        <mc:AlternateContent>
          <mc:Choice Requires="wpi">
            <w:drawing>
              <wp:anchor distT="0" distB="0" distL="114300" distR="114300" simplePos="0" relativeHeight="251664896" behindDoc="0" locked="0" layoutInCell="1" allowOverlap="1" wp14:anchorId="155BBD9F" wp14:editId="4C7FE67A">
                <wp:simplePos x="0" y="0"/>
                <wp:positionH relativeFrom="column">
                  <wp:posOffset>501015</wp:posOffset>
                </wp:positionH>
                <wp:positionV relativeFrom="paragraph">
                  <wp:posOffset>4792345</wp:posOffset>
                </wp:positionV>
                <wp:extent cx="1115060" cy="422910"/>
                <wp:effectExtent l="57150" t="57150" r="8890" b="53340"/>
                <wp:wrapNone/>
                <wp:docPr id="1196905510" name="Ink 6"/>
                <wp:cNvGraphicFramePr/>
                <a:graphic xmlns:a="http://schemas.openxmlformats.org/drawingml/2006/main">
                  <a:graphicData uri="http://schemas.microsoft.com/office/word/2010/wordprocessingInk">
                    <w14:contentPart bwMode="auto" r:id="rId8">
                      <w14:nvContentPartPr>
                        <w14:cNvContentPartPr/>
                      </w14:nvContentPartPr>
                      <w14:xfrm>
                        <a:off x="0" y="0"/>
                        <a:ext cx="1115060" cy="422910"/>
                      </w14:xfrm>
                    </w14:contentPart>
                  </a:graphicData>
                </a:graphic>
                <wp14:sizeRelH relativeFrom="margin">
                  <wp14:pctWidth>0</wp14:pctWidth>
                </wp14:sizeRelH>
                <wp14:sizeRelV relativeFrom="margin">
                  <wp14:pctHeight>0</wp14:pctHeight>
                </wp14:sizeRelV>
              </wp:anchor>
            </w:drawing>
          </mc:Choice>
          <mc:Fallback>
            <w:pict>
              <v:shapetype w14:anchorId="6D551D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left:0;text-align:left;margin-left:38.75pt;margin-top:376.65pt;width:89.2pt;height:34.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">
                <v:imagedata r:id="rId9" o:title=""/>
              </v:shape>
            </w:pict>
          </mc:Fallback>
        </mc:AlternateContent>
      </w:r>
      <w:r>
        <w:rPr>
          <w:rFonts w:ascii="Times New Roman" w:hAnsi="Times New Roman" w:cs="Times New Roman"/>
          <w:noProof/>
          <w:sz w:val="24"/>
          <w:szCs w:val="24"/>
          <w:lang w:val="en-GB" w:eastAsia="en-GB"/>
        </w:rPr>
        <mc:AlternateContent>
          <mc:Choice Requires="wpi">
            <w:drawing>
              <wp:anchor distT="0" distB="0" distL="114300" distR="114300" simplePos="0" relativeHeight="251665920" behindDoc="0" locked="0" layoutInCell="1" allowOverlap="1" wp14:anchorId="4586968A" wp14:editId="51D6A09C">
                <wp:simplePos x="0" y="0"/>
                <wp:positionH relativeFrom="column">
                  <wp:posOffset>1158765</wp:posOffset>
                </wp:positionH>
                <wp:positionV relativeFrom="paragraph">
                  <wp:posOffset>4853255</wp:posOffset>
                </wp:positionV>
                <wp:extent cx="360" cy="360"/>
                <wp:effectExtent l="38100" t="38100" r="57150" b="57150"/>
                <wp:wrapNone/>
                <wp:docPr id="1090239224"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47202617" id="Ink 7" o:spid="_x0000_s1026" type="#_x0000_t75" style="position:absolute;left:0;text-align:left;margin-left:90.55pt;margin-top:381.45pt;width:1.45pt;height:1.45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yvt4SxwEAAGgEAAAQAAAAAAAAAAAAAAAAANADAABk&#10;cnMvaW5rL2luazEueG1sUEsBAi0AFAAGAAgAAAAhAKN8+rniAAAACwEAAA8AAAAAAAAAAAAAAAAA&#10;xQUAAGRycy9kb3ducmV2LnhtbFBLAQItABQABgAIAAAAIQB5GLydvwAAACEBAAAZAAAAAAAAAAAA&#10;AAAAANQGAABkcnMvX3JlbHMvZTJvRG9jLnhtbC5yZWxzUEsFBgAAAAAGAAYAeAEAAMoHAAAAAA==&#10;">
                <v:imagedata r:id="rId11" o:title=""/>
              </v:shape>
            </w:pict>
          </mc:Fallback>
        </mc:AlternateContent>
      </w:r>
      <w:r w:rsidR="00C04A30">
        <w:rPr>
          <w:rFonts w:ascii="Times New Roman" w:hAnsi="Times New Roman" w:cs="Times New Roman"/>
          <w:noProof/>
          <w:sz w:val="24"/>
          <w:szCs w:val="24"/>
          <w:lang w:val="en-GB" w:eastAsia="en-GB"/>
        </w:rPr>
        <mc:AlternateContent>
          <mc:Choice Requires="wps">
            <w:drawing>
              <wp:inline distT="0" distB="0" distL="0" distR="0" wp14:anchorId="447F23CC" wp14:editId="5C8D287E">
                <wp:extent cx="5385435" cy="7578121"/>
                <wp:effectExtent l="19050" t="19050" r="43815" b="41910"/>
                <wp:docPr id="2305" name="Rectangle 2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5435" cy="7578121"/>
                        </a:xfrm>
                        <a:prstGeom prst="rect">
                          <a:avLst/>
                        </a:prstGeom>
                        <a:solidFill>
                          <a:schemeClr val="bg1">
                            <a:lumMod val="100000"/>
                            <a:lumOff val="0"/>
                          </a:schemeClr>
                        </a:solidFill>
                        <a:ln w="57150" cmpd="thinThick">
                          <a:solidFill>
                            <a:srgbClr val="000000"/>
                          </a:solidFill>
                          <a:miter lim="800000"/>
                          <a:headEnd/>
                          <a:tailEnd/>
                        </a:ln>
                      </wps:spPr>
                      <wps:txbx>
                        <w:txbxContent>
                          <w:p w14:paraId="42C137C9" w14:textId="77777777" w:rsidR="004B2620" w:rsidRPr="00933CA3" w:rsidRDefault="004B2620" w:rsidP="00C04A30">
                            <w:pPr>
                              <w:pStyle w:val="DecContentTitle"/>
                            </w:pPr>
                            <w:r w:rsidRPr="00933CA3">
                              <w:t>DECLARATION OF THESIS AND COPYRIGHT</w:t>
                            </w:r>
                          </w:p>
                          <w:p w14:paraId="0985F00A" w14:textId="77777777" w:rsidR="004B2620" w:rsidRPr="00797E67" w:rsidRDefault="004B2620" w:rsidP="00C04A30">
                            <w:pPr>
                              <w:pStyle w:val="NoSpacing"/>
                            </w:pPr>
                          </w:p>
                          <w:tbl>
                            <w:tblPr>
                              <w:tblStyle w:val="TableGrid"/>
                              <w:tblW w:w="80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58"/>
                              <w:gridCol w:w="5495"/>
                            </w:tblGrid>
                            <w:tr w:rsidR="004B2620" w:rsidRPr="00C04A30" w14:paraId="0348C14F" w14:textId="77777777" w:rsidTr="00C04A30">
                              <w:trPr>
                                <w:trHeight w:val="397"/>
                              </w:trPr>
                              <w:tc>
                                <w:tcPr>
                                  <w:tcW w:w="2127" w:type="dxa"/>
                                </w:tcPr>
                                <w:p w14:paraId="72567730" w14:textId="77777777" w:rsidR="004B2620" w:rsidRPr="00C04A30" w:rsidRDefault="004B2620" w:rsidP="00C04A30">
                                  <w:pPr>
                                    <w:pStyle w:val="DecContent"/>
                                    <w:ind w:left="0" w:firstLine="0"/>
                                  </w:pPr>
                                  <w:r w:rsidRPr="00C04A30">
                                    <w:t xml:space="preserve">Author’s Full Name </w:t>
                                  </w:r>
                                </w:p>
                              </w:tc>
                              <w:tc>
                                <w:tcPr>
                                  <w:tcW w:w="458" w:type="dxa"/>
                                </w:tcPr>
                                <w:p w14:paraId="7A27582E" w14:textId="77777777" w:rsidR="004B2620" w:rsidRPr="00C04A30" w:rsidRDefault="004B2620" w:rsidP="00C04A30">
                                  <w:pPr>
                                    <w:pStyle w:val="DecContent"/>
                                    <w:ind w:left="0" w:firstLine="0"/>
                                  </w:pPr>
                                  <w:r w:rsidRPr="00C04A30">
                                    <w:t xml:space="preserve">: </w:t>
                                  </w:r>
                                </w:p>
                              </w:tc>
                              <w:tc>
                                <w:tcPr>
                                  <w:tcW w:w="5495" w:type="dxa"/>
                                </w:tcPr>
                                <w:p w14:paraId="526EE4B4" w14:textId="59F6DA3F" w:rsidR="004B2620" w:rsidRPr="00C04A30" w:rsidRDefault="003C0F6C" w:rsidP="00C04A30">
                                  <w:pPr>
                                    <w:pStyle w:val="DecContent"/>
                                    <w:ind w:left="0" w:firstLine="0"/>
                                  </w:pPr>
                                  <w:r>
                                    <w:t xml:space="preserve">OMAR MOHAMMED OMAR BA WAZIR </w:t>
                                  </w:r>
                                </w:p>
                              </w:tc>
                            </w:tr>
                            <w:tr w:rsidR="004B2620" w:rsidRPr="00C04A30" w14:paraId="1CE4CF93" w14:textId="77777777" w:rsidTr="00C04A30">
                              <w:trPr>
                                <w:trHeight w:val="397"/>
                              </w:trPr>
                              <w:tc>
                                <w:tcPr>
                                  <w:tcW w:w="2127" w:type="dxa"/>
                                </w:tcPr>
                                <w:p w14:paraId="192CA71A" w14:textId="77777777" w:rsidR="004B2620" w:rsidRPr="00C04A30" w:rsidRDefault="004B2620" w:rsidP="00C04A30">
                                  <w:pPr>
                                    <w:pStyle w:val="DecContent"/>
                                    <w:ind w:left="0" w:firstLine="0"/>
                                  </w:pPr>
                                  <w:r w:rsidRPr="00C04A30">
                                    <w:t xml:space="preserve">Date of Birth </w:t>
                                  </w:r>
                                </w:p>
                              </w:tc>
                              <w:tc>
                                <w:tcPr>
                                  <w:tcW w:w="458" w:type="dxa"/>
                                </w:tcPr>
                                <w:p w14:paraId="61135B26" w14:textId="77777777" w:rsidR="004B2620" w:rsidRPr="00C04A30" w:rsidRDefault="004B2620" w:rsidP="00C04A30">
                                  <w:pPr>
                                    <w:pStyle w:val="DecContent"/>
                                    <w:ind w:left="0" w:firstLine="0"/>
                                  </w:pPr>
                                  <w:r>
                                    <w:t>:</w:t>
                                  </w:r>
                                </w:p>
                              </w:tc>
                              <w:tc>
                                <w:tcPr>
                                  <w:tcW w:w="5495" w:type="dxa"/>
                                </w:tcPr>
                                <w:p w14:paraId="3E9CB552" w14:textId="799C80FB" w:rsidR="004B2620" w:rsidRPr="00C04A30" w:rsidRDefault="003C0F6C" w:rsidP="00C04A30">
                                  <w:pPr>
                                    <w:pStyle w:val="DecContent"/>
                                    <w:ind w:left="0" w:firstLine="0"/>
                                  </w:pPr>
                                  <w:r>
                                    <w:t>23/12/2001</w:t>
                                  </w:r>
                                </w:p>
                              </w:tc>
                            </w:tr>
                            <w:tr w:rsidR="004B2620" w:rsidRPr="00C04A30" w14:paraId="05435675" w14:textId="77777777" w:rsidTr="00C04A30">
                              <w:trPr>
                                <w:trHeight w:val="397"/>
                              </w:trPr>
                              <w:tc>
                                <w:tcPr>
                                  <w:tcW w:w="2127" w:type="dxa"/>
                                </w:tcPr>
                                <w:p w14:paraId="10FC0A81" w14:textId="77777777" w:rsidR="004B2620" w:rsidRPr="00C04A30" w:rsidRDefault="004B2620" w:rsidP="00C04A30">
                                  <w:pPr>
                                    <w:pStyle w:val="DecContent"/>
                                    <w:ind w:left="0" w:firstLine="0"/>
                                  </w:pPr>
                                  <w:r w:rsidRPr="00C04A30">
                                    <w:t xml:space="preserve">Title </w:t>
                                  </w:r>
                                </w:p>
                              </w:tc>
                              <w:tc>
                                <w:tcPr>
                                  <w:tcW w:w="458" w:type="dxa"/>
                                </w:tcPr>
                                <w:p w14:paraId="302BB102" w14:textId="77777777" w:rsidR="004B2620" w:rsidRPr="00C04A30" w:rsidRDefault="004B2620" w:rsidP="00C04A30">
                                  <w:pPr>
                                    <w:pStyle w:val="DecContent"/>
                                    <w:ind w:left="0" w:firstLine="0"/>
                                  </w:pPr>
                                  <w:r>
                                    <w:t>:</w:t>
                                  </w:r>
                                </w:p>
                              </w:tc>
                              <w:tc>
                                <w:tcPr>
                                  <w:tcW w:w="5495" w:type="dxa"/>
                                </w:tcPr>
                                <w:p w14:paraId="173271C5" w14:textId="6D85FC9A" w:rsidR="004B2620" w:rsidRPr="00C04A30" w:rsidRDefault="003C0F6C" w:rsidP="00C04A30">
                                  <w:pPr>
                                    <w:pStyle w:val="DecContent"/>
                                    <w:ind w:left="0" w:firstLine="0"/>
                                  </w:pPr>
                                  <w:r>
                                    <w:t>CollageEase</w:t>
                                  </w:r>
                                </w:p>
                              </w:tc>
                            </w:tr>
                            <w:tr w:rsidR="004B2620" w:rsidRPr="00C04A30" w14:paraId="77E7288F" w14:textId="77777777" w:rsidTr="00C04A30">
                              <w:trPr>
                                <w:trHeight w:val="397"/>
                              </w:trPr>
                              <w:tc>
                                <w:tcPr>
                                  <w:tcW w:w="2127" w:type="dxa"/>
                                </w:tcPr>
                                <w:p w14:paraId="03586959" w14:textId="77777777" w:rsidR="004B2620" w:rsidRPr="00C04A30" w:rsidRDefault="004B2620" w:rsidP="00C04A30">
                                  <w:pPr>
                                    <w:pStyle w:val="DecContent"/>
                                    <w:ind w:left="0" w:firstLine="0"/>
                                  </w:pPr>
                                  <w:r w:rsidRPr="00C04A30">
                                    <w:t xml:space="preserve">Academic Session </w:t>
                                  </w:r>
                                </w:p>
                              </w:tc>
                              <w:tc>
                                <w:tcPr>
                                  <w:tcW w:w="458" w:type="dxa"/>
                                </w:tcPr>
                                <w:p w14:paraId="71CE4090" w14:textId="77777777" w:rsidR="004B2620" w:rsidRPr="00C04A30" w:rsidRDefault="004B2620" w:rsidP="00C04A30">
                                  <w:pPr>
                                    <w:pStyle w:val="DecContent"/>
                                    <w:ind w:left="0" w:firstLine="0"/>
                                  </w:pPr>
                                  <w:r w:rsidRPr="00C04A30">
                                    <w:t xml:space="preserve">: </w:t>
                                  </w:r>
                                </w:p>
                              </w:tc>
                              <w:tc>
                                <w:tcPr>
                                  <w:tcW w:w="5495" w:type="dxa"/>
                                </w:tcPr>
                                <w:p w14:paraId="108FCE39" w14:textId="14703B00" w:rsidR="004B2620" w:rsidRPr="00C04A30" w:rsidRDefault="003C0F6C" w:rsidP="00C04A30">
                                  <w:pPr>
                                    <w:pStyle w:val="DecContent"/>
                                    <w:ind w:left="0" w:firstLine="0"/>
                                  </w:pPr>
                                  <w:r>
                                    <w:t>Semester I 2023/ 2024</w:t>
                                  </w:r>
                                </w:p>
                              </w:tc>
                            </w:tr>
                          </w:tbl>
                          <w:p w14:paraId="7A0BFD91" w14:textId="77777777" w:rsidR="004B2620" w:rsidRPr="00C04A30" w:rsidRDefault="004B2620" w:rsidP="00C04A30">
                            <w:pPr>
                              <w:pStyle w:val="DecContent"/>
                            </w:pPr>
                          </w:p>
                          <w:p w14:paraId="390B9B30" w14:textId="77777777" w:rsidR="004B2620" w:rsidRDefault="004B2620" w:rsidP="00C04A30">
                            <w:pPr>
                              <w:pStyle w:val="DecContent"/>
                            </w:pPr>
                            <w:r w:rsidRPr="00797E67">
                              <w:t>I declare that this thesis is classified as:</w:t>
                            </w:r>
                          </w:p>
                          <w:p w14:paraId="0D4D4F7E" w14:textId="77777777" w:rsidR="004B2620" w:rsidRPr="00797E67" w:rsidRDefault="004B2620" w:rsidP="00C04A30">
                            <w:pPr>
                              <w:pStyle w:val="DecContent"/>
                            </w:pPr>
                          </w:p>
                          <w:tbl>
                            <w:tblPr>
                              <w:tblW w:w="8046" w:type="dxa"/>
                              <w:tblLayout w:type="fixed"/>
                              <w:tblLook w:val="04A0" w:firstRow="1" w:lastRow="0" w:firstColumn="1" w:lastColumn="0" w:noHBand="0" w:noVBand="1"/>
                            </w:tblPr>
                            <w:tblGrid>
                              <w:gridCol w:w="675"/>
                              <w:gridCol w:w="1843"/>
                              <w:gridCol w:w="5528"/>
                            </w:tblGrid>
                            <w:tr w:rsidR="004B2620" w:rsidRPr="00797E67" w14:paraId="75B46E86" w14:textId="77777777" w:rsidTr="003B209B">
                              <w:trPr>
                                <w:trHeight w:val="282"/>
                              </w:trPr>
                              <w:sdt>
                                <w:sdtPr>
                                  <w:id w:val="-37755683"/>
                                  <w14:checkbox>
                                    <w14:checked w14:val="1"/>
                                    <w14:checkedState w14:val="2612" w14:font="MS Gothic"/>
                                    <w14:uncheckedState w14:val="2610" w14:font="MS Gothic"/>
                                  </w14:checkbox>
                                </w:sdtPr>
                                <w:sdtContent>
                                  <w:tc>
                                    <w:tcPr>
                                      <w:tcW w:w="675" w:type="dxa"/>
                                      <w:tcBorders>
                                        <w:top w:val="nil"/>
                                        <w:left w:val="nil"/>
                                        <w:bottom w:val="nil"/>
                                        <w:right w:val="nil"/>
                                      </w:tcBorders>
                                    </w:tcPr>
                                    <w:p w14:paraId="69EF3A16" w14:textId="093B5BA5" w:rsidR="004B2620" w:rsidRPr="00797E67" w:rsidRDefault="003C0F6C"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1994495E" w14:textId="77777777" w:rsidR="004B2620" w:rsidRPr="00797E67" w:rsidRDefault="004B2620" w:rsidP="00C04A30">
                                  <w:pPr>
                                    <w:pStyle w:val="DecContent"/>
                                  </w:pPr>
                                  <w:r w:rsidRPr="00797E67">
                                    <w:t>CONFIDENTIAL</w:t>
                                  </w:r>
                                </w:p>
                              </w:tc>
                              <w:tc>
                                <w:tcPr>
                                  <w:tcW w:w="5528" w:type="dxa"/>
                                  <w:tcBorders>
                                    <w:top w:val="nil"/>
                                    <w:left w:val="nil"/>
                                    <w:bottom w:val="nil"/>
                                    <w:right w:val="nil"/>
                                  </w:tcBorders>
                                </w:tcPr>
                                <w:p w14:paraId="68CF59C9" w14:textId="77777777" w:rsidR="004B2620" w:rsidRPr="00797E67" w:rsidRDefault="004B2620" w:rsidP="00C04A30">
                                  <w:pPr>
                                    <w:pStyle w:val="DecContent2"/>
                                  </w:pPr>
                                  <w:r w:rsidRPr="00797E67">
                                    <w:t>(Contains confidential information under the Official Secret Act 1997)*</w:t>
                                  </w:r>
                                </w:p>
                              </w:tc>
                            </w:tr>
                            <w:tr w:rsidR="004B2620" w:rsidRPr="00797E67" w14:paraId="33D703F9" w14:textId="77777777" w:rsidTr="003B209B">
                              <w:sdt>
                                <w:sdtPr>
                                  <w:id w:val="1544403496"/>
                                  <w14:checkbox>
                                    <w14:checked w14:val="0"/>
                                    <w14:checkedState w14:val="2612" w14:font="MS Gothic"/>
                                    <w14:uncheckedState w14:val="2610" w14:font="MS Gothic"/>
                                  </w14:checkbox>
                                </w:sdtPr>
                                <w:sdtContent>
                                  <w:tc>
                                    <w:tcPr>
                                      <w:tcW w:w="675" w:type="dxa"/>
                                      <w:tcBorders>
                                        <w:top w:val="nil"/>
                                        <w:left w:val="nil"/>
                                        <w:bottom w:val="nil"/>
                                        <w:right w:val="nil"/>
                                      </w:tcBorders>
                                    </w:tcPr>
                                    <w:p w14:paraId="26010A36" w14:textId="77777777" w:rsidR="004B2620" w:rsidRPr="00797E67" w:rsidRDefault="004B2620"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10F17317" w14:textId="77777777" w:rsidR="004B2620" w:rsidRPr="00797E67" w:rsidRDefault="004B2620" w:rsidP="00C04A30">
                                  <w:pPr>
                                    <w:pStyle w:val="DecContent"/>
                                  </w:pPr>
                                  <w:r w:rsidRPr="00797E67">
                                    <w:t>RESTRICTED</w:t>
                                  </w:r>
                                </w:p>
                              </w:tc>
                              <w:tc>
                                <w:tcPr>
                                  <w:tcW w:w="5528" w:type="dxa"/>
                                  <w:tcBorders>
                                    <w:top w:val="nil"/>
                                    <w:left w:val="nil"/>
                                    <w:bottom w:val="nil"/>
                                    <w:right w:val="nil"/>
                                  </w:tcBorders>
                                </w:tcPr>
                                <w:p w14:paraId="19D8F90C" w14:textId="77777777" w:rsidR="004B2620" w:rsidRPr="00797E67" w:rsidRDefault="004B2620" w:rsidP="00C04A30">
                                  <w:pPr>
                                    <w:pStyle w:val="DecContent2"/>
                                  </w:pPr>
                                  <w:r w:rsidRPr="00797E67">
                                    <w:t>(Contains restricted information as specified by the organization where research was done)*</w:t>
                                  </w:r>
                                </w:p>
                              </w:tc>
                            </w:tr>
                            <w:tr w:rsidR="004B2620" w:rsidRPr="00797E67" w14:paraId="3FFE3BF2" w14:textId="77777777" w:rsidTr="003B209B">
                              <w:trPr>
                                <w:trHeight w:val="237"/>
                              </w:trPr>
                              <w:sdt>
                                <w:sdtPr>
                                  <w:id w:val="-297988637"/>
                                  <w14:checkbox>
                                    <w14:checked w14:val="0"/>
                                    <w14:checkedState w14:val="2612" w14:font="MS Gothic"/>
                                    <w14:uncheckedState w14:val="2610" w14:font="MS Gothic"/>
                                  </w14:checkbox>
                                </w:sdtPr>
                                <w:sdtContent>
                                  <w:tc>
                                    <w:tcPr>
                                      <w:tcW w:w="675" w:type="dxa"/>
                                      <w:tcBorders>
                                        <w:top w:val="nil"/>
                                        <w:left w:val="nil"/>
                                        <w:bottom w:val="nil"/>
                                        <w:right w:val="nil"/>
                                      </w:tcBorders>
                                    </w:tcPr>
                                    <w:p w14:paraId="5AC02D4A" w14:textId="48F10D26" w:rsidR="004B2620" w:rsidRPr="00797E67" w:rsidRDefault="003C0F6C"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199654D0" w14:textId="77777777" w:rsidR="004B2620" w:rsidRPr="00797E67" w:rsidRDefault="004B2620" w:rsidP="00C04A30">
                                  <w:pPr>
                                    <w:pStyle w:val="DecContent"/>
                                  </w:pPr>
                                  <w:r w:rsidRPr="00797E67">
                                    <w:t>OPEN ACCESS</w:t>
                                  </w:r>
                                </w:p>
                              </w:tc>
                              <w:tc>
                                <w:tcPr>
                                  <w:tcW w:w="5528" w:type="dxa"/>
                                  <w:tcBorders>
                                    <w:top w:val="nil"/>
                                    <w:left w:val="nil"/>
                                    <w:bottom w:val="nil"/>
                                    <w:right w:val="nil"/>
                                  </w:tcBorders>
                                </w:tcPr>
                                <w:p w14:paraId="37407CBD" w14:textId="77777777" w:rsidR="004B2620" w:rsidRPr="00797E67" w:rsidRDefault="004B2620" w:rsidP="00C04A30">
                                  <w:pPr>
                                    <w:pStyle w:val="DecContent2"/>
                                  </w:pPr>
                                  <w:r w:rsidRPr="00797E67">
                                    <w:t xml:space="preserve">I agree that my thesis to be published as online open access (Full Text) </w:t>
                                  </w:r>
                                </w:p>
                              </w:tc>
                            </w:tr>
                          </w:tbl>
                          <w:p w14:paraId="174E923A" w14:textId="77777777" w:rsidR="004B2620" w:rsidRPr="00797E67" w:rsidRDefault="004B2620" w:rsidP="00C04A30">
                            <w:pPr>
                              <w:pStyle w:val="DecContent"/>
                            </w:pPr>
                          </w:p>
                          <w:sdt>
                            <w:sdtPr>
                              <w:id w:val="8106482"/>
                              <w:lock w:val="sdtContentLocked"/>
                              <w:placeholder>
                                <w:docPart w:val="676CC28524E0427E8FC2E1C46CA24B5B"/>
                              </w:placeholder>
                            </w:sdtPr>
                            <w:sdtContent>
                              <w:p w14:paraId="3C4C7058" w14:textId="77777777" w:rsidR="004B2620" w:rsidRDefault="004B2620" w:rsidP="00C04A30">
                                <w:pPr>
                                  <w:pStyle w:val="DecContent"/>
                                </w:pPr>
                              </w:p>
                              <w:p w14:paraId="5B7EBF6D" w14:textId="77777777" w:rsidR="00F87808" w:rsidRDefault="004B2620" w:rsidP="00C04A30">
                                <w:pPr>
                                  <w:pStyle w:val="DecContent"/>
                                </w:pPr>
                                <w:r w:rsidRPr="00797E67">
                                  <w:t xml:space="preserve">I acknowledge that Universiti Malaysia Pahang </w:t>
                                </w:r>
                                <w:r w:rsidR="00F87808">
                                  <w:t>Al-Sultan Abdullah</w:t>
                                </w:r>
                                <w:r w:rsidR="00F87808" w:rsidRPr="00797E67">
                                  <w:t xml:space="preserve"> </w:t>
                                </w:r>
                                <w:r w:rsidRPr="00797E67">
                                  <w:t>reserve</w:t>
                                </w:r>
                                <w:r w:rsidRPr="00BA7F4D">
                                  <w:t>s</w:t>
                                </w:r>
                                <w:r w:rsidRPr="00797E67">
                                  <w:t xml:space="preserve"> the </w:t>
                                </w:r>
                                <w:r>
                                  <w:t xml:space="preserve">following </w:t>
                                </w:r>
                              </w:p>
                              <w:p w14:paraId="2882A22C" w14:textId="77777777" w:rsidR="004B2620" w:rsidRPr="00797E67" w:rsidRDefault="004B2620" w:rsidP="00C04A30">
                                <w:pPr>
                                  <w:pStyle w:val="DecContent"/>
                                </w:pPr>
                                <w:r w:rsidRPr="00797E67">
                                  <w:t>right</w:t>
                                </w:r>
                                <w:r>
                                  <w:t>s</w:t>
                                </w:r>
                                <w:r w:rsidRPr="00797E67">
                                  <w:t>:</w:t>
                                </w:r>
                              </w:p>
                              <w:p w14:paraId="36944934" w14:textId="77777777" w:rsidR="004B2620" w:rsidRDefault="004B2620" w:rsidP="00C04A30">
                                <w:pPr>
                                  <w:pStyle w:val="DecContent"/>
                                </w:pPr>
                              </w:p>
                              <w:p w14:paraId="71C913D9" w14:textId="77777777" w:rsidR="004B2620" w:rsidRPr="00797E67" w:rsidRDefault="004B2620" w:rsidP="00C04A30">
                                <w:pPr>
                                  <w:pStyle w:val="DecContent"/>
                                </w:pPr>
                                <w:r>
                                  <w:t xml:space="preserve">1. </w:t>
                                </w:r>
                                <w:r>
                                  <w:tab/>
                                </w:r>
                                <w:r w:rsidRPr="00797E67">
                                  <w:t>The Thesis is the Property of Universiti Malaysia Pahang</w:t>
                                </w:r>
                                <w:r w:rsidR="00F87808">
                                  <w:t xml:space="preserve"> Al-Sultan Abdullah</w:t>
                                </w:r>
                              </w:p>
                              <w:p w14:paraId="4A0B625E" w14:textId="77777777" w:rsidR="004B2620" w:rsidRPr="00797E67" w:rsidRDefault="004B2620" w:rsidP="00C04A30">
                                <w:pPr>
                                  <w:pStyle w:val="DecContent"/>
                                </w:pPr>
                                <w:r>
                                  <w:t xml:space="preserve">2. </w:t>
                                </w:r>
                                <w:r>
                                  <w:tab/>
                                </w:r>
                                <w:r w:rsidRPr="00797E67">
                                  <w:t xml:space="preserve">The Library of Universiti Malaysia Pahang </w:t>
                                </w:r>
                                <w:r w:rsidR="00F87808">
                                  <w:t>Al-Sultan Abdullah</w:t>
                                </w:r>
                                <w:r w:rsidR="00F87808" w:rsidRPr="00797E67">
                                  <w:t xml:space="preserve"> </w:t>
                                </w:r>
                                <w:r w:rsidRPr="00797E67">
                                  <w:t xml:space="preserve">has the right to make copies </w:t>
                                </w:r>
                                <w:r>
                                  <w:t xml:space="preserve">of the thesis </w:t>
                                </w:r>
                                <w:r w:rsidRPr="00797E67">
                                  <w:t>for the purpose of research only.</w:t>
                                </w:r>
                              </w:p>
                              <w:p w14:paraId="31C997C7" w14:textId="77777777" w:rsidR="004B2620" w:rsidRPr="00797E67" w:rsidRDefault="004B2620" w:rsidP="00C04A30">
                                <w:pPr>
                                  <w:pStyle w:val="DecContent"/>
                                </w:pPr>
                                <w:r>
                                  <w:t xml:space="preserve">3. </w:t>
                                </w:r>
                                <w:r>
                                  <w:tab/>
                                  <w:t>T</w:t>
                                </w:r>
                                <w:r w:rsidRPr="00797E67">
                                  <w:t xml:space="preserve">he Library has the right to make copies of the thesis </w:t>
                                </w:r>
                                <w:r w:rsidRPr="00BA7F4D">
                                  <w:t>for academic exchange</w:t>
                                </w:r>
                                <w:r w:rsidRPr="00797E67">
                                  <w:t>.</w:t>
                                </w:r>
                              </w:p>
                              <w:p w14:paraId="1DD068CA" w14:textId="77777777" w:rsidR="004B2620" w:rsidRPr="00797E67" w:rsidRDefault="004B2620" w:rsidP="00C04A30">
                                <w:pPr>
                                  <w:pStyle w:val="DecContent"/>
                                </w:pPr>
                              </w:p>
                              <w:p w14:paraId="5F50C966" w14:textId="77777777" w:rsidR="004B2620" w:rsidRPr="00797E67" w:rsidRDefault="004B2620" w:rsidP="00C04A30">
                                <w:pPr>
                                  <w:pStyle w:val="DecContent"/>
                                </w:pPr>
                                <w:r w:rsidRPr="00797E67">
                                  <w:t xml:space="preserve">Certified </w:t>
                                </w:r>
                                <w:r>
                                  <w:t>b</w:t>
                                </w:r>
                                <w:r w:rsidRPr="00797E67">
                                  <w:t>y:</w:t>
                                </w:r>
                              </w:p>
                              <w:p w14:paraId="394B3ADA" w14:textId="77777777" w:rsidR="004B2620" w:rsidRPr="00797E67" w:rsidRDefault="00000000" w:rsidP="00C04A30">
                                <w:pPr>
                                  <w:pStyle w:val="DecContent"/>
                                </w:pPr>
                              </w:p>
                            </w:sdtContent>
                          </w:sdt>
                          <w:tbl>
                            <w:tblPr>
                              <w:tblW w:w="0" w:type="auto"/>
                              <w:tblInd w:w="284" w:type="dxa"/>
                              <w:tblLook w:val="04A0" w:firstRow="1" w:lastRow="0" w:firstColumn="1" w:lastColumn="0" w:noHBand="0" w:noVBand="1"/>
                            </w:tblPr>
                            <w:tblGrid>
                              <w:gridCol w:w="4054"/>
                              <w:gridCol w:w="3425"/>
                            </w:tblGrid>
                            <w:tr w:rsidR="004B2620" w:rsidRPr="00797E67" w14:paraId="0E1FD316" w14:textId="77777777" w:rsidTr="00933CA3">
                              <w:tc>
                                <w:tcPr>
                                  <w:tcW w:w="4054" w:type="dxa"/>
                                </w:tcPr>
                                <w:p w14:paraId="161D8D26" w14:textId="77777777" w:rsidR="004B2620" w:rsidRPr="00C04A30" w:rsidRDefault="004B2620" w:rsidP="00C04A30">
                                  <w:pPr>
                                    <w:pStyle w:val="DecContent"/>
                                  </w:pPr>
                                </w:p>
                                <w:p w14:paraId="06BC9704" w14:textId="77777777" w:rsidR="004B2620" w:rsidRPr="00C04A30" w:rsidRDefault="004B2620" w:rsidP="00C04A30">
                                  <w:pPr>
                                    <w:pStyle w:val="DecContent"/>
                                  </w:pPr>
                                </w:p>
                                <w:p w14:paraId="0BFA2E60" w14:textId="77777777" w:rsidR="004B2620" w:rsidRPr="00C04A30" w:rsidRDefault="004B2620" w:rsidP="00C04A30">
                                  <w:pPr>
                                    <w:pStyle w:val="DecContent"/>
                                  </w:pPr>
                                  <w:r w:rsidRPr="00C04A30">
                                    <w:t>_____________________</w:t>
                                  </w:r>
                                </w:p>
                                <w:p w14:paraId="17D1DC03" w14:textId="77777777" w:rsidR="004B2620" w:rsidRPr="00C04A30" w:rsidRDefault="004B2620" w:rsidP="00C04A30">
                                  <w:pPr>
                                    <w:pStyle w:val="DecContent"/>
                                  </w:pPr>
                                  <w:r w:rsidRPr="00C04A30">
                                    <w:t>(Student’s Signature)</w:t>
                                  </w:r>
                                </w:p>
                                <w:p w14:paraId="68F22F56" w14:textId="77777777" w:rsidR="004B2620" w:rsidRPr="00C04A30" w:rsidRDefault="004B2620" w:rsidP="00C04A30">
                                  <w:pPr>
                                    <w:pStyle w:val="DecContent"/>
                                  </w:pPr>
                                </w:p>
                                <w:p w14:paraId="2E0EE4B0" w14:textId="77777777" w:rsidR="004B2620" w:rsidRPr="00C04A30" w:rsidRDefault="004B2620" w:rsidP="00C04A30">
                                  <w:pPr>
                                    <w:pStyle w:val="DecContent"/>
                                  </w:pPr>
                                </w:p>
                                <w:p w14:paraId="0C6803BD" w14:textId="0BBD013C" w:rsidR="004B2620" w:rsidRPr="00C04A30" w:rsidRDefault="004B2620" w:rsidP="00C04A30">
                                  <w:pPr>
                                    <w:pStyle w:val="DecContent"/>
                                  </w:pPr>
                                  <w:r w:rsidRPr="00C04A30">
                                    <w:t>__</w:t>
                                  </w:r>
                                  <w:r w:rsidR="003C0F6C">
                                    <w:t>11598441</w:t>
                                  </w:r>
                                  <w:r w:rsidRPr="00C04A30">
                                    <w:t>___________________</w:t>
                                  </w:r>
                                </w:p>
                                <w:p w14:paraId="0D642E4C" w14:textId="77777777" w:rsidR="004B2620" w:rsidRPr="00C04A30" w:rsidRDefault="004B2620" w:rsidP="00C04A30">
                                  <w:pPr>
                                    <w:pStyle w:val="DecContent"/>
                                  </w:pPr>
                                  <w:r w:rsidRPr="00C04A30">
                                    <w:t>New IC/Passport Number</w:t>
                                  </w:r>
                                </w:p>
                                <w:p w14:paraId="5750DBC5" w14:textId="77777777" w:rsidR="004B2620" w:rsidRPr="00797E67" w:rsidRDefault="004B2620" w:rsidP="00C04A30">
                                  <w:pPr>
                                    <w:pStyle w:val="DecContent"/>
                                  </w:pPr>
                                  <w:r w:rsidRPr="00C04A30">
                                    <w:t>Date:</w:t>
                                  </w:r>
                                </w:p>
                              </w:tc>
                              <w:tc>
                                <w:tcPr>
                                  <w:tcW w:w="3425" w:type="dxa"/>
                                </w:tcPr>
                                <w:p w14:paraId="540BFD51" w14:textId="77777777" w:rsidR="004B2620" w:rsidRPr="00797E67" w:rsidRDefault="004B2620" w:rsidP="00C04A30">
                                  <w:pPr>
                                    <w:pStyle w:val="Style5"/>
                                  </w:pPr>
                                </w:p>
                                <w:p w14:paraId="6B01E3B7" w14:textId="77777777" w:rsidR="004B2620" w:rsidRPr="00797E67" w:rsidRDefault="004B2620" w:rsidP="00C04A30">
                                  <w:pPr>
                                    <w:pStyle w:val="Style5"/>
                                  </w:pPr>
                                </w:p>
                                <w:p w14:paraId="4289D4C6" w14:textId="77777777" w:rsidR="004B2620" w:rsidRPr="00797E67" w:rsidRDefault="004B2620" w:rsidP="00C04A30">
                                  <w:pPr>
                                    <w:pStyle w:val="Style5"/>
                                  </w:pPr>
                                  <w:r w:rsidRPr="00797E67">
                                    <w:t>_______________________</w:t>
                                  </w:r>
                                </w:p>
                                <w:p w14:paraId="3CB47BFC" w14:textId="77777777" w:rsidR="004B2620" w:rsidRDefault="004B2620" w:rsidP="00C04A30">
                                  <w:pPr>
                                    <w:pStyle w:val="Style5"/>
                                  </w:pPr>
                                  <w:r>
                                    <w:t>(Supervisor’s Signature)</w:t>
                                  </w:r>
                                  <w:r>
                                    <w:tab/>
                                    <w:t xml:space="preserve"> </w:t>
                                  </w:r>
                                </w:p>
                                <w:p w14:paraId="73053408" w14:textId="77777777" w:rsidR="004B2620" w:rsidRPr="00797E67" w:rsidRDefault="004B2620" w:rsidP="00C04A30">
                                  <w:pPr>
                                    <w:pStyle w:val="Style5"/>
                                  </w:pPr>
                                </w:p>
                                <w:p w14:paraId="29AA0DAB" w14:textId="77777777" w:rsidR="004B2620" w:rsidRPr="00797E67" w:rsidRDefault="004B2620" w:rsidP="00C04A30">
                                  <w:pPr>
                                    <w:pStyle w:val="Style5"/>
                                  </w:pPr>
                                </w:p>
                                <w:p w14:paraId="7BDB2F36" w14:textId="77777777" w:rsidR="004B2620" w:rsidRPr="00797E67" w:rsidRDefault="004B2620" w:rsidP="00C04A30">
                                  <w:pPr>
                                    <w:pStyle w:val="Style5"/>
                                  </w:pPr>
                                  <w:r w:rsidRPr="00797E67">
                                    <w:t>_______________________</w:t>
                                  </w:r>
                                </w:p>
                                <w:p w14:paraId="22AF1F82" w14:textId="77777777" w:rsidR="004B2620" w:rsidRDefault="004B2620" w:rsidP="00C04A30">
                                  <w:pPr>
                                    <w:pStyle w:val="Style5"/>
                                  </w:pPr>
                                  <w:r w:rsidRPr="00797E67">
                                    <w:t xml:space="preserve">Name of Supervisor </w:t>
                                  </w:r>
                                </w:p>
                                <w:p w14:paraId="33587F7D" w14:textId="77777777" w:rsidR="004B2620" w:rsidRPr="00797E67" w:rsidRDefault="004B2620" w:rsidP="00C04A30">
                                  <w:pPr>
                                    <w:pStyle w:val="Style5"/>
                                  </w:pPr>
                                  <w:r>
                                    <w:t xml:space="preserve">Date: </w:t>
                                  </w:r>
                                </w:p>
                                <w:p w14:paraId="651FC044" w14:textId="77777777" w:rsidR="004B2620" w:rsidRPr="00797E67" w:rsidRDefault="004B2620" w:rsidP="00C04A30">
                                  <w:pPr>
                                    <w:pStyle w:val="DecContent"/>
                                  </w:pPr>
                                </w:p>
                              </w:tc>
                            </w:tr>
                            <w:tr w:rsidR="004B2620" w:rsidRPr="00797E67" w14:paraId="5F957F81" w14:textId="77777777" w:rsidTr="00933CA3">
                              <w:tc>
                                <w:tcPr>
                                  <w:tcW w:w="4054" w:type="dxa"/>
                                </w:tcPr>
                                <w:p w14:paraId="75F1B96C" w14:textId="77777777" w:rsidR="004B2620" w:rsidRPr="00797E67" w:rsidRDefault="004B2620" w:rsidP="000A505B">
                                  <w:pPr>
                                    <w:pStyle w:val="NoSpacing"/>
                                  </w:pPr>
                                </w:p>
                              </w:tc>
                              <w:tc>
                                <w:tcPr>
                                  <w:tcW w:w="3425" w:type="dxa"/>
                                </w:tcPr>
                                <w:p w14:paraId="55635A8C" w14:textId="77777777" w:rsidR="004B2620" w:rsidRPr="00797E67" w:rsidRDefault="004B2620" w:rsidP="000A505B">
                                  <w:pPr>
                                    <w:pStyle w:val="NoSpacing"/>
                                  </w:pPr>
                                </w:p>
                              </w:tc>
                            </w:tr>
                          </w:tbl>
                          <w:p w14:paraId="05495F1E" w14:textId="77777777" w:rsidR="004B2620" w:rsidRPr="00797E67" w:rsidRDefault="004B2620" w:rsidP="00C04A30">
                            <w:pPr>
                              <w:pStyle w:val="NoSpacing"/>
                            </w:pPr>
                          </w:p>
                        </w:txbxContent>
                      </wps:txbx>
                      <wps:bodyPr rot="0" vert="horz" wrap="square" lIns="91440" tIns="45720" rIns="91440" bIns="45720" anchor="t" anchorCtr="0" upright="1">
                        <a:noAutofit/>
                      </wps:bodyPr>
                    </wps:wsp>
                  </a:graphicData>
                </a:graphic>
              </wp:inline>
            </w:drawing>
          </mc:Choice>
          <mc:Fallback>
            <w:pict>
              <v:rect w14:anchorId="447F23CC" id="Rectangle 2252" o:spid="_x0000_s1026" style="width:424.05pt;height:59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" fillcolor="white [3212]" strokeweight="4.5pt">
                <v:stroke linestyle="thinThick"/>
                <v:textbox>
                  <w:txbxContent>
                    <w:p w14:paraId="42C137C9" w14:textId="77777777" w:rsidR="004B2620" w:rsidRPr="00933CA3" w:rsidRDefault="004B2620" w:rsidP="00C04A30">
                      <w:pPr>
                        <w:pStyle w:val="DecContentTitle"/>
                      </w:pPr>
                      <w:r w:rsidRPr="00933CA3">
                        <w:t>DECLARATION OF THESIS AND COPYRIGHT</w:t>
                      </w:r>
                    </w:p>
                    <w:p w14:paraId="0985F00A" w14:textId="77777777" w:rsidR="004B2620" w:rsidRPr="00797E67" w:rsidRDefault="004B2620" w:rsidP="00C04A30">
                      <w:pPr>
                        <w:pStyle w:val="NoSpacing"/>
                      </w:pPr>
                    </w:p>
                    <w:tbl>
                      <w:tblPr>
                        <w:tblStyle w:val="TableGrid"/>
                        <w:tblW w:w="80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58"/>
                        <w:gridCol w:w="5495"/>
                      </w:tblGrid>
                      <w:tr w:rsidR="004B2620" w:rsidRPr="00C04A30" w14:paraId="0348C14F" w14:textId="77777777" w:rsidTr="00C04A30">
                        <w:trPr>
                          <w:trHeight w:val="397"/>
                        </w:trPr>
                        <w:tc>
                          <w:tcPr>
                            <w:tcW w:w="2127" w:type="dxa"/>
                          </w:tcPr>
                          <w:p w14:paraId="72567730" w14:textId="77777777" w:rsidR="004B2620" w:rsidRPr="00C04A30" w:rsidRDefault="004B2620" w:rsidP="00C04A30">
                            <w:pPr>
                              <w:pStyle w:val="DecContent"/>
                              <w:ind w:left="0" w:firstLine="0"/>
                            </w:pPr>
                            <w:r w:rsidRPr="00C04A30">
                              <w:t xml:space="preserve">Author’s Full Name </w:t>
                            </w:r>
                          </w:p>
                        </w:tc>
                        <w:tc>
                          <w:tcPr>
                            <w:tcW w:w="458" w:type="dxa"/>
                          </w:tcPr>
                          <w:p w14:paraId="7A27582E" w14:textId="77777777" w:rsidR="004B2620" w:rsidRPr="00C04A30" w:rsidRDefault="004B2620" w:rsidP="00C04A30">
                            <w:pPr>
                              <w:pStyle w:val="DecContent"/>
                              <w:ind w:left="0" w:firstLine="0"/>
                            </w:pPr>
                            <w:r w:rsidRPr="00C04A30">
                              <w:t xml:space="preserve">: </w:t>
                            </w:r>
                          </w:p>
                        </w:tc>
                        <w:tc>
                          <w:tcPr>
                            <w:tcW w:w="5495" w:type="dxa"/>
                          </w:tcPr>
                          <w:p w14:paraId="526EE4B4" w14:textId="59F6DA3F" w:rsidR="004B2620" w:rsidRPr="00C04A30" w:rsidRDefault="003C0F6C" w:rsidP="00C04A30">
                            <w:pPr>
                              <w:pStyle w:val="DecContent"/>
                              <w:ind w:left="0" w:firstLine="0"/>
                            </w:pPr>
                            <w:r>
                              <w:t xml:space="preserve">OMAR MOHAMMED OMAR BA WAZIR </w:t>
                            </w:r>
                          </w:p>
                        </w:tc>
                      </w:tr>
                      <w:tr w:rsidR="004B2620" w:rsidRPr="00C04A30" w14:paraId="1CE4CF93" w14:textId="77777777" w:rsidTr="00C04A30">
                        <w:trPr>
                          <w:trHeight w:val="397"/>
                        </w:trPr>
                        <w:tc>
                          <w:tcPr>
                            <w:tcW w:w="2127" w:type="dxa"/>
                          </w:tcPr>
                          <w:p w14:paraId="192CA71A" w14:textId="77777777" w:rsidR="004B2620" w:rsidRPr="00C04A30" w:rsidRDefault="004B2620" w:rsidP="00C04A30">
                            <w:pPr>
                              <w:pStyle w:val="DecContent"/>
                              <w:ind w:left="0" w:firstLine="0"/>
                            </w:pPr>
                            <w:r w:rsidRPr="00C04A30">
                              <w:t xml:space="preserve">Date of Birth </w:t>
                            </w:r>
                          </w:p>
                        </w:tc>
                        <w:tc>
                          <w:tcPr>
                            <w:tcW w:w="458" w:type="dxa"/>
                          </w:tcPr>
                          <w:p w14:paraId="61135B26" w14:textId="77777777" w:rsidR="004B2620" w:rsidRPr="00C04A30" w:rsidRDefault="004B2620" w:rsidP="00C04A30">
                            <w:pPr>
                              <w:pStyle w:val="DecContent"/>
                              <w:ind w:left="0" w:firstLine="0"/>
                            </w:pPr>
                            <w:r>
                              <w:t>:</w:t>
                            </w:r>
                          </w:p>
                        </w:tc>
                        <w:tc>
                          <w:tcPr>
                            <w:tcW w:w="5495" w:type="dxa"/>
                          </w:tcPr>
                          <w:p w14:paraId="3E9CB552" w14:textId="799C80FB" w:rsidR="004B2620" w:rsidRPr="00C04A30" w:rsidRDefault="003C0F6C" w:rsidP="00C04A30">
                            <w:pPr>
                              <w:pStyle w:val="DecContent"/>
                              <w:ind w:left="0" w:firstLine="0"/>
                            </w:pPr>
                            <w:r>
                              <w:t>23/12/2001</w:t>
                            </w:r>
                          </w:p>
                        </w:tc>
                      </w:tr>
                      <w:tr w:rsidR="004B2620" w:rsidRPr="00C04A30" w14:paraId="05435675" w14:textId="77777777" w:rsidTr="00C04A30">
                        <w:trPr>
                          <w:trHeight w:val="397"/>
                        </w:trPr>
                        <w:tc>
                          <w:tcPr>
                            <w:tcW w:w="2127" w:type="dxa"/>
                          </w:tcPr>
                          <w:p w14:paraId="10FC0A81" w14:textId="77777777" w:rsidR="004B2620" w:rsidRPr="00C04A30" w:rsidRDefault="004B2620" w:rsidP="00C04A30">
                            <w:pPr>
                              <w:pStyle w:val="DecContent"/>
                              <w:ind w:left="0" w:firstLine="0"/>
                            </w:pPr>
                            <w:r w:rsidRPr="00C04A30">
                              <w:t xml:space="preserve">Title </w:t>
                            </w:r>
                          </w:p>
                        </w:tc>
                        <w:tc>
                          <w:tcPr>
                            <w:tcW w:w="458" w:type="dxa"/>
                          </w:tcPr>
                          <w:p w14:paraId="302BB102" w14:textId="77777777" w:rsidR="004B2620" w:rsidRPr="00C04A30" w:rsidRDefault="004B2620" w:rsidP="00C04A30">
                            <w:pPr>
                              <w:pStyle w:val="DecContent"/>
                              <w:ind w:left="0" w:firstLine="0"/>
                            </w:pPr>
                            <w:r>
                              <w:t>:</w:t>
                            </w:r>
                          </w:p>
                        </w:tc>
                        <w:tc>
                          <w:tcPr>
                            <w:tcW w:w="5495" w:type="dxa"/>
                          </w:tcPr>
                          <w:p w14:paraId="173271C5" w14:textId="6D85FC9A" w:rsidR="004B2620" w:rsidRPr="00C04A30" w:rsidRDefault="003C0F6C" w:rsidP="00C04A30">
                            <w:pPr>
                              <w:pStyle w:val="DecContent"/>
                              <w:ind w:left="0" w:firstLine="0"/>
                            </w:pPr>
                            <w:r>
                              <w:t>CollageEase</w:t>
                            </w:r>
                          </w:p>
                        </w:tc>
                      </w:tr>
                      <w:tr w:rsidR="004B2620" w:rsidRPr="00C04A30" w14:paraId="77E7288F" w14:textId="77777777" w:rsidTr="00C04A30">
                        <w:trPr>
                          <w:trHeight w:val="397"/>
                        </w:trPr>
                        <w:tc>
                          <w:tcPr>
                            <w:tcW w:w="2127" w:type="dxa"/>
                          </w:tcPr>
                          <w:p w14:paraId="03586959" w14:textId="77777777" w:rsidR="004B2620" w:rsidRPr="00C04A30" w:rsidRDefault="004B2620" w:rsidP="00C04A30">
                            <w:pPr>
                              <w:pStyle w:val="DecContent"/>
                              <w:ind w:left="0" w:firstLine="0"/>
                            </w:pPr>
                            <w:r w:rsidRPr="00C04A30">
                              <w:t xml:space="preserve">Academic Session </w:t>
                            </w:r>
                          </w:p>
                        </w:tc>
                        <w:tc>
                          <w:tcPr>
                            <w:tcW w:w="458" w:type="dxa"/>
                          </w:tcPr>
                          <w:p w14:paraId="71CE4090" w14:textId="77777777" w:rsidR="004B2620" w:rsidRPr="00C04A30" w:rsidRDefault="004B2620" w:rsidP="00C04A30">
                            <w:pPr>
                              <w:pStyle w:val="DecContent"/>
                              <w:ind w:left="0" w:firstLine="0"/>
                            </w:pPr>
                            <w:r w:rsidRPr="00C04A30">
                              <w:t xml:space="preserve">: </w:t>
                            </w:r>
                          </w:p>
                        </w:tc>
                        <w:tc>
                          <w:tcPr>
                            <w:tcW w:w="5495" w:type="dxa"/>
                          </w:tcPr>
                          <w:p w14:paraId="108FCE39" w14:textId="14703B00" w:rsidR="004B2620" w:rsidRPr="00C04A30" w:rsidRDefault="003C0F6C" w:rsidP="00C04A30">
                            <w:pPr>
                              <w:pStyle w:val="DecContent"/>
                              <w:ind w:left="0" w:firstLine="0"/>
                            </w:pPr>
                            <w:r>
                              <w:t>Semester I 2023/ 2024</w:t>
                            </w:r>
                          </w:p>
                        </w:tc>
                      </w:tr>
                    </w:tbl>
                    <w:p w14:paraId="7A0BFD91" w14:textId="77777777" w:rsidR="004B2620" w:rsidRPr="00C04A30" w:rsidRDefault="004B2620" w:rsidP="00C04A30">
                      <w:pPr>
                        <w:pStyle w:val="DecContent"/>
                      </w:pPr>
                    </w:p>
                    <w:p w14:paraId="390B9B30" w14:textId="77777777" w:rsidR="004B2620" w:rsidRDefault="004B2620" w:rsidP="00C04A30">
                      <w:pPr>
                        <w:pStyle w:val="DecContent"/>
                      </w:pPr>
                      <w:r w:rsidRPr="00797E67">
                        <w:t>I declare that this thesis is classified as:</w:t>
                      </w:r>
                    </w:p>
                    <w:p w14:paraId="0D4D4F7E" w14:textId="77777777" w:rsidR="004B2620" w:rsidRPr="00797E67" w:rsidRDefault="004B2620" w:rsidP="00C04A30">
                      <w:pPr>
                        <w:pStyle w:val="DecContent"/>
                      </w:pPr>
                    </w:p>
                    <w:tbl>
                      <w:tblPr>
                        <w:tblW w:w="8046" w:type="dxa"/>
                        <w:tblLayout w:type="fixed"/>
                        <w:tblLook w:val="04A0" w:firstRow="1" w:lastRow="0" w:firstColumn="1" w:lastColumn="0" w:noHBand="0" w:noVBand="1"/>
                      </w:tblPr>
                      <w:tblGrid>
                        <w:gridCol w:w="675"/>
                        <w:gridCol w:w="1843"/>
                        <w:gridCol w:w="5528"/>
                      </w:tblGrid>
                      <w:tr w:rsidR="004B2620" w:rsidRPr="00797E67" w14:paraId="75B46E86" w14:textId="77777777" w:rsidTr="003B209B">
                        <w:trPr>
                          <w:trHeight w:val="282"/>
                        </w:trPr>
                        <w:sdt>
                          <w:sdtPr>
                            <w:id w:val="-37755683"/>
                            <w14:checkbox>
                              <w14:checked w14:val="1"/>
                              <w14:checkedState w14:val="2612" w14:font="MS Gothic"/>
                              <w14:uncheckedState w14:val="2610" w14:font="MS Gothic"/>
                            </w14:checkbox>
                          </w:sdtPr>
                          <w:sdtContent>
                            <w:tc>
                              <w:tcPr>
                                <w:tcW w:w="675" w:type="dxa"/>
                                <w:tcBorders>
                                  <w:top w:val="nil"/>
                                  <w:left w:val="nil"/>
                                  <w:bottom w:val="nil"/>
                                  <w:right w:val="nil"/>
                                </w:tcBorders>
                              </w:tcPr>
                              <w:p w14:paraId="69EF3A16" w14:textId="093B5BA5" w:rsidR="004B2620" w:rsidRPr="00797E67" w:rsidRDefault="003C0F6C"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1994495E" w14:textId="77777777" w:rsidR="004B2620" w:rsidRPr="00797E67" w:rsidRDefault="004B2620" w:rsidP="00C04A30">
                            <w:pPr>
                              <w:pStyle w:val="DecContent"/>
                            </w:pPr>
                            <w:r w:rsidRPr="00797E67">
                              <w:t>CONFIDENTIAL</w:t>
                            </w:r>
                          </w:p>
                        </w:tc>
                        <w:tc>
                          <w:tcPr>
                            <w:tcW w:w="5528" w:type="dxa"/>
                            <w:tcBorders>
                              <w:top w:val="nil"/>
                              <w:left w:val="nil"/>
                              <w:bottom w:val="nil"/>
                              <w:right w:val="nil"/>
                            </w:tcBorders>
                          </w:tcPr>
                          <w:p w14:paraId="68CF59C9" w14:textId="77777777" w:rsidR="004B2620" w:rsidRPr="00797E67" w:rsidRDefault="004B2620" w:rsidP="00C04A30">
                            <w:pPr>
                              <w:pStyle w:val="DecContent2"/>
                            </w:pPr>
                            <w:r w:rsidRPr="00797E67">
                              <w:t>(Contains confidential information under the Official Secret Act 1997)*</w:t>
                            </w:r>
                          </w:p>
                        </w:tc>
                      </w:tr>
                      <w:tr w:rsidR="004B2620" w:rsidRPr="00797E67" w14:paraId="33D703F9" w14:textId="77777777" w:rsidTr="003B209B">
                        <w:sdt>
                          <w:sdtPr>
                            <w:id w:val="1544403496"/>
                            <w14:checkbox>
                              <w14:checked w14:val="0"/>
                              <w14:checkedState w14:val="2612" w14:font="MS Gothic"/>
                              <w14:uncheckedState w14:val="2610" w14:font="MS Gothic"/>
                            </w14:checkbox>
                          </w:sdtPr>
                          <w:sdtContent>
                            <w:tc>
                              <w:tcPr>
                                <w:tcW w:w="675" w:type="dxa"/>
                                <w:tcBorders>
                                  <w:top w:val="nil"/>
                                  <w:left w:val="nil"/>
                                  <w:bottom w:val="nil"/>
                                  <w:right w:val="nil"/>
                                </w:tcBorders>
                              </w:tcPr>
                              <w:p w14:paraId="26010A36" w14:textId="77777777" w:rsidR="004B2620" w:rsidRPr="00797E67" w:rsidRDefault="004B2620"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10F17317" w14:textId="77777777" w:rsidR="004B2620" w:rsidRPr="00797E67" w:rsidRDefault="004B2620" w:rsidP="00C04A30">
                            <w:pPr>
                              <w:pStyle w:val="DecContent"/>
                            </w:pPr>
                            <w:r w:rsidRPr="00797E67">
                              <w:t>RESTRICTED</w:t>
                            </w:r>
                          </w:p>
                        </w:tc>
                        <w:tc>
                          <w:tcPr>
                            <w:tcW w:w="5528" w:type="dxa"/>
                            <w:tcBorders>
                              <w:top w:val="nil"/>
                              <w:left w:val="nil"/>
                              <w:bottom w:val="nil"/>
                              <w:right w:val="nil"/>
                            </w:tcBorders>
                          </w:tcPr>
                          <w:p w14:paraId="19D8F90C" w14:textId="77777777" w:rsidR="004B2620" w:rsidRPr="00797E67" w:rsidRDefault="004B2620" w:rsidP="00C04A30">
                            <w:pPr>
                              <w:pStyle w:val="DecContent2"/>
                            </w:pPr>
                            <w:r w:rsidRPr="00797E67">
                              <w:t>(Contains restricted information as specified by the organization where research was done)*</w:t>
                            </w:r>
                          </w:p>
                        </w:tc>
                      </w:tr>
                      <w:tr w:rsidR="004B2620" w:rsidRPr="00797E67" w14:paraId="3FFE3BF2" w14:textId="77777777" w:rsidTr="003B209B">
                        <w:trPr>
                          <w:trHeight w:val="237"/>
                        </w:trPr>
                        <w:sdt>
                          <w:sdtPr>
                            <w:id w:val="-297988637"/>
                            <w14:checkbox>
                              <w14:checked w14:val="0"/>
                              <w14:checkedState w14:val="2612" w14:font="MS Gothic"/>
                              <w14:uncheckedState w14:val="2610" w14:font="MS Gothic"/>
                            </w14:checkbox>
                          </w:sdtPr>
                          <w:sdtContent>
                            <w:tc>
                              <w:tcPr>
                                <w:tcW w:w="675" w:type="dxa"/>
                                <w:tcBorders>
                                  <w:top w:val="nil"/>
                                  <w:left w:val="nil"/>
                                  <w:bottom w:val="nil"/>
                                  <w:right w:val="nil"/>
                                </w:tcBorders>
                              </w:tcPr>
                              <w:p w14:paraId="5AC02D4A" w14:textId="48F10D26" w:rsidR="004B2620" w:rsidRPr="00797E67" w:rsidRDefault="003C0F6C"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199654D0" w14:textId="77777777" w:rsidR="004B2620" w:rsidRPr="00797E67" w:rsidRDefault="004B2620" w:rsidP="00C04A30">
                            <w:pPr>
                              <w:pStyle w:val="DecContent"/>
                            </w:pPr>
                            <w:r w:rsidRPr="00797E67">
                              <w:t>OPEN ACCESS</w:t>
                            </w:r>
                          </w:p>
                        </w:tc>
                        <w:tc>
                          <w:tcPr>
                            <w:tcW w:w="5528" w:type="dxa"/>
                            <w:tcBorders>
                              <w:top w:val="nil"/>
                              <w:left w:val="nil"/>
                              <w:bottom w:val="nil"/>
                              <w:right w:val="nil"/>
                            </w:tcBorders>
                          </w:tcPr>
                          <w:p w14:paraId="37407CBD" w14:textId="77777777" w:rsidR="004B2620" w:rsidRPr="00797E67" w:rsidRDefault="004B2620" w:rsidP="00C04A30">
                            <w:pPr>
                              <w:pStyle w:val="DecContent2"/>
                            </w:pPr>
                            <w:r w:rsidRPr="00797E67">
                              <w:t xml:space="preserve">I agree that my thesis to be published as online open access (Full Text) </w:t>
                            </w:r>
                          </w:p>
                        </w:tc>
                      </w:tr>
                    </w:tbl>
                    <w:p w14:paraId="174E923A" w14:textId="77777777" w:rsidR="004B2620" w:rsidRPr="00797E67" w:rsidRDefault="004B2620" w:rsidP="00C04A30">
                      <w:pPr>
                        <w:pStyle w:val="DecContent"/>
                      </w:pPr>
                    </w:p>
                    <w:sdt>
                      <w:sdtPr>
                        <w:id w:val="8106482"/>
                        <w:lock w:val="sdtContentLocked"/>
                        <w:placeholder>
                          <w:docPart w:val="676CC28524E0427E8FC2E1C46CA24B5B"/>
                        </w:placeholder>
                      </w:sdtPr>
                      <w:sdtContent>
                        <w:p w14:paraId="3C4C7058" w14:textId="77777777" w:rsidR="004B2620" w:rsidRDefault="004B2620" w:rsidP="00C04A30">
                          <w:pPr>
                            <w:pStyle w:val="DecContent"/>
                          </w:pPr>
                        </w:p>
                        <w:p w14:paraId="5B7EBF6D" w14:textId="77777777" w:rsidR="00F87808" w:rsidRDefault="004B2620" w:rsidP="00C04A30">
                          <w:pPr>
                            <w:pStyle w:val="DecContent"/>
                          </w:pPr>
                          <w:r w:rsidRPr="00797E67">
                            <w:t xml:space="preserve">I acknowledge that Universiti Malaysia Pahang </w:t>
                          </w:r>
                          <w:r w:rsidR="00F87808">
                            <w:t>Al-Sultan Abdullah</w:t>
                          </w:r>
                          <w:r w:rsidR="00F87808" w:rsidRPr="00797E67">
                            <w:t xml:space="preserve"> </w:t>
                          </w:r>
                          <w:r w:rsidRPr="00797E67">
                            <w:t>reserve</w:t>
                          </w:r>
                          <w:r w:rsidRPr="00BA7F4D">
                            <w:t>s</w:t>
                          </w:r>
                          <w:r w:rsidRPr="00797E67">
                            <w:t xml:space="preserve"> the </w:t>
                          </w:r>
                          <w:r>
                            <w:t xml:space="preserve">following </w:t>
                          </w:r>
                        </w:p>
                        <w:p w14:paraId="2882A22C" w14:textId="77777777" w:rsidR="004B2620" w:rsidRPr="00797E67" w:rsidRDefault="004B2620" w:rsidP="00C04A30">
                          <w:pPr>
                            <w:pStyle w:val="DecContent"/>
                          </w:pPr>
                          <w:r w:rsidRPr="00797E67">
                            <w:t>right</w:t>
                          </w:r>
                          <w:r>
                            <w:t>s</w:t>
                          </w:r>
                          <w:r w:rsidRPr="00797E67">
                            <w:t>:</w:t>
                          </w:r>
                        </w:p>
                        <w:p w14:paraId="36944934" w14:textId="77777777" w:rsidR="004B2620" w:rsidRDefault="004B2620" w:rsidP="00C04A30">
                          <w:pPr>
                            <w:pStyle w:val="DecContent"/>
                          </w:pPr>
                        </w:p>
                        <w:p w14:paraId="71C913D9" w14:textId="77777777" w:rsidR="004B2620" w:rsidRPr="00797E67" w:rsidRDefault="004B2620" w:rsidP="00C04A30">
                          <w:pPr>
                            <w:pStyle w:val="DecContent"/>
                          </w:pPr>
                          <w:r>
                            <w:t xml:space="preserve">1. </w:t>
                          </w:r>
                          <w:r>
                            <w:tab/>
                          </w:r>
                          <w:r w:rsidRPr="00797E67">
                            <w:t>The Thesis is the Property of Universiti Malaysia Pahang</w:t>
                          </w:r>
                          <w:r w:rsidR="00F87808">
                            <w:t xml:space="preserve"> Al-Sultan Abdullah</w:t>
                          </w:r>
                        </w:p>
                        <w:p w14:paraId="4A0B625E" w14:textId="77777777" w:rsidR="004B2620" w:rsidRPr="00797E67" w:rsidRDefault="004B2620" w:rsidP="00C04A30">
                          <w:pPr>
                            <w:pStyle w:val="DecContent"/>
                          </w:pPr>
                          <w:r>
                            <w:t xml:space="preserve">2. </w:t>
                          </w:r>
                          <w:r>
                            <w:tab/>
                          </w:r>
                          <w:r w:rsidRPr="00797E67">
                            <w:t xml:space="preserve">The Library of Universiti Malaysia Pahang </w:t>
                          </w:r>
                          <w:r w:rsidR="00F87808">
                            <w:t>Al-Sultan Abdullah</w:t>
                          </w:r>
                          <w:r w:rsidR="00F87808" w:rsidRPr="00797E67">
                            <w:t xml:space="preserve"> </w:t>
                          </w:r>
                          <w:r w:rsidRPr="00797E67">
                            <w:t xml:space="preserve">has the right to make copies </w:t>
                          </w:r>
                          <w:r>
                            <w:t xml:space="preserve">of the thesis </w:t>
                          </w:r>
                          <w:r w:rsidRPr="00797E67">
                            <w:t>for the purpose of research only.</w:t>
                          </w:r>
                        </w:p>
                        <w:p w14:paraId="31C997C7" w14:textId="77777777" w:rsidR="004B2620" w:rsidRPr="00797E67" w:rsidRDefault="004B2620" w:rsidP="00C04A30">
                          <w:pPr>
                            <w:pStyle w:val="DecContent"/>
                          </w:pPr>
                          <w:r>
                            <w:t xml:space="preserve">3. </w:t>
                          </w:r>
                          <w:r>
                            <w:tab/>
                            <w:t>T</w:t>
                          </w:r>
                          <w:r w:rsidRPr="00797E67">
                            <w:t xml:space="preserve">he Library has the right to make copies of the thesis </w:t>
                          </w:r>
                          <w:r w:rsidRPr="00BA7F4D">
                            <w:t>for academic exchange</w:t>
                          </w:r>
                          <w:r w:rsidRPr="00797E67">
                            <w:t>.</w:t>
                          </w:r>
                        </w:p>
                        <w:p w14:paraId="1DD068CA" w14:textId="77777777" w:rsidR="004B2620" w:rsidRPr="00797E67" w:rsidRDefault="004B2620" w:rsidP="00C04A30">
                          <w:pPr>
                            <w:pStyle w:val="DecContent"/>
                          </w:pPr>
                        </w:p>
                        <w:p w14:paraId="5F50C966" w14:textId="77777777" w:rsidR="004B2620" w:rsidRPr="00797E67" w:rsidRDefault="004B2620" w:rsidP="00C04A30">
                          <w:pPr>
                            <w:pStyle w:val="DecContent"/>
                          </w:pPr>
                          <w:r w:rsidRPr="00797E67">
                            <w:t xml:space="preserve">Certified </w:t>
                          </w:r>
                          <w:r>
                            <w:t>b</w:t>
                          </w:r>
                          <w:r w:rsidRPr="00797E67">
                            <w:t>y:</w:t>
                          </w:r>
                        </w:p>
                        <w:p w14:paraId="394B3ADA" w14:textId="77777777" w:rsidR="004B2620" w:rsidRPr="00797E67" w:rsidRDefault="00000000" w:rsidP="00C04A30">
                          <w:pPr>
                            <w:pStyle w:val="DecContent"/>
                          </w:pPr>
                        </w:p>
                      </w:sdtContent>
                    </w:sdt>
                    <w:tbl>
                      <w:tblPr>
                        <w:tblW w:w="0" w:type="auto"/>
                        <w:tblInd w:w="284" w:type="dxa"/>
                        <w:tblLook w:val="04A0" w:firstRow="1" w:lastRow="0" w:firstColumn="1" w:lastColumn="0" w:noHBand="0" w:noVBand="1"/>
                      </w:tblPr>
                      <w:tblGrid>
                        <w:gridCol w:w="4054"/>
                        <w:gridCol w:w="3425"/>
                      </w:tblGrid>
                      <w:tr w:rsidR="004B2620" w:rsidRPr="00797E67" w14:paraId="0E1FD316" w14:textId="77777777" w:rsidTr="00933CA3">
                        <w:tc>
                          <w:tcPr>
                            <w:tcW w:w="4054" w:type="dxa"/>
                          </w:tcPr>
                          <w:p w14:paraId="161D8D26" w14:textId="77777777" w:rsidR="004B2620" w:rsidRPr="00C04A30" w:rsidRDefault="004B2620" w:rsidP="00C04A30">
                            <w:pPr>
                              <w:pStyle w:val="DecContent"/>
                            </w:pPr>
                          </w:p>
                          <w:p w14:paraId="06BC9704" w14:textId="77777777" w:rsidR="004B2620" w:rsidRPr="00C04A30" w:rsidRDefault="004B2620" w:rsidP="00C04A30">
                            <w:pPr>
                              <w:pStyle w:val="DecContent"/>
                            </w:pPr>
                          </w:p>
                          <w:p w14:paraId="0BFA2E60" w14:textId="77777777" w:rsidR="004B2620" w:rsidRPr="00C04A30" w:rsidRDefault="004B2620" w:rsidP="00C04A30">
                            <w:pPr>
                              <w:pStyle w:val="DecContent"/>
                            </w:pPr>
                            <w:r w:rsidRPr="00C04A30">
                              <w:t>_____________________</w:t>
                            </w:r>
                          </w:p>
                          <w:p w14:paraId="17D1DC03" w14:textId="77777777" w:rsidR="004B2620" w:rsidRPr="00C04A30" w:rsidRDefault="004B2620" w:rsidP="00C04A30">
                            <w:pPr>
                              <w:pStyle w:val="DecContent"/>
                            </w:pPr>
                            <w:r w:rsidRPr="00C04A30">
                              <w:t>(Student’s Signature)</w:t>
                            </w:r>
                          </w:p>
                          <w:p w14:paraId="68F22F56" w14:textId="77777777" w:rsidR="004B2620" w:rsidRPr="00C04A30" w:rsidRDefault="004B2620" w:rsidP="00C04A30">
                            <w:pPr>
                              <w:pStyle w:val="DecContent"/>
                            </w:pPr>
                          </w:p>
                          <w:p w14:paraId="2E0EE4B0" w14:textId="77777777" w:rsidR="004B2620" w:rsidRPr="00C04A30" w:rsidRDefault="004B2620" w:rsidP="00C04A30">
                            <w:pPr>
                              <w:pStyle w:val="DecContent"/>
                            </w:pPr>
                          </w:p>
                          <w:p w14:paraId="0C6803BD" w14:textId="0BBD013C" w:rsidR="004B2620" w:rsidRPr="00C04A30" w:rsidRDefault="004B2620" w:rsidP="00C04A30">
                            <w:pPr>
                              <w:pStyle w:val="DecContent"/>
                            </w:pPr>
                            <w:r w:rsidRPr="00C04A30">
                              <w:t>__</w:t>
                            </w:r>
                            <w:r w:rsidR="003C0F6C">
                              <w:t>11598441</w:t>
                            </w:r>
                            <w:r w:rsidRPr="00C04A30">
                              <w:t>___________________</w:t>
                            </w:r>
                          </w:p>
                          <w:p w14:paraId="0D642E4C" w14:textId="77777777" w:rsidR="004B2620" w:rsidRPr="00C04A30" w:rsidRDefault="004B2620" w:rsidP="00C04A30">
                            <w:pPr>
                              <w:pStyle w:val="DecContent"/>
                            </w:pPr>
                            <w:r w:rsidRPr="00C04A30">
                              <w:t>New IC/Passport Number</w:t>
                            </w:r>
                          </w:p>
                          <w:p w14:paraId="5750DBC5" w14:textId="77777777" w:rsidR="004B2620" w:rsidRPr="00797E67" w:rsidRDefault="004B2620" w:rsidP="00C04A30">
                            <w:pPr>
                              <w:pStyle w:val="DecContent"/>
                            </w:pPr>
                            <w:r w:rsidRPr="00C04A30">
                              <w:t>Date:</w:t>
                            </w:r>
                          </w:p>
                        </w:tc>
                        <w:tc>
                          <w:tcPr>
                            <w:tcW w:w="3425" w:type="dxa"/>
                          </w:tcPr>
                          <w:p w14:paraId="540BFD51" w14:textId="77777777" w:rsidR="004B2620" w:rsidRPr="00797E67" w:rsidRDefault="004B2620" w:rsidP="00C04A30">
                            <w:pPr>
                              <w:pStyle w:val="Style5"/>
                            </w:pPr>
                          </w:p>
                          <w:p w14:paraId="6B01E3B7" w14:textId="77777777" w:rsidR="004B2620" w:rsidRPr="00797E67" w:rsidRDefault="004B2620" w:rsidP="00C04A30">
                            <w:pPr>
                              <w:pStyle w:val="Style5"/>
                            </w:pPr>
                          </w:p>
                          <w:p w14:paraId="4289D4C6" w14:textId="77777777" w:rsidR="004B2620" w:rsidRPr="00797E67" w:rsidRDefault="004B2620" w:rsidP="00C04A30">
                            <w:pPr>
                              <w:pStyle w:val="Style5"/>
                            </w:pPr>
                            <w:r w:rsidRPr="00797E67">
                              <w:t>_______________________</w:t>
                            </w:r>
                          </w:p>
                          <w:p w14:paraId="3CB47BFC" w14:textId="77777777" w:rsidR="004B2620" w:rsidRDefault="004B2620" w:rsidP="00C04A30">
                            <w:pPr>
                              <w:pStyle w:val="Style5"/>
                            </w:pPr>
                            <w:r>
                              <w:t>(Supervisor’s Signature)</w:t>
                            </w:r>
                            <w:r>
                              <w:tab/>
                              <w:t xml:space="preserve"> </w:t>
                            </w:r>
                          </w:p>
                          <w:p w14:paraId="73053408" w14:textId="77777777" w:rsidR="004B2620" w:rsidRPr="00797E67" w:rsidRDefault="004B2620" w:rsidP="00C04A30">
                            <w:pPr>
                              <w:pStyle w:val="Style5"/>
                            </w:pPr>
                          </w:p>
                          <w:p w14:paraId="29AA0DAB" w14:textId="77777777" w:rsidR="004B2620" w:rsidRPr="00797E67" w:rsidRDefault="004B2620" w:rsidP="00C04A30">
                            <w:pPr>
                              <w:pStyle w:val="Style5"/>
                            </w:pPr>
                          </w:p>
                          <w:p w14:paraId="7BDB2F36" w14:textId="77777777" w:rsidR="004B2620" w:rsidRPr="00797E67" w:rsidRDefault="004B2620" w:rsidP="00C04A30">
                            <w:pPr>
                              <w:pStyle w:val="Style5"/>
                            </w:pPr>
                            <w:r w:rsidRPr="00797E67">
                              <w:t>_______________________</w:t>
                            </w:r>
                          </w:p>
                          <w:p w14:paraId="22AF1F82" w14:textId="77777777" w:rsidR="004B2620" w:rsidRDefault="004B2620" w:rsidP="00C04A30">
                            <w:pPr>
                              <w:pStyle w:val="Style5"/>
                            </w:pPr>
                            <w:r w:rsidRPr="00797E67">
                              <w:t xml:space="preserve">Name of Supervisor </w:t>
                            </w:r>
                          </w:p>
                          <w:p w14:paraId="33587F7D" w14:textId="77777777" w:rsidR="004B2620" w:rsidRPr="00797E67" w:rsidRDefault="004B2620" w:rsidP="00C04A30">
                            <w:pPr>
                              <w:pStyle w:val="Style5"/>
                            </w:pPr>
                            <w:r>
                              <w:t xml:space="preserve">Date: </w:t>
                            </w:r>
                          </w:p>
                          <w:p w14:paraId="651FC044" w14:textId="77777777" w:rsidR="004B2620" w:rsidRPr="00797E67" w:rsidRDefault="004B2620" w:rsidP="00C04A30">
                            <w:pPr>
                              <w:pStyle w:val="DecContent"/>
                            </w:pPr>
                          </w:p>
                        </w:tc>
                      </w:tr>
                      <w:tr w:rsidR="004B2620" w:rsidRPr="00797E67" w14:paraId="5F957F81" w14:textId="77777777" w:rsidTr="00933CA3">
                        <w:tc>
                          <w:tcPr>
                            <w:tcW w:w="4054" w:type="dxa"/>
                          </w:tcPr>
                          <w:p w14:paraId="75F1B96C" w14:textId="77777777" w:rsidR="004B2620" w:rsidRPr="00797E67" w:rsidRDefault="004B2620" w:rsidP="000A505B">
                            <w:pPr>
                              <w:pStyle w:val="NoSpacing"/>
                            </w:pPr>
                          </w:p>
                        </w:tc>
                        <w:tc>
                          <w:tcPr>
                            <w:tcW w:w="3425" w:type="dxa"/>
                          </w:tcPr>
                          <w:p w14:paraId="55635A8C" w14:textId="77777777" w:rsidR="004B2620" w:rsidRPr="00797E67" w:rsidRDefault="004B2620" w:rsidP="000A505B">
                            <w:pPr>
                              <w:pStyle w:val="NoSpacing"/>
                            </w:pPr>
                          </w:p>
                        </w:tc>
                      </w:tr>
                    </w:tbl>
                    <w:p w14:paraId="05495F1E" w14:textId="77777777" w:rsidR="004B2620" w:rsidRPr="00797E67" w:rsidRDefault="004B2620" w:rsidP="00C04A30">
                      <w:pPr>
                        <w:pStyle w:val="NoSpacing"/>
                      </w:pPr>
                    </w:p>
                  </w:txbxContent>
                </v:textbox>
                <w10:wrap anchorx="page"/>
                <w10:anchorlock/>
              </v:rect>
            </w:pict>
          </mc:Fallback>
        </mc:AlternateContent>
      </w:r>
    </w:p>
    <w:p w14:paraId="1D09F68C" w14:textId="77777777" w:rsidR="00C04A30" w:rsidRDefault="00C04A30" w:rsidP="000A505B">
      <w:pPr>
        <w:pStyle w:val="NoSpacing"/>
      </w:pPr>
    </w:p>
    <w:p w14:paraId="22442CEE" w14:textId="77777777" w:rsidR="00933CA3" w:rsidRPr="0069183F" w:rsidRDefault="00933CA3" w:rsidP="00C04A30">
      <w:pPr>
        <w:pStyle w:val="DecContent"/>
      </w:pPr>
      <w:r w:rsidRPr="0069183F">
        <w:t xml:space="preserve">NOTE : * If the thesis is CONFIDENTIAL or RESTRICTED, please </w:t>
      </w:r>
      <w:r w:rsidRPr="00BA7F4D">
        <w:t xml:space="preserve">attach </w:t>
      </w:r>
      <w:r w:rsidR="00CF7A52">
        <w:t>a thesis declaration</w:t>
      </w:r>
      <w:r w:rsidR="00CF7A52" w:rsidRPr="00BA7F4D">
        <w:t xml:space="preserve"> </w:t>
      </w:r>
      <w:r w:rsidRPr="00BA7F4D">
        <w:t>letter.</w:t>
      </w:r>
    </w:p>
    <w:p w14:paraId="2C7C78A9" w14:textId="77777777" w:rsidR="00933CA3" w:rsidRPr="000A505B" w:rsidRDefault="00933CA3" w:rsidP="000A505B">
      <w:pPr>
        <w:pStyle w:val="NoSpacing"/>
      </w:pPr>
    </w:p>
    <w:p w14:paraId="3E2DA8D6" w14:textId="77777777" w:rsidR="004674FA" w:rsidRDefault="004674FA" w:rsidP="008215B0">
      <w:pPr>
        <w:pStyle w:val="TITLEATROMANPAGES2"/>
      </w:pPr>
      <w:r>
        <w:lastRenderedPageBreak/>
        <w:t xml:space="preserve">THESIS </w:t>
      </w:r>
      <w:r w:rsidRPr="00933CA3">
        <w:t>DECLARATION</w:t>
      </w:r>
      <w:r>
        <w:t xml:space="preserve"> LETTER</w:t>
      </w:r>
      <w:r w:rsidR="00FE32F0">
        <w:t xml:space="preserve"> (OPTIONAL)</w:t>
      </w:r>
    </w:p>
    <w:p w14:paraId="78B2F17B" w14:textId="77777777" w:rsidR="00C04A30" w:rsidRDefault="00933CA3" w:rsidP="00C04A30">
      <w:pPr>
        <w:pStyle w:val="DecLetter"/>
      </w:pPr>
      <w:r w:rsidRPr="00C04A30">
        <w:t xml:space="preserve">Librarian, </w:t>
      </w:r>
    </w:p>
    <w:p w14:paraId="03E6F06D" w14:textId="77777777" w:rsidR="00C04A30" w:rsidRDefault="00933CA3" w:rsidP="00C04A30">
      <w:pPr>
        <w:pStyle w:val="DecLetter"/>
        <w:rPr>
          <w:lang w:val="fi-FI"/>
        </w:rPr>
      </w:pPr>
      <w:r w:rsidRPr="00C04A30">
        <w:rPr>
          <w:lang w:val="fi-FI"/>
        </w:rPr>
        <w:t>Universiti Malaysia Pahang</w:t>
      </w:r>
      <w:r w:rsidR="00F87808">
        <w:rPr>
          <w:lang w:val="fi-FI"/>
        </w:rPr>
        <w:t xml:space="preserve"> </w:t>
      </w:r>
      <w:r w:rsidR="00F87808">
        <w:t>Al-Sultan Abdullah</w:t>
      </w:r>
      <w:r w:rsidRPr="00C04A30">
        <w:rPr>
          <w:lang w:val="fi-FI"/>
        </w:rPr>
        <w:t>,</w:t>
      </w:r>
    </w:p>
    <w:p w14:paraId="4DA23913" w14:textId="77777777" w:rsidR="00C04A30" w:rsidRDefault="00933CA3" w:rsidP="00C04A30">
      <w:pPr>
        <w:pStyle w:val="DecLetter"/>
        <w:rPr>
          <w:lang w:val="fi-FI"/>
        </w:rPr>
      </w:pPr>
      <w:r w:rsidRPr="00C04A30">
        <w:rPr>
          <w:lang w:val="fi-FI"/>
        </w:rPr>
        <w:t xml:space="preserve">Lebuh </w:t>
      </w:r>
      <w:r w:rsidR="00F87808">
        <w:rPr>
          <w:lang w:val="fi-FI"/>
        </w:rPr>
        <w:t xml:space="preserve">Persiaran </w:t>
      </w:r>
      <w:r w:rsidRPr="00C04A30">
        <w:rPr>
          <w:lang w:val="fi-FI"/>
        </w:rPr>
        <w:t xml:space="preserve">Tun </w:t>
      </w:r>
      <w:r w:rsidR="00F87808">
        <w:rPr>
          <w:lang w:val="fi-FI"/>
        </w:rPr>
        <w:t>Khalil Yaakob</w:t>
      </w:r>
      <w:r w:rsidRPr="00C04A30">
        <w:rPr>
          <w:lang w:val="fi-FI"/>
        </w:rPr>
        <w:t>,</w:t>
      </w:r>
    </w:p>
    <w:p w14:paraId="63745F93" w14:textId="77777777" w:rsidR="00933CA3" w:rsidRPr="00C04A30" w:rsidRDefault="00933CA3" w:rsidP="00C04A30">
      <w:pPr>
        <w:pStyle w:val="DecLetter"/>
        <w:rPr>
          <w:lang w:val="fi-FI"/>
        </w:rPr>
      </w:pPr>
      <w:r w:rsidRPr="00C04A30">
        <w:rPr>
          <w:lang w:val="fi-FI"/>
        </w:rPr>
        <w:t>26300, Gambang, Kuantan</w:t>
      </w:r>
      <w:r w:rsidR="00F87808">
        <w:rPr>
          <w:lang w:val="fi-FI"/>
        </w:rPr>
        <w:t>, Pahang.</w:t>
      </w:r>
    </w:p>
    <w:p w14:paraId="028363CC" w14:textId="77777777" w:rsidR="00933CA3" w:rsidRPr="00C04A30" w:rsidRDefault="00933CA3" w:rsidP="00C04A30">
      <w:pPr>
        <w:pStyle w:val="DecLetter"/>
        <w:rPr>
          <w:lang w:val="fi-FI"/>
        </w:rPr>
      </w:pPr>
    </w:p>
    <w:p w14:paraId="059830FA" w14:textId="77777777" w:rsidR="00933CA3" w:rsidRDefault="00F31979" w:rsidP="00C04A30">
      <w:pPr>
        <w:pStyle w:val="DecLetter"/>
      </w:pPr>
      <w:r>
        <w:t xml:space="preserve">Dear </w:t>
      </w:r>
      <w:r w:rsidR="00933CA3" w:rsidRPr="00933CA3">
        <w:t>Sir,</w:t>
      </w:r>
    </w:p>
    <w:p w14:paraId="3A9B8C36" w14:textId="77777777" w:rsidR="00933CA3" w:rsidRPr="00933CA3" w:rsidRDefault="00933CA3" w:rsidP="00C04A30">
      <w:pPr>
        <w:pStyle w:val="DecLetter"/>
      </w:pPr>
    </w:p>
    <w:p w14:paraId="7C5ED696" w14:textId="77777777" w:rsidR="00933CA3" w:rsidRPr="00933CA3" w:rsidRDefault="00933CA3" w:rsidP="00C04A30">
      <w:pPr>
        <w:pStyle w:val="DecLetter"/>
      </w:pPr>
      <w:r w:rsidRPr="00933CA3">
        <w:t>CLASSIFICATION OF THESIS AS RESTRICTED</w:t>
      </w:r>
    </w:p>
    <w:p w14:paraId="5D5B2762" w14:textId="77777777" w:rsidR="00933CA3" w:rsidRDefault="00933CA3" w:rsidP="00C04A30">
      <w:pPr>
        <w:pStyle w:val="DecLetter"/>
      </w:pPr>
    </w:p>
    <w:p w14:paraId="0D02D437" w14:textId="77777777" w:rsidR="00933CA3" w:rsidRPr="00933CA3" w:rsidRDefault="00933CA3" w:rsidP="00C04A30">
      <w:pPr>
        <w:pStyle w:val="DecLetter"/>
      </w:pPr>
      <w:r w:rsidRPr="00933CA3">
        <w:rPr>
          <w:noProof/>
          <w:lang w:val="en-GB" w:eastAsia="en-GB"/>
        </w:rPr>
        <mc:AlternateContent>
          <mc:Choice Requires="wpg">
            <w:drawing>
              <wp:anchor distT="0" distB="0" distL="114300" distR="114300" simplePos="0" relativeHeight="251649536" behindDoc="0" locked="0" layoutInCell="1" allowOverlap="1" wp14:anchorId="2E574C61" wp14:editId="661A0093">
                <wp:simplePos x="0" y="0"/>
                <wp:positionH relativeFrom="page">
                  <wp:posOffset>7903210</wp:posOffset>
                </wp:positionH>
                <wp:positionV relativeFrom="page">
                  <wp:posOffset>10958830</wp:posOffset>
                </wp:positionV>
                <wp:extent cx="190500" cy="1270"/>
                <wp:effectExtent l="0" t="0" r="19050" b="17780"/>
                <wp:wrapNone/>
                <wp:docPr id="2303" name="Group 2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270"/>
                          <a:chOff x="12446" y="17258"/>
                          <a:chExt cx="300" cy="2"/>
                        </a:xfrm>
                      </wpg:grpSpPr>
                      <wps:wsp>
                        <wps:cNvPr id="2304" name="Freeform 2260"/>
                        <wps:cNvSpPr>
                          <a:spLocks/>
                        </wps:cNvSpPr>
                        <wps:spPr bwMode="auto">
                          <a:xfrm>
                            <a:off x="12446" y="17258"/>
                            <a:ext cx="300" cy="2"/>
                          </a:xfrm>
                          <a:custGeom>
                            <a:avLst/>
                            <a:gdLst>
                              <a:gd name="T0" fmla="+- 0 12446 12446"/>
                              <a:gd name="T1" fmla="*/ T0 w 300"/>
                              <a:gd name="T2" fmla="+- 0 12746 12446"/>
                              <a:gd name="T3" fmla="*/ T2 w 300"/>
                            </a:gdLst>
                            <a:ahLst/>
                            <a:cxnLst>
                              <a:cxn ang="0">
                                <a:pos x="T1" y="0"/>
                              </a:cxn>
                              <a:cxn ang="0">
                                <a:pos x="T3" y="0"/>
                              </a:cxn>
                            </a:cxnLst>
                            <a:rect l="0" t="0" r="r" b="b"/>
                            <a:pathLst>
                              <a:path w="300">
                                <a:moveTo>
                                  <a:pt x="0" y="0"/>
                                </a:moveTo>
                                <a:lnTo>
                                  <a:pt x="300" y="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D3EA0" id="Group 2259" o:spid="_x0000_s1026" style="position:absolute;left:0;text-align:left;margin-left:622.3pt;margin-top:862.9pt;width:15pt;height:.1pt;z-index:251649536;mso-position-horizontal-relative:page;mso-position-vertical-relative:page" coordorigin="12446,17258" coordsize="3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">
                <v:shape id="Freeform 2260" o:spid="_x0000_s1027" style="position:absolute;left:12446;top:17258;width:300;height:2;visibility:visible;mso-wrap-style:square;v-text-anchor:top" coordsize="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" path="m,l300,e" filled="f" strokeweight=".25pt">
                  <v:path arrowok="t" o:connecttype="custom" o:connectlocs="0,0;300,0" o:connectangles="0,0"/>
                </v:shape>
                <w10:wrap anchorx="page" anchory="page"/>
              </v:group>
            </w:pict>
          </mc:Fallback>
        </mc:AlternateContent>
      </w:r>
      <w:r w:rsidRPr="00933CA3">
        <w:rPr>
          <w:noProof/>
          <w:lang w:val="en-GB" w:eastAsia="en-GB"/>
        </w:rPr>
        <mc:AlternateContent>
          <mc:Choice Requires="wpg">
            <w:drawing>
              <wp:anchor distT="0" distB="0" distL="114300" distR="114300" simplePos="0" relativeHeight="251654656" behindDoc="0" locked="0" layoutInCell="1" allowOverlap="1" wp14:anchorId="0E94F15B" wp14:editId="02FBDD65">
                <wp:simplePos x="0" y="0"/>
                <wp:positionH relativeFrom="page">
                  <wp:posOffset>266700</wp:posOffset>
                </wp:positionH>
                <wp:positionV relativeFrom="page">
                  <wp:posOffset>11035030</wp:posOffset>
                </wp:positionV>
                <wp:extent cx="1270" cy="190500"/>
                <wp:effectExtent l="0" t="0" r="17780" b="19050"/>
                <wp:wrapNone/>
                <wp:docPr id="2301" name="Group 2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90500"/>
                          <a:chOff x="420" y="17378"/>
                          <a:chExt cx="2" cy="300"/>
                        </a:xfrm>
                      </wpg:grpSpPr>
                      <wps:wsp>
                        <wps:cNvPr id="2302" name="Freeform 2262"/>
                        <wps:cNvSpPr>
                          <a:spLocks/>
                        </wps:cNvSpPr>
                        <wps:spPr bwMode="auto">
                          <a:xfrm>
                            <a:off x="420" y="17378"/>
                            <a:ext cx="2" cy="300"/>
                          </a:xfrm>
                          <a:custGeom>
                            <a:avLst/>
                            <a:gdLst>
                              <a:gd name="T0" fmla="+- 0 17378 17378"/>
                              <a:gd name="T1" fmla="*/ 17378 h 300"/>
                              <a:gd name="T2" fmla="+- 0 17678 17378"/>
                              <a:gd name="T3" fmla="*/ 17678 h 300"/>
                            </a:gdLst>
                            <a:ahLst/>
                            <a:cxnLst>
                              <a:cxn ang="0">
                                <a:pos x="0" y="T1"/>
                              </a:cxn>
                              <a:cxn ang="0">
                                <a:pos x="0" y="T3"/>
                              </a:cxn>
                            </a:cxnLst>
                            <a:rect l="0" t="0" r="r" b="b"/>
                            <a:pathLst>
                              <a:path h="300">
                                <a:moveTo>
                                  <a:pt x="0" y="0"/>
                                </a:moveTo>
                                <a:lnTo>
                                  <a:pt x="0" y="30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B5831C" id="Group 2261" o:spid="_x0000_s1026" style="position:absolute;left:0;text-align:left;margin-left:21pt;margin-top:868.9pt;width:.1pt;height:15pt;z-index:251654656;mso-position-horizontal-relative:page;mso-position-vertical-relative:page" coordorigin="420,17378" coordsize="2,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">
                <v:shape id="Freeform 2262" o:spid="_x0000_s1027" style="position:absolute;left:420;top:17378;width:2;height:300;visibility:visible;mso-wrap-style:square;v-text-anchor:top" coordsize="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" path="m,l,300e" filled="f" strokeweight=".25pt">
                  <v:path arrowok="t" o:connecttype="custom" o:connectlocs="0,17378;0,17678" o:connectangles="0,0"/>
                </v:shape>
                <w10:wrap anchorx="page" anchory="page"/>
              </v:group>
            </w:pict>
          </mc:Fallback>
        </mc:AlternateContent>
      </w:r>
      <w:r w:rsidRPr="00933CA3">
        <w:rPr>
          <w:noProof/>
          <w:lang w:val="en-GB" w:eastAsia="en-GB"/>
        </w:rPr>
        <mc:AlternateContent>
          <mc:Choice Requires="wpg">
            <w:drawing>
              <wp:anchor distT="0" distB="0" distL="114300" distR="114300" simplePos="0" relativeHeight="251659776" behindDoc="0" locked="0" layoutInCell="1" allowOverlap="1" wp14:anchorId="13691B0D" wp14:editId="423F6D69">
                <wp:simplePos x="0" y="0"/>
                <wp:positionH relativeFrom="page">
                  <wp:posOffset>7827010</wp:posOffset>
                </wp:positionH>
                <wp:positionV relativeFrom="page">
                  <wp:posOffset>11035030</wp:posOffset>
                </wp:positionV>
                <wp:extent cx="1270" cy="190500"/>
                <wp:effectExtent l="0" t="0" r="17780" b="19050"/>
                <wp:wrapNone/>
                <wp:docPr id="2299" name="Group 2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90500"/>
                          <a:chOff x="12326" y="17378"/>
                          <a:chExt cx="2" cy="300"/>
                        </a:xfrm>
                      </wpg:grpSpPr>
                      <wps:wsp>
                        <wps:cNvPr id="2300" name="Freeform 2264"/>
                        <wps:cNvSpPr>
                          <a:spLocks/>
                        </wps:cNvSpPr>
                        <wps:spPr bwMode="auto">
                          <a:xfrm>
                            <a:off x="12326" y="17378"/>
                            <a:ext cx="2" cy="300"/>
                          </a:xfrm>
                          <a:custGeom>
                            <a:avLst/>
                            <a:gdLst>
                              <a:gd name="T0" fmla="+- 0 17378 17378"/>
                              <a:gd name="T1" fmla="*/ 17378 h 300"/>
                              <a:gd name="T2" fmla="+- 0 17678 17378"/>
                              <a:gd name="T3" fmla="*/ 17678 h 300"/>
                            </a:gdLst>
                            <a:ahLst/>
                            <a:cxnLst>
                              <a:cxn ang="0">
                                <a:pos x="0" y="T1"/>
                              </a:cxn>
                              <a:cxn ang="0">
                                <a:pos x="0" y="T3"/>
                              </a:cxn>
                            </a:cxnLst>
                            <a:rect l="0" t="0" r="r" b="b"/>
                            <a:pathLst>
                              <a:path h="300">
                                <a:moveTo>
                                  <a:pt x="0" y="0"/>
                                </a:moveTo>
                                <a:lnTo>
                                  <a:pt x="0" y="30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66A3A" id="Group 2263" o:spid="_x0000_s1026" style="position:absolute;left:0;text-align:left;margin-left:616.3pt;margin-top:868.9pt;width:.1pt;height:15pt;z-index:251659776;mso-position-horizontal-relative:page;mso-position-vertical-relative:page" coordorigin="12326,17378" coordsize="2,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">
                <v:shape id="Freeform 2264" o:spid="_x0000_s1027" style="position:absolute;left:12326;top:17378;width:2;height:300;visibility:visible;mso-wrap-style:square;v-text-anchor:top" coordsize="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" path="m,l,300e" filled="f" strokeweight=".25pt">
                  <v:path arrowok="t" o:connecttype="custom" o:connectlocs="0,17378;0,17678" o:connectangles="0,0"/>
                </v:shape>
                <w10:wrap anchorx="page" anchory="page"/>
              </v:group>
            </w:pict>
          </mc:Fallback>
        </mc:AlternateContent>
      </w:r>
      <w:r w:rsidRPr="00933CA3">
        <w:t>Please be informed that the following thesis is classified as RESTRICTED for a period of three (3) years from the date of this letter.  The reasons for this classification are as listed below.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4"/>
        <w:gridCol w:w="6447"/>
      </w:tblGrid>
      <w:tr w:rsidR="00933CA3" w:rsidRPr="00933CA3" w14:paraId="2FBADFC8" w14:textId="77777777" w:rsidTr="00F87808">
        <w:tc>
          <w:tcPr>
            <w:tcW w:w="1199" w:type="pct"/>
          </w:tcPr>
          <w:p w14:paraId="4093EDE4" w14:textId="77777777" w:rsidR="00933CA3" w:rsidRPr="00933CA3" w:rsidRDefault="00933CA3" w:rsidP="00C04A30">
            <w:pPr>
              <w:pStyle w:val="DecLetter"/>
            </w:pPr>
            <w:r w:rsidRPr="00933CA3">
              <w:t xml:space="preserve">Author’s </w:t>
            </w:r>
            <w:r>
              <w:t>N</w:t>
            </w:r>
            <w:r w:rsidRPr="00933CA3">
              <w:t xml:space="preserve">ame </w:t>
            </w:r>
          </w:p>
        </w:tc>
        <w:tc>
          <w:tcPr>
            <w:tcW w:w="3801" w:type="pct"/>
          </w:tcPr>
          <w:p w14:paraId="061A083E" w14:textId="77777777" w:rsidR="00933CA3" w:rsidRPr="00933CA3" w:rsidRDefault="00933CA3" w:rsidP="00C04A30">
            <w:pPr>
              <w:pStyle w:val="DecLetter"/>
            </w:pPr>
          </w:p>
        </w:tc>
      </w:tr>
      <w:tr w:rsidR="00933CA3" w:rsidRPr="00933CA3" w14:paraId="48C5B8C5" w14:textId="77777777" w:rsidTr="00F87808">
        <w:tc>
          <w:tcPr>
            <w:tcW w:w="1199" w:type="pct"/>
          </w:tcPr>
          <w:p w14:paraId="2F27CA68" w14:textId="77777777" w:rsidR="00933CA3" w:rsidRPr="00933CA3" w:rsidRDefault="00933CA3" w:rsidP="00C04A30">
            <w:pPr>
              <w:pStyle w:val="DecLetter"/>
            </w:pPr>
            <w:r w:rsidRPr="00933CA3">
              <w:t>Thesis Title</w:t>
            </w:r>
          </w:p>
        </w:tc>
        <w:tc>
          <w:tcPr>
            <w:tcW w:w="3801" w:type="pct"/>
          </w:tcPr>
          <w:p w14:paraId="248CCDF3" w14:textId="77777777" w:rsidR="00933CA3" w:rsidRPr="00933CA3" w:rsidRDefault="00933CA3" w:rsidP="00C04A30">
            <w:pPr>
              <w:pStyle w:val="DecLetter"/>
            </w:pPr>
          </w:p>
        </w:tc>
      </w:tr>
      <w:tr w:rsidR="00933CA3" w:rsidRPr="00933CA3" w14:paraId="4639316D" w14:textId="77777777" w:rsidTr="00F87808">
        <w:tc>
          <w:tcPr>
            <w:tcW w:w="1199" w:type="pct"/>
          </w:tcPr>
          <w:p w14:paraId="644E4112" w14:textId="77777777" w:rsidR="00933CA3" w:rsidRPr="00933CA3" w:rsidRDefault="00933CA3" w:rsidP="00C04A30">
            <w:pPr>
              <w:pStyle w:val="DecLetter"/>
            </w:pPr>
          </w:p>
        </w:tc>
        <w:tc>
          <w:tcPr>
            <w:tcW w:w="3801" w:type="pct"/>
          </w:tcPr>
          <w:p w14:paraId="292331C6" w14:textId="77777777" w:rsidR="00933CA3" w:rsidRPr="00933CA3" w:rsidRDefault="00933CA3" w:rsidP="00C04A30">
            <w:pPr>
              <w:pStyle w:val="DecLetter"/>
            </w:pPr>
          </w:p>
        </w:tc>
      </w:tr>
      <w:tr w:rsidR="00933CA3" w:rsidRPr="00933CA3" w14:paraId="36AD5738" w14:textId="77777777" w:rsidTr="00F87808">
        <w:tc>
          <w:tcPr>
            <w:tcW w:w="1199" w:type="pct"/>
          </w:tcPr>
          <w:p w14:paraId="1B29FACA" w14:textId="77777777" w:rsidR="00933CA3" w:rsidRPr="00933CA3" w:rsidRDefault="00933CA3" w:rsidP="00C04A30">
            <w:pPr>
              <w:pStyle w:val="DecLetter"/>
            </w:pPr>
          </w:p>
        </w:tc>
        <w:tc>
          <w:tcPr>
            <w:tcW w:w="3801" w:type="pct"/>
          </w:tcPr>
          <w:p w14:paraId="3486E935" w14:textId="77777777" w:rsidR="00933CA3" w:rsidRPr="00933CA3" w:rsidRDefault="00933CA3" w:rsidP="00C04A30">
            <w:pPr>
              <w:pStyle w:val="DecLetter"/>
            </w:pPr>
          </w:p>
        </w:tc>
      </w:tr>
      <w:tr w:rsidR="00933CA3" w:rsidRPr="00933CA3" w14:paraId="23F328C1" w14:textId="77777777" w:rsidTr="00F87808">
        <w:tc>
          <w:tcPr>
            <w:tcW w:w="1199" w:type="pct"/>
          </w:tcPr>
          <w:p w14:paraId="32F7C554" w14:textId="77777777" w:rsidR="00933CA3" w:rsidRPr="00933CA3" w:rsidRDefault="00933CA3" w:rsidP="00C04A30">
            <w:pPr>
              <w:pStyle w:val="DecLetter"/>
            </w:pPr>
          </w:p>
        </w:tc>
        <w:tc>
          <w:tcPr>
            <w:tcW w:w="3801" w:type="pct"/>
          </w:tcPr>
          <w:p w14:paraId="6659F404" w14:textId="77777777" w:rsidR="00933CA3" w:rsidRPr="00933CA3" w:rsidRDefault="00933CA3" w:rsidP="00C04A30">
            <w:pPr>
              <w:pStyle w:val="DecLetter"/>
            </w:pPr>
          </w:p>
        </w:tc>
      </w:tr>
      <w:tr w:rsidR="00933CA3" w:rsidRPr="00933CA3" w14:paraId="676D84E7" w14:textId="77777777" w:rsidTr="00F87808">
        <w:tc>
          <w:tcPr>
            <w:tcW w:w="1199" w:type="pct"/>
          </w:tcPr>
          <w:p w14:paraId="426F2BC9" w14:textId="77777777" w:rsidR="00933CA3" w:rsidRPr="00933CA3" w:rsidRDefault="00933CA3" w:rsidP="00C04A30">
            <w:pPr>
              <w:pStyle w:val="DecLetter"/>
            </w:pPr>
            <w:r w:rsidRPr="00933CA3">
              <w:t>Reasons</w:t>
            </w:r>
          </w:p>
        </w:tc>
        <w:tc>
          <w:tcPr>
            <w:tcW w:w="3801" w:type="pct"/>
          </w:tcPr>
          <w:p w14:paraId="3DEF9649" w14:textId="77777777" w:rsidR="00933CA3" w:rsidRDefault="00933CA3" w:rsidP="00C04A30">
            <w:pPr>
              <w:pStyle w:val="DecLetter"/>
            </w:pPr>
            <w:r w:rsidRPr="00933CA3">
              <w:t>(i)</w:t>
            </w:r>
          </w:p>
          <w:p w14:paraId="2B654750" w14:textId="77777777" w:rsidR="00452FD9" w:rsidRPr="00933CA3" w:rsidRDefault="00452FD9" w:rsidP="00C04A30">
            <w:pPr>
              <w:pStyle w:val="DecLetter"/>
            </w:pPr>
          </w:p>
        </w:tc>
      </w:tr>
      <w:tr w:rsidR="00933CA3" w:rsidRPr="00933CA3" w14:paraId="4AD59ECA" w14:textId="77777777" w:rsidTr="00F87808">
        <w:tc>
          <w:tcPr>
            <w:tcW w:w="1199" w:type="pct"/>
          </w:tcPr>
          <w:p w14:paraId="6F907EA3" w14:textId="77777777" w:rsidR="00933CA3" w:rsidRPr="00933CA3" w:rsidRDefault="00933CA3" w:rsidP="00C04A30">
            <w:pPr>
              <w:pStyle w:val="DecLetter"/>
            </w:pPr>
          </w:p>
        </w:tc>
        <w:tc>
          <w:tcPr>
            <w:tcW w:w="3801" w:type="pct"/>
          </w:tcPr>
          <w:p w14:paraId="15572290" w14:textId="77777777" w:rsidR="00933CA3" w:rsidRPr="00933CA3" w:rsidRDefault="00933CA3" w:rsidP="00C04A30">
            <w:pPr>
              <w:pStyle w:val="DecLetter"/>
            </w:pPr>
          </w:p>
        </w:tc>
      </w:tr>
      <w:tr w:rsidR="00933CA3" w:rsidRPr="00933CA3" w14:paraId="31F4123D" w14:textId="77777777" w:rsidTr="00F87808">
        <w:tc>
          <w:tcPr>
            <w:tcW w:w="1199" w:type="pct"/>
          </w:tcPr>
          <w:p w14:paraId="0039993B" w14:textId="77777777" w:rsidR="00933CA3" w:rsidRPr="00933CA3" w:rsidRDefault="00933CA3" w:rsidP="00C04A30">
            <w:pPr>
              <w:pStyle w:val="DecLetter"/>
            </w:pPr>
          </w:p>
        </w:tc>
        <w:tc>
          <w:tcPr>
            <w:tcW w:w="3801" w:type="pct"/>
          </w:tcPr>
          <w:p w14:paraId="3CB82AD9" w14:textId="77777777" w:rsidR="00933CA3" w:rsidRDefault="00933CA3" w:rsidP="00C04A30">
            <w:pPr>
              <w:pStyle w:val="DecLetter"/>
            </w:pPr>
            <w:r w:rsidRPr="00933CA3">
              <w:t>(ii)</w:t>
            </w:r>
          </w:p>
          <w:p w14:paraId="0050AC71" w14:textId="77777777" w:rsidR="00452FD9" w:rsidRPr="00933CA3" w:rsidRDefault="00452FD9" w:rsidP="00C04A30">
            <w:pPr>
              <w:pStyle w:val="DecLetter"/>
            </w:pPr>
          </w:p>
        </w:tc>
      </w:tr>
      <w:tr w:rsidR="00933CA3" w:rsidRPr="00933CA3" w14:paraId="6A54D23A" w14:textId="77777777" w:rsidTr="00F87808">
        <w:tc>
          <w:tcPr>
            <w:tcW w:w="1199" w:type="pct"/>
          </w:tcPr>
          <w:p w14:paraId="7B6C87EC" w14:textId="77777777" w:rsidR="00933CA3" w:rsidRPr="00933CA3" w:rsidRDefault="00933CA3" w:rsidP="00C04A30">
            <w:pPr>
              <w:pStyle w:val="DecLetter"/>
            </w:pPr>
          </w:p>
        </w:tc>
        <w:tc>
          <w:tcPr>
            <w:tcW w:w="3801" w:type="pct"/>
          </w:tcPr>
          <w:p w14:paraId="0DA76831" w14:textId="77777777" w:rsidR="00933CA3" w:rsidRPr="00933CA3" w:rsidRDefault="00933CA3" w:rsidP="00C04A30">
            <w:pPr>
              <w:pStyle w:val="DecLetter"/>
            </w:pPr>
          </w:p>
        </w:tc>
      </w:tr>
      <w:tr w:rsidR="00933CA3" w:rsidRPr="00933CA3" w14:paraId="783D7125" w14:textId="77777777" w:rsidTr="00F87808">
        <w:tc>
          <w:tcPr>
            <w:tcW w:w="1199" w:type="pct"/>
          </w:tcPr>
          <w:p w14:paraId="5311DE46" w14:textId="77777777" w:rsidR="00933CA3" w:rsidRPr="00933CA3" w:rsidRDefault="00933CA3" w:rsidP="00C04A30">
            <w:pPr>
              <w:pStyle w:val="DecLetter"/>
            </w:pPr>
          </w:p>
        </w:tc>
        <w:tc>
          <w:tcPr>
            <w:tcW w:w="3801" w:type="pct"/>
          </w:tcPr>
          <w:p w14:paraId="6F891026" w14:textId="77777777" w:rsidR="00933CA3" w:rsidRPr="00933CA3" w:rsidRDefault="00933CA3" w:rsidP="00C04A30">
            <w:pPr>
              <w:pStyle w:val="DecLetter"/>
            </w:pPr>
            <w:r w:rsidRPr="00933CA3">
              <w:t>(iii)</w:t>
            </w:r>
          </w:p>
        </w:tc>
      </w:tr>
      <w:tr w:rsidR="00933CA3" w:rsidRPr="00933CA3" w14:paraId="73158BAA" w14:textId="77777777" w:rsidTr="00F87808">
        <w:tc>
          <w:tcPr>
            <w:tcW w:w="1199" w:type="pct"/>
          </w:tcPr>
          <w:p w14:paraId="682A95A5" w14:textId="77777777" w:rsidR="00933CA3" w:rsidRPr="00933CA3" w:rsidRDefault="00933CA3" w:rsidP="00C04A30">
            <w:pPr>
              <w:pStyle w:val="DecLetter"/>
            </w:pPr>
          </w:p>
        </w:tc>
        <w:tc>
          <w:tcPr>
            <w:tcW w:w="3801" w:type="pct"/>
          </w:tcPr>
          <w:p w14:paraId="44BBC8DC" w14:textId="77777777" w:rsidR="00933CA3" w:rsidRPr="00933CA3" w:rsidRDefault="00933CA3" w:rsidP="00C04A30">
            <w:pPr>
              <w:pStyle w:val="DecLetter"/>
            </w:pPr>
          </w:p>
        </w:tc>
      </w:tr>
    </w:tbl>
    <w:p w14:paraId="1C9C009B" w14:textId="77777777" w:rsidR="00933CA3" w:rsidRDefault="00933CA3" w:rsidP="00C04A30">
      <w:pPr>
        <w:pStyle w:val="DecLetter"/>
      </w:pPr>
    </w:p>
    <w:p w14:paraId="27CFF9ED" w14:textId="77777777" w:rsidR="00933CA3" w:rsidRPr="00933CA3" w:rsidRDefault="00933CA3" w:rsidP="00C04A30">
      <w:pPr>
        <w:pStyle w:val="DecLetter"/>
      </w:pPr>
    </w:p>
    <w:p w14:paraId="70B3B4BD" w14:textId="77777777" w:rsidR="00933CA3" w:rsidRPr="00933CA3" w:rsidRDefault="00933CA3" w:rsidP="00C04A30">
      <w:pPr>
        <w:pStyle w:val="DecLetter"/>
      </w:pPr>
      <w:r w:rsidRPr="00933CA3">
        <w:t xml:space="preserve">Thank </w:t>
      </w:r>
      <w:r w:rsidR="00B030BB">
        <w:t>y</w:t>
      </w:r>
      <w:r w:rsidRPr="00933CA3">
        <w:t>ou.</w:t>
      </w:r>
    </w:p>
    <w:p w14:paraId="3929A6FA" w14:textId="77777777" w:rsidR="00933CA3" w:rsidRPr="00933CA3" w:rsidRDefault="00933CA3" w:rsidP="00C04A30">
      <w:pPr>
        <w:pStyle w:val="DecLetter"/>
      </w:pPr>
    </w:p>
    <w:p w14:paraId="0DF7A974" w14:textId="77777777" w:rsidR="00933CA3" w:rsidRPr="00933CA3" w:rsidRDefault="00F31979" w:rsidP="00C04A30">
      <w:pPr>
        <w:pStyle w:val="DecLetter"/>
      </w:pPr>
      <w:r>
        <w:t>Yours faithfully</w:t>
      </w:r>
      <w:r w:rsidR="00933CA3" w:rsidRPr="00933CA3">
        <w:t>,</w:t>
      </w:r>
    </w:p>
    <w:p w14:paraId="712C7871" w14:textId="77777777" w:rsidR="00933CA3" w:rsidRDefault="00933CA3" w:rsidP="00C04A30">
      <w:pPr>
        <w:pStyle w:val="DecLetter"/>
      </w:pPr>
    </w:p>
    <w:p w14:paraId="521574D2" w14:textId="77777777" w:rsidR="00452FD9" w:rsidRPr="00933CA3" w:rsidRDefault="00452FD9" w:rsidP="00C04A30">
      <w:pPr>
        <w:pStyle w:val="DecLetter"/>
      </w:pPr>
    </w:p>
    <w:p w14:paraId="1C2F7A2D" w14:textId="77777777" w:rsidR="00933CA3" w:rsidRDefault="00933CA3" w:rsidP="00C04A30">
      <w:pPr>
        <w:pStyle w:val="DecLetter"/>
      </w:pPr>
    </w:p>
    <w:p w14:paraId="646EDAAD" w14:textId="77777777" w:rsidR="00452FD9" w:rsidRPr="00933CA3" w:rsidRDefault="00452FD9" w:rsidP="00C04A30">
      <w:pPr>
        <w:pStyle w:val="DecLetter"/>
      </w:pPr>
    </w:p>
    <w:p w14:paraId="0BC7FFE2" w14:textId="77777777" w:rsidR="00933CA3" w:rsidRPr="00933CA3" w:rsidRDefault="00933CA3" w:rsidP="00C04A30">
      <w:pPr>
        <w:pStyle w:val="DecLetter"/>
      </w:pPr>
      <w:r w:rsidRPr="00933CA3">
        <w:t>_____________________________</w:t>
      </w:r>
    </w:p>
    <w:p w14:paraId="12B03D32" w14:textId="77777777" w:rsidR="00933CA3" w:rsidRPr="00933CA3" w:rsidRDefault="00933CA3" w:rsidP="00C04A30">
      <w:pPr>
        <w:pStyle w:val="DecLetter"/>
      </w:pPr>
      <w:r w:rsidRPr="00933CA3">
        <w:t>(Supervisor’s Signature)</w:t>
      </w:r>
    </w:p>
    <w:p w14:paraId="0E287491" w14:textId="77777777" w:rsidR="00933CA3" w:rsidRPr="00933CA3" w:rsidRDefault="00933CA3" w:rsidP="00C04A30">
      <w:pPr>
        <w:pStyle w:val="DecLetter"/>
      </w:pPr>
    </w:p>
    <w:p w14:paraId="410CAA81" w14:textId="77777777" w:rsidR="00933CA3" w:rsidRPr="00933CA3" w:rsidRDefault="00933CA3" w:rsidP="00C04A30">
      <w:pPr>
        <w:pStyle w:val="DecLetter"/>
      </w:pPr>
      <w:r w:rsidRPr="00933CA3">
        <w:t>Date:</w:t>
      </w:r>
    </w:p>
    <w:p w14:paraId="1DF5E9D0" w14:textId="77777777" w:rsidR="00933CA3" w:rsidRPr="00933CA3" w:rsidRDefault="00933CA3" w:rsidP="00C04A30">
      <w:pPr>
        <w:pStyle w:val="DecLetter"/>
      </w:pPr>
    </w:p>
    <w:p w14:paraId="7E1786F5" w14:textId="77777777" w:rsidR="00933CA3" w:rsidRPr="00933CA3" w:rsidRDefault="00933CA3" w:rsidP="00C04A30">
      <w:pPr>
        <w:pStyle w:val="DecLetter"/>
      </w:pPr>
      <w:r w:rsidRPr="00933CA3">
        <w:t>Stamp:</w:t>
      </w:r>
    </w:p>
    <w:p w14:paraId="67A16042" w14:textId="77777777" w:rsidR="00933CA3" w:rsidRPr="00933CA3" w:rsidRDefault="00933CA3" w:rsidP="00C04A30">
      <w:pPr>
        <w:pStyle w:val="DecLetter"/>
      </w:pPr>
    </w:p>
    <w:p w14:paraId="34F6BC8A" w14:textId="77777777" w:rsidR="00933CA3" w:rsidRDefault="00933CA3" w:rsidP="00C04A30">
      <w:pPr>
        <w:pStyle w:val="DecLetter"/>
      </w:pPr>
    </w:p>
    <w:p w14:paraId="78ABB792" w14:textId="77777777" w:rsidR="00883BED" w:rsidRDefault="00883BED" w:rsidP="00C04A30">
      <w:pPr>
        <w:pStyle w:val="DecLetter"/>
      </w:pPr>
    </w:p>
    <w:p w14:paraId="6EAE5A24" w14:textId="77777777" w:rsidR="00883BED" w:rsidRDefault="00883BED" w:rsidP="00933CA3">
      <w:pPr>
        <w:pStyle w:val="NoSpacing"/>
      </w:pPr>
    </w:p>
    <w:p w14:paraId="31C50BE4" w14:textId="77777777" w:rsidR="00903DB1" w:rsidRDefault="00933CA3" w:rsidP="00942850">
      <w:pPr>
        <w:pStyle w:val="NoSpacing"/>
        <w:jc w:val="both"/>
      </w:pPr>
      <w:r w:rsidRPr="00933CA3">
        <w:t>Note: This letter should be written by the supervisor</w:t>
      </w:r>
      <w:r w:rsidR="00336358">
        <w:t xml:space="preserve"> and </w:t>
      </w:r>
      <w:r w:rsidRPr="00933CA3">
        <w:t xml:space="preserve">addressed to </w:t>
      </w:r>
      <w:r w:rsidR="00F31979">
        <w:t xml:space="preserve">the Librarian, </w:t>
      </w:r>
      <w:r w:rsidRPr="00942850">
        <w:rPr>
          <w:i/>
        </w:rPr>
        <w:t>Universiti Malaysia Pahang</w:t>
      </w:r>
      <w:r w:rsidR="00F87808">
        <w:t xml:space="preserve"> </w:t>
      </w:r>
      <w:r w:rsidR="00F87808" w:rsidRPr="00F87808">
        <w:rPr>
          <w:i/>
          <w:iCs/>
        </w:rPr>
        <w:t xml:space="preserve">Al-Sultan Abdullah </w:t>
      </w:r>
      <w:r w:rsidR="00F31979">
        <w:t>with</w:t>
      </w:r>
      <w:r w:rsidR="00942850">
        <w:t xml:space="preserve"> </w:t>
      </w:r>
      <w:r w:rsidR="00F31979">
        <w:t>its</w:t>
      </w:r>
      <w:r w:rsidRPr="00933CA3">
        <w:t xml:space="preserve"> copy attached to the thesis. </w:t>
      </w:r>
    </w:p>
    <w:p w14:paraId="6F660A8F" w14:textId="77777777" w:rsidR="00942850" w:rsidRDefault="00942850" w:rsidP="00942850">
      <w:pPr>
        <w:pStyle w:val="NoSpacing"/>
        <w:jc w:val="both"/>
        <w:sectPr w:rsidR="00942850" w:rsidSect="00B35257">
          <w:footerReference w:type="default" r:id="rId12"/>
          <w:pgSz w:w="11906" w:h="16838"/>
          <w:pgMar w:top="1440" w:right="1440" w:bottom="1440" w:left="1985" w:header="706" w:footer="706" w:gutter="0"/>
          <w:pgNumType w:fmt="lowerRoman" w:start="2"/>
          <w:cols w:space="708"/>
          <w:docGrid w:linePitch="360"/>
        </w:sectPr>
      </w:pPr>
    </w:p>
    <w:sdt>
      <w:sdtPr>
        <w:id w:val="-1670934723"/>
        <w:lock w:val="sdtContentLocked"/>
        <w:picture/>
      </w:sdtPr>
      <w:sdtContent>
        <w:p w14:paraId="38AFFCE5" w14:textId="77777777" w:rsidR="00C663C2" w:rsidRDefault="00C663C2" w:rsidP="00C663C2">
          <w:pPr>
            <w:jc w:val="center"/>
          </w:pPr>
          <w:r w:rsidRPr="00C663C2">
            <w:rPr>
              <w:noProof/>
            </w:rPr>
            <w:drawing>
              <wp:inline distT="0" distB="0" distL="0" distR="0" wp14:anchorId="16551BA8" wp14:editId="5A12AC95">
                <wp:extent cx="1130400" cy="84600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3"/>
                        <a:stretch>
                          <a:fillRect/>
                        </a:stretch>
                      </pic:blipFill>
                      <pic:spPr bwMode="auto">
                        <a:xfrm>
                          <a:off x="0" y="0"/>
                          <a:ext cx="1130400" cy="846000"/>
                        </a:xfrm>
                        <a:prstGeom prst="rect">
                          <a:avLst/>
                        </a:prstGeom>
                        <a:noFill/>
                        <a:ln>
                          <a:noFill/>
                        </a:ln>
                      </pic:spPr>
                    </pic:pic>
                  </a:graphicData>
                </a:graphic>
              </wp:inline>
            </w:drawing>
          </w:r>
        </w:p>
      </w:sdtContent>
    </w:sdt>
    <w:p w14:paraId="5285BB3A" w14:textId="77777777" w:rsidR="00903DB1" w:rsidRPr="00903DB1" w:rsidRDefault="00903DB1" w:rsidP="00F334D2">
      <w:pPr>
        <w:pStyle w:val="DECLARATIONWITHLOGO"/>
      </w:pPr>
      <w:r>
        <w:t xml:space="preserve">SUPERVISOR’s </w:t>
      </w:r>
      <w:r w:rsidRPr="00C663C2">
        <w:t>DECLARATION</w:t>
      </w:r>
    </w:p>
    <w:p w14:paraId="6F6C7855" w14:textId="77777777" w:rsidR="00216CDE" w:rsidRPr="00903DB1" w:rsidRDefault="00216CDE" w:rsidP="00C663C2">
      <w:pPr>
        <w:pStyle w:val="Declaration"/>
      </w:pPr>
      <w:r w:rsidRPr="00903DB1">
        <w:t xml:space="preserve">I/We* hereby declare that I/We* have checked this thesis/project* and in my/our* opinion, this thesis/project* is adequate in terms of scope and quality for the award of the degree of *Doctor of Philosophy/ </w:t>
      </w:r>
      <w:r w:rsidR="000F59F5">
        <w:t>Master of Science</w:t>
      </w:r>
      <w:r w:rsidR="00C663C2">
        <w:t>.</w:t>
      </w:r>
    </w:p>
    <w:p w14:paraId="2F515409" w14:textId="77777777" w:rsidR="00452FD9" w:rsidRPr="00903DB1" w:rsidRDefault="00452FD9" w:rsidP="00A3061A">
      <w:pPr>
        <w:pStyle w:val="Declaration"/>
      </w:pPr>
    </w:p>
    <w:p w14:paraId="5E119A2F" w14:textId="77777777" w:rsidR="00452FD9" w:rsidRPr="00903DB1" w:rsidRDefault="00452FD9" w:rsidP="00A3061A">
      <w:pPr>
        <w:pStyle w:val="Declaration"/>
      </w:pPr>
    </w:p>
    <w:p w14:paraId="6454F0C3" w14:textId="77777777" w:rsidR="00452FD9" w:rsidRPr="00903DB1" w:rsidRDefault="00216CDE" w:rsidP="00A3061A">
      <w:pPr>
        <w:pStyle w:val="Declaration"/>
      </w:pPr>
      <w:r w:rsidRPr="00903DB1">
        <w:t>_______________________________</w:t>
      </w:r>
      <w:r w:rsidRPr="00903DB1">
        <w:br/>
      </w:r>
      <w:r w:rsidRPr="00903DB1">
        <w:tab/>
        <w:t>(Supervisor’s Signature)</w:t>
      </w:r>
    </w:p>
    <w:p w14:paraId="29A55410" w14:textId="77777777" w:rsidR="003B209B" w:rsidRDefault="00216CDE" w:rsidP="003B209B">
      <w:pPr>
        <w:pStyle w:val="Declaration"/>
      </w:pPr>
      <w:r w:rsidRPr="00903DB1">
        <w:t xml:space="preserve">Full Name </w:t>
      </w:r>
      <w:r w:rsidRPr="00903DB1">
        <w:tab/>
        <w:t xml:space="preserve">: </w:t>
      </w:r>
    </w:p>
    <w:p w14:paraId="4696C0E1" w14:textId="77777777" w:rsidR="003B209B" w:rsidRDefault="00216CDE" w:rsidP="003B209B">
      <w:pPr>
        <w:pStyle w:val="Declaration"/>
      </w:pPr>
      <w:r w:rsidRPr="00903DB1">
        <w:t xml:space="preserve">Position </w:t>
      </w:r>
      <w:r w:rsidRPr="00903DB1">
        <w:tab/>
        <w:t xml:space="preserve">: </w:t>
      </w:r>
    </w:p>
    <w:p w14:paraId="20725421" w14:textId="77777777" w:rsidR="00216CDE" w:rsidRPr="00903DB1" w:rsidRDefault="00216CDE" w:rsidP="003B209B">
      <w:pPr>
        <w:pStyle w:val="Declaration"/>
      </w:pPr>
      <w:r w:rsidRPr="00903DB1">
        <w:t xml:space="preserve">Date </w:t>
      </w:r>
      <w:r w:rsidRPr="00903DB1">
        <w:tab/>
      </w:r>
      <w:r w:rsidRPr="00903DB1">
        <w:tab/>
        <w:t xml:space="preserve">: </w:t>
      </w:r>
    </w:p>
    <w:p w14:paraId="5D12280A" w14:textId="77777777" w:rsidR="00216CDE" w:rsidRPr="00903DB1" w:rsidRDefault="00216CDE" w:rsidP="00A3061A">
      <w:pPr>
        <w:pStyle w:val="Declaration"/>
      </w:pPr>
    </w:p>
    <w:p w14:paraId="1C96EE5D" w14:textId="77777777" w:rsidR="00452FD9" w:rsidRPr="00903DB1" w:rsidRDefault="00452FD9" w:rsidP="00A3061A">
      <w:pPr>
        <w:pStyle w:val="Declaration"/>
      </w:pPr>
    </w:p>
    <w:p w14:paraId="65431A62" w14:textId="77777777" w:rsidR="00452FD9" w:rsidRPr="00903DB1" w:rsidRDefault="00452FD9" w:rsidP="00A3061A">
      <w:pPr>
        <w:pStyle w:val="Declaration"/>
      </w:pPr>
    </w:p>
    <w:p w14:paraId="5A580F12" w14:textId="77777777" w:rsidR="00452FD9" w:rsidRPr="00903DB1" w:rsidRDefault="00216CDE" w:rsidP="00A3061A">
      <w:pPr>
        <w:pStyle w:val="Declaration"/>
      </w:pPr>
      <w:r w:rsidRPr="00903DB1">
        <w:t>_______________________________</w:t>
      </w:r>
      <w:r w:rsidRPr="00903DB1">
        <w:br/>
      </w:r>
      <w:r w:rsidRPr="00903DB1">
        <w:tab/>
        <w:t>(Co-supervisor’s Signature)</w:t>
      </w:r>
    </w:p>
    <w:p w14:paraId="7F470DD6" w14:textId="77777777" w:rsidR="003B209B" w:rsidRDefault="00216CDE" w:rsidP="003B209B">
      <w:pPr>
        <w:pStyle w:val="Declaration"/>
      </w:pPr>
      <w:r w:rsidRPr="00903DB1">
        <w:t xml:space="preserve">Full Name </w:t>
      </w:r>
      <w:r w:rsidRPr="00903DB1">
        <w:tab/>
        <w:t xml:space="preserve">: </w:t>
      </w:r>
    </w:p>
    <w:p w14:paraId="63EAC4F3" w14:textId="77777777" w:rsidR="003B209B" w:rsidRDefault="00216CDE" w:rsidP="003B209B">
      <w:pPr>
        <w:pStyle w:val="Declaration"/>
      </w:pPr>
      <w:r w:rsidRPr="00903DB1">
        <w:t xml:space="preserve">Position </w:t>
      </w:r>
      <w:r w:rsidRPr="00903DB1">
        <w:tab/>
        <w:t xml:space="preserve">: </w:t>
      </w:r>
    </w:p>
    <w:p w14:paraId="40928202" w14:textId="77777777" w:rsidR="00903DB1" w:rsidRDefault="00216CDE" w:rsidP="003B209B">
      <w:pPr>
        <w:pStyle w:val="Declaration"/>
        <w:sectPr w:rsidR="00903DB1" w:rsidSect="00B35257">
          <w:pgSz w:w="11906" w:h="16838"/>
          <w:pgMar w:top="1440" w:right="1440" w:bottom="1440" w:left="1985" w:header="706" w:footer="706" w:gutter="0"/>
          <w:pgNumType w:fmt="lowerRoman" w:start="2"/>
          <w:cols w:space="708"/>
          <w:docGrid w:linePitch="360"/>
        </w:sectPr>
      </w:pPr>
      <w:r w:rsidRPr="00903DB1">
        <w:t xml:space="preserve">Date </w:t>
      </w:r>
      <w:r w:rsidRPr="00903DB1">
        <w:tab/>
      </w:r>
      <w:r w:rsidRPr="00903DB1">
        <w:tab/>
        <w:t xml:space="preserve">: </w:t>
      </w:r>
    </w:p>
    <w:sdt>
      <w:sdtPr>
        <w:id w:val="823387014"/>
        <w:lock w:val="sdtContentLocked"/>
        <w:picture/>
      </w:sdtPr>
      <w:sdtContent>
        <w:p w14:paraId="4F925780" w14:textId="77777777" w:rsidR="00C663C2" w:rsidRDefault="00C663C2" w:rsidP="00C663C2">
          <w:pPr>
            <w:jc w:val="center"/>
          </w:pPr>
          <w:r>
            <w:rPr>
              <w:noProof/>
            </w:rPr>
            <w:drawing>
              <wp:inline distT="0" distB="0" distL="0" distR="0" wp14:anchorId="1973C4F2" wp14:editId="09573236">
                <wp:extent cx="1130400" cy="846000"/>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noChangeArrowheads="1"/>
                        </pic:cNvPicPr>
                      </pic:nvPicPr>
                      <pic:blipFill>
                        <a:blip r:embed="rId13"/>
                        <a:stretch>
                          <a:fillRect/>
                        </a:stretch>
                      </pic:blipFill>
                      <pic:spPr bwMode="auto">
                        <a:xfrm>
                          <a:off x="0" y="0"/>
                          <a:ext cx="1130400" cy="846000"/>
                        </a:xfrm>
                        <a:prstGeom prst="rect">
                          <a:avLst/>
                        </a:prstGeom>
                        <a:noFill/>
                        <a:ln>
                          <a:noFill/>
                        </a:ln>
                      </pic:spPr>
                    </pic:pic>
                  </a:graphicData>
                </a:graphic>
              </wp:inline>
            </w:drawing>
          </w:r>
        </w:p>
      </w:sdtContent>
    </w:sdt>
    <w:p w14:paraId="3C339BFF" w14:textId="77777777" w:rsidR="00305C42" w:rsidRDefault="004674FA" w:rsidP="00F334D2">
      <w:pPr>
        <w:pStyle w:val="DECLARATIONWITHLOGO"/>
      </w:pPr>
      <w:r>
        <w:t xml:space="preserve">STUDENT’S </w:t>
      </w:r>
      <w:r w:rsidRPr="00903DB1">
        <w:t>DE</w:t>
      </w:r>
      <w:r w:rsidR="00C762AA" w:rsidRPr="00903DB1">
        <w:t>C</w:t>
      </w:r>
      <w:r w:rsidRPr="00903DB1">
        <w:t>LARATION</w:t>
      </w:r>
    </w:p>
    <w:sdt>
      <w:sdtPr>
        <w:id w:val="1014029765"/>
        <w:placeholder>
          <w:docPart w:val="676CC28524E0427E8FC2E1C46CA24B5B"/>
        </w:placeholder>
      </w:sdtPr>
      <w:sdtContent>
        <w:p w14:paraId="22F45EF4" w14:textId="1FFC726B" w:rsidR="00216CDE" w:rsidRPr="00903DB1" w:rsidRDefault="00C762AA" w:rsidP="00A3061A">
          <w:pPr>
            <w:pStyle w:val="Declaration"/>
          </w:pPr>
          <w:r w:rsidRPr="00903DB1">
            <w:t>I hereby declare that the work in this thesis is based on my original work except for quotations and citation</w:t>
          </w:r>
          <w:r w:rsidR="00F31979">
            <w:t>s</w:t>
          </w:r>
          <w:r w:rsidRPr="00903DB1">
            <w:t xml:space="preserve"> which have been duly acknowledged. I also declare that it has not been previously or concurrently submitted for any other degree at </w:t>
          </w:r>
          <w:r w:rsidR="002D014C" w:rsidRPr="00903DB1">
            <w:t>University</w:t>
          </w:r>
          <w:r w:rsidRPr="00903DB1">
            <w:t xml:space="preserve"> Malaysia Pahang</w:t>
          </w:r>
          <w:r w:rsidR="00C663C2">
            <w:t xml:space="preserve"> Al-Sultan Abdullah </w:t>
          </w:r>
          <w:r w:rsidRPr="00903DB1">
            <w:t xml:space="preserve">or any other institutions. </w:t>
          </w:r>
        </w:p>
      </w:sdtContent>
    </w:sdt>
    <w:p w14:paraId="13EB7DE7" w14:textId="77777777" w:rsidR="00C762AA" w:rsidRPr="00903DB1" w:rsidRDefault="00C762AA" w:rsidP="00A3061A">
      <w:pPr>
        <w:pStyle w:val="Declaration"/>
      </w:pPr>
    </w:p>
    <w:p w14:paraId="4C49B06E" w14:textId="356B5DC6" w:rsidR="00452FD9" w:rsidRPr="00903DB1" w:rsidRDefault="003C0F6C" w:rsidP="00A3061A">
      <w:pPr>
        <w:pStyle w:val="Declaration"/>
      </w:pPr>
      <w:r>
        <w:rPr>
          <w:rFonts w:cs="Times New Roman"/>
          <w:noProof/>
          <w:szCs w:val="24"/>
          <w:lang w:val="en-GB" w:eastAsia="en-GB"/>
        </w:rPr>
        <mc:AlternateContent>
          <mc:Choice Requires="wpi">
            <w:drawing>
              <wp:anchor distT="0" distB="0" distL="114300" distR="114300" simplePos="0" relativeHeight="251667968" behindDoc="0" locked="0" layoutInCell="1" allowOverlap="1" wp14:anchorId="1FBF9CEC" wp14:editId="0ECC9133">
                <wp:simplePos x="0" y="0"/>
                <wp:positionH relativeFrom="column">
                  <wp:posOffset>438150</wp:posOffset>
                </wp:positionH>
                <wp:positionV relativeFrom="paragraph">
                  <wp:posOffset>-23495</wp:posOffset>
                </wp:positionV>
                <wp:extent cx="1115060" cy="422910"/>
                <wp:effectExtent l="57150" t="57150" r="8890" b="53340"/>
                <wp:wrapNone/>
                <wp:docPr id="1782986942" name="Ink 6"/>
                <wp:cNvGraphicFramePr/>
                <a:graphic xmlns:a="http://schemas.openxmlformats.org/drawingml/2006/main">
                  <a:graphicData uri="http://schemas.microsoft.com/office/word/2010/wordprocessingInk">
                    <w14:contentPart bwMode="auto" r:id="rId14">
                      <w14:nvContentPartPr>
                        <w14:cNvContentPartPr/>
                      </w14:nvContentPartPr>
                      <w14:xfrm>
                        <a:off x="0" y="0"/>
                        <a:ext cx="1115060" cy="422910"/>
                      </w14:xfrm>
                    </w14:contentPart>
                  </a:graphicData>
                </a:graphic>
                <wp14:sizeRelH relativeFrom="margin">
                  <wp14:pctWidth>0</wp14:pctWidth>
                </wp14:sizeRelH>
                <wp14:sizeRelV relativeFrom="margin">
                  <wp14:pctHeight>0</wp14:pctHeight>
                </wp14:sizeRelV>
              </wp:anchor>
            </w:drawing>
          </mc:Choice>
          <mc:Fallback>
            <w:pict>
              <v:shape w14:anchorId="65CCEF54" id="Ink 6" o:spid="_x0000_s1026" type="#_x0000_t75" style="position:absolute;left:0;text-align:left;margin-left:33.8pt;margin-top:-2.55pt;width:89.2pt;height:34.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">
                <v:imagedata r:id="rId9" o:title=""/>
              </v:shape>
            </w:pict>
          </mc:Fallback>
        </mc:AlternateContent>
      </w:r>
    </w:p>
    <w:p w14:paraId="42023790" w14:textId="3894897D" w:rsidR="00452FD9" w:rsidRPr="00903DB1" w:rsidRDefault="00216CDE" w:rsidP="00A3061A">
      <w:pPr>
        <w:pStyle w:val="Declaration"/>
      </w:pPr>
      <w:r w:rsidRPr="00903DB1">
        <w:t>_______________________________</w:t>
      </w:r>
      <w:r w:rsidRPr="00903DB1">
        <w:br/>
      </w:r>
      <w:r w:rsidRPr="00903DB1">
        <w:tab/>
        <w:t>(</w:t>
      </w:r>
      <w:r w:rsidR="00C762AA" w:rsidRPr="00903DB1">
        <w:t>Student</w:t>
      </w:r>
      <w:r w:rsidRPr="00903DB1">
        <w:t>’s Signature)</w:t>
      </w:r>
    </w:p>
    <w:p w14:paraId="6A1A73B7" w14:textId="68D9AF3D" w:rsidR="009F5D49" w:rsidRDefault="00216CDE" w:rsidP="00A3061A">
      <w:pPr>
        <w:pStyle w:val="Declaration"/>
      </w:pPr>
      <w:r w:rsidRPr="00903DB1">
        <w:t>Full Name</w:t>
      </w:r>
      <w:r w:rsidRPr="00903DB1">
        <w:tab/>
        <w:t>:</w:t>
      </w:r>
      <w:r w:rsidR="009F5D49">
        <w:t xml:space="preserve"> </w:t>
      </w:r>
      <w:sdt>
        <w:sdtPr>
          <w:rPr>
            <w:highlight w:val="yellow"/>
          </w:rPr>
          <w:alias w:val="Student name"/>
          <w:tag w:val="Student name"/>
          <w:id w:val="441571732"/>
          <w:placeholder>
            <w:docPart w:val="B3673BA63E1949998D77F9607B905ACD"/>
          </w:placeholder>
        </w:sdtPr>
        <w:sdtEndPr>
          <w:rPr>
            <w:highlight w:val="none"/>
          </w:rPr>
        </w:sdtEndPr>
        <w:sdtContent>
          <w:r w:rsidR="003C0F6C">
            <w:t>OMAR MOHAMMED OMAR BA WAZIR</w:t>
          </w:r>
        </w:sdtContent>
      </w:sdt>
      <w:r w:rsidRPr="00903DB1">
        <w:t xml:space="preserve"> </w:t>
      </w:r>
    </w:p>
    <w:p w14:paraId="13D61C9C" w14:textId="1CB95048" w:rsidR="009F5D49" w:rsidRDefault="009F5D49" w:rsidP="00A3061A">
      <w:pPr>
        <w:pStyle w:val="Declaration"/>
      </w:pPr>
      <w:r>
        <w:t>ID Number</w:t>
      </w:r>
      <w:r w:rsidR="00216CDE" w:rsidRPr="00903DB1">
        <w:tab/>
        <w:t xml:space="preserve">: </w:t>
      </w:r>
      <w:r w:rsidR="003C0F6C">
        <w:t>CB20187</w:t>
      </w:r>
    </w:p>
    <w:p w14:paraId="18143A15" w14:textId="2DB93C37" w:rsidR="004674FA" w:rsidRPr="00903DB1" w:rsidRDefault="00216CDE" w:rsidP="00A3061A">
      <w:pPr>
        <w:pStyle w:val="Declaration"/>
      </w:pPr>
      <w:r w:rsidRPr="00903DB1">
        <w:t>Date</w:t>
      </w:r>
      <w:r w:rsidRPr="00903DB1">
        <w:tab/>
      </w:r>
      <w:r w:rsidRPr="00903DB1">
        <w:tab/>
        <w:t xml:space="preserve">: </w:t>
      </w:r>
      <w:r w:rsidR="003C0F6C">
        <w:t>3</w:t>
      </w:r>
      <w:r w:rsidR="001304CA">
        <w:t>1</w:t>
      </w:r>
      <w:r w:rsidR="009F5D49" w:rsidRPr="00295607">
        <w:t xml:space="preserve"> </w:t>
      </w:r>
      <w:r w:rsidR="003C0F6C">
        <w:t xml:space="preserve">Jan </w:t>
      </w:r>
      <w:r w:rsidR="009F5D49" w:rsidRPr="00295607">
        <w:t>20</w:t>
      </w:r>
      <w:r w:rsidR="003C0F6C">
        <w:t>2</w:t>
      </w:r>
      <w:r w:rsidR="001304CA">
        <w:t>4</w:t>
      </w:r>
    </w:p>
    <w:p w14:paraId="5B04EDF3" w14:textId="77777777" w:rsidR="004674FA" w:rsidRPr="00903DB1" w:rsidRDefault="004674FA" w:rsidP="00A3061A">
      <w:pPr>
        <w:pStyle w:val="Declaration"/>
      </w:pPr>
    </w:p>
    <w:p w14:paraId="67297790" w14:textId="77777777" w:rsidR="004674FA" w:rsidRDefault="004674FA" w:rsidP="004674FA">
      <w:pPr>
        <w:sectPr w:rsidR="004674FA" w:rsidSect="00B35257">
          <w:pgSz w:w="11906" w:h="16838"/>
          <w:pgMar w:top="1440" w:right="1440" w:bottom="1440" w:left="1985" w:header="706" w:footer="706" w:gutter="0"/>
          <w:pgNumType w:fmt="lowerRoman" w:start="2"/>
          <w:cols w:space="708"/>
          <w:docGrid w:linePitch="360"/>
        </w:sectPr>
      </w:pPr>
    </w:p>
    <w:tbl>
      <w:tblPr>
        <w:tblW w:w="0" w:type="auto"/>
        <w:tblLook w:val="04A0" w:firstRow="1" w:lastRow="0" w:firstColumn="1" w:lastColumn="0" w:noHBand="0" w:noVBand="1"/>
      </w:tblPr>
      <w:tblGrid>
        <w:gridCol w:w="8481"/>
      </w:tblGrid>
      <w:tr w:rsidR="004674FA" w:rsidRPr="0002527E" w14:paraId="7D87D2D4" w14:textId="77777777" w:rsidTr="00336358">
        <w:tc>
          <w:tcPr>
            <w:tcW w:w="8481" w:type="dxa"/>
          </w:tcPr>
          <w:p w14:paraId="3CDCCBEB" w14:textId="77777777" w:rsidR="00654EE7" w:rsidRPr="00091451" w:rsidRDefault="00654EE7" w:rsidP="00F334D2">
            <w:pPr>
              <w:pStyle w:val="TITLEPAGEUMP"/>
            </w:pPr>
          </w:p>
        </w:tc>
      </w:tr>
      <w:tr w:rsidR="0002527E" w:rsidRPr="0002527E" w14:paraId="24195F86" w14:textId="77777777" w:rsidTr="00336358">
        <w:tc>
          <w:tcPr>
            <w:tcW w:w="8481" w:type="dxa"/>
          </w:tcPr>
          <w:p w14:paraId="5EB014C3" w14:textId="77777777" w:rsidR="0002527E" w:rsidRPr="00091451" w:rsidRDefault="0002527E" w:rsidP="00F334D2">
            <w:pPr>
              <w:pStyle w:val="TITLEPAGEUMP"/>
            </w:pPr>
          </w:p>
        </w:tc>
      </w:tr>
      <w:tr w:rsidR="0002527E" w:rsidRPr="0002527E" w14:paraId="4A263D17" w14:textId="77777777" w:rsidTr="00336358">
        <w:trPr>
          <w:trHeight w:val="2064"/>
        </w:trPr>
        <w:tc>
          <w:tcPr>
            <w:tcW w:w="8481" w:type="dxa"/>
          </w:tcPr>
          <w:p w14:paraId="55CA3A2A" w14:textId="5A277E70" w:rsidR="0002527E" w:rsidRPr="00091451" w:rsidRDefault="003C0F6C" w:rsidP="00F334D2">
            <w:pPr>
              <w:pStyle w:val="TITLEPAGEUMP"/>
            </w:pPr>
            <w:r>
              <w:t>CollageEase</w:t>
            </w:r>
          </w:p>
        </w:tc>
      </w:tr>
      <w:tr w:rsidR="004674FA" w:rsidRPr="0002527E" w14:paraId="532B5BC1" w14:textId="77777777" w:rsidTr="00336358">
        <w:tc>
          <w:tcPr>
            <w:tcW w:w="8481" w:type="dxa"/>
          </w:tcPr>
          <w:p w14:paraId="38028169" w14:textId="77777777" w:rsidR="00634150" w:rsidRPr="00091451" w:rsidRDefault="00634150" w:rsidP="00F334D2">
            <w:pPr>
              <w:pStyle w:val="TITLEPAGEUMP"/>
            </w:pPr>
          </w:p>
        </w:tc>
      </w:tr>
      <w:tr w:rsidR="004674FA" w:rsidRPr="0002527E" w14:paraId="6395A6A0" w14:textId="77777777" w:rsidTr="00336358">
        <w:tc>
          <w:tcPr>
            <w:tcW w:w="8481" w:type="dxa"/>
          </w:tcPr>
          <w:p w14:paraId="416BE74F" w14:textId="77777777" w:rsidR="00654EE7" w:rsidRPr="00091451" w:rsidRDefault="00654EE7" w:rsidP="00F334D2">
            <w:pPr>
              <w:pStyle w:val="TITLEPAGEUMP"/>
            </w:pPr>
          </w:p>
        </w:tc>
      </w:tr>
      <w:tr w:rsidR="0002527E" w:rsidRPr="0002527E" w14:paraId="78CBC60A" w14:textId="77777777" w:rsidTr="00336358">
        <w:tc>
          <w:tcPr>
            <w:tcW w:w="8481" w:type="dxa"/>
          </w:tcPr>
          <w:p w14:paraId="7F263BA9" w14:textId="77777777" w:rsidR="0002527E" w:rsidRPr="00091451" w:rsidRDefault="0002527E" w:rsidP="00F334D2">
            <w:pPr>
              <w:pStyle w:val="TITLEPAGEUMP"/>
            </w:pPr>
          </w:p>
        </w:tc>
      </w:tr>
      <w:tr w:rsidR="0002527E" w:rsidRPr="0002527E" w14:paraId="1A4C32EC" w14:textId="77777777" w:rsidTr="00336358">
        <w:tc>
          <w:tcPr>
            <w:tcW w:w="8481" w:type="dxa"/>
          </w:tcPr>
          <w:p w14:paraId="3C797361" w14:textId="77777777" w:rsidR="0002527E" w:rsidRPr="00091451" w:rsidRDefault="0002527E" w:rsidP="00F334D2">
            <w:pPr>
              <w:pStyle w:val="TITLEPAGEUMP"/>
            </w:pPr>
          </w:p>
        </w:tc>
      </w:tr>
      <w:tr w:rsidR="0002527E" w:rsidRPr="0002527E" w14:paraId="541329AD" w14:textId="77777777" w:rsidTr="00336358">
        <w:trPr>
          <w:trHeight w:val="1032"/>
        </w:trPr>
        <w:tc>
          <w:tcPr>
            <w:tcW w:w="8481" w:type="dxa"/>
          </w:tcPr>
          <w:p w14:paraId="784A43AD" w14:textId="17E0DC09" w:rsidR="0002527E" w:rsidRPr="00091451" w:rsidRDefault="003C0F6C" w:rsidP="00F334D2">
            <w:pPr>
              <w:pStyle w:val="TITLEPAGEUMP"/>
            </w:pPr>
            <w:r>
              <w:t>OMAR MOHAMMED OMAR BA WAZIR</w:t>
            </w:r>
          </w:p>
        </w:tc>
      </w:tr>
      <w:tr w:rsidR="0002527E" w:rsidRPr="0002527E" w14:paraId="7816DA6F" w14:textId="77777777" w:rsidTr="00336358">
        <w:tc>
          <w:tcPr>
            <w:tcW w:w="8481" w:type="dxa"/>
          </w:tcPr>
          <w:p w14:paraId="7E32A5FD" w14:textId="77777777" w:rsidR="0002527E" w:rsidRPr="00091451" w:rsidRDefault="0002527E" w:rsidP="00F334D2">
            <w:pPr>
              <w:pStyle w:val="TITLEPAGEUMP"/>
            </w:pPr>
          </w:p>
        </w:tc>
      </w:tr>
      <w:tr w:rsidR="0002527E" w:rsidRPr="0002527E" w14:paraId="2ABA0672" w14:textId="77777777" w:rsidTr="00336358">
        <w:tc>
          <w:tcPr>
            <w:tcW w:w="8481" w:type="dxa"/>
          </w:tcPr>
          <w:p w14:paraId="1FC6DA86" w14:textId="77777777" w:rsidR="0002527E" w:rsidRPr="00091451" w:rsidRDefault="0002527E" w:rsidP="00F334D2">
            <w:pPr>
              <w:pStyle w:val="TITLEPAGEUMP"/>
            </w:pPr>
          </w:p>
        </w:tc>
      </w:tr>
      <w:tr w:rsidR="004674FA" w:rsidRPr="0002527E" w14:paraId="2DD999DF" w14:textId="77777777" w:rsidTr="00336358">
        <w:trPr>
          <w:trHeight w:val="747"/>
        </w:trPr>
        <w:tc>
          <w:tcPr>
            <w:tcW w:w="8481" w:type="dxa"/>
          </w:tcPr>
          <w:sdt>
            <w:sdtPr>
              <w:id w:val="-29806882"/>
              <w:lock w:val="sdtContentLocked"/>
              <w:placeholder>
                <w:docPart w:val="641F5581A2EE465B8FA736F7F9488D6B"/>
              </w:placeholder>
            </w:sdtPr>
            <w:sdtContent>
              <w:p w14:paraId="3D960CFE" w14:textId="77777777" w:rsidR="00634150" w:rsidRPr="00091451" w:rsidRDefault="00634150" w:rsidP="00F334D2">
                <w:pPr>
                  <w:pStyle w:val="TITLEPAGEUMP"/>
                </w:pPr>
                <w:r w:rsidRPr="00091451">
                  <w:t>Thesis submitted in ful</w:t>
                </w:r>
                <w:r w:rsidR="00C762AA">
                  <w:t>fi</w:t>
                </w:r>
                <w:r w:rsidRPr="00091451">
                  <w:t>llment of the requirements</w:t>
                </w:r>
              </w:p>
              <w:p w14:paraId="407D5459" w14:textId="77777777" w:rsidR="00654EE7" w:rsidRDefault="00634150" w:rsidP="00F334D2">
                <w:pPr>
                  <w:pStyle w:val="TITLEPAGEUMP"/>
                </w:pPr>
                <w:r w:rsidRPr="00091451">
                  <w:t>for the award of the degree of</w:t>
                </w:r>
              </w:p>
            </w:sdtContent>
          </w:sdt>
          <w:p w14:paraId="2319BFA3" w14:textId="77777777" w:rsidR="00C762AA" w:rsidRPr="00091451" w:rsidRDefault="00C762AA" w:rsidP="00F334D2">
            <w:pPr>
              <w:pStyle w:val="TITLEPAGEUMP"/>
            </w:pPr>
            <w:r w:rsidRPr="00091451">
              <w:t>Doctor of Philosophy/Master of Science</w:t>
            </w:r>
          </w:p>
        </w:tc>
      </w:tr>
      <w:tr w:rsidR="004674FA" w:rsidRPr="0002527E" w14:paraId="23500F7C" w14:textId="77777777" w:rsidTr="00336358">
        <w:tc>
          <w:tcPr>
            <w:tcW w:w="8481" w:type="dxa"/>
          </w:tcPr>
          <w:p w14:paraId="0FF0C8B2" w14:textId="77777777" w:rsidR="00654EE7" w:rsidRPr="00091451" w:rsidRDefault="00654EE7" w:rsidP="00F334D2">
            <w:pPr>
              <w:pStyle w:val="TITLEPAGEUMP"/>
            </w:pPr>
          </w:p>
        </w:tc>
      </w:tr>
      <w:tr w:rsidR="004674FA" w:rsidRPr="0002527E" w14:paraId="237E0E6D" w14:textId="77777777" w:rsidTr="00336358">
        <w:tc>
          <w:tcPr>
            <w:tcW w:w="8481" w:type="dxa"/>
          </w:tcPr>
          <w:p w14:paraId="516ED213" w14:textId="77777777" w:rsidR="00654EE7" w:rsidRPr="00091451" w:rsidRDefault="00654EE7" w:rsidP="00F334D2">
            <w:pPr>
              <w:pStyle w:val="TITLEPAGEUMP"/>
            </w:pPr>
          </w:p>
        </w:tc>
      </w:tr>
      <w:tr w:rsidR="0002527E" w:rsidRPr="0002527E" w14:paraId="2803E240" w14:textId="77777777" w:rsidTr="00336358">
        <w:tc>
          <w:tcPr>
            <w:tcW w:w="8481" w:type="dxa"/>
          </w:tcPr>
          <w:p w14:paraId="35FC382D" w14:textId="77777777" w:rsidR="0002527E" w:rsidRPr="00091451" w:rsidRDefault="0002527E" w:rsidP="00F334D2">
            <w:pPr>
              <w:pStyle w:val="TITLEPAGEUMP"/>
            </w:pPr>
          </w:p>
        </w:tc>
      </w:tr>
      <w:tr w:rsidR="004C67C6" w:rsidRPr="0002527E" w14:paraId="2DE6A2E6" w14:textId="77777777" w:rsidTr="00C91043">
        <w:tc>
          <w:tcPr>
            <w:tcW w:w="8481" w:type="dxa"/>
          </w:tcPr>
          <w:sdt>
            <w:sdtPr>
              <w:alias w:val="Name of Faculty-Centre"/>
              <w:tag w:val="Name of Faculty"/>
              <w:id w:val="688572138"/>
              <w:placeholder>
                <w:docPart w:val="B06644C2E67D4A3C8911BD9B47319C49"/>
              </w:placeholder>
              <w:dropDownList>
                <w:listItem w:value="Choose an item."/>
                <w:listItem w:displayText="Faculty of Electrical and Electronics Engineering Technology" w:value="Faculty of Electrical and Electronics Engineering Technology"/>
                <w:listItem w:displayText="Faculty of Computing" w:value="Faculty of Computing"/>
                <w:listItem w:displayText="Faculty of Industrial Sciences and Technology" w:value="Faculty of Industrial Sciences and Technology"/>
                <w:listItem w:displayText="Faculty of Industrial Management" w:value="Faculty of Industrial Management"/>
                <w:listItem w:displayText="Faculty of Civil Engineering Technology" w:value="Faculty of Civil Engineering Technology"/>
                <w:listItem w:displayText="Faculty of Chemical and Process Engineering Technology" w:value="Faculty of Chemical and Process Engineering Technology"/>
                <w:listItem w:displayText="Faculty of Mechanical and Automotive Engineering Technology" w:value="Faculty of Mechanical and Automotive Engineering Technology"/>
                <w:listItem w:displayText="Faculty of Manufacturing and Mechatronic Engineering Technology" w:value="Faculty of Manufacturing and Mechatronic Engineering Technology"/>
                <w:listItem w:displayText="Centre for Mathematical Sciences " w:value="Centre for Mathematical Sciences "/>
                <w:listItem w:displayText="Centre for Human Sciences" w:value="Centre for Human Sciences"/>
                <w:listItem w:displayText="Centre for Modern Languages" w:value="Centre for Modern Languages"/>
              </w:dropDownList>
            </w:sdtPr>
            <w:sdtContent>
              <w:p w14:paraId="380B8B2A" w14:textId="77777777" w:rsidR="004C67C6" w:rsidRPr="00091451" w:rsidRDefault="003521BA" w:rsidP="00C91043">
                <w:pPr>
                  <w:pStyle w:val="TITLEPAGEUMP"/>
                </w:pPr>
                <w:r>
                  <w:t xml:space="preserve">Centre for Mathematical Sciences </w:t>
                </w:r>
              </w:p>
            </w:sdtContent>
          </w:sdt>
        </w:tc>
      </w:tr>
      <w:tr w:rsidR="0002527E" w:rsidRPr="0002527E" w14:paraId="2E523B41" w14:textId="77777777" w:rsidTr="00336358">
        <w:tc>
          <w:tcPr>
            <w:tcW w:w="8481" w:type="dxa"/>
          </w:tcPr>
          <w:p w14:paraId="040426D4" w14:textId="77777777" w:rsidR="0002527E" w:rsidRPr="00091451" w:rsidRDefault="0002527E" w:rsidP="00F334D2">
            <w:pPr>
              <w:pStyle w:val="TITLEPAGEUMP"/>
            </w:pPr>
          </w:p>
        </w:tc>
      </w:tr>
      <w:tr w:rsidR="00336358" w:rsidRPr="0002527E" w14:paraId="6338E034" w14:textId="77777777" w:rsidTr="00336358">
        <w:trPr>
          <w:trHeight w:val="657"/>
        </w:trPr>
        <w:tc>
          <w:tcPr>
            <w:tcW w:w="8481" w:type="dxa"/>
          </w:tcPr>
          <w:sdt>
            <w:sdtPr>
              <w:id w:val="-992488285"/>
              <w:lock w:val="sdtContentLocked"/>
              <w:placeholder>
                <w:docPart w:val="641F5581A2EE465B8FA736F7F9488D6B"/>
              </w:placeholder>
            </w:sdtPr>
            <w:sdtContent>
              <w:p w14:paraId="23B7F4D9" w14:textId="77777777" w:rsidR="00336358" w:rsidRPr="00091451" w:rsidRDefault="00336358" w:rsidP="00F334D2">
                <w:pPr>
                  <w:pStyle w:val="TITLEPAGEUMP"/>
                </w:pPr>
                <w:r w:rsidRPr="00091451">
                  <w:t>UNIVERSITI MALAYSIA PAHANG</w:t>
                </w:r>
                <w:r>
                  <w:t xml:space="preserve"> AL-SULTAN ABDULLAH</w:t>
                </w:r>
              </w:p>
            </w:sdtContent>
          </w:sdt>
        </w:tc>
      </w:tr>
      <w:tr w:rsidR="004674FA" w:rsidRPr="0002527E" w14:paraId="085E5C38" w14:textId="77777777" w:rsidTr="00336358">
        <w:tc>
          <w:tcPr>
            <w:tcW w:w="8481" w:type="dxa"/>
          </w:tcPr>
          <w:p w14:paraId="17FE0DA6" w14:textId="77777777" w:rsidR="00654EE7" w:rsidRPr="00091451" w:rsidRDefault="00654EE7" w:rsidP="00F334D2">
            <w:pPr>
              <w:pStyle w:val="TITLEPAGEUMP"/>
            </w:pPr>
          </w:p>
        </w:tc>
      </w:tr>
      <w:tr w:rsidR="004674FA" w:rsidRPr="0002527E" w14:paraId="746FB361" w14:textId="77777777" w:rsidTr="00336358">
        <w:tc>
          <w:tcPr>
            <w:tcW w:w="8481" w:type="dxa"/>
          </w:tcPr>
          <w:p w14:paraId="27048BB0" w14:textId="77777777" w:rsidR="00654EE7" w:rsidRPr="00091451" w:rsidRDefault="00634150" w:rsidP="00F334D2">
            <w:pPr>
              <w:pStyle w:val="TITLEPAGEUMP"/>
            </w:pPr>
            <w:r w:rsidRPr="00091451">
              <w:t xml:space="preserve">OCTOBER </w:t>
            </w:r>
            <w:r w:rsidRPr="00E63ABF">
              <w:t>2015</w:t>
            </w:r>
          </w:p>
        </w:tc>
      </w:tr>
      <w:tr w:rsidR="004674FA" w:rsidRPr="0002527E" w14:paraId="78A2C424" w14:textId="77777777" w:rsidTr="00336358">
        <w:tc>
          <w:tcPr>
            <w:tcW w:w="8481" w:type="dxa"/>
          </w:tcPr>
          <w:p w14:paraId="7C418546" w14:textId="77777777" w:rsidR="00654EE7" w:rsidRPr="00091451" w:rsidRDefault="00654EE7" w:rsidP="00F334D2">
            <w:pPr>
              <w:pStyle w:val="TITLEPAGEUMP"/>
            </w:pPr>
          </w:p>
        </w:tc>
      </w:tr>
      <w:tr w:rsidR="004674FA" w:rsidRPr="0002527E" w14:paraId="46955B52" w14:textId="77777777" w:rsidTr="00336358">
        <w:tc>
          <w:tcPr>
            <w:tcW w:w="8481" w:type="dxa"/>
          </w:tcPr>
          <w:p w14:paraId="174B80B5" w14:textId="77777777" w:rsidR="004674FA" w:rsidRPr="00091451" w:rsidRDefault="004674FA" w:rsidP="00F334D2">
            <w:pPr>
              <w:pStyle w:val="TITLEPAGEUMP"/>
            </w:pPr>
          </w:p>
        </w:tc>
      </w:tr>
    </w:tbl>
    <w:p w14:paraId="6ADD4223" w14:textId="77777777" w:rsidR="009F38D9" w:rsidRPr="009F38D9" w:rsidRDefault="009F38D9" w:rsidP="009F38D9">
      <w:pPr>
        <w:sectPr w:rsidR="009F38D9" w:rsidRPr="009F38D9" w:rsidSect="00B35257">
          <w:footerReference w:type="default" r:id="rId15"/>
          <w:pgSz w:w="11906" w:h="16838"/>
          <w:pgMar w:top="1440" w:right="1440" w:bottom="1440" w:left="1985" w:header="706" w:footer="706" w:gutter="0"/>
          <w:cols w:space="708"/>
          <w:docGrid w:linePitch="360"/>
        </w:sectPr>
      </w:pPr>
    </w:p>
    <w:p w14:paraId="453F2164" w14:textId="77777777" w:rsidR="00634150" w:rsidRDefault="00093825" w:rsidP="008215B0">
      <w:pPr>
        <w:pStyle w:val="TITLEATROMANPAGES"/>
      </w:pPr>
      <w:bookmarkStart w:id="1" w:name="_Toc155213250"/>
      <w:r w:rsidRPr="00E63ABF">
        <w:lastRenderedPageBreak/>
        <w:t>A</w:t>
      </w:r>
      <w:r w:rsidR="00B92739" w:rsidRPr="00E63ABF">
        <w:t>C</w:t>
      </w:r>
      <w:r w:rsidRPr="00E63ABF">
        <w:t>KNOWLEDG</w:t>
      </w:r>
      <w:r w:rsidR="009F5D49" w:rsidRPr="00E63ABF">
        <w:t>E</w:t>
      </w:r>
      <w:r w:rsidRPr="00E63ABF">
        <w:t>MENT</w:t>
      </w:r>
      <w:r w:rsidR="00D33A77">
        <w:t>S</w:t>
      </w:r>
      <w:bookmarkEnd w:id="1"/>
    </w:p>
    <w:sdt>
      <w:sdtPr>
        <w:alias w:val="Acknowledgement"/>
        <w:tag w:val="Acknowledgement"/>
        <w:id w:val="742539864"/>
        <w:lock w:val="sdtLocked"/>
        <w:placeholder>
          <w:docPart w:val="762E3450FA6B48BBBE19E6898649C6CF"/>
        </w:placeholder>
      </w:sdtPr>
      <w:sdtContent>
        <w:sdt>
          <w:sdtPr>
            <w:alias w:val="Acknowledgement"/>
            <w:tag w:val="Acknowledgement"/>
            <w:id w:val="-1804533147"/>
            <w:placeholder>
              <w:docPart w:val="C8A255E8D715487196BD8C0A6D7414A8"/>
            </w:placeholder>
          </w:sdtPr>
          <w:sdtContent>
            <w:p w14:paraId="16D05183" w14:textId="77777777" w:rsidR="00700B05" w:rsidRPr="00A422DB" w:rsidRDefault="00700B05" w:rsidP="00700B05">
              <w:pPr>
                <w:pStyle w:val="Acknowledgmenttext"/>
              </w:pPr>
              <w:r w:rsidRPr="00A422DB">
                <w:t>I would like to express my sincere gratitude to my supervisor</w:t>
              </w:r>
              <w:r>
                <w:t xml:space="preserve"> </w:t>
              </w:r>
              <w:r w:rsidRPr="00A422DB">
                <w:t>Dr. Encik Muhamad Idaham, for their invaluable guidance and support throughout my Final Year Project (FYP). Their expertise, patience, and encouragement have been instrumental in helping me complete my project to the best of my ability.</w:t>
              </w:r>
            </w:p>
            <w:p w14:paraId="50D3C1EB" w14:textId="77777777" w:rsidR="00700B05" w:rsidRDefault="00000000" w:rsidP="00700B05">
              <w:pPr>
                <w:pStyle w:val="Acknowledgmenttext"/>
                <w:rPr>
                  <w:sz w:val="22"/>
                  <w:lang w:val="en-GB"/>
                </w:rPr>
              </w:pPr>
            </w:p>
          </w:sdtContent>
        </w:sdt>
        <w:p w14:paraId="653DFA69" w14:textId="66C3239B" w:rsidR="00093825" w:rsidRPr="00E64B74" w:rsidRDefault="00000000" w:rsidP="00700B05">
          <w:pPr>
            <w:pStyle w:val="Acknowledgmenttext"/>
          </w:pPr>
        </w:p>
      </w:sdtContent>
    </w:sdt>
    <w:p w14:paraId="15BC79E5" w14:textId="77777777" w:rsidR="00093825" w:rsidRPr="00093825" w:rsidRDefault="00093825" w:rsidP="00093825">
      <w:pPr>
        <w:rPr>
          <w:lang w:val="en-US"/>
        </w:rPr>
      </w:pPr>
    </w:p>
    <w:p w14:paraId="7A9D014E" w14:textId="77777777" w:rsidR="00093825" w:rsidRPr="00093825" w:rsidRDefault="00093825" w:rsidP="00093825">
      <w:pPr>
        <w:rPr>
          <w:lang w:val="en-US"/>
        </w:rPr>
      </w:pPr>
    </w:p>
    <w:p w14:paraId="74481999" w14:textId="77777777" w:rsidR="00093825" w:rsidRDefault="00093825" w:rsidP="008215B0">
      <w:pPr>
        <w:pStyle w:val="TITLEATROMANPAGES"/>
      </w:pPr>
      <w:bookmarkStart w:id="2" w:name="_Toc155213251"/>
      <w:r>
        <w:lastRenderedPageBreak/>
        <w:t>ABSTRA</w:t>
      </w:r>
      <w:r w:rsidR="00071BAC">
        <w:t>K</w:t>
      </w:r>
      <w:bookmarkEnd w:id="2"/>
    </w:p>
    <w:sdt>
      <w:sdtPr>
        <w:alias w:val="Abstrak BM"/>
        <w:tag w:val="Abstrak BM"/>
        <w:id w:val="-268236703"/>
        <w:placeholder>
          <w:docPart w:val="762E3450FA6B48BBBE19E6898649C6CF"/>
        </w:placeholder>
      </w:sdtPr>
      <w:sdtContent>
        <w:sdt>
          <w:sdtPr>
            <w:alias w:val="Abstrak BM"/>
            <w:tag w:val="Abstrak BM"/>
            <w:id w:val="-713501670"/>
            <w:placeholder>
              <w:docPart w:val="638D441F5BD840A98B159CFF36B76E9F"/>
            </w:placeholder>
          </w:sdtPr>
          <w:sdtContent>
            <w:p w14:paraId="2411CAC0" w14:textId="77777777" w:rsidR="00700B05" w:rsidRPr="00093825" w:rsidRDefault="00700B05" w:rsidP="00700B05">
              <w:pPr>
                <w:pStyle w:val="Abstractfont"/>
              </w:pPr>
              <w:r w:rsidRPr="00CF6473">
                <w:t>Pendidikan tinggi di Malaysia mengalami lonjakan permintaan, namun pelajar menghadapi cabaran dalam memilih program universiti yang tepat. Ini disebabkan oleh banyak pilihan yang tersedia dan kekurangan sumber berpusat untuk maklumat yang komprehensif. Untuk mengatasi jurang pengetahuan ini, Projek Tahun Akhir (FYP) ini mencadangkan CollageEase, sebuah laman web komprehensif yang membantu pelajar meneroka dan memilih program universiti di Malaysia. CollageEase akan menggabungkan data dari universiti awam dan bukan awam, menyediakan pelajar dengan akses mudah kepada maklumat mengenai program, prasyarat kemasukan, prospek kerjaya, dan banyak lagi. CollageEase akan direka dengan antara muka yang mesra pengguna, memudahkan pelajar menavigasi dan mencari maklumat yang mereka perlukan. Laman web ini juga akan berskala untuk menampung universiti dan ciri-ciri baru yang diperlukan, Memastikan ia kekal terkini dengan landskap pendidikan tinggi yang sentiasa berubah di Malaysia.</w:t>
              </w:r>
            </w:p>
          </w:sdtContent>
        </w:sdt>
        <w:p w14:paraId="376FF9A5" w14:textId="599BF347" w:rsidR="00093825" w:rsidRPr="00093825" w:rsidRDefault="00000000" w:rsidP="00700B05">
          <w:pPr>
            <w:pStyle w:val="Abstractfont"/>
          </w:pPr>
        </w:p>
      </w:sdtContent>
    </w:sdt>
    <w:p w14:paraId="5DC8FEBD" w14:textId="77777777" w:rsidR="00093825" w:rsidRDefault="00B92739" w:rsidP="008215B0">
      <w:pPr>
        <w:pStyle w:val="TITLEATROMANPAGES"/>
      </w:pPr>
      <w:bookmarkStart w:id="3" w:name="_Toc155213252"/>
      <w:r>
        <w:lastRenderedPageBreak/>
        <w:t>ABSTRA</w:t>
      </w:r>
      <w:r w:rsidR="00071BAC">
        <w:t>CT</w:t>
      </w:r>
      <w:bookmarkEnd w:id="3"/>
    </w:p>
    <w:sdt>
      <w:sdtPr>
        <w:rPr>
          <w:sz w:val="24"/>
          <w:lang w:val="en-US"/>
        </w:rPr>
        <w:alias w:val="Abstrak BM"/>
        <w:tag w:val="Abstrak BM"/>
        <w:id w:val="1069077389"/>
        <w:placeholder>
          <w:docPart w:val="A5853331C33844569C3651772C34CCFD"/>
        </w:placeholder>
      </w:sdtPr>
      <w:sdtContent>
        <w:sdt>
          <w:sdtPr>
            <w:alias w:val="Abstrak BM"/>
            <w:tag w:val="Abstrak BM"/>
            <w:id w:val="1555346342"/>
            <w:placeholder>
              <w:docPart w:val="73CC1B0DC75247B788B914FD36717E5C"/>
            </w:placeholder>
          </w:sdtPr>
          <w:sdtContent>
            <w:p w14:paraId="273DDB3D" w14:textId="77777777" w:rsidR="00700B05" w:rsidRPr="00CF6473" w:rsidRDefault="00700B05" w:rsidP="00700B05">
              <w:pPr>
                <w:rPr>
                  <w:sz w:val="24"/>
                  <w:lang w:val="en-US"/>
                </w:rPr>
              </w:pPr>
              <w:r w:rsidRPr="00CF6473">
                <w:rPr>
                  <w:sz w:val="24"/>
                  <w:lang w:val="en-US"/>
                </w:rPr>
                <w:t>Higher education in Malaysia is experiencing a surge in demand, yet students face a challenge in selecting the right university programs. This is due to the abundance of options available and the lack of a centralized resource for comprehensive information. To address this knowledge gap, this Final Year Project (FYP) proposes CollageEase, a comprehensive website that helps students explore and select university programs in Malaysia. CollageEase will amalgamate data from public and non-public universities, providing students with easy access to information on programs, admission prerequisites, career prospects, and more. CollageEase will be designed with a user-friendly interface, making it easy for students to navigate and find the information they need. The website will also be scalable to accommodate new universities and features as needed, ensuring that it remains up to date with the ever-changing landscape of higher education in Malaysia.</w:t>
              </w:r>
            </w:p>
          </w:sdtContent>
        </w:sdt>
        <w:p w14:paraId="2084AC8F" w14:textId="0B106883" w:rsidR="00C82F56" w:rsidRDefault="00000000" w:rsidP="00700B05">
          <w:pPr>
            <w:pStyle w:val="Abstractfont"/>
            <w:rPr>
              <w:sz w:val="22"/>
              <w:lang w:val="en-MY"/>
            </w:rPr>
          </w:pPr>
        </w:p>
      </w:sdtContent>
    </w:sdt>
    <w:p w14:paraId="1CDCAC57" w14:textId="77777777" w:rsidR="00A833E2" w:rsidRPr="00093825" w:rsidRDefault="00A833E2" w:rsidP="00093825">
      <w:pPr>
        <w:rPr>
          <w:lang w:val="en-US"/>
        </w:rPr>
      </w:pPr>
    </w:p>
    <w:p w14:paraId="58CC4D89" w14:textId="77777777" w:rsidR="00093825" w:rsidRDefault="00093825" w:rsidP="008215B0">
      <w:pPr>
        <w:pStyle w:val="TITLEATROMANPAGES"/>
      </w:pPr>
      <w:bookmarkStart w:id="4" w:name="_Toc155213253"/>
      <w:r>
        <w:lastRenderedPageBreak/>
        <w:t xml:space="preserve">TABLE OF </w:t>
      </w:r>
      <w:r w:rsidRPr="00C82F56">
        <w:t>CONTENT</w:t>
      </w:r>
      <w:bookmarkEnd w:id="4"/>
    </w:p>
    <w:p w14:paraId="30C768FF" w14:textId="77777777" w:rsidR="000A0A75" w:rsidRDefault="000A0A75" w:rsidP="008215B0">
      <w:pPr>
        <w:pStyle w:val="TOC4"/>
        <w:rPr>
          <w:lang w:val="en-US"/>
        </w:rPr>
      </w:pPr>
      <w:r>
        <w:rPr>
          <w:lang w:val="en-US"/>
        </w:rPr>
        <w:t>DECLARATION</w:t>
      </w:r>
    </w:p>
    <w:p w14:paraId="6D13CB83" w14:textId="77777777" w:rsidR="00D70A4E" w:rsidRDefault="00F34597" w:rsidP="008215B0">
      <w:pPr>
        <w:pStyle w:val="TOC4"/>
        <w:rPr>
          <w:lang w:val="en-US"/>
        </w:rPr>
      </w:pPr>
      <w:r>
        <w:rPr>
          <w:lang w:val="en-US"/>
        </w:rPr>
        <w:t>TITLE PAGE</w:t>
      </w:r>
      <w:r>
        <w:rPr>
          <w:lang w:val="en-US"/>
        </w:rPr>
        <w:tab/>
      </w:r>
    </w:p>
    <w:p w14:paraId="65857A58" w14:textId="66CE2A4B" w:rsidR="00700B05" w:rsidRDefault="00E11BC5">
      <w:pPr>
        <w:pStyle w:val="TOC4"/>
        <w:rPr>
          <w:rFonts w:asciiTheme="minorHAnsi" w:hAnsiTheme="minorHAnsi"/>
          <w:b w:val="0"/>
          <w:noProof/>
          <w:kern w:val="2"/>
          <w:sz w:val="22"/>
          <w:lang w:val="en-US"/>
          <w14:ligatures w14:val="standardContextual"/>
        </w:rPr>
      </w:pPr>
      <w:r>
        <w:rPr>
          <w:noProof/>
          <w:lang w:val="en-US"/>
        </w:rPr>
        <w:fldChar w:fldCharType="begin"/>
      </w:r>
      <w:r>
        <w:rPr>
          <w:noProof/>
          <w:lang w:val="en-US"/>
        </w:rPr>
        <w:instrText xml:space="preserve"> TOC \o "1-4" \h \z \u </w:instrText>
      </w:r>
      <w:r>
        <w:rPr>
          <w:noProof/>
          <w:lang w:val="en-US"/>
        </w:rPr>
        <w:fldChar w:fldCharType="separate"/>
      </w:r>
      <w:hyperlink w:anchor="_Toc155213250" w:history="1">
        <w:r w:rsidR="00700B05" w:rsidRPr="00FA3717">
          <w:rPr>
            <w:rStyle w:val="Hyperlink"/>
            <w:noProof/>
          </w:rPr>
          <w:t>ACKNOWLEDGEMENTS</w:t>
        </w:r>
        <w:r w:rsidR="00700B05">
          <w:rPr>
            <w:noProof/>
            <w:webHidden/>
          </w:rPr>
          <w:tab/>
        </w:r>
        <w:r w:rsidR="00700B05">
          <w:rPr>
            <w:rStyle w:val="Hyperlink"/>
            <w:noProof/>
            <w:rtl/>
          </w:rPr>
          <w:fldChar w:fldCharType="begin"/>
        </w:r>
        <w:r w:rsidR="00700B05">
          <w:rPr>
            <w:noProof/>
            <w:webHidden/>
          </w:rPr>
          <w:instrText xml:space="preserve"> PAGEREF _Toc155213250 \h </w:instrText>
        </w:r>
        <w:r w:rsidR="00700B05">
          <w:rPr>
            <w:rStyle w:val="Hyperlink"/>
            <w:noProof/>
            <w:rtl/>
          </w:rPr>
        </w:r>
        <w:r w:rsidR="00700B05">
          <w:rPr>
            <w:rStyle w:val="Hyperlink"/>
            <w:noProof/>
            <w:rtl/>
          </w:rPr>
          <w:fldChar w:fldCharType="separate"/>
        </w:r>
        <w:r w:rsidR="00D25463">
          <w:rPr>
            <w:noProof/>
            <w:webHidden/>
          </w:rPr>
          <w:t>ii</w:t>
        </w:r>
        <w:r w:rsidR="00700B05">
          <w:rPr>
            <w:rStyle w:val="Hyperlink"/>
            <w:noProof/>
            <w:rtl/>
          </w:rPr>
          <w:fldChar w:fldCharType="end"/>
        </w:r>
      </w:hyperlink>
    </w:p>
    <w:p w14:paraId="4CB3779B" w14:textId="38BD2D2E" w:rsidR="00700B05" w:rsidRDefault="00000000">
      <w:pPr>
        <w:pStyle w:val="TOC4"/>
        <w:rPr>
          <w:rFonts w:asciiTheme="minorHAnsi" w:hAnsiTheme="minorHAnsi"/>
          <w:b w:val="0"/>
          <w:noProof/>
          <w:kern w:val="2"/>
          <w:sz w:val="22"/>
          <w:lang w:val="en-US"/>
          <w14:ligatures w14:val="standardContextual"/>
        </w:rPr>
      </w:pPr>
      <w:hyperlink w:anchor="_Toc155213251" w:history="1">
        <w:r w:rsidR="00700B05" w:rsidRPr="00FA3717">
          <w:rPr>
            <w:rStyle w:val="Hyperlink"/>
            <w:noProof/>
          </w:rPr>
          <w:t>ABSTRAK</w:t>
        </w:r>
        <w:r w:rsidR="00700B05">
          <w:rPr>
            <w:noProof/>
            <w:webHidden/>
          </w:rPr>
          <w:tab/>
        </w:r>
        <w:r w:rsidR="00700B05">
          <w:rPr>
            <w:rStyle w:val="Hyperlink"/>
            <w:noProof/>
            <w:rtl/>
          </w:rPr>
          <w:fldChar w:fldCharType="begin"/>
        </w:r>
        <w:r w:rsidR="00700B05">
          <w:rPr>
            <w:noProof/>
            <w:webHidden/>
          </w:rPr>
          <w:instrText xml:space="preserve"> PAGEREF _Toc155213251 \h </w:instrText>
        </w:r>
        <w:r w:rsidR="00700B05">
          <w:rPr>
            <w:rStyle w:val="Hyperlink"/>
            <w:noProof/>
            <w:rtl/>
          </w:rPr>
        </w:r>
        <w:r w:rsidR="00700B05">
          <w:rPr>
            <w:rStyle w:val="Hyperlink"/>
            <w:noProof/>
            <w:rtl/>
          </w:rPr>
          <w:fldChar w:fldCharType="separate"/>
        </w:r>
        <w:r w:rsidR="00D25463">
          <w:rPr>
            <w:noProof/>
            <w:webHidden/>
          </w:rPr>
          <w:t>iii</w:t>
        </w:r>
        <w:r w:rsidR="00700B05">
          <w:rPr>
            <w:rStyle w:val="Hyperlink"/>
            <w:noProof/>
            <w:rtl/>
          </w:rPr>
          <w:fldChar w:fldCharType="end"/>
        </w:r>
      </w:hyperlink>
    </w:p>
    <w:p w14:paraId="1C0055E5" w14:textId="5EA0E291" w:rsidR="00700B05" w:rsidRDefault="00000000">
      <w:pPr>
        <w:pStyle w:val="TOC4"/>
        <w:rPr>
          <w:rFonts w:asciiTheme="minorHAnsi" w:hAnsiTheme="minorHAnsi"/>
          <w:b w:val="0"/>
          <w:noProof/>
          <w:kern w:val="2"/>
          <w:sz w:val="22"/>
          <w:lang w:val="en-US"/>
          <w14:ligatures w14:val="standardContextual"/>
        </w:rPr>
      </w:pPr>
      <w:hyperlink w:anchor="_Toc155213252" w:history="1">
        <w:r w:rsidR="00700B05" w:rsidRPr="00FA3717">
          <w:rPr>
            <w:rStyle w:val="Hyperlink"/>
            <w:noProof/>
          </w:rPr>
          <w:t>ABSTRACT</w:t>
        </w:r>
        <w:r w:rsidR="00700B05">
          <w:rPr>
            <w:noProof/>
            <w:webHidden/>
          </w:rPr>
          <w:tab/>
        </w:r>
        <w:r w:rsidR="00700B05">
          <w:rPr>
            <w:rStyle w:val="Hyperlink"/>
            <w:noProof/>
            <w:rtl/>
          </w:rPr>
          <w:fldChar w:fldCharType="begin"/>
        </w:r>
        <w:r w:rsidR="00700B05">
          <w:rPr>
            <w:noProof/>
            <w:webHidden/>
          </w:rPr>
          <w:instrText xml:space="preserve"> PAGEREF _Toc155213252 \h </w:instrText>
        </w:r>
        <w:r w:rsidR="00700B05">
          <w:rPr>
            <w:rStyle w:val="Hyperlink"/>
            <w:noProof/>
            <w:rtl/>
          </w:rPr>
        </w:r>
        <w:r w:rsidR="00700B05">
          <w:rPr>
            <w:rStyle w:val="Hyperlink"/>
            <w:noProof/>
            <w:rtl/>
          </w:rPr>
          <w:fldChar w:fldCharType="separate"/>
        </w:r>
        <w:r w:rsidR="00D25463">
          <w:rPr>
            <w:noProof/>
            <w:webHidden/>
          </w:rPr>
          <w:t>iv</w:t>
        </w:r>
        <w:r w:rsidR="00700B05">
          <w:rPr>
            <w:rStyle w:val="Hyperlink"/>
            <w:noProof/>
            <w:rtl/>
          </w:rPr>
          <w:fldChar w:fldCharType="end"/>
        </w:r>
      </w:hyperlink>
    </w:p>
    <w:p w14:paraId="53EBEAD6" w14:textId="71C6A919" w:rsidR="00700B05" w:rsidRDefault="00000000">
      <w:pPr>
        <w:pStyle w:val="TOC4"/>
        <w:rPr>
          <w:rFonts w:asciiTheme="minorHAnsi" w:hAnsiTheme="minorHAnsi"/>
          <w:b w:val="0"/>
          <w:noProof/>
          <w:kern w:val="2"/>
          <w:sz w:val="22"/>
          <w:lang w:val="en-US"/>
          <w14:ligatures w14:val="standardContextual"/>
        </w:rPr>
      </w:pPr>
      <w:hyperlink w:anchor="_Toc155213253" w:history="1">
        <w:r w:rsidR="00700B05" w:rsidRPr="00FA3717">
          <w:rPr>
            <w:rStyle w:val="Hyperlink"/>
            <w:noProof/>
          </w:rPr>
          <w:t>TABLE OF CONTENT</w:t>
        </w:r>
        <w:r w:rsidR="00700B05">
          <w:rPr>
            <w:noProof/>
            <w:webHidden/>
          </w:rPr>
          <w:tab/>
        </w:r>
        <w:r w:rsidR="00700B05">
          <w:rPr>
            <w:rStyle w:val="Hyperlink"/>
            <w:noProof/>
            <w:rtl/>
          </w:rPr>
          <w:fldChar w:fldCharType="begin"/>
        </w:r>
        <w:r w:rsidR="00700B05">
          <w:rPr>
            <w:noProof/>
            <w:webHidden/>
          </w:rPr>
          <w:instrText xml:space="preserve"> PAGEREF _Toc155213253 \h </w:instrText>
        </w:r>
        <w:r w:rsidR="00700B05">
          <w:rPr>
            <w:rStyle w:val="Hyperlink"/>
            <w:noProof/>
            <w:rtl/>
          </w:rPr>
        </w:r>
        <w:r w:rsidR="00700B05">
          <w:rPr>
            <w:rStyle w:val="Hyperlink"/>
            <w:noProof/>
            <w:rtl/>
          </w:rPr>
          <w:fldChar w:fldCharType="separate"/>
        </w:r>
        <w:r w:rsidR="00D25463">
          <w:rPr>
            <w:noProof/>
            <w:webHidden/>
          </w:rPr>
          <w:t>v</w:t>
        </w:r>
        <w:r w:rsidR="00700B05">
          <w:rPr>
            <w:rStyle w:val="Hyperlink"/>
            <w:noProof/>
            <w:rtl/>
          </w:rPr>
          <w:fldChar w:fldCharType="end"/>
        </w:r>
      </w:hyperlink>
    </w:p>
    <w:p w14:paraId="1C9CF9DF" w14:textId="109042FC" w:rsidR="00700B05" w:rsidRDefault="00000000">
      <w:pPr>
        <w:pStyle w:val="TOC4"/>
        <w:rPr>
          <w:rFonts w:asciiTheme="minorHAnsi" w:hAnsiTheme="minorHAnsi"/>
          <w:b w:val="0"/>
          <w:noProof/>
          <w:kern w:val="2"/>
          <w:sz w:val="22"/>
          <w:lang w:val="en-US"/>
          <w14:ligatures w14:val="standardContextual"/>
        </w:rPr>
      </w:pPr>
      <w:hyperlink w:anchor="_Toc155213254" w:history="1">
        <w:r w:rsidR="00700B05" w:rsidRPr="00FA3717">
          <w:rPr>
            <w:rStyle w:val="Hyperlink"/>
            <w:noProof/>
          </w:rPr>
          <w:t>LIST OF TABLES</w:t>
        </w:r>
        <w:r w:rsidR="00700B05">
          <w:rPr>
            <w:noProof/>
            <w:webHidden/>
          </w:rPr>
          <w:tab/>
        </w:r>
        <w:r w:rsidR="00700B05">
          <w:rPr>
            <w:rStyle w:val="Hyperlink"/>
            <w:noProof/>
            <w:rtl/>
          </w:rPr>
          <w:fldChar w:fldCharType="begin"/>
        </w:r>
        <w:r w:rsidR="00700B05">
          <w:rPr>
            <w:noProof/>
            <w:webHidden/>
          </w:rPr>
          <w:instrText xml:space="preserve"> PAGEREF _Toc155213254 \h </w:instrText>
        </w:r>
        <w:r w:rsidR="00700B05">
          <w:rPr>
            <w:rStyle w:val="Hyperlink"/>
            <w:noProof/>
            <w:rtl/>
          </w:rPr>
        </w:r>
        <w:r w:rsidR="00700B05">
          <w:rPr>
            <w:rStyle w:val="Hyperlink"/>
            <w:noProof/>
            <w:rtl/>
          </w:rPr>
          <w:fldChar w:fldCharType="separate"/>
        </w:r>
        <w:r w:rsidR="00D25463">
          <w:rPr>
            <w:noProof/>
            <w:webHidden/>
          </w:rPr>
          <w:t>viii</w:t>
        </w:r>
        <w:r w:rsidR="00700B05">
          <w:rPr>
            <w:rStyle w:val="Hyperlink"/>
            <w:noProof/>
            <w:rtl/>
          </w:rPr>
          <w:fldChar w:fldCharType="end"/>
        </w:r>
      </w:hyperlink>
    </w:p>
    <w:p w14:paraId="4D2AA997" w14:textId="6CEE8FB3" w:rsidR="00700B05" w:rsidRDefault="00000000">
      <w:pPr>
        <w:pStyle w:val="TOC4"/>
        <w:rPr>
          <w:rFonts w:asciiTheme="minorHAnsi" w:hAnsiTheme="minorHAnsi"/>
          <w:b w:val="0"/>
          <w:noProof/>
          <w:kern w:val="2"/>
          <w:sz w:val="22"/>
          <w:lang w:val="en-US"/>
          <w14:ligatures w14:val="standardContextual"/>
        </w:rPr>
      </w:pPr>
      <w:hyperlink w:anchor="_Toc155213255" w:history="1">
        <w:r w:rsidR="00700B05" w:rsidRPr="00FA3717">
          <w:rPr>
            <w:rStyle w:val="Hyperlink"/>
            <w:noProof/>
          </w:rPr>
          <w:t>LIST OF FIGURES</w:t>
        </w:r>
        <w:r w:rsidR="00700B05">
          <w:rPr>
            <w:noProof/>
            <w:webHidden/>
          </w:rPr>
          <w:tab/>
        </w:r>
        <w:r w:rsidR="00700B05">
          <w:rPr>
            <w:rStyle w:val="Hyperlink"/>
            <w:noProof/>
            <w:rtl/>
          </w:rPr>
          <w:fldChar w:fldCharType="begin"/>
        </w:r>
        <w:r w:rsidR="00700B05">
          <w:rPr>
            <w:noProof/>
            <w:webHidden/>
          </w:rPr>
          <w:instrText xml:space="preserve"> PAGEREF _Toc155213255 \h </w:instrText>
        </w:r>
        <w:r w:rsidR="00700B05">
          <w:rPr>
            <w:rStyle w:val="Hyperlink"/>
            <w:noProof/>
            <w:rtl/>
          </w:rPr>
        </w:r>
        <w:r w:rsidR="00700B05">
          <w:rPr>
            <w:rStyle w:val="Hyperlink"/>
            <w:noProof/>
            <w:rtl/>
          </w:rPr>
          <w:fldChar w:fldCharType="separate"/>
        </w:r>
        <w:r w:rsidR="00D25463">
          <w:rPr>
            <w:noProof/>
            <w:webHidden/>
          </w:rPr>
          <w:t>x</w:t>
        </w:r>
        <w:r w:rsidR="00700B05">
          <w:rPr>
            <w:rStyle w:val="Hyperlink"/>
            <w:noProof/>
            <w:rtl/>
          </w:rPr>
          <w:fldChar w:fldCharType="end"/>
        </w:r>
      </w:hyperlink>
    </w:p>
    <w:p w14:paraId="78B8EDED" w14:textId="1A76C011" w:rsidR="00700B05" w:rsidRDefault="00000000">
      <w:pPr>
        <w:pStyle w:val="TOC4"/>
        <w:rPr>
          <w:rFonts w:asciiTheme="minorHAnsi" w:hAnsiTheme="minorHAnsi"/>
          <w:b w:val="0"/>
          <w:noProof/>
          <w:kern w:val="2"/>
          <w:sz w:val="22"/>
          <w:lang w:val="en-US"/>
          <w14:ligatures w14:val="standardContextual"/>
        </w:rPr>
      </w:pPr>
      <w:hyperlink w:anchor="_Toc155213256" w:history="1">
        <w:r w:rsidR="00700B05" w:rsidRPr="00FA3717">
          <w:rPr>
            <w:rStyle w:val="Hyperlink"/>
            <w:noProof/>
          </w:rPr>
          <w:t>LIST OF SYMBOLS</w:t>
        </w:r>
        <w:r w:rsidR="00700B05">
          <w:rPr>
            <w:noProof/>
            <w:webHidden/>
          </w:rPr>
          <w:tab/>
        </w:r>
        <w:r w:rsidR="00700B05">
          <w:rPr>
            <w:rStyle w:val="Hyperlink"/>
            <w:noProof/>
            <w:rtl/>
          </w:rPr>
          <w:fldChar w:fldCharType="begin"/>
        </w:r>
        <w:r w:rsidR="00700B05">
          <w:rPr>
            <w:noProof/>
            <w:webHidden/>
          </w:rPr>
          <w:instrText xml:space="preserve"> PAGEREF _Toc155213256 \h </w:instrText>
        </w:r>
        <w:r w:rsidR="00700B05">
          <w:rPr>
            <w:rStyle w:val="Hyperlink"/>
            <w:noProof/>
            <w:rtl/>
          </w:rPr>
        </w:r>
        <w:r w:rsidR="00700B05">
          <w:rPr>
            <w:rStyle w:val="Hyperlink"/>
            <w:noProof/>
            <w:rtl/>
          </w:rPr>
          <w:fldChar w:fldCharType="separate"/>
        </w:r>
        <w:r w:rsidR="00D25463">
          <w:rPr>
            <w:noProof/>
            <w:webHidden/>
          </w:rPr>
          <w:t>xii</w:t>
        </w:r>
        <w:r w:rsidR="00700B05">
          <w:rPr>
            <w:rStyle w:val="Hyperlink"/>
            <w:noProof/>
            <w:rtl/>
          </w:rPr>
          <w:fldChar w:fldCharType="end"/>
        </w:r>
      </w:hyperlink>
    </w:p>
    <w:p w14:paraId="698CA8C3" w14:textId="31EA3525" w:rsidR="00700B05" w:rsidRDefault="00000000">
      <w:pPr>
        <w:pStyle w:val="TOC4"/>
        <w:rPr>
          <w:rFonts w:asciiTheme="minorHAnsi" w:hAnsiTheme="minorHAnsi"/>
          <w:b w:val="0"/>
          <w:noProof/>
          <w:kern w:val="2"/>
          <w:sz w:val="22"/>
          <w:lang w:val="en-US"/>
          <w14:ligatures w14:val="standardContextual"/>
        </w:rPr>
      </w:pPr>
      <w:hyperlink w:anchor="_Toc155213257" w:history="1">
        <w:r w:rsidR="00700B05" w:rsidRPr="00FA3717">
          <w:rPr>
            <w:rStyle w:val="Hyperlink"/>
            <w:noProof/>
          </w:rPr>
          <w:t>LIST OF ABBREVIATIONS</w:t>
        </w:r>
        <w:r w:rsidR="00700B05">
          <w:rPr>
            <w:noProof/>
            <w:webHidden/>
          </w:rPr>
          <w:tab/>
        </w:r>
        <w:r w:rsidR="00700B05">
          <w:rPr>
            <w:rStyle w:val="Hyperlink"/>
            <w:noProof/>
            <w:rtl/>
          </w:rPr>
          <w:fldChar w:fldCharType="begin"/>
        </w:r>
        <w:r w:rsidR="00700B05">
          <w:rPr>
            <w:noProof/>
            <w:webHidden/>
          </w:rPr>
          <w:instrText xml:space="preserve"> PAGEREF _Toc155213257 \h </w:instrText>
        </w:r>
        <w:r w:rsidR="00700B05">
          <w:rPr>
            <w:rStyle w:val="Hyperlink"/>
            <w:noProof/>
            <w:rtl/>
          </w:rPr>
        </w:r>
        <w:r w:rsidR="00700B05">
          <w:rPr>
            <w:rStyle w:val="Hyperlink"/>
            <w:noProof/>
            <w:rtl/>
          </w:rPr>
          <w:fldChar w:fldCharType="separate"/>
        </w:r>
        <w:r w:rsidR="00D25463">
          <w:rPr>
            <w:noProof/>
            <w:webHidden/>
          </w:rPr>
          <w:t>xiii</w:t>
        </w:r>
        <w:r w:rsidR="00700B05">
          <w:rPr>
            <w:rStyle w:val="Hyperlink"/>
            <w:noProof/>
            <w:rtl/>
          </w:rPr>
          <w:fldChar w:fldCharType="end"/>
        </w:r>
      </w:hyperlink>
    </w:p>
    <w:p w14:paraId="543330DB" w14:textId="74AB4330" w:rsidR="00700B05" w:rsidRDefault="00000000">
      <w:pPr>
        <w:pStyle w:val="TOC4"/>
        <w:rPr>
          <w:rFonts w:asciiTheme="minorHAnsi" w:hAnsiTheme="minorHAnsi"/>
          <w:b w:val="0"/>
          <w:noProof/>
          <w:kern w:val="2"/>
          <w:sz w:val="22"/>
          <w:lang w:val="en-US"/>
          <w14:ligatures w14:val="standardContextual"/>
        </w:rPr>
      </w:pPr>
      <w:hyperlink w:anchor="_Toc155213258" w:history="1">
        <w:r w:rsidR="00700B05" w:rsidRPr="00FA3717">
          <w:rPr>
            <w:rStyle w:val="Hyperlink"/>
            <w:noProof/>
          </w:rPr>
          <w:t>LIST OF APPENDICES</w:t>
        </w:r>
        <w:r w:rsidR="00700B05">
          <w:rPr>
            <w:noProof/>
            <w:webHidden/>
          </w:rPr>
          <w:tab/>
        </w:r>
        <w:r w:rsidR="00700B05">
          <w:rPr>
            <w:rStyle w:val="Hyperlink"/>
            <w:noProof/>
            <w:rtl/>
          </w:rPr>
          <w:fldChar w:fldCharType="begin"/>
        </w:r>
        <w:r w:rsidR="00700B05">
          <w:rPr>
            <w:noProof/>
            <w:webHidden/>
          </w:rPr>
          <w:instrText xml:space="preserve"> PAGEREF _Toc155213258 \h </w:instrText>
        </w:r>
        <w:r w:rsidR="00700B05">
          <w:rPr>
            <w:rStyle w:val="Hyperlink"/>
            <w:noProof/>
            <w:rtl/>
          </w:rPr>
        </w:r>
        <w:r w:rsidR="00700B05">
          <w:rPr>
            <w:rStyle w:val="Hyperlink"/>
            <w:noProof/>
            <w:rtl/>
          </w:rPr>
          <w:fldChar w:fldCharType="separate"/>
        </w:r>
        <w:r w:rsidR="00D25463">
          <w:rPr>
            <w:noProof/>
            <w:webHidden/>
          </w:rPr>
          <w:t>xiv</w:t>
        </w:r>
        <w:r w:rsidR="00700B05">
          <w:rPr>
            <w:rStyle w:val="Hyperlink"/>
            <w:noProof/>
            <w:rtl/>
          </w:rPr>
          <w:fldChar w:fldCharType="end"/>
        </w:r>
      </w:hyperlink>
    </w:p>
    <w:p w14:paraId="4AE6309A" w14:textId="27BD0C15" w:rsidR="00700B05" w:rsidRDefault="00000000">
      <w:pPr>
        <w:pStyle w:val="TOC1"/>
        <w:rPr>
          <w:rFonts w:asciiTheme="minorHAnsi" w:hAnsiTheme="minorHAnsi"/>
          <w:b w:val="0"/>
          <w:bCs w:val="0"/>
          <w:caps w:val="0"/>
          <w:kern w:val="2"/>
          <w:sz w:val="22"/>
          <w:lang w:val="en-US"/>
          <w14:ligatures w14:val="standardContextual"/>
        </w:rPr>
      </w:pPr>
      <w:hyperlink w:anchor="_Toc155213259" w:history="1">
        <w:r w:rsidR="00700B05" w:rsidRPr="00FA3717">
          <w:rPr>
            <w:rStyle w:val="Hyperlink"/>
          </w:rPr>
          <w:t>CHAPTER 1 INTRODUCTION</w:t>
        </w:r>
        <w:r w:rsidR="00700B05">
          <w:rPr>
            <w:webHidden/>
          </w:rPr>
          <w:tab/>
        </w:r>
        <w:r w:rsidR="00700B05">
          <w:rPr>
            <w:rStyle w:val="Hyperlink"/>
            <w:rtl/>
          </w:rPr>
          <w:fldChar w:fldCharType="begin"/>
        </w:r>
        <w:r w:rsidR="00700B05">
          <w:rPr>
            <w:webHidden/>
          </w:rPr>
          <w:instrText xml:space="preserve"> PAGEREF _Toc155213259 \h </w:instrText>
        </w:r>
        <w:r w:rsidR="00700B05">
          <w:rPr>
            <w:rStyle w:val="Hyperlink"/>
            <w:rtl/>
          </w:rPr>
        </w:r>
        <w:r w:rsidR="00700B05">
          <w:rPr>
            <w:rStyle w:val="Hyperlink"/>
            <w:rtl/>
          </w:rPr>
          <w:fldChar w:fldCharType="separate"/>
        </w:r>
        <w:r w:rsidR="00D25463">
          <w:rPr>
            <w:webHidden/>
          </w:rPr>
          <w:t>1</w:t>
        </w:r>
        <w:r w:rsidR="00700B05">
          <w:rPr>
            <w:rStyle w:val="Hyperlink"/>
            <w:rtl/>
          </w:rPr>
          <w:fldChar w:fldCharType="end"/>
        </w:r>
      </w:hyperlink>
    </w:p>
    <w:p w14:paraId="7BE36520" w14:textId="7BF2C4DE" w:rsidR="00700B05" w:rsidRDefault="00000000">
      <w:pPr>
        <w:pStyle w:val="TOC2"/>
        <w:rPr>
          <w:rFonts w:asciiTheme="minorHAnsi" w:hAnsiTheme="minorHAnsi" w:cstheme="minorBidi"/>
          <w:bCs w:val="0"/>
          <w:kern w:val="2"/>
          <w:sz w:val="22"/>
          <w:szCs w:val="22"/>
          <w:lang w:val="en-US"/>
          <w14:ligatures w14:val="standardContextual"/>
        </w:rPr>
      </w:pPr>
      <w:hyperlink w:anchor="_Toc155213260" w:history="1">
        <w:r w:rsidR="00700B05" w:rsidRPr="00FA3717">
          <w:rPr>
            <w:rStyle w:val="Hyperlink"/>
          </w:rPr>
          <w:t>1.1</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INTRODUCTION</w:t>
        </w:r>
        <w:r w:rsidR="00700B05">
          <w:rPr>
            <w:webHidden/>
          </w:rPr>
          <w:tab/>
        </w:r>
        <w:r w:rsidR="00700B05">
          <w:rPr>
            <w:rStyle w:val="Hyperlink"/>
            <w:rtl/>
          </w:rPr>
          <w:fldChar w:fldCharType="begin"/>
        </w:r>
        <w:r w:rsidR="00700B05">
          <w:rPr>
            <w:webHidden/>
          </w:rPr>
          <w:instrText xml:space="preserve"> PAGEREF _Toc155213260 \h </w:instrText>
        </w:r>
        <w:r w:rsidR="00700B05">
          <w:rPr>
            <w:rStyle w:val="Hyperlink"/>
            <w:rtl/>
          </w:rPr>
        </w:r>
        <w:r w:rsidR="00700B05">
          <w:rPr>
            <w:rStyle w:val="Hyperlink"/>
            <w:rtl/>
          </w:rPr>
          <w:fldChar w:fldCharType="separate"/>
        </w:r>
        <w:r w:rsidR="00D25463">
          <w:rPr>
            <w:webHidden/>
          </w:rPr>
          <w:t>1</w:t>
        </w:r>
        <w:r w:rsidR="00700B05">
          <w:rPr>
            <w:rStyle w:val="Hyperlink"/>
            <w:rtl/>
          </w:rPr>
          <w:fldChar w:fldCharType="end"/>
        </w:r>
      </w:hyperlink>
    </w:p>
    <w:p w14:paraId="5DAB6D04" w14:textId="6907AC70" w:rsidR="00700B05" w:rsidRDefault="00000000">
      <w:pPr>
        <w:pStyle w:val="TOC2"/>
        <w:rPr>
          <w:rFonts w:asciiTheme="minorHAnsi" w:hAnsiTheme="minorHAnsi" w:cstheme="minorBidi"/>
          <w:bCs w:val="0"/>
          <w:kern w:val="2"/>
          <w:sz w:val="22"/>
          <w:szCs w:val="22"/>
          <w:lang w:val="en-US"/>
          <w14:ligatures w14:val="standardContextual"/>
        </w:rPr>
      </w:pPr>
      <w:hyperlink w:anchor="_Toc155213261" w:history="1">
        <w:r w:rsidR="00700B05" w:rsidRPr="00FA3717">
          <w:rPr>
            <w:rStyle w:val="Hyperlink"/>
          </w:rPr>
          <w:t>1.2</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PROBLEM STATEMENT</w:t>
        </w:r>
        <w:r w:rsidR="00700B05">
          <w:rPr>
            <w:webHidden/>
          </w:rPr>
          <w:tab/>
        </w:r>
        <w:r w:rsidR="00700B05">
          <w:rPr>
            <w:rStyle w:val="Hyperlink"/>
            <w:rtl/>
          </w:rPr>
          <w:fldChar w:fldCharType="begin"/>
        </w:r>
        <w:r w:rsidR="00700B05">
          <w:rPr>
            <w:webHidden/>
          </w:rPr>
          <w:instrText xml:space="preserve"> PAGEREF _Toc155213261 \h </w:instrText>
        </w:r>
        <w:r w:rsidR="00700B05">
          <w:rPr>
            <w:rStyle w:val="Hyperlink"/>
            <w:rtl/>
          </w:rPr>
        </w:r>
        <w:r w:rsidR="00700B05">
          <w:rPr>
            <w:rStyle w:val="Hyperlink"/>
            <w:rtl/>
          </w:rPr>
          <w:fldChar w:fldCharType="separate"/>
        </w:r>
        <w:r w:rsidR="00D25463">
          <w:rPr>
            <w:webHidden/>
          </w:rPr>
          <w:t>2</w:t>
        </w:r>
        <w:r w:rsidR="00700B05">
          <w:rPr>
            <w:rStyle w:val="Hyperlink"/>
            <w:rtl/>
          </w:rPr>
          <w:fldChar w:fldCharType="end"/>
        </w:r>
      </w:hyperlink>
    </w:p>
    <w:p w14:paraId="14821DFA" w14:textId="27D8D398" w:rsidR="00700B05" w:rsidRDefault="00000000">
      <w:pPr>
        <w:pStyle w:val="TOC3"/>
        <w:rPr>
          <w:rFonts w:asciiTheme="minorHAnsi" w:hAnsiTheme="minorHAnsi"/>
          <w:noProof/>
          <w:kern w:val="2"/>
          <w:sz w:val="22"/>
          <w:lang w:val="en-US"/>
          <w14:ligatures w14:val="standardContextual"/>
        </w:rPr>
      </w:pPr>
      <w:hyperlink w:anchor="_Toc155213262" w:history="1">
        <w:r w:rsidR="00700B05" w:rsidRPr="00FA3717">
          <w:rPr>
            <w:rStyle w:val="Hyperlink"/>
            <w:rFonts w:eastAsiaTheme="minorHAnsi"/>
            <w:noProof/>
            <w:rtl/>
          </w:rPr>
          <w:t>1.2.1</w:t>
        </w:r>
        <w:r w:rsidR="00700B05">
          <w:rPr>
            <w:rFonts w:asciiTheme="minorHAnsi" w:hAnsiTheme="minorHAnsi"/>
            <w:noProof/>
            <w:kern w:val="2"/>
            <w:sz w:val="22"/>
            <w:lang w:val="en-US"/>
            <w14:ligatures w14:val="standardContextual"/>
          </w:rPr>
          <w:tab/>
        </w:r>
        <w:r w:rsidR="00700B05" w:rsidRPr="00FA3717">
          <w:rPr>
            <w:rStyle w:val="Hyperlink"/>
            <w:rFonts w:eastAsiaTheme="minorHAnsi"/>
            <w:noProof/>
          </w:rPr>
          <w:t>How things should work</w:t>
        </w:r>
        <w:r w:rsidR="00700B05">
          <w:rPr>
            <w:noProof/>
            <w:webHidden/>
          </w:rPr>
          <w:tab/>
        </w:r>
        <w:r w:rsidR="00700B05">
          <w:rPr>
            <w:rStyle w:val="Hyperlink"/>
            <w:noProof/>
            <w:rtl/>
          </w:rPr>
          <w:fldChar w:fldCharType="begin"/>
        </w:r>
        <w:r w:rsidR="00700B05">
          <w:rPr>
            <w:noProof/>
            <w:webHidden/>
          </w:rPr>
          <w:instrText xml:space="preserve"> PAGEREF _Toc155213262 \h </w:instrText>
        </w:r>
        <w:r w:rsidR="00700B05">
          <w:rPr>
            <w:rStyle w:val="Hyperlink"/>
            <w:noProof/>
            <w:rtl/>
          </w:rPr>
        </w:r>
        <w:r w:rsidR="00700B05">
          <w:rPr>
            <w:rStyle w:val="Hyperlink"/>
            <w:noProof/>
            <w:rtl/>
          </w:rPr>
          <w:fldChar w:fldCharType="separate"/>
        </w:r>
        <w:r w:rsidR="00D25463">
          <w:rPr>
            <w:noProof/>
            <w:webHidden/>
          </w:rPr>
          <w:t>2</w:t>
        </w:r>
        <w:r w:rsidR="00700B05">
          <w:rPr>
            <w:rStyle w:val="Hyperlink"/>
            <w:noProof/>
            <w:rtl/>
          </w:rPr>
          <w:fldChar w:fldCharType="end"/>
        </w:r>
      </w:hyperlink>
    </w:p>
    <w:p w14:paraId="5EC4CC65" w14:textId="79B0BF7C" w:rsidR="00700B05" w:rsidRDefault="00000000">
      <w:pPr>
        <w:pStyle w:val="TOC3"/>
        <w:rPr>
          <w:rFonts w:asciiTheme="minorHAnsi" w:hAnsiTheme="minorHAnsi"/>
          <w:noProof/>
          <w:kern w:val="2"/>
          <w:sz w:val="22"/>
          <w:lang w:val="en-US"/>
          <w14:ligatures w14:val="standardContextual"/>
        </w:rPr>
      </w:pPr>
      <w:hyperlink w:anchor="_Toc155213263" w:history="1">
        <w:r w:rsidR="00700B05" w:rsidRPr="00FA3717">
          <w:rPr>
            <w:rStyle w:val="Hyperlink"/>
            <w:noProof/>
          </w:rPr>
          <w:t>1.2.2</w:t>
        </w:r>
        <w:r w:rsidR="00700B05">
          <w:rPr>
            <w:rFonts w:asciiTheme="minorHAnsi" w:hAnsiTheme="minorHAnsi"/>
            <w:noProof/>
            <w:kern w:val="2"/>
            <w:sz w:val="22"/>
            <w:lang w:val="en-US"/>
            <w14:ligatures w14:val="standardContextual"/>
          </w:rPr>
          <w:tab/>
        </w:r>
        <w:r w:rsidR="00700B05" w:rsidRPr="00FA3717">
          <w:rPr>
            <w:rStyle w:val="Hyperlink"/>
            <w:noProof/>
          </w:rPr>
          <w:t>Primary problem</w:t>
        </w:r>
        <w:r w:rsidR="00700B05">
          <w:rPr>
            <w:noProof/>
            <w:webHidden/>
          </w:rPr>
          <w:tab/>
        </w:r>
        <w:r w:rsidR="00700B05">
          <w:rPr>
            <w:rStyle w:val="Hyperlink"/>
            <w:noProof/>
            <w:rtl/>
          </w:rPr>
          <w:fldChar w:fldCharType="begin"/>
        </w:r>
        <w:r w:rsidR="00700B05">
          <w:rPr>
            <w:noProof/>
            <w:webHidden/>
          </w:rPr>
          <w:instrText xml:space="preserve"> PAGEREF _Toc155213263 \h </w:instrText>
        </w:r>
        <w:r w:rsidR="00700B05">
          <w:rPr>
            <w:rStyle w:val="Hyperlink"/>
            <w:noProof/>
            <w:rtl/>
          </w:rPr>
        </w:r>
        <w:r w:rsidR="00700B05">
          <w:rPr>
            <w:rStyle w:val="Hyperlink"/>
            <w:noProof/>
            <w:rtl/>
          </w:rPr>
          <w:fldChar w:fldCharType="separate"/>
        </w:r>
        <w:r w:rsidR="00D25463">
          <w:rPr>
            <w:noProof/>
            <w:webHidden/>
          </w:rPr>
          <w:t>2</w:t>
        </w:r>
        <w:r w:rsidR="00700B05">
          <w:rPr>
            <w:rStyle w:val="Hyperlink"/>
            <w:noProof/>
            <w:rtl/>
          </w:rPr>
          <w:fldChar w:fldCharType="end"/>
        </w:r>
      </w:hyperlink>
    </w:p>
    <w:p w14:paraId="3EE230F5" w14:textId="270BC97B" w:rsidR="00700B05" w:rsidRDefault="00000000">
      <w:pPr>
        <w:pStyle w:val="TOC3"/>
        <w:rPr>
          <w:rFonts w:asciiTheme="minorHAnsi" w:hAnsiTheme="minorHAnsi"/>
          <w:noProof/>
          <w:kern w:val="2"/>
          <w:sz w:val="22"/>
          <w:lang w:val="en-US"/>
          <w14:ligatures w14:val="standardContextual"/>
        </w:rPr>
      </w:pPr>
      <w:hyperlink w:anchor="_Toc155213264" w:history="1">
        <w:r w:rsidR="00700B05" w:rsidRPr="00FA3717">
          <w:rPr>
            <w:rStyle w:val="Hyperlink"/>
            <w:noProof/>
          </w:rPr>
          <w:t>1.2.3</w:t>
        </w:r>
        <w:r w:rsidR="00700B05">
          <w:rPr>
            <w:rFonts w:asciiTheme="minorHAnsi" w:hAnsiTheme="minorHAnsi"/>
            <w:noProof/>
            <w:kern w:val="2"/>
            <w:sz w:val="22"/>
            <w:lang w:val="en-US"/>
            <w14:ligatures w14:val="standardContextual"/>
          </w:rPr>
          <w:tab/>
        </w:r>
        <w:r w:rsidR="00700B05" w:rsidRPr="00FA3717">
          <w:rPr>
            <w:rStyle w:val="Hyperlink"/>
            <w:noProof/>
          </w:rPr>
          <w:t>Evidence</w:t>
        </w:r>
        <w:r w:rsidR="00700B05">
          <w:rPr>
            <w:noProof/>
            <w:webHidden/>
          </w:rPr>
          <w:tab/>
        </w:r>
        <w:r w:rsidR="00700B05">
          <w:rPr>
            <w:rStyle w:val="Hyperlink"/>
            <w:noProof/>
            <w:rtl/>
          </w:rPr>
          <w:fldChar w:fldCharType="begin"/>
        </w:r>
        <w:r w:rsidR="00700B05">
          <w:rPr>
            <w:noProof/>
            <w:webHidden/>
          </w:rPr>
          <w:instrText xml:space="preserve"> PAGEREF _Toc155213264 \h </w:instrText>
        </w:r>
        <w:r w:rsidR="00700B05">
          <w:rPr>
            <w:rStyle w:val="Hyperlink"/>
            <w:noProof/>
            <w:rtl/>
          </w:rPr>
        </w:r>
        <w:r w:rsidR="00700B05">
          <w:rPr>
            <w:rStyle w:val="Hyperlink"/>
            <w:noProof/>
            <w:rtl/>
          </w:rPr>
          <w:fldChar w:fldCharType="separate"/>
        </w:r>
        <w:r w:rsidR="00D25463">
          <w:rPr>
            <w:noProof/>
            <w:webHidden/>
          </w:rPr>
          <w:t>2</w:t>
        </w:r>
        <w:r w:rsidR="00700B05">
          <w:rPr>
            <w:rStyle w:val="Hyperlink"/>
            <w:noProof/>
            <w:rtl/>
          </w:rPr>
          <w:fldChar w:fldCharType="end"/>
        </w:r>
      </w:hyperlink>
    </w:p>
    <w:p w14:paraId="067D00EC" w14:textId="2DA21A0A" w:rsidR="00700B05" w:rsidRDefault="00000000">
      <w:pPr>
        <w:pStyle w:val="TOC3"/>
        <w:rPr>
          <w:rFonts w:asciiTheme="minorHAnsi" w:hAnsiTheme="minorHAnsi"/>
          <w:noProof/>
          <w:kern w:val="2"/>
          <w:sz w:val="22"/>
          <w:lang w:val="en-US"/>
          <w14:ligatures w14:val="standardContextual"/>
        </w:rPr>
      </w:pPr>
      <w:hyperlink w:anchor="_Toc155213265" w:history="1">
        <w:r w:rsidR="00700B05" w:rsidRPr="00FA3717">
          <w:rPr>
            <w:rStyle w:val="Hyperlink"/>
            <w:noProof/>
          </w:rPr>
          <w:t>1.2.4</w:t>
        </w:r>
        <w:r w:rsidR="00700B05">
          <w:rPr>
            <w:rFonts w:asciiTheme="minorHAnsi" w:hAnsiTheme="minorHAnsi"/>
            <w:noProof/>
            <w:kern w:val="2"/>
            <w:sz w:val="22"/>
            <w:lang w:val="en-US"/>
            <w14:ligatures w14:val="standardContextual"/>
          </w:rPr>
          <w:tab/>
        </w:r>
        <w:r w:rsidR="00700B05" w:rsidRPr="00FA3717">
          <w:rPr>
            <w:rStyle w:val="Hyperlink"/>
            <w:noProof/>
          </w:rPr>
          <w:t>A solution</w:t>
        </w:r>
        <w:r w:rsidR="00700B05">
          <w:rPr>
            <w:noProof/>
            <w:webHidden/>
          </w:rPr>
          <w:tab/>
        </w:r>
        <w:r w:rsidR="00700B05">
          <w:rPr>
            <w:rStyle w:val="Hyperlink"/>
            <w:noProof/>
            <w:rtl/>
          </w:rPr>
          <w:fldChar w:fldCharType="begin"/>
        </w:r>
        <w:r w:rsidR="00700B05">
          <w:rPr>
            <w:noProof/>
            <w:webHidden/>
          </w:rPr>
          <w:instrText xml:space="preserve"> PAGEREF _Toc155213265 \h </w:instrText>
        </w:r>
        <w:r w:rsidR="00700B05">
          <w:rPr>
            <w:rStyle w:val="Hyperlink"/>
            <w:noProof/>
            <w:rtl/>
          </w:rPr>
        </w:r>
        <w:r w:rsidR="00700B05">
          <w:rPr>
            <w:rStyle w:val="Hyperlink"/>
            <w:noProof/>
            <w:rtl/>
          </w:rPr>
          <w:fldChar w:fldCharType="separate"/>
        </w:r>
        <w:r w:rsidR="00D25463">
          <w:rPr>
            <w:noProof/>
            <w:webHidden/>
          </w:rPr>
          <w:t>2</w:t>
        </w:r>
        <w:r w:rsidR="00700B05">
          <w:rPr>
            <w:rStyle w:val="Hyperlink"/>
            <w:noProof/>
            <w:rtl/>
          </w:rPr>
          <w:fldChar w:fldCharType="end"/>
        </w:r>
      </w:hyperlink>
    </w:p>
    <w:p w14:paraId="04991004" w14:textId="0555D2EC" w:rsidR="00700B05" w:rsidRDefault="00000000">
      <w:pPr>
        <w:pStyle w:val="TOC3"/>
        <w:rPr>
          <w:rFonts w:asciiTheme="minorHAnsi" w:hAnsiTheme="minorHAnsi"/>
          <w:noProof/>
          <w:kern w:val="2"/>
          <w:sz w:val="22"/>
          <w:lang w:val="en-US"/>
          <w14:ligatures w14:val="standardContextual"/>
        </w:rPr>
      </w:pPr>
      <w:hyperlink w:anchor="_Toc155213266" w:history="1">
        <w:r w:rsidR="00700B05" w:rsidRPr="00FA3717">
          <w:rPr>
            <w:rStyle w:val="Hyperlink"/>
            <w:noProof/>
          </w:rPr>
          <w:t>1.2.5</w:t>
        </w:r>
        <w:r w:rsidR="00700B05">
          <w:rPr>
            <w:rFonts w:asciiTheme="minorHAnsi" w:hAnsiTheme="minorHAnsi"/>
            <w:noProof/>
            <w:kern w:val="2"/>
            <w:sz w:val="22"/>
            <w:lang w:val="en-US"/>
            <w14:ligatures w14:val="standardContextual"/>
          </w:rPr>
          <w:tab/>
        </w:r>
        <w:r w:rsidR="00700B05" w:rsidRPr="00FA3717">
          <w:rPr>
            <w:rStyle w:val="Hyperlink"/>
            <w:noProof/>
          </w:rPr>
          <w:t>Benefits of the proposed solution</w:t>
        </w:r>
        <w:r w:rsidR="00700B05">
          <w:rPr>
            <w:noProof/>
            <w:webHidden/>
          </w:rPr>
          <w:tab/>
        </w:r>
        <w:r w:rsidR="00700B05">
          <w:rPr>
            <w:rStyle w:val="Hyperlink"/>
            <w:noProof/>
            <w:rtl/>
          </w:rPr>
          <w:fldChar w:fldCharType="begin"/>
        </w:r>
        <w:r w:rsidR="00700B05">
          <w:rPr>
            <w:noProof/>
            <w:webHidden/>
          </w:rPr>
          <w:instrText xml:space="preserve"> PAGEREF _Toc155213266 \h </w:instrText>
        </w:r>
        <w:r w:rsidR="00700B05">
          <w:rPr>
            <w:rStyle w:val="Hyperlink"/>
            <w:noProof/>
            <w:rtl/>
          </w:rPr>
        </w:r>
        <w:r w:rsidR="00700B05">
          <w:rPr>
            <w:rStyle w:val="Hyperlink"/>
            <w:noProof/>
            <w:rtl/>
          </w:rPr>
          <w:fldChar w:fldCharType="separate"/>
        </w:r>
        <w:r w:rsidR="00D25463">
          <w:rPr>
            <w:noProof/>
            <w:webHidden/>
          </w:rPr>
          <w:t>2</w:t>
        </w:r>
        <w:r w:rsidR="00700B05">
          <w:rPr>
            <w:rStyle w:val="Hyperlink"/>
            <w:noProof/>
            <w:rtl/>
          </w:rPr>
          <w:fldChar w:fldCharType="end"/>
        </w:r>
      </w:hyperlink>
    </w:p>
    <w:p w14:paraId="7F08185B" w14:textId="06CB0725" w:rsidR="00700B05" w:rsidRDefault="00000000">
      <w:pPr>
        <w:pStyle w:val="TOC2"/>
        <w:rPr>
          <w:rFonts w:asciiTheme="minorHAnsi" w:hAnsiTheme="minorHAnsi" w:cstheme="minorBidi"/>
          <w:bCs w:val="0"/>
          <w:kern w:val="2"/>
          <w:sz w:val="22"/>
          <w:szCs w:val="22"/>
          <w:lang w:val="en-US"/>
          <w14:ligatures w14:val="standardContextual"/>
        </w:rPr>
      </w:pPr>
      <w:hyperlink w:anchor="_Toc155213267" w:history="1">
        <w:r w:rsidR="00700B05" w:rsidRPr="00FA3717">
          <w:rPr>
            <w:rStyle w:val="Hyperlink"/>
          </w:rPr>
          <w:t>1.3</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AIMS AND OBJECTIVE</w:t>
        </w:r>
        <w:r w:rsidR="00700B05">
          <w:rPr>
            <w:webHidden/>
          </w:rPr>
          <w:tab/>
        </w:r>
        <w:r w:rsidR="00700B05">
          <w:rPr>
            <w:rStyle w:val="Hyperlink"/>
            <w:rtl/>
          </w:rPr>
          <w:fldChar w:fldCharType="begin"/>
        </w:r>
        <w:r w:rsidR="00700B05">
          <w:rPr>
            <w:webHidden/>
          </w:rPr>
          <w:instrText xml:space="preserve"> PAGEREF _Toc155213267 \h </w:instrText>
        </w:r>
        <w:r w:rsidR="00700B05">
          <w:rPr>
            <w:rStyle w:val="Hyperlink"/>
            <w:rtl/>
          </w:rPr>
        </w:r>
        <w:r w:rsidR="00700B05">
          <w:rPr>
            <w:rStyle w:val="Hyperlink"/>
            <w:rtl/>
          </w:rPr>
          <w:fldChar w:fldCharType="separate"/>
        </w:r>
        <w:r w:rsidR="00D25463">
          <w:rPr>
            <w:webHidden/>
          </w:rPr>
          <w:t>3</w:t>
        </w:r>
        <w:r w:rsidR="00700B05">
          <w:rPr>
            <w:rStyle w:val="Hyperlink"/>
            <w:rtl/>
          </w:rPr>
          <w:fldChar w:fldCharType="end"/>
        </w:r>
      </w:hyperlink>
    </w:p>
    <w:p w14:paraId="749B5005" w14:textId="41118861" w:rsidR="00700B05" w:rsidRDefault="00000000">
      <w:pPr>
        <w:pStyle w:val="TOC3"/>
        <w:rPr>
          <w:rFonts w:asciiTheme="minorHAnsi" w:hAnsiTheme="minorHAnsi"/>
          <w:noProof/>
          <w:kern w:val="2"/>
          <w:sz w:val="22"/>
          <w:lang w:val="en-US"/>
          <w14:ligatures w14:val="standardContextual"/>
        </w:rPr>
      </w:pPr>
      <w:hyperlink w:anchor="_Toc155213268" w:history="1">
        <w:r w:rsidR="00700B05" w:rsidRPr="00FA3717">
          <w:rPr>
            <w:rStyle w:val="Hyperlink"/>
            <w:noProof/>
          </w:rPr>
          <w:t>1.3.1</w:t>
        </w:r>
        <w:r w:rsidR="00700B05">
          <w:rPr>
            <w:rFonts w:asciiTheme="minorHAnsi" w:hAnsiTheme="minorHAnsi"/>
            <w:noProof/>
            <w:kern w:val="2"/>
            <w:sz w:val="22"/>
            <w:lang w:val="en-US"/>
            <w14:ligatures w14:val="standardContextual"/>
          </w:rPr>
          <w:tab/>
        </w:r>
        <w:r w:rsidR="00700B05" w:rsidRPr="00FA3717">
          <w:rPr>
            <w:rStyle w:val="Hyperlink"/>
            <w:noProof/>
          </w:rPr>
          <w:t>Scope</w:t>
        </w:r>
        <w:r w:rsidR="00700B05">
          <w:rPr>
            <w:noProof/>
            <w:webHidden/>
          </w:rPr>
          <w:tab/>
        </w:r>
        <w:r w:rsidR="00700B05">
          <w:rPr>
            <w:rStyle w:val="Hyperlink"/>
            <w:noProof/>
            <w:rtl/>
          </w:rPr>
          <w:fldChar w:fldCharType="begin"/>
        </w:r>
        <w:r w:rsidR="00700B05">
          <w:rPr>
            <w:noProof/>
            <w:webHidden/>
          </w:rPr>
          <w:instrText xml:space="preserve"> PAGEREF _Toc155213268 \h </w:instrText>
        </w:r>
        <w:r w:rsidR="00700B05">
          <w:rPr>
            <w:rStyle w:val="Hyperlink"/>
            <w:noProof/>
            <w:rtl/>
          </w:rPr>
        </w:r>
        <w:r w:rsidR="00700B05">
          <w:rPr>
            <w:rStyle w:val="Hyperlink"/>
            <w:noProof/>
            <w:rtl/>
          </w:rPr>
          <w:fldChar w:fldCharType="separate"/>
        </w:r>
        <w:r w:rsidR="00D25463">
          <w:rPr>
            <w:noProof/>
            <w:webHidden/>
          </w:rPr>
          <w:t>3</w:t>
        </w:r>
        <w:r w:rsidR="00700B05">
          <w:rPr>
            <w:rStyle w:val="Hyperlink"/>
            <w:noProof/>
            <w:rtl/>
          </w:rPr>
          <w:fldChar w:fldCharType="end"/>
        </w:r>
      </w:hyperlink>
    </w:p>
    <w:p w14:paraId="0559BE7D" w14:textId="0268FAAE" w:rsidR="00700B05" w:rsidRDefault="00000000">
      <w:pPr>
        <w:pStyle w:val="TOC2"/>
        <w:rPr>
          <w:rFonts w:asciiTheme="minorHAnsi" w:hAnsiTheme="minorHAnsi" w:cstheme="minorBidi"/>
          <w:bCs w:val="0"/>
          <w:kern w:val="2"/>
          <w:sz w:val="22"/>
          <w:szCs w:val="22"/>
          <w:lang w:val="en-US"/>
          <w14:ligatures w14:val="standardContextual"/>
        </w:rPr>
      </w:pPr>
      <w:hyperlink w:anchor="_Toc155213269" w:history="1">
        <w:r w:rsidR="00700B05" w:rsidRPr="00FA3717">
          <w:rPr>
            <w:rStyle w:val="Hyperlink"/>
          </w:rPr>
          <w:t>1.4</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PROJECT SIGNAFICANT</w:t>
        </w:r>
        <w:r w:rsidR="00700B05">
          <w:rPr>
            <w:webHidden/>
          </w:rPr>
          <w:tab/>
        </w:r>
        <w:r w:rsidR="00700B05">
          <w:rPr>
            <w:rStyle w:val="Hyperlink"/>
            <w:rtl/>
          </w:rPr>
          <w:fldChar w:fldCharType="begin"/>
        </w:r>
        <w:r w:rsidR="00700B05">
          <w:rPr>
            <w:webHidden/>
          </w:rPr>
          <w:instrText xml:space="preserve"> PAGEREF _Toc155213269 \h </w:instrText>
        </w:r>
        <w:r w:rsidR="00700B05">
          <w:rPr>
            <w:rStyle w:val="Hyperlink"/>
            <w:rtl/>
          </w:rPr>
        </w:r>
        <w:r w:rsidR="00700B05">
          <w:rPr>
            <w:rStyle w:val="Hyperlink"/>
            <w:rtl/>
          </w:rPr>
          <w:fldChar w:fldCharType="separate"/>
        </w:r>
        <w:r w:rsidR="00D25463">
          <w:rPr>
            <w:webHidden/>
          </w:rPr>
          <w:t>5</w:t>
        </w:r>
        <w:r w:rsidR="00700B05">
          <w:rPr>
            <w:rStyle w:val="Hyperlink"/>
            <w:rtl/>
          </w:rPr>
          <w:fldChar w:fldCharType="end"/>
        </w:r>
      </w:hyperlink>
    </w:p>
    <w:p w14:paraId="5EED7FD3" w14:textId="4178C87F" w:rsidR="00700B05" w:rsidRDefault="00000000">
      <w:pPr>
        <w:pStyle w:val="TOC2"/>
        <w:rPr>
          <w:rFonts w:asciiTheme="minorHAnsi" w:hAnsiTheme="minorHAnsi" w:cstheme="minorBidi"/>
          <w:bCs w:val="0"/>
          <w:kern w:val="2"/>
          <w:sz w:val="22"/>
          <w:szCs w:val="22"/>
          <w:lang w:val="en-US"/>
          <w14:ligatures w14:val="standardContextual"/>
        </w:rPr>
      </w:pPr>
      <w:hyperlink w:anchor="_Toc155213270" w:history="1">
        <w:r w:rsidR="00700B05" w:rsidRPr="00FA3717">
          <w:rPr>
            <w:rStyle w:val="Hyperlink"/>
          </w:rPr>
          <w:t>1.5</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Thesis Organization</w:t>
        </w:r>
        <w:r w:rsidR="00700B05">
          <w:rPr>
            <w:webHidden/>
          </w:rPr>
          <w:tab/>
        </w:r>
        <w:r w:rsidR="00700B05">
          <w:rPr>
            <w:rStyle w:val="Hyperlink"/>
            <w:rtl/>
          </w:rPr>
          <w:fldChar w:fldCharType="begin"/>
        </w:r>
        <w:r w:rsidR="00700B05">
          <w:rPr>
            <w:webHidden/>
          </w:rPr>
          <w:instrText xml:space="preserve"> PAGEREF _Toc155213270 \h </w:instrText>
        </w:r>
        <w:r w:rsidR="00700B05">
          <w:rPr>
            <w:rStyle w:val="Hyperlink"/>
            <w:rtl/>
          </w:rPr>
        </w:r>
        <w:r w:rsidR="00700B05">
          <w:rPr>
            <w:rStyle w:val="Hyperlink"/>
            <w:rtl/>
          </w:rPr>
          <w:fldChar w:fldCharType="separate"/>
        </w:r>
        <w:r w:rsidR="00D25463">
          <w:rPr>
            <w:webHidden/>
          </w:rPr>
          <w:t>6</w:t>
        </w:r>
        <w:r w:rsidR="00700B05">
          <w:rPr>
            <w:rStyle w:val="Hyperlink"/>
            <w:rtl/>
          </w:rPr>
          <w:fldChar w:fldCharType="end"/>
        </w:r>
      </w:hyperlink>
    </w:p>
    <w:p w14:paraId="584DA741" w14:textId="6C745F95" w:rsidR="00700B05" w:rsidRDefault="00000000">
      <w:pPr>
        <w:pStyle w:val="TOC1"/>
        <w:rPr>
          <w:rFonts w:asciiTheme="minorHAnsi" w:hAnsiTheme="minorHAnsi"/>
          <w:b w:val="0"/>
          <w:bCs w:val="0"/>
          <w:caps w:val="0"/>
          <w:kern w:val="2"/>
          <w:sz w:val="22"/>
          <w:lang w:val="en-US"/>
          <w14:ligatures w14:val="standardContextual"/>
        </w:rPr>
      </w:pPr>
      <w:hyperlink w:anchor="_Toc155213271" w:history="1">
        <w:r w:rsidR="00700B05" w:rsidRPr="00FA3717">
          <w:rPr>
            <w:rStyle w:val="Hyperlink"/>
          </w:rPr>
          <w:t>CHAPTER 2 LITERATURE REVIEW</w:t>
        </w:r>
        <w:r w:rsidR="00700B05">
          <w:rPr>
            <w:webHidden/>
          </w:rPr>
          <w:tab/>
        </w:r>
        <w:r w:rsidR="00700B05">
          <w:rPr>
            <w:rStyle w:val="Hyperlink"/>
            <w:rtl/>
          </w:rPr>
          <w:fldChar w:fldCharType="begin"/>
        </w:r>
        <w:r w:rsidR="00700B05">
          <w:rPr>
            <w:webHidden/>
          </w:rPr>
          <w:instrText xml:space="preserve"> PAGEREF _Toc155213271 \h </w:instrText>
        </w:r>
        <w:r w:rsidR="00700B05">
          <w:rPr>
            <w:rStyle w:val="Hyperlink"/>
            <w:rtl/>
          </w:rPr>
        </w:r>
        <w:r w:rsidR="00700B05">
          <w:rPr>
            <w:rStyle w:val="Hyperlink"/>
            <w:rtl/>
          </w:rPr>
          <w:fldChar w:fldCharType="separate"/>
        </w:r>
        <w:r w:rsidR="00D25463">
          <w:rPr>
            <w:webHidden/>
          </w:rPr>
          <w:t>7</w:t>
        </w:r>
        <w:r w:rsidR="00700B05">
          <w:rPr>
            <w:rStyle w:val="Hyperlink"/>
            <w:rtl/>
          </w:rPr>
          <w:fldChar w:fldCharType="end"/>
        </w:r>
      </w:hyperlink>
    </w:p>
    <w:p w14:paraId="36164E24" w14:textId="75CFF79B" w:rsidR="00700B05" w:rsidRDefault="00000000">
      <w:pPr>
        <w:pStyle w:val="TOC2"/>
        <w:rPr>
          <w:rFonts w:asciiTheme="minorHAnsi" w:hAnsiTheme="minorHAnsi" w:cstheme="minorBidi"/>
          <w:bCs w:val="0"/>
          <w:kern w:val="2"/>
          <w:sz w:val="22"/>
          <w:szCs w:val="22"/>
          <w:lang w:val="en-US"/>
          <w14:ligatures w14:val="standardContextual"/>
        </w:rPr>
      </w:pPr>
      <w:hyperlink w:anchor="_Toc155213272" w:history="1">
        <w:r w:rsidR="00700B05" w:rsidRPr="00FA3717">
          <w:rPr>
            <w:rStyle w:val="Hyperlink"/>
          </w:rPr>
          <w:t>2.1</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INTRODUCTION</w:t>
        </w:r>
        <w:r w:rsidR="00700B05">
          <w:rPr>
            <w:webHidden/>
          </w:rPr>
          <w:tab/>
        </w:r>
        <w:r w:rsidR="00700B05">
          <w:rPr>
            <w:rStyle w:val="Hyperlink"/>
            <w:rtl/>
          </w:rPr>
          <w:fldChar w:fldCharType="begin"/>
        </w:r>
        <w:r w:rsidR="00700B05">
          <w:rPr>
            <w:webHidden/>
          </w:rPr>
          <w:instrText xml:space="preserve"> PAGEREF _Toc155213272 \h </w:instrText>
        </w:r>
        <w:r w:rsidR="00700B05">
          <w:rPr>
            <w:rStyle w:val="Hyperlink"/>
            <w:rtl/>
          </w:rPr>
        </w:r>
        <w:r w:rsidR="00700B05">
          <w:rPr>
            <w:rStyle w:val="Hyperlink"/>
            <w:rtl/>
          </w:rPr>
          <w:fldChar w:fldCharType="separate"/>
        </w:r>
        <w:r w:rsidR="00D25463">
          <w:rPr>
            <w:webHidden/>
          </w:rPr>
          <w:t>7</w:t>
        </w:r>
        <w:r w:rsidR="00700B05">
          <w:rPr>
            <w:rStyle w:val="Hyperlink"/>
            <w:rtl/>
          </w:rPr>
          <w:fldChar w:fldCharType="end"/>
        </w:r>
      </w:hyperlink>
    </w:p>
    <w:p w14:paraId="10C099A4" w14:textId="6A99B288" w:rsidR="00700B05" w:rsidRDefault="00000000">
      <w:pPr>
        <w:pStyle w:val="TOC2"/>
        <w:rPr>
          <w:rFonts w:asciiTheme="minorHAnsi" w:hAnsiTheme="minorHAnsi" w:cstheme="minorBidi"/>
          <w:bCs w:val="0"/>
          <w:kern w:val="2"/>
          <w:sz w:val="22"/>
          <w:szCs w:val="22"/>
          <w:lang w:val="en-US"/>
          <w14:ligatures w14:val="standardContextual"/>
        </w:rPr>
      </w:pPr>
      <w:hyperlink w:anchor="_Toc155213273" w:history="1">
        <w:r w:rsidR="00700B05" w:rsidRPr="00FA3717">
          <w:rPr>
            <w:rStyle w:val="Hyperlink"/>
          </w:rPr>
          <w:t>2.2</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REVIEW OF EXISTING SYSTEMS</w:t>
        </w:r>
        <w:r w:rsidR="00700B05">
          <w:rPr>
            <w:webHidden/>
          </w:rPr>
          <w:tab/>
        </w:r>
        <w:r w:rsidR="00700B05">
          <w:rPr>
            <w:rStyle w:val="Hyperlink"/>
            <w:rtl/>
          </w:rPr>
          <w:fldChar w:fldCharType="begin"/>
        </w:r>
        <w:r w:rsidR="00700B05">
          <w:rPr>
            <w:webHidden/>
          </w:rPr>
          <w:instrText xml:space="preserve"> PAGEREF _Toc155213273 \h </w:instrText>
        </w:r>
        <w:r w:rsidR="00700B05">
          <w:rPr>
            <w:rStyle w:val="Hyperlink"/>
            <w:rtl/>
          </w:rPr>
        </w:r>
        <w:r w:rsidR="00700B05">
          <w:rPr>
            <w:rStyle w:val="Hyperlink"/>
            <w:rtl/>
          </w:rPr>
          <w:fldChar w:fldCharType="separate"/>
        </w:r>
        <w:r w:rsidR="00D25463">
          <w:rPr>
            <w:webHidden/>
          </w:rPr>
          <w:t>7</w:t>
        </w:r>
        <w:r w:rsidR="00700B05">
          <w:rPr>
            <w:rStyle w:val="Hyperlink"/>
            <w:rtl/>
          </w:rPr>
          <w:fldChar w:fldCharType="end"/>
        </w:r>
      </w:hyperlink>
    </w:p>
    <w:p w14:paraId="47D2E4E5" w14:textId="425AC625" w:rsidR="00700B05" w:rsidRDefault="00000000">
      <w:pPr>
        <w:pStyle w:val="TOC2"/>
        <w:rPr>
          <w:rFonts w:asciiTheme="minorHAnsi" w:hAnsiTheme="minorHAnsi" w:cstheme="minorBidi"/>
          <w:bCs w:val="0"/>
          <w:kern w:val="2"/>
          <w:sz w:val="22"/>
          <w:szCs w:val="22"/>
          <w:lang w:val="en-US"/>
          <w14:ligatures w14:val="standardContextual"/>
        </w:rPr>
      </w:pPr>
      <w:hyperlink w:anchor="_Toc155213274" w:history="1">
        <w:r w:rsidR="00700B05" w:rsidRPr="00FA3717">
          <w:rPr>
            <w:rStyle w:val="Hyperlink"/>
          </w:rPr>
          <w:t>2.3</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LITERATURE REVIEW</w:t>
        </w:r>
        <w:r w:rsidR="00700B05">
          <w:rPr>
            <w:webHidden/>
          </w:rPr>
          <w:tab/>
        </w:r>
        <w:r w:rsidR="00700B05">
          <w:rPr>
            <w:rStyle w:val="Hyperlink"/>
            <w:rtl/>
          </w:rPr>
          <w:fldChar w:fldCharType="begin"/>
        </w:r>
        <w:r w:rsidR="00700B05">
          <w:rPr>
            <w:webHidden/>
          </w:rPr>
          <w:instrText xml:space="preserve"> PAGEREF _Toc155213274 \h </w:instrText>
        </w:r>
        <w:r w:rsidR="00700B05">
          <w:rPr>
            <w:rStyle w:val="Hyperlink"/>
            <w:rtl/>
          </w:rPr>
        </w:r>
        <w:r w:rsidR="00700B05">
          <w:rPr>
            <w:rStyle w:val="Hyperlink"/>
            <w:rtl/>
          </w:rPr>
          <w:fldChar w:fldCharType="separate"/>
        </w:r>
        <w:r w:rsidR="00D25463">
          <w:rPr>
            <w:webHidden/>
          </w:rPr>
          <w:t>12</w:t>
        </w:r>
        <w:r w:rsidR="00700B05">
          <w:rPr>
            <w:rStyle w:val="Hyperlink"/>
            <w:rtl/>
          </w:rPr>
          <w:fldChar w:fldCharType="end"/>
        </w:r>
      </w:hyperlink>
    </w:p>
    <w:p w14:paraId="00A40780" w14:textId="2BCE1E6D" w:rsidR="00700B05" w:rsidRDefault="00000000">
      <w:pPr>
        <w:pStyle w:val="TOC2"/>
        <w:rPr>
          <w:rFonts w:asciiTheme="minorHAnsi" w:hAnsiTheme="minorHAnsi" w:cstheme="minorBidi"/>
          <w:bCs w:val="0"/>
          <w:kern w:val="2"/>
          <w:sz w:val="22"/>
          <w:szCs w:val="22"/>
          <w:lang w:val="en-US"/>
          <w14:ligatures w14:val="standardContextual"/>
        </w:rPr>
      </w:pPr>
      <w:hyperlink w:anchor="_Toc155213275" w:history="1">
        <w:r w:rsidR="00700B05" w:rsidRPr="00FA3717">
          <w:rPr>
            <w:rStyle w:val="Hyperlink"/>
          </w:rPr>
          <w:t>2.4</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Mind map</w:t>
        </w:r>
        <w:r w:rsidR="00700B05">
          <w:rPr>
            <w:webHidden/>
          </w:rPr>
          <w:tab/>
        </w:r>
        <w:r w:rsidR="00700B05">
          <w:rPr>
            <w:rStyle w:val="Hyperlink"/>
            <w:rtl/>
          </w:rPr>
          <w:fldChar w:fldCharType="begin"/>
        </w:r>
        <w:r w:rsidR="00700B05">
          <w:rPr>
            <w:webHidden/>
          </w:rPr>
          <w:instrText xml:space="preserve"> PAGEREF _Toc155213275 \h </w:instrText>
        </w:r>
        <w:r w:rsidR="00700B05">
          <w:rPr>
            <w:rStyle w:val="Hyperlink"/>
            <w:rtl/>
          </w:rPr>
        </w:r>
        <w:r w:rsidR="00700B05">
          <w:rPr>
            <w:rStyle w:val="Hyperlink"/>
            <w:rtl/>
          </w:rPr>
          <w:fldChar w:fldCharType="separate"/>
        </w:r>
        <w:r w:rsidR="00D25463">
          <w:rPr>
            <w:webHidden/>
          </w:rPr>
          <w:t>15</w:t>
        </w:r>
        <w:r w:rsidR="00700B05">
          <w:rPr>
            <w:rStyle w:val="Hyperlink"/>
            <w:rtl/>
          </w:rPr>
          <w:fldChar w:fldCharType="end"/>
        </w:r>
      </w:hyperlink>
    </w:p>
    <w:p w14:paraId="2FC078F7" w14:textId="634426B6" w:rsidR="00700B05" w:rsidRDefault="00000000">
      <w:pPr>
        <w:pStyle w:val="TOC1"/>
        <w:rPr>
          <w:rFonts w:asciiTheme="minorHAnsi" w:hAnsiTheme="minorHAnsi"/>
          <w:b w:val="0"/>
          <w:bCs w:val="0"/>
          <w:caps w:val="0"/>
          <w:kern w:val="2"/>
          <w:sz w:val="22"/>
          <w:lang w:val="en-US"/>
          <w14:ligatures w14:val="standardContextual"/>
        </w:rPr>
      </w:pPr>
      <w:hyperlink w:anchor="_Toc155213276" w:history="1">
        <w:r w:rsidR="00700B05" w:rsidRPr="00FA3717">
          <w:rPr>
            <w:rStyle w:val="Hyperlink"/>
          </w:rPr>
          <w:t>CHAPTER 3 METHODOLOGY</w:t>
        </w:r>
        <w:r w:rsidR="00700B05">
          <w:rPr>
            <w:webHidden/>
          </w:rPr>
          <w:tab/>
        </w:r>
        <w:r w:rsidR="00700B05">
          <w:rPr>
            <w:rStyle w:val="Hyperlink"/>
            <w:rtl/>
          </w:rPr>
          <w:fldChar w:fldCharType="begin"/>
        </w:r>
        <w:r w:rsidR="00700B05">
          <w:rPr>
            <w:webHidden/>
          </w:rPr>
          <w:instrText xml:space="preserve"> PAGEREF _Toc155213276 \h </w:instrText>
        </w:r>
        <w:r w:rsidR="00700B05">
          <w:rPr>
            <w:rStyle w:val="Hyperlink"/>
            <w:rtl/>
          </w:rPr>
        </w:r>
        <w:r w:rsidR="00700B05">
          <w:rPr>
            <w:rStyle w:val="Hyperlink"/>
            <w:rtl/>
          </w:rPr>
          <w:fldChar w:fldCharType="separate"/>
        </w:r>
        <w:r w:rsidR="00D25463">
          <w:rPr>
            <w:webHidden/>
          </w:rPr>
          <w:t>16</w:t>
        </w:r>
        <w:r w:rsidR="00700B05">
          <w:rPr>
            <w:rStyle w:val="Hyperlink"/>
            <w:rtl/>
          </w:rPr>
          <w:fldChar w:fldCharType="end"/>
        </w:r>
      </w:hyperlink>
    </w:p>
    <w:p w14:paraId="05ED6FCE" w14:textId="79900BE4" w:rsidR="00700B05" w:rsidRDefault="00000000">
      <w:pPr>
        <w:pStyle w:val="TOC2"/>
        <w:rPr>
          <w:rFonts w:asciiTheme="minorHAnsi" w:hAnsiTheme="minorHAnsi" w:cstheme="minorBidi"/>
          <w:bCs w:val="0"/>
          <w:kern w:val="2"/>
          <w:sz w:val="22"/>
          <w:szCs w:val="22"/>
          <w:lang w:val="en-US"/>
          <w14:ligatures w14:val="standardContextual"/>
        </w:rPr>
      </w:pPr>
      <w:hyperlink w:anchor="_Toc155213277" w:history="1">
        <w:r w:rsidR="00700B05" w:rsidRPr="00FA3717">
          <w:rPr>
            <w:rStyle w:val="Hyperlink"/>
          </w:rPr>
          <w:t>3.1</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3.1 Introduction</w:t>
        </w:r>
        <w:r w:rsidR="00700B05">
          <w:rPr>
            <w:webHidden/>
          </w:rPr>
          <w:tab/>
        </w:r>
        <w:r w:rsidR="00700B05">
          <w:rPr>
            <w:rStyle w:val="Hyperlink"/>
            <w:rtl/>
          </w:rPr>
          <w:fldChar w:fldCharType="begin"/>
        </w:r>
        <w:r w:rsidR="00700B05">
          <w:rPr>
            <w:webHidden/>
          </w:rPr>
          <w:instrText xml:space="preserve"> PAGEREF _Toc155213277 \h </w:instrText>
        </w:r>
        <w:r w:rsidR="00700B05">
          <w:rPr>
            <w:rStyle w:val="Hyperlink"/>
            <w:rtl/>
          </w:rPr>
        </w:r>
        <w:r w:rsidR="00700B05">
          <w:rPr>
            <w:rStyle w:val="Hyperlink"/>
            <w:rtl/>
          </w:rPr>
          <w:fldChar w:fldCharType="separate"/>
        </w:r>
        <w:r w:rsidR="00D25463">
          <w:rPr>
            <w:webHidden/>
          </w:rPr>
          <w:t>16</w:t>
        </w:r>
        <w:r w:rsidR="00700B05">
          <w:rPr>
            <w:rStyle w:val="Hyperlink"/>
            <w:rtl/>
          </w:rPr>
          <w:fldChar w:fldCharType="end"/>
        </w:r>
      </w:hyperlink>
    </w:p>
    <w:p w14:paraId="00E6E92D" w14:textId="6BDF4652" w:rsidR="00700B05" w:rsidRDefault="00000000">
      <w:pPr>
        <w:pStyle w:val="TOC2"/>
        <w:rPr>
          <w:rFonts w:asciiTheme="minorHAnsi" w:hAnsiTheme="minorHAnsi" w:cstheme="minorBidi"/>
          <w:bCs w:val="0"/>
          <w:kern w:val="2"/>
          <w:sz w:val="22"/>
          <w:szCs w:val="22"/>
          <w:lang w:val="en-US"/>
          <w14:ligatures w14:val="standardContextual"/>
        </w:rPr>
      </w:pPr>
      <w:hyperlink w:anchor="_Toc155213278" w:history="1">
        <w:r w:rsidR="00700B05" w:rsidRPr="00FA3717">
          <w:rPr>
            <w:rStyle w:val="Hyperlink"/>
          </w:rPr>
          <w:t>3.2</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3.2 PROJECT MANAGEMENT FRAMEWORK</w:t>
        </w:r>
        <w:r w:rsidR="00700B05">
          <w:rPr>
            <w:webHidden/>
          </w:rPr>
          <w:tab/>
        </w:r>
        <w:r w:rsidR="00700B05">
          <w:rPr>
            <w:rStyle w:val="Hyperlink"/>
            <w:rtl/>
          </w:rPr>
          <w:fldChar w:fldCharType="begin"/>
        </w:r>
        <w:r w:rsidR="00700B05">
          <w:rPr>
            <w:webHidden/>
          </w:rPr>
          <w:instrText xml:space="preserve"> PAGEREF _Toc155213278 \h </w:instrText>
        </w:r>
        <w:r w:rsidR="00700B05">
          <w:rPr>
            <w:rStyle w:val="Hyperlink"/>
            <w:rtl/>
          </w:rPr>
        </w:r>
        <w:r w:rsidR="00700B05">
          <w:rPr>
            <w:rStyle w:val="Hyperlink"/>
            <w:rtl/>
          </w:rPr>
          <w:fldChar w:fldCharType="separate"/>
        </w:r>
        <w:r w:rsidR="00D25463">
          <w:rPr>
            <w:webHidden/>
          </w:rPr>
          <w:t>17</w:t>
        </w:r>
        <w:r w:rsidR="00700B05">
          <w:rPr>
            <w:rStyle w:val="Hyperlink"/>
            <w:rtl/>
          </w:rPr>
          <w:fldChar w:fldCharType="end"/>
        </w:r>
      </w:hyperlink>
    </w:p>
    <w:p w14:paraId="358C0913" w14:textId="18EA6972" w:rsidR="00700B05" w:rsidRDefault="00000000">
      <w:pPr>
        <w:pStyle w:val="TOC2"/>
        <w:rPr>
          <w:rFonts w:asciiTheme="minorHAnsi" w:hAnsiTheme="minorHAnsi" w:cstheme="minorBidi"/>
          <w:bCs w:val="0"/>
          <w:kern w:val="2"/>
          <w:sz w:val="22"/>
          <w:szCs w:val="22"/>
          <w:lang w:val="en-US"/>
          <w14:ligatures w14:val="standardContextual"/>
        </w:rPr>
      </w:pPr>
      <w:hyperlink w:anchor="_Toc155213279" w:history="1">
        <w:r w:rsidR="00700B05" w:rsidRPr="00FA3717">
          <w:rPr>
            <w:rStyle w:val="Hyperlink"/>
          </w:rPr>
          <w:t>3.3</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Agile Methodology:</w:t>
        </w:r>
        <w:r w:rsidR="00700B05">
          <w:rPr>
            <w:webHidden/>
          </w:rPr>
          <w:tab/>
        </w:r>
        <w:r w:rsidR="00700B05">
          <w:rPr>
            <w:rStyle w:val="Hyperlink"/>
            <w:rtl/>
          </w:rPr>
          <w:fldChar w:fldCharType="begin"/>
        </w:r>
        <w:r w:rsidR="00700B05">
          <w:rPr>
            <w:webHidden/>
          </w:rPr>
          <w:instrText xml:space="preserve"> PAGEREF _Toc155213279 \h </w:instrText>
        </w:r>
        <w:r w:rsidR="00700B05">
          <w:rPr>
            <w:rStyle w:val="Hyperlink"/>
            <w:rtl/>
          </w:rPr>
        </w:r>
        <w:r w:rsidR="00700B05">
          <w:rPr>
            <w:rStyle w:val="Hyperlink"/>
            <w:rtl/>
          </w:rPr>
          <w:fldChar w:fldCharType="separate"/>
        </w:r>
        <w:r w:rsidR="00D25463">
          <w:rPr>
            <w:webHidden/>
          </w:rPr>
          <w:t>17</w:t>
        </w:r>
        <w:r w:rsidR="00700B05">
          <w:rPr>
            <w:rStyle w:val="Hyperlink"/>
            <w:rtl/>
          </w:rPr>
          <w:fldChar w:fldCharType="end"/>
        </w:r>
      </w:hyperlink>
    </w:p>
    <w:p w14:paraId="5844F60E" w14:textId="75DA1C26" w:rsidR="00700B05" w:rsidRDefault="00000000">
      <w:pPr>
        <w:pStyle w:val="TOC3"/>
        <w:rPr>
          <w:rFonts w:asciiTheme="minorHAnsi" w:hAnsiTheme="minorHAnsi"/>
          <w:noProof/>
          <w:kern w:val="2"/>
          <w:sz w:val="22"/>
          <w:lang w:val="en-US"/>
          <w14:ligatures w14:val="standardContextual"/>
        </w:rPr>
      </w:pPr>
      <w:hyperlink w:anchor="_Toc155213280" w:history="1">
        <w:r w:rsidR="00700B05" w:rsidRPr="00FA3717">
          <w:rPr>
            <w:rStyle w:val="Hyperlink"/>
            <w:noProof/>
          </w:rPr>
          <w:t>3.3.1</w:t>
        </w:r>
        <w:r w:rsidR="00700B05">
          <w:rPr>
            <w:rFonts w:asciiTheme="minorHAnsi" w:hAnsiTheme="minorHAnsi"/>
            <w:noProof/>
            <w:kern w:val="2"/>
            <w:sz w:val="22"/>
            <w:lang w:val="en-US"/>
            <w14:ligatures w14:val="standardContextual"/>
          </w:rPr>
          <w:tab/>
        </w:r>
        <w:r w:rsidR="00700B05" w:rsidRPr="00FA3717">
          <w:rPr>
            <w:rStyle w:val="Hyperlink"/>
            <w:noProof/>
          </w:rPr>
          <w:t>3.2.1 Here are some of the challenges of using Agile methodology:</w:t>
        </w:r>
        <w:r w:rsidR="00700B05">
          <w:rPr>
            <w:noProof/>
            <w:webHidden/>
          </w:rPr>
          <w:tab/>
        </w:r>
        <w:r w:rsidR="00700B05">
          <w:rPr>
            <w:rStyle w:val="Hyperlink"/>
            <w:noProof/>
            <w:rtl/>
          </w:rPr>
          <w:fldChar w:fldCharType="begin"/>
        </w:r>
        <w:r w:rsidR="00700B05">
          <w:rPr>
            <w:noProof/>
            <w:webHidden/>
          </w:rPr>
          <w:instrText xml:space="preserve"> PAGEREF _Toc155213280 \h </w:instrText>
        </w:r>
        <w:r w:rsidR="00700B05">
          <w:rPr>
            <w:rStyle w:val="Hyperlink"/>
            <w:noProof/>
            <w:rtl/>
          </w:rPr>
        </w:r>
        <w:r w:rsidR="00700B05">
          <w:rPr>
            <w:rStyle w:val="Hyperlink"/>
            <w:noProof/>
            <w:rtl/>
          </w:rPr>
          <w:fldChar w:fldCharType="separate"/>
        </w:r>
        <w:r w:rsidR="00D25463">
          <w:rPr>
            <w:noProof/>
            <w:webHidden/>
          </w:rPr>
          <w:t>19</w:t>
        </w:r>
        <w:r w:rsidR="00700B05">
          <w:rPr>
            <w:rStyle w:val="Hyperlink"/>
            <w:noProof/>
            <w:rtl/>
          </w:rPr>
          <w:fldChar w:fldCharType="end"/>
        </w:r>
      </w:hyperlink>
    </w:p>
    <w:p w14:paraId="68A0641B" w14:textId="2DC85461" w:rsidR="00700B05" w:rsidRDefault="00000000">
      <w:pPr>
        <w:pStyle w:val="TOC2"/>
        <w:rPr>
          <w:rFonts w:asciiTheme="minorHAnsi" w:hAnsiTheme="minorHAnsi" w:cstheme="minorBidi"/>
          <w:bCs w:val="0"/>
          <w:kern w:val="2"/>
          <w:sz w:val="22"/>
          <w:szCs w:val="22"/>
          <w:lang w:val="en-US"/>
          <w14:ligatures w14:val="standardContextual"/>
        </w:rPr>
      </w:pPr>
      <w:hyperlink w:anchor="_Toc155213281" w:history="1">
        <w:r w:rsidR="00700B05" w:rsidRPr="00FA3717">
          <w:rPr>
            <w:rStyle w:val="Hyperlink"/>
          </w:rPr>
          <w:t>3.5</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Limitations</w:t>
        </w:r>
        <w:r w:rsidR="00700B05">
          <w:rPr>
            <w:webHidden/>
          </w:rPr>
          <w:tab/>
        </w:r>
        <w:r w:rsidR="00700B05">
          <w:rPr>
            <w:rStyle w:val="Hyperlink"/>
            <w:rtl/>
          </w:rPr>
          <w:fldChar w:fldCharType="begin"/>
        </w:r>
        <w:r w:rsidR="00700B05">
          <w:rPr>
            <w:webHidden/>
          </w:rPr>
          <w:instrText xml:space="preserve"> PAGEREF _Toc155213281 \h </w:instrText>
        </w:r>
        <w:r w:rsidR="00700B05">
          <w:rPr>
            <w:rStyle w:val="Hyperlink"/>
            <w:rtl/>
          </w:rPr>
        </w:r>
        <w:r w:rsidR="00700B05">
          <w:rPr>
            <w:rStyle w:val="Hyperlink"/>
            <w:rtl/>
          </w:rPr>
          <w:fldChar w:fldCharType="separate"/>
        </w:r>
        <w:r w:rsidR="00D25463">
          <w:rPr>
            <w:webHidden/>
          </w:rPr>
          <w:t>24</w:t>
        </w:r>
        <w:r w:rsidR="00700B05">
          <w:rPr>
            <w:rStyle w:val="Hyperlink"/>
            <w:rtl/>
          </w:rPr>
          <w:fldChar w:fldCharType="end"/>
        </w:r>
      </w:hyperlink>
    </w:p>
    <w:p w14:paraId="6C2D44A9" w14:textId="46A2E683" w:rsidR="00700B05" w:rsidRDefault="00000000">
      <w:pPr>
        <w:pStyle w:val="TOC2"/>
        <w:rPr>
          <w:rFonts w:asciiTheme="minorHAnsi" w:hAnsiTheme="minorHAnsi" w:cstheme="minorBidi"/>
          <w:bCs w:val="0"/>
          <w:kern w:val="2"/>
          <w:sz w:val="22"/>
          <w:szCs w:val="22"/>
          <w:lang w:val="en-US"/>
          <w14:ligatures w14:val="standardContextual"/>
        </w:rPr>
      </w:pPr>
      <w:hyperlink w:anchor="_Toc155213282" w:history="1">
        <w:r w:rsidR="00700B05" w:rsidRPr="00FA3717">
          <w:rPr>
            <w:rStyle w:val="Hyperlink"/>
          </w:rPr>
          <w:t>3.6</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Constraints</w:t>
        </w:r>
        <w:r w:rsidR="00700B05">
          <w:rPr>
            <w:webHidden/>
          </w:rPr>
          <w:tab/>
        </w:r>
        <w:r w:rsidR="00700B05">
          <w:rPr>
            <w:rStyle w:val="Hyperlink"/>
            <w:rtl/>
          </w:rPr>
          <w:fldChar w:fldCharType="begin"/>
        </w:r>
        <w:r w:rsidR="00700B05">
          <w:rPr>
            <w:webHidden/>
          </w:rPr>
          <w:instrText xml:space="preserve"> PAGEREF _Toc155213282 \h </w:instrText>
        </w:r>
        <w:r w:rsidR="00700B05">
          <w:rPr>
            <w:rStyle w:val="Hyperlink"/>
            <w:rtl/>
          </w:rPr>
        </w:r>
        <w:r w:rsidR="00700B05">
          <w:rPr>
            <w:rStyle w:val="Hyperlink"/>
            <w:rtl/>
          </w:rPr>
          <w:fldChar w:fldCharType="separate"/>
        </w:r>
        <w:r w:rsidR="00D25463">
          <w:rPr>
            <w:webHidden/>
          </w:rPr>
          <w:t>24</w:t>
        </w:r>
        <w:r w:rsidR="00700B05">
          <w:rPr>
            <w:rStyle w:val="Hyperlink"/>
            <w:rtl/>
          </w:rPr>
          <w:fldChar w:fldCharType="end"/>
        </w:r>
      </w:hyperlink>
    </w:p>
    <w:p w14:paraId="1FAFF3F8" w14:textId="39D62542" w:rsidR="00700B05" w:rsidRDefault="00000000">
      <w:pPr>
        <w:pStyle w:val="TOC2"/>
        <w:rPr>
          <w:rFonts w:asciiTheme="minorHAnsi" w:hAnsiTheme="minorHAnsi" w:cstheme="minorBidi"/>
          <w:bCs w:val="0"/>
          <w:kern w:val="2"/>
          <w:sz w:val="22"/>
          <w:szCs w:val="22"/>
          <w:lang w:val="en-US"/>
          <w14:ligatures w14:val="standardContextual"/>
        </w:rPr>
      </w:pPr>
      <w:hyperlink w:anchor="_Toc155213283" w:history="1">
        <w:r w:rsidR="00700B05" w:rsidRPr="00FA3717">
          <w:rPr>
            <w:rStyle w:val="Hyperlink"/>
          </w:rPr>
          <w:t>3.7</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Propose Design</w:t>
        </w:r>
        <w:r w:rsidR="00700B05">
          <w:rPr>
            <w:webHidden/>
          </w:rPr>
          <w:tab/>
        </w:r>
        <w:r w:rsidR="00700B05">
          <w:rPr>
            <w:rStyle w:val="Hyperlink"/>
            <w:rtl/>
          </w:rPr>
          <w:fldChar w:fldCharType="begin"/>
        </w:r>
        <w:r w:rsidR="00700B05">
          <w:rPr>
            <w:webHidden/>
          </w:rPr>
          <w:instrText xml:space="preserve"> PAGEREF _Toc155213283 \h </w:instrText>
        </w:r>
        <w:r w:rsidR="00700B05">
          <w:rPr>
            <w:rStyle w:val="Hyperlink"/>
            <w:rtl/>
          </w:rPr>
        </w:r>
        <w:r w:rsidR="00700B05">
          <w:rPr>
            <w:rStyle w:val="Hyperlink"/>
            <w:rtl/>
          </w:rPr>
          <w:fldChar w:fldCharType="separate"/>
        </w:r>
        <w:r w:rsidR="00D25463">
          <w:rPr>
            <w:webHidden/>
          </w:rPr>
          <w:t>25</w:t>
        </w:r>
        <w:r w:rsidR="00700B05">
          <w:rPr>
            <w:rStyle w:val="Hyperlink"/>
            <w:rtl/>
          </w:rPr>
          <w:fldChar w:fldCharType="end"/>
        </w:r>
      </w:hyperlink>
    </w:p>
    <w:p w14:paraId="3C2F2C36" w14:textId="2EB64BA8" w:rsidR="00700B05" w:rsidRDefault="00000000">
      <w:pPr>
        <w:pStyle w:val="TOC3"/>
        <w:rPr>
          <w:rFonts w:asciiTheme="minorHAnsi" w:hAnsiTheme="minorHAnsi"/>
          <w:noProof/>
          <w:kern w:val="2"/>
          <w:sz w:val="22"/>
          <w:lang w:val="en-US"/>
          <w14:ligatures w14:val="standardContextual"/>
        </w:rPr>
      </w:pPr>
      <w:hyperlink w:anchor="_Toc155213284" w:history="1">
        <w:r w:rsidR="00700B05" w:rsidRPr="00FA3717">
          <w:rPr>
            <w:rStyle w:val="Hyperlink"/>
            <w:noProof/>
          </w:rPr>
          <w:t>3.7.1</w:t>
        </w:r>
        <w:r w:rsidR="00700B05">
          <w:rPr>
            <w:rFonts w:asciiTheme="minorHAnsi" w:hAnsiTheme="minorHAnsi"/>
            <w:noProof/>
            <w:kern w:val="2"/>
            <w:sz w:val="22"/>
            <w:lang w:val="en-US"/>
            <w14:ligatures w14:val="standardContextual"/>
          </w:rPr>
          <w:tab/>
        </w:r>
        <w:r w:rsidR="00700B05" w:rsidRPr="00FA3717">
          <w:rPr>
            <w:rStyle w:val="Hyperlink"/>
            <w:noProof/>
          </w:rPr>
          <w:t>Context Diagram</w:t>
        </w:r>
        <w:r w:rsidR="00700B05">
          <w:rPr>
            <w:noProof/>
            <w:webHidden/>
          </w:rPr>
          <w:tab/>
        </w:r>
        <w:r w:rsidR="00700B05">
          <w:rPr>
            <w:rStyle w:val="Hyperlink"/>
            <w:noProof/>
            <w:rtl/>
          </w:rPr>
          <w:fldChar w:fldCharType="begin"/>
        </w:r>
        <w:r w:rsidR="00700B05">
          <w:rPr>
            <w:noProof/>
            <w:webHidden/>
          </w:rPr>
          <w:instrText xml:space="preserve"> PAGEREF _Toc155213284 \h </w:instrText>
        </w:r>
        <w:r w:rsidR="00700B05">
          <w:rPr>
            <w:rStyle w:val="Hyperlink"/>
            <w:noProof/>
            <w:rtl/>
          </w:rPr>
        </w:r>
        <w:r w:rsidR="00700B05">
          <w:rPr>
            <w:rStyle w:val="Hyperlink"/>
            <w:noProof/>
            <w:rtl/>
          </w:rPr>
          <w:fldChar w:fldCharType="separate"/>
        </w:r>
        <w:r w:rsidR="00D25463">
          <w:rPr>
            <w:noProof/>
            <w:webHidden/>
          </w:rPr>
          <w:t>25</w:t>
        </w:r>
        <w:r w:rsidR="00700B05">
          <w:rPr>
            <w:rStyle w:val="Hyperlink"/>
            <w:noProof/>
            <w:rtl/>
          </w:rPr>
          <w:fldChar w:fldCharType="end"/>
        </w:r>
      </w:hyperlink>
    </w:p>
    <w:p w14:paraId="78BFF984" w14:textId="557125FD" w:rsidR="00700B05" w:rsidRDefault="00000000">
      <w:pPr>
        <w:pStyle w:val="TOC3"/>
        <w:rPr>
          <w:rFonts w:asciiTheme="minorHAnsi" w:hAnsiTheme="minorHAnsi"/>
          <w:noProof/>
          <w:kern w:val="2"/>
          <w:sz w:val="22"/>
          <w:lang w:val="en-US"/>
          <w14:ligatures w14:val="standardContextual"/>
        </w:rPr>
      </w:pPr>
      <w:hyperlink w:anchor="_Toc155213285" w:history="1">
        <w:r w:rsidR="00700B05" w:rsidRPr="00FA3717">
          <w:rPr>
            <w:rStyle w:val="Hyperlink"/>
            <w:noProof/>
          </w:rPr>
          <w:t>3.7.2</w:t>
        </w:r>
        <w:r w:rsidR="00700B05">
          <w:rPr>
            <w:rFonts w:asciiTheme="minorHAnsi" w:hAnsiTheme="minorHAnsi"/>
            <w:noProof/>
            <w:kern w:val="2"/>
            <w:sz w:val="22"/>
            <w:lang w:val="en-US"/>
            <w14:ligatures w14:val="standardContextual"/>
          </w:rPr>
          <w:tab/>
        </w:r>
        <w:r w:rsidR="00700B05" w:rsidRPr="00FA3717">
          <w:rPr>
            <w:rStyle w:val="Hyperlink"/>
            <w:noProof/>
          </w:rPr>
          <w:t>Use Case Diagram</w:t>
        </w:r>
        <w:r w:rsidR="00700B05">
          <w:rPr>
            <w:noProof/>
            <w:webHidden/>
          </w:rPr>
          <w:tab/>
        </w:r>
        <w:r w:rsidR="00700B05">
          <w:rPr>
            <w:rStyle w:val="Hyperlink"/>
            <w:noProof/>
            <w:rtl/>
          </w:rPr>
          <w:fldChar w:fldCharType="begin"/>
        </w:r>
        <w:r w:rsidR="00700B05">
          <w:rPr>
            <w:noProof/>
            <w:webHidden/>
          </w:rPr>
          <w:instrText xml:space="preserve"> PAGEREF _Toc155213285 \h </w:instrText>
        </w:r>
        <w:r w:rsidR="00700B05">
          <w:rPr>
            <w:rStyle w:val="Hyperlink"/>
            <w:noProof/>
            <w:rtl/>
          </w:rPr>
        </w:r>
        <w:r w:rsidR="00700B05">
          <w:rPr>
            <w:rStyle w:val="Hyperlink"/>
            <w:noProof/>
            <w:rtl/>
          </w:rPr>
          <w:fldChar w:fldCharType="separate"/>
        </w:r>
        <w:r w:rsidR="00D25463">
          <w:rPr>
            <w:noProof/>
            <w:webHidden/>
          </w:rPr>
          <w:t>26</w:t>
        </w:r>
        <w:r w:rsidR="00700B05">
          <w:rPr>
            <w:rStyle w:val="Hyperlink"/>
            <w:noProof/>
            <w:rtl/>
          </w:rPr>
          <w:fldChar w:fldCharType="end"/>
        </w:r>
      </w:hyperlink>
    </w:p>
    <w:p w14:paraId="77D43E5A" w14:textId="3A78C2CC" w:rsidR="00700B05" w:rsidRDefault="00000000">
      <w:pPr>
        <w:pStyle w:val="TOC3"/>
        <w:rPr>
          <w:rFonts w:asciiTheme="minorHAnsi" w:hAnsiTheme="minorHAnsi"/>
          <w:noProof/>
          <w:kern w:val="2"/>
          <w:sz w:val="22"/>
          <w:lang w:val="en-US"/>
          <w14:ligatures w14:val="standardContextual"/>
        </w:rPr>
      </w:pPr>
      <w:hyperlink w:anchor="_Toc155213286" w:history="1">
        <w:r w:rsidR="00700B05" w:rsidRPr="00FA3717">
          <w:rPr>
            <w:rStyle w:val="Hyperlink"/>
            <w:noProof/>
          </w:rPr>
          <w:t>3.7.3</w:t>
        </w:r>
        <w:r w:rsidR="00700B05">
          <w:rPr>
            <w:rFonts w:asciiTheme="minorHAnsi" w:hAnsiTheme="minorHAnsi"/>
            <w:noProof/>
            <w:kern w:val="2"/>
            <w:sz w:val="22"/>
            <w:lang w:val="en-US"/>
            <w14:ligatures w14:val="standardContextual"/>
          </w:rPr>
          <w:tab/>
        </w:r>
        <w:r w:rsidR="00700B05" w:rsidRPr="00FA3717">
          <w:rPr>
            <w:rStyle w:val="Hyperlink"/>
            <w:noProof/>
          </w:rPr>
          <w:t>Use Case Description</w:t>
        </w:r>
        <w:r w:rsidR="00700B05">
          <w:rPr>
            <w:noProof/>
            <w:webHidden/>
          </w:rPr>
          <w:tab/>
        </w:r>
        <w:r w:rsidR="00700B05">
          <w:rPr>
            <w:rStyle w:val="Hyperlink"/>
            <w:noProof/>
            <w:rtl/>
          </w:rPr>
          <w:fldChar w:fldCharType="begin"/>
        </w:r>
        <w:r w:rsidR="00700B05">
          <w:rPr>
            <w:noProof/>
            <w:webHidden/>
          </w:rPr>
          <w:instrText xml:space="preserve"> PAGEREF _Toc155213286 \h </w:instrText>
        </w:r>
        <w:r w:rsidR="00700B05">
          <w:rPr>
            <w:rStyle w:val="Hyperlink"/>
            <w:noProof/>
            <w:rtl/>
          </w:rPr>
        </w:r>
        <w:r w:rsidR="00700B05">
          <w:rPr>
            <w:rStyle w:val="Hyperlink"/>
            <w:noProof/>
            <w:rtl/>
          </w:rPr>
          <w:fldChar w:fldCharType="separate"/>
        </w:r>
        <w:r w:rsidR="00D25463">
          <w:rPr>
            <w:noProof/>
            <w:webHidden/>
          </w:rPr>
          <w:t>27</w:t>
        </w:r>
        <w:r w:rsidR="00700B05">
          <w:rPr>
            <w:rStyle w:val="Hyperlink"/>
            <w:noProof/>
            <w:rtl/>
          </w:rPr>
          <w:fldChar w:fldCharType="end"/>
        </w:r>
      </w:hyperlink>
    </w:p>
    <w:p w14:paraId="2468F736" w14:textId="78534D4A" w:rsidR="00700B05" w:rsidRDefault="00000000">
      <w:pPr>
        <w:pStyle w:val="TOC3"/>
        <w:rPr>
          <w:rFonts w:asciiTheme="minorHAnsi" w:hAnsiTheme="minorHAnsi"/>
          <w:noProof/>
          <w:kern w:val="2"/>
          <w:sz w:val="22"/>
          <w:lang w:val="en-US"/>
          <w14:ligatures w14:val="standardContextual"/>
        </w:rPr>
      </w:pPr>
      <w:hyperlink w:anchor="_Toc155213287" w:history="1">
        <w:r w:rsidR="00700B05" w:rsidRPr="00FA3717">
          <w:rPr>
            <w:rStyle w:val="Hyperlink"/>
            <w:noProof/>
          </w:rPr>
          <w:t>3.7.4</w:t>
        </w:r>
        <w:r w:rsidR="00700B05">
          <w:rPr>
            <w:rFonts w:asciiTheme="minorHAnsi" w:hAnsiTheme="minorHAnsi"/>
            <w:noProof/>
            <w:kern w:val="2"/>
            <w:sz w:val="22"/>
            <w:lang w:val="en-US"/>
            <w14:ligatures w14:val="standardContextual"/>
          </w:rPr>
          <w:tab/>
        </w:r>
        <w:r w:rsidR="00700B05" w:rsidRPr="00FA3717">
          <w:rPr>
            <w:rStyle w:val="Hyperlink"/>
            <w:noProof/>
          </w:rPr>
          <w:t>Flowchart</w:t>
        </w:r>
        <w:r w:rsidR="00700B05">
          <w:rPr>
            <w:noProof/>
            <w:webHidden/>
          </w:rPr>
          <w:tab/>
        </w:r>
        <w:r w:rsidR="00700B05">
          <w:rPr>
            <w:rStyle w:val="Hyperlink"/>
            <w:noProof/>
            <w:rtl/>
          </w:rPr>
          <w:fldChar w:fldCharType="begin"/>
        </w:r>
        <w:r w:rsidR="00700B05">
          <w:rPr>
            <w:noProof/>
            <w:webHidden/>
          </w:rPr>
          <w:instrText xml:space="preserve"> PAGEREF _Toc155213287 \h </w:instrText>
        </w:r>
        <w:r w:rsidR="00700B05">
          <w:rPr>
            <w:rStyle w:val="Hyperlink"/>
            <w:noProof/>
            <w:rtl/>
          </w:rPr>
        </w:r>
        <w:r w:rsidR="00700B05">
          <w:rPr>
            <w:rStyle w:val="Hyperlink"/>
            <w:noProof/>
            <w:rtl/>
          </w:rPr>
          <w:fldChar w:fldCharType="separate"/>
        </w:r>
        <w:r w:rsidR="00D25463">
          <w:rPr>
            <w:noProof/>
            <w:webHidden/>
          </w:rPr>
          <w:t>39</w:t>
        </w:r>
        <w:r w:rsidR="00700B05">
          <w:rPr>
            <w:rStyle w:val="Hyperlink"/>
            <w:noProof/>
            <w:rtl/>
          </w:rPr>
          <w:fldChar w:fldCharType="end"/>
        </w:r>
      </w:hyperlink>
    </w:p>
    <w:p w14:paraId="69E09779" w14:textId="0BFEEEEC" w:rsidR="00700B05" w:rsidRDefault="00000000">
      <w:pPr>
        <w:pStyle w:val="TOC2"/>
        <w:rPr>
          <w:rFonts w:asciiTheme="minorHAnsi" w:hAnsiTheme="minorHAnsi" w:cstheme="minorBidi"/>
          <w:bCs w:val="0"/>
          <w:kern w:val="2"/>
          <w:sz w:val="22"/>
          <w:szCs w:val="22"/>
          <w:lang w:val="en-US"/>
          <w14:ligatures w14:val="standardContextual"/>
        </w:rPr>
      </w:pPr>
      <w:hyperlink w:anchor="_Toc155213288" w:history="1">
        <w:r w:rsidR="00700B05" w:rsidRPr="00FA3717">
          <w:rPr>
            <w:rStyle w:val="Hyperlink"/>
            <w:lang w:val="en-US"/>
          </w:rPr>
          <w:t>3.8</w:t>
        </w:r>
        <w:r w:rsidR="00700B05">
          <w:rPr>
            <w:rFonts w:asciiTheme="minorHAnsi" w:hAnsiTheme="minorHAnsi" w:cstheme="minorBidi"/>
            <w:bCs w:val="0"/>
            <w:kern w:val="2"/>
            <w:sz w:val="22"/>
            <w:szCs w:val="22"/>
            <w:lang w:val="en-US"/>
            <w14:ligatures w14:val="standardContextual"/>
          </w:rPr>
          <w:tab/>
        </w:r>
        <w:r w:rsidR="00700B05" w:rsidRPr="00FA3717">
          <w:rPr>
            <w:rStyle w:val="Hyperlink"/>
            <w:lang w:val="en-US"/>
          </w:rPr>
          <w:t>Activity Diagram</w:t>
        </w:r>
        <w:r w:rsidR="00700B05">
          <w:rPr>
            <w:webHidden/>
          </w:rPr>
          <w:tab/>
        </w:r>
        <w:r w:rsidR="00700B05">
          <w:rPr>
            <w:rStyle w:val="Hyperlink"/>
            <w:rtl/>
          </w:rPr>
          <w:fldChar w:fldCharType="begin"/>
        </w:r>
        <w:r w:rsidR="00700B05">
          <w:rPr>
            <w:webHidden/>
          </w:rPr>
          <w:instrText xml:space="preserve"> PAGEREF _Toc155213288 \h </w:instrText>
        </w:r>
        <w:r w:rsidR="00700B05">
          <w:rPr>
            <w:rStyle w:val="Hyperlink"/>
            <w:rtl/>
          </w:rPr>
        </w:r>
        <w:r w:rsidR="00700B05">
          <w:rPr>
            <w:rStyle w:val="Hyperlink"/>
            <w:rtl/>
          </w:rPr>
          <w:fldChar w:fldCharType="separate"/>
        </w:r>
        <w:r w:rsidR="00D25463">
          <w:rPr>
            <w:webHidden/>
          </w:rPr>
          <w:t>43</w:t>
        </w:r>
        <w:r w:rsidR="00700B05">
          <w:rPr>
            <w:rStyle w:val="Hyperlink"/>
            <w:rtl/>
          </w:rPr>
          <w:fldChar w:fldCharType="end"/>
        </w:r>
      </w:hyperlink>
    </w:p>
    <w:p w14:paraId="681FFA63" w14:textId="1513FD06" w:rsidR="00700B05" w:rsidRDefault="00000000">
      <w:pPr>
        <w:pStyle w:val="TOC3"/>
        <w:rPr>
          <w:rFonts w:asciiTheme="minorHAnsi" w:hAnsiTheme="minorHAnsi"/>
          <w:noProof/>
          <w:kern w:val="2"/>
          <w:sz w:val="22"/>
          <w:lang w:val="en-US"/>
          <w14:ligatures w14:val="standardContextual"/>
        </w:rPr>
      </w:pPr>
      <w:hyperlink w:anchor="_Toc155213289" w:history="1">
        <w:r w:rsidR="00700B05" w:rsidRPr="00FA3717">
          <w:rPr>
            <w:rStyle w:val="Hyperlink"/>
            <w:noProof/>
            <w:lang w:val="en-US"/>
          </w:rPr>
          <w:t>3.8.1</w:t>
        </w:r>
        <w:r w:rsidR="00700B05">
          <w:rPr>
            <w:rFonts w:asciiTheme="minorHAnsi" w:hAnsiTheme="minorHAnsi"/>
            <w:noProof/>
            <w:kern w:val="2"/>
            <w:sz w:val="22"/>
            <w:lang w:val="en-US"/>
            <w14:ligatures w14:val="standardContextual"/>
          </w:rPr>
          <w:tab/>
        </w:r>
        <w:r w:rsidR="00700B05" w:rsidRPr="00FA3717">
          <w:rPr>
            <w:rStyle w:val="Hyperlink"/>
            <w:noProof/>
            <w:lang w:val="en-US"/>
          </w:rPr>
          <w:t>Registration Activity Diagram</w:t>
        </w:r>
        <w:r w:rsidR="00700B05">
          <w:rPr>
            <w:noProof/>
            <w:webHidden/>
          </w:rPr>
          <w:tab/>
        </w:r>
        <w:r w:rsidR="00700B05">
          <w:rPr>
            <w:rStyle w:val="Hyperlink"/>
            <w:noProof/>
            <w:rtl/>
          </w:rPr>
          <w:fldChar w:fldCharType="begin"/>
        </w:r>
        <w:r w:rsidR="00700B05">
          <w:rPr>
            <w:noProof/>
            <w:webHidden/>
          </w:rPr>
          <w:instrText xml:space="preserve"> PAGEREF _Toc155213289 \h </w:instrText>
        </w:r>
        <w:r w:rsidR="00700B05">
          <w:rPr>
            <w:rStyle w:val="Hyperlink"/>
            <w:noProof/>
            <w:rtl/>
          </w:rPr>
        </w:r>
        <w:r w:rsidR="00700B05">
          <w:rPr>
            <w:rStyle w:val="Hyperlink"/>
            <w:noProof/>
            <w:rtl/>
          </w:rPr>
          <w:fldChar w:fldCharType="separate"/>
        </w:r>
        <w:r w:rsidR="00D25463">
          <w:rPr>
            <w:noProof/>
            <w:webHidden/>
          </w:rPr>
          <w:t>43</w:t>
        </w:r>
        <w:r w:rsidR="00700B05">
          <w:rPr>
            <w:rStyle w:val="Hyperlink"/>
            <w:noProof/>
            <w:rtl/>
          </w:rPr>
          <w:fldChar w:fldCharType="end"/>
        </w:r>
      </w:hyperlink>
    </w:p>
    <w:p w14:paraId="2DD5845A" w14:textId="3D8926D6" w:rsidR="00700B05" w:rsidRDefault="00000000">
      <w:pPr>
        <w:pStyle w:val="TOC3"/>
        <w:rPr>
          <w:rFonts w:asciiTheme="minorHAnsi" w:hAnsiTheme="minorHAnsi"/>
          <w:noProof/>
          <w:kern w:val="2"/>
          <w:sz w:val="22"/>
          <w:lang w:val="en-US"/>
          <w14:ligatures w14:val="standardContextual"/>
        </w:rPr>
      </w:pPr>
      <w:hyperlink w:anchor="_Toc155213290" w:history="1">
        <w:r w:rsidR="00700B05" w:rsidRPr="00FA3717">
          <w:rPr>
            <w:rStyle w:val="Hyperlink"/>
            <w:noProof/>
            <w:lang w:val="en-US"/>
          </w:rPr>
          <w:t>3.8.2</w:t>
        </w:r>
        <w:r w:rsidR="00700B05">
          <w:rPr>
            <w:rFonts w:asciiTheme="minorHAnsi" w:hAnsiTheme="minorHAnsi"/>
            <w:noProof/>
            <w:kern w:val="2"/>
            <w:sz w:val="22"/>
            <w:lang w:val="en-US"/>
            <w14:ligatures w14:val="standardContextual"/>
          </w:rPr>
          <w:tab/>
        </w:r>
        <w:r w:rsidR="00700B05" w:rsidRPr="00FA3717">
          <w:rPr>
            <w:rStyle w:val="Hyperlink"/>
            <w:noProof/>
            <w:lang w:val="en-US"/>
          </w:rPr>
          <w:t>Login Activity Diagram</w:t>
        </w:r>
        <w:r w:rsidR="00700B05">
          <w:rPr>
            <w:noProof/>
            <w:webHidden/>
          </w:rPr>
          <w:tab/>
        </w:r>
        <w:r w:rsidR="00700B05">
          <w:rPr>
            <w:rStyle w:val="Hyperlink"/>
            <w:noProof/>
            <w:rtl/>
          </w:rPr>
          <w:fldChar w:fldCharType="begin"/>
        </w:r>
        <w:r w:rsidR="00700B05">
          <w:rPr>
            <w:noProof/>
            <w:webHidden/>
          </w:rPr>
          <w:instrText xml:space="preserve"> PAGEREF _Toc155213290 \h </w:instrText>
        </w:r>
        <w:r w:rsidR="00700B05">
          <w:rPr>
            <w:rStyle w:val="Hyperlink"/>
            <w:noProof/>
            <w:rtl/>
          </w:rPr>
        </w:r>
        <w:r w:rsidR="00700B05">
          <w:rPr>
            <w:rStyle w:val="Hyperlink"/>
            <w:noProof/>
            <w:rtl/>
          </w:rPr>
          <w:fldChar w:fldCharType="separate"/>
        </w:r>
        <w:r w:rsidR="00D25463">
          <w:rPr>
            <w:noProof/>
            <w:webHidden/>
          </w:rPr>
          <w:t>44</w:t>
        </w:r>
        <w:r w:rsidR="00700B05">
          <w:rPr>
            <w:rStyle w:val="Hyperlink"/>
            <w:noProof/>
            <w:rtl/>
          </w:rPr>
          <w:fldChar w:fldCharType="end"/>
        </w:r>
      </w:hyperlink>
    </w:p>
    <w:p w14:paraId="7343491C" w14:textId="7C0F9F07" w:rsidR="00700B05" w:rsidRDefault="00000000">
      <w:pPr>
        <w:pStyle w:val="TOC3"/>
        <w:rPr>
          <w:rFonts w:asciiTheme="minorHAnsi" w:hAnsiTheme="minorHAnsi"/>
          <w:noProof/>
          <w:kern w:val="2"/>
          <w:sz w:val="22"/>
          <w:lang w:val="en-US"/>
          <w14:ligatures w14:val="standardContextual"/>
        </w:rPr>
      </w:pPr>
      <w:hyperlink w:anchor="_Toc155213291" w:history="1">
        <w:r w:rsidR="00700B05" w:rsidRPr="00FA3717">
          <w:rPr>
            <w:rStyle w:val="Hyperlink"/>
            <w:noProof/>
            <w:lang w:val="en-US"/>
          </w:rPr>
          <w:t>3.8.3</w:t>
        </w:r>
        <w:r w:rsidR="00700B05">
          <w:rPr>
            <w:rFonts w:asciiTheme="minorHAnsi" w:hAnsiTheme="minorHAnsi"/>
            <w:noProof/>
            <w:kern w:val="2"/>
            <w:sz w:val="22"/>
            <w:lang w:val="en-US"/>
            <w14:ligatures w14:val="standardContextual"/>
          </w:rPr>
          <w:tab/>
        </w:r>
        <w:r w:rsidR="00700B05" w:rsidRPr="00FA3717">
          <w:rPr>
            <w:rStyle w:val="Hyperlink"/>
            <w:noProof/>
            <w:lang w:val="en-US"/>
          </w:rPr>
          <w:t>Student Activity Diagram</w:t>
        </w:r>
        <w:r w:rsidR="00700B05">
          <w:rPr>
            <w:noProof/>
            <w:webHidden/>
          </w:rPr>
          <w:tab/>
        </w:r>
        <w:r w:rsidR="00700B05">
          <w:rPr>
            <w:rStyle w:val="Hyperlink"/>
            <w:noProof/>
            <w:rtl/>
          </w:rPr>
          <w:fldChar w:fldCharType="begin"/>
        </w:r>
        <w:r w:rsidR="00700B05">
          <w:rPr>
            <w:noProof/>
            <w:webHidden/>
          </w:rPr>
          <w:instrText xml:space="preserve"> PAGEREF _Toc155213291 \h </w:instrText>
        </w:r>
        <w:r w:rsidR="00700B05">
          <w:rPr>
            <w:rStyle w:val="Hyperlink"/>
            <w:noProof/>
            <w:rtl/>
          </w:rPr>
        </w:r>
        <w:r w:rsidR="00700B05">
          <w:rPr>
            <w:rStyle w:val="Hyperlink"/>
            <w:noProof/>
            <w:rtl/>
          </w:rPr>
          <w:fldChar w:fldCharType="separate"/>
        </w:r>
        <w:r w:rsidR="00D25463">
          <w:rPr>
            <w:noProof/>
            <w:webHidden/>
          </w:rPr>
          <w:t>45</w:t>
        </w:r>
        <w:r w:rsidR="00700B05">
          <w:rPr>
            <w:rStyle w:val="Hyperlink"/>
            <w:noProof/>
            <w:rtl/>
          </w:rPr>
          <w:fldChar w:fldCharType="end"/>
        </w:r>
      </w:hyperlink>
    </w:p>
    <w:p w14:paraId="77589DE5" w14:textId="7983DC0B" w:rsidR="00700B05" w:rsidRDefault="00000000">
      <w:pPr>
        <w:pStyle w:val="TOC3"/>
        <w:rPr>
          <w:rFonts w:asciiTheme="minorHAnsi" w:hAnsiTheme="minorHAnsi"/>
          <w:noProof/>
          <w:kern w:val="2"/>
          <w:sz w:val="22"/>
          <w:lang w:val="en-US"/>
          <w14:ligatures w14:val="standardContextual"/>
        </w:rPr>
      </w:pPr>
      <w:hyperlink w:anchor="_Toc155213292" w:history="1">
        <w:r w:rsidR="00700B05" w:rsidRPr="00FA3717">
          <w:rPr>
            <w:rStyle w:val="Hyperlink"/>
            <w:noProof/>
            <w:lang w:val="en-US"/>
          </w:rPr>
          <w:t>3.8.4</w:t>
        </w:r>
        <w:r w:rsidR="00700B05">
          <w:rPr>
            <w:rFonts w:asciiTheme="minorHAnsi" w:hAnsiTheme="minorHAnsi"/>
            <w:noProof/>
            <w:kern w:val="2"/>
            <w:sz w:val="22"/>
            <w:lang w:val="en-US"/>
            <w14:ligatures w14:val="standardContextual"/>
          </w:rPr>
          <w:tab/>
        </w:r>
        <w:r w:rsidR="00700B05" w:rsidRPr="00FA3717">
          <w:rPr>
            <w:rStyle w:val="Hyperlink"/>
            <w:noProof/>
          </w:rPr>
          <w:t xml:space="preserve">Alumni </w:t>
        </w:r>
        <w:r w:rsidR="00700B05" w:rsidRPr="00FA3717">
          <w:rPr>
            <w:rStyle w:val="Hyperlink"/>
            <w:noProof/>
            <w:lang w:val="en-US"/>
          </w:rPr>
          <w:t>Activity Diagram</w:t>
        </w:r>
        <w:r w:rsidR="00700B05">
          <w:rPr>
            <w:noProof/>
            <w:webHidden/>
          </w:rPr>
          <w:tab/>
        </w:r>
        <w:r w:rsidR="00700B05">
          <w:rPr>
            <w:rStyle w:val="Hyperlink"/>
            <w:noProof/>
            <w:rtl/>
          </w:rPr>
          <w:fldChar w:fldCharType="begin"/>
        </w:r>
        <w:r w:rsidR="00700B05">
          <w:rPr>
            <w:noProof/>
            <w:webHidden/>
          </w:rPr>
          <w:instrText xml:space="preserve"> PAGEREF _Toc155213292 \h </w:instrText>
        </w:r>
        <w:r w:rsidR="00700B05">
          <w:rPr>
            <w:rStyle w:val="Hyperlink"/>
            <w:noProof/>
            <w:rtl/>
          </w:rPr>
        </w:r>
        <w:r w:rsidR="00700B05">
          <w:rPr>
            <w:rStyle w:val="Hyperlink"/>
            <w:noProof/>
            <w:rtl/>
          </w:rPr>
          <w:fldChar w:fldCharType="separate"/>
        </w:r>
        <w:r w:rsidR="00D25463">
          <w:rPr>
            <w:noProof/>
            <w:webHidden/>
          </w:rPr>
          <w:t>47</w:t>
        </w:r>
        <w:r w:rsidR="00700B05">
          <w:rPr>
            <w:rStyle w:val="Hyperlink"/>
            <w:noProof/>
            <w:rtl/>
          </w:rPr>
          <w:fldChar w:fldCharType="end"/>
        </w:r>
      </w:hyperlink>
    </w:p>
    <w:p w14:paraId="1DAE5B98" w14:textId="28573CF4" w:rsidR="00700B05" w:rsidRDefault="00000000">
      <w:pPr>
        <w:pStyle w:val="TOC3"/>
        <w:rPr>
          <w:rFonts w:asciiTheme="minorHAnsi" w:hAnsiTheme="minorHAnsi"/>
          <w:noProof/>
          <w:kern w:val="2"/>
          <w:sz w:val="22"/>
          <w:lang w:val="en-US"/>
          <w14:ligatures w14:val="standardContextual"/>
        </w:rPr>
      </w:pPr>
      <w:hyperlink w:anchor="_Toc155213293" w:history="1">
        <w:r w:rsidR="00700B05" w:rsidRPr="00FA3717">
          <w:rPr>
            <w:rStyle w:val="Hyperlink"/>
            <w:noProof/>
            <w:lang w:val="en-US"/>
          </w:rPr>
          <w:t>3.8.5</w:t>
        </w:r>
        <w:r w:rsidR="00700B05">
          <w:rPr>
            <w:rFonts w:asciiTheme="minorHAnsi" w:hAnsiTheme="minorHAnsi"/>
            <w:noProof/>
            <w:kern w:val="2"/>
            <w:sz w:val="22"/>
            <w:lang w:val="en-US"/>
            <w14:ligatures w14:val="standardContextual"/>
          </w:rPr>
          <w:tab/>
        </w:r>
        <w:r w:rsidR="00700B05" w:rsidRPr="00FA3717">
          <w:rPr>
            <w:rStyle w:val="Hyperlink"/>
            <w:noProof/>
            <w:lang w:val="en-US"/>
          </w:rPr>
          <w:t>Staff Admin Activity Diagram</w:t>
        </w:r>
        <w:r w:rsidR="00700B05">
          <w:rPr>
            <w:noProof/>
            <w:webHidden/>
          </w:rPr>
          <w:tab/>
        </w:r>
        <w:r w:rsidR="00700B05">
          <w:rPr>
            <w:rStyle w:val="Hyperlink"/>
            <w:noProof/>
            <w:rtl/>
          </w:rPr>
          <w:fldChar w:fldCharType="begin"/>
        </w:r>
        <w:r w:rsidR="00700B05">
          <w:rPr>
            <w:noProof/>
            <w:webHidden/>
          </w:rPr>
          <w:instrText xml:space="preserve"> PAGEREF _Toc155213293 \h </w:instrText>
        </w:r>
        <w:r w:rsidR="00700B05">
          <w:rPr>
            <w:rStyle w:val="Hyperlink"/>
            <w:noProof/>
            <w:rtl/>
          </w:rPr>
        </w:r>
        <w:r w:rsidR="00700B05">
          <w:rPr>
            <w:rStyle w:val="Hyperlink"/>
            <w:noProof/>
            <w:rtl/>
          </w:rPr>
          <w:fldChar w:fldCharType="separate"/>
        </w:r>
        <w:r w:rsidR="00D25463">
          <w:rPr>
            <w:noProof/>
            <w:webHidden/>
          </w:rPr>
          <w:t>48</w:t>
        </w:r>
        <w:r w:rsidR="00700B05">
          <w:rPr>
            <w:rStyle w:val="Hyperlink"/>
            <w:noProof/>
            <w:rtl/>
          </w:rPr>
          <w:fldChar w:fldCharType="end"/>
        </w:r>
      </w:hyperlink>
    </w:p>
    <w:p w14:paraId="44FCA45E" w14:textId="686CB34D" w:rsidR="00700B05" w:rsidRDefault="00000000">
      <w:pPr>
        <w:pStyle w:val="TOC3"/>
        <w:rPr>
          <w:rFonts w:asciiTheme="minorHAnsi" w:hAnsiTheme="minorHAnsi"/>
          <w:noProof/>
          <w:kern w:val="2"/>
          <w:sz w:val="22"/>
          <w:lang w:val="en-US"/>
          <w14:ligatures w14:val="standardContextual"/>
        </w:rPr>
      </w:pPr>
      <w:hyperlink w:anchor="_Toc155213294" w:history="1">
        <w:r w:rsidR="00700B05" w:rsidRPr="00FA3717">
          <w:rPr>
            <w:rStyle w:val="Hyperlink"/>
            <w:noProof/>
            <w:lang w:val="en-US"/>
          </w:rPr>
          <w:t>3.8.6</w:t>
        </w:r>
        <w:r w:rsidR="00700B05">
          <w:rPr>
            <w:rFonts w:asciiTheme="minorHAnsi" w:hAnsiTheme="minorHAnsi"/>
            <w:noProof/>
            <w:kern w:val="2"/>
            <w:sz w:val="22"/>
            <w:lang w:val="en-US"/>
            <w14:ligatures w14:val="standardContextual"/>
          </w:rPr>
          <w:tab/>
        </w:r>
        <w:r w:rsidR="00700B05" w:rsidRPr="00FA3717">
          <w:rPr>
            <w:rStyle w:val="Hyperlink"/>
            <w:noProof/>
            <w:lang w:val="en-US"/>
          </w:rPr>
          <w:t>Staff Marketing Department Activity Diagram</w:t>
        </w:r>
        <w:r w:rsidR="00700B05">
          <w:rPr>
            <w:noProof/>
            <w:webHidden/>
          </w:rPr>
          <w:tab/>
        </w:r>
        <w:r w:rsidR="00700B05">
          <w:rPr>
            <w:rStyle w:val="Hyperlink"/>
            <w:noProof/>
            <w:rtl/>
          </w:rPr>
          <w:fldChar w:fldCharType="begin"/>
        </w:r>
        <w:r w:rsidR="00700B05">
          <w:rPr>
            <w:noProof/>
            <w:webHidden/>
          </w:rPr>
          <w:instrText xml:space="preserve"> PAGEREF _Toc155213294 \h </w:instrText>
        </w:r>
        <w:r w:rsidR="00700B05">
          <w:rPr>
            <w:rStyle w:val="Hyperlink"/>
            <w:noProof/>
            <w:rtl/>
          </w:rPr>
        </w:r>
        <w:r w:rsidR="00700B05">
          <w:rPr>
            <w:rStyle w:val="Hyperlink"/>
            <w:noProof/>
            <w:rtl/>
          </w:rPr>
          <w:fldChar w:fldCharType="separate"/>
        </w:r>
        <w:r w:rsidR="00D25463">
          <w:rPr>
            <w:noProof/>
            <w:webHidden/>
          </w:rPr>
          <w:t>49</w:t>
        </w:r>
        <w:r w:rsidR="00700B05">
          <w:rPr>
            <w:rStyle w:val="Hyperlink"/>
            <w:noProof/>
            <w:rtl/>
          </w:rPr>
          <w:fldChar w:fldCharType="end"/>
        </w:r>
      </w:hyperlink>
    </w:p>
    <w:p w14:paraId="2B3A954C" w14:textId="6F106381" w:rsidR="00700B05" w:rsidRDefault="00000000">
      <w:pPr>
        <w:pStyle w:val="TOC2"/>
        <w:rPr>
          <w:rFonts w:asciiTheme="minorHAnsi" w:hAnsiTheme="minorHAnsi" w:cstheme="minorBidi"/>
          <w:bCs w:val="0"/>
          <w:kern w:val="2"/>
          <w:sz w:val="22"/>
          <w:szCs w:val="22"/>
          <w:lang w:val="en-US"/>
          <w14:ligatures w14:val="standardContextual"/>
        </w:rPr>
      </w:pPr>
      <w:hyperlink w:anchor="_Toc155213295" w:history="1">
        <w:r w:rsidR="00700B05" w:rsidRPr="00FA3717">
          <w:rPr>
            <w:rStyle w:val="Hyperlink"/>
            <w:lang w:val="en-US"/>
          </w:rPr>
          <w:t>3.9</w:t>
        </w:r>
        <w:r w:rsidR="00700B05">
          <w:rPr>
            <w:rFonts w:asciiTheme="minorHAnsi" w:hAnsiTheme="minorHAnsi" w:cstheme="minorBidi"/>
            <w:bCs w:val="0"/>
            <w:kern w:val="2"/>
            <w:sz w:val="22"/>
            <w:szCs w:val="22"/>
            <w:lang w:val="en-US"/>
            <w14:ligatures w14:val="standardContextual"/>
          </w:rPr>
          <w:tab/>
        </w:r>
        <w:r w:rsidR="00700B05" w:rsidRPr="00FA3717">
          <w:rPr>
            <w:rStyle w:val="Hyperlink"/>
            <w:lang w:val="en-US"/>
          </w:rPr>
          <w:t>Package Diagram</w:t>
        </w:r>
        <w:r w:rsidR="00700B05">
          <w:rPr>
            <w:webHidden/>
          </w:rPr>
          <w:tab/>
        </w:r>
        <w:r w:rsidR="00700B05">
          <w:rPr>
            <w:rStyle w:val="Hyperlink"/>
            <w:rtl/>
          </w:rPr>
          <w:fldChar w:fldCharType="begin"/>
        </w:r>
        <w:r w:rsidR="00700B05">
          <w:rPr>
            <w:webHidden/>
          </w:rPr>
          <w:instrText xml:space="preserve"> PAGEREF _Toc155213295 \h </w:instrText>
        </w:r>
        <w:r w:rsidR="00700B05">
          <w:rPr>
            <w:rStyle w:val="Hyperlink"/>
            <w:rtl/>
          </w:rPr>
        </w:r>
        <w:r w:rsidR="00700B05">
          <w:rPr>
            <w:rStyle w:val="Hyperlink"/>
            <w:rtl/>
          </w:rPr>
          <w:fldChar w:fldCharType="separate"/>
        </w:r>
        <w:r w:rsidR="00D25463">
          <w:rPr>
            <w:webHidden/>
          </w:rPr>
          <w:t>50</w:t>
        </w:r>
        <w:r w:rsidR="00700B05">
          <w:rPr>
            <w:rStyle w:val="Hyperlink"/>
            <w:rtl/>
          </w:rPr>
          <w:fldChar w:fldCharType="end"/>
        </w:r>
      </w:hyperlink>
    </w:p>
    <w:p w14:paraId="017E54B6" w14:textId="2BCBFB98" w:rsidR="00700B05" w:rsidRDefault="00000000">
      <w:pPr>
        <w:pStyle w:val="TOC2"/>
        <w:rPr>
          <w:rFonts w:asciiTheme="minorHAnsi" w:hAnsiTheme="minorHAnsi" w:cstheme="minorBidi"/>
          <w:bCs w:val="0"/>
          <w:kern w:val="2"/>
          <w:sz w:val="22"/>
          <w:szCs w:val="22"/>
          <w:lang w:val="en-US"/>
          <w14:ligatures w14:val="standardContextual"/>
        </w:rPr>
      </w:pPr>
      <w:hyperlink w:anchor="_Toc155213296" w:history="1">
        <w:r w:rsidR="00700B05" w:rsidRPr="00FA3717">
          <w:rPr>
            <w:rStyle w:val="Hyperlink"/>
          </w:rPr>
          <w:t>3.10</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Data Design</w:t>
        </w:r>
        <w:r w:rsidR="00700B05">
          <w:rPr>
            <w:webHidden/>
          </w:rPr>
          <w:tab/>
        </w:r>
        <w:r w:rsidR="00700B05">
          <w:rPr>
            <w:rStyle w:val="Hyperlink"/>
            <w:rtl/>
          </w:rPr>
          <w:fldChar w:fldCharType="begin"/>
        </w:r>
        <w:r w:rsidR="00700B05">
          <w:rPr>
            <w:webHidden/>
          </w:rPr>
          <w:instrText xml:space="preserve"> PAGEREF _Toc155213296 \h </w:instrText>
        </w:r>
        <w:r w:rsidR="00700B05">
          <w:rPr>
            <w:rStyle w:val="Hyperlink"/>
            <w:rtl/>
          </w:rPr>
        </w:r>
        <w:r w:rsidR="00700B05">
          <w:rPr>
            <w:rStyle w:val="Hyperlink"/>
            <w:rtl/>
          </w:rPr>
          <w:fldChar w:fldCharType="separate"/>
        </w:r>
        <w:r w:rsidR="00D25463">
          <w:rPr>
            <w:webHidden/>
          </w:rPr>
          <w:t>50</w:t>
        </w:r>
        <w:r w:rsidR="00700B05">
          <w:rPr>
            <w:rStyle w:val="Hyperlink"/>
            <w:rtl/>
          </w:rPr>
          <w:fldChar w:fldCharType="end"/>
        </w:r>
      </w:hyperlink>
    </w:p>
    <w:p w14:paraId="66848442" w14:textId="084C67A4" w:rsidR="00700B05" w:rsidRDefault="00000000">
      <w:pPr>
        <w:pStyle w:val="TOC3"/>
        <w:rPr>
          <w:rFonts w:asciiTheme="minorHAnsi" w:hAnsiTheme="minorHAnsi"/>
          <w:noProof/>
          <w:kern w:val="2"/>
          <w:sz w:val="22"/>
          <w:lang w:val="en-US"/>
          <w14:ligatures w14:val="standardContextual"/>
        </w:rPr>
      </w:pPr>
      <w:hyperlink w:anchor="_Toc155213297" w:history="1">
        <w:r w:rsidR="00700B05" w:rsidRPr="00FA3717">
          <w:rPr>
            <w:rStyle w:val="Hyperlink"/>
            <w:noProof/>
          </w:rPr>
          <w:t>3.10.1</w:t>
        </w:r>
        <w:r w:rsidR="00700B05">
          <w:rPr>
            <w:rFonts w:asciiTheme="minorHAnsi" w:hAnsiTheme="minorHAnsi"/>
            <w:noProof/>
            <w:kern w:val="2"/>
            <w:sz w:val="22"/>
            <w:lang w:val="en-US"/>
            <w14:ligatures w14:val="standardContextual"/>
          </w:rPr>
          <w:tab/>
        </w:r>
        <w:r w:rsidR="00700B05" w:rsidRPr="00FA3717">
          <w:rPr>
            <w:rStyle w:val="Hyperlink"/>
            <w:noProof/>
          </w:rPr>
          <w:t>ERD</w:t>
        </w:r>
        <w:r w:rsidR="00700B05">
          <w:rPr>
            <w:noProof/>
            <w:webHidden/>
          </w:rPr>
          <w:tab/>
        </w:r>
        <w:r w:rsidR="00700B05">
          <w:rPr>
            <w:rStyle w:val="Hyperlink"/>
            <w:noProof/>
            <w:rtl/>
          </w:rPr>
          <w:fldChar w:fldCharType="begin"/>
        </w:r>
        <w:r w:rsidR="00700B05">
          <w:rPr>
            <w:noProof/>
            <w:webHidden/>
          </w:rPr>
          <w:instrText xml:space="preserve"> PAGEREF _Toc155213297 \h </w:instrText>
        </w:r>
        <w:r w:rsidR="00700B05">
          <w:rPr>
            <w:rStyle w:val="Hyperlink"/>
            <w:noProof/>
            <w:rtl/>
          </w:rPr>
        </w:r>
        <w:r w:rsidR="00700B05">
          <w:rPr>
            <w:rStyle w:val="Hyperlink"/>
            <w:noProof/>
            <w:rtl/>
          </w:rPr>
          <w:fldChar w:fldCharType="separate"/>
        </w:r>
        <w:r w:rsidR="00D25463">
          <w:rPr>
            <w:noProof/>
            <w:webHidden/>
          </w:rPr>
          <w:t>50</w:t>
        </w:r>
        <w:r w:rsidR="00700B05">
          <w:rPr>
            <w:rStyle w:val="Hyperlink"/>
            <w:noProof/>
            <w:rtl/>
          </w:rPr>
          <w:fldChar w:fldCharType="end"/>
        </w:r>
      </w:hyperlink>
    </w:p>
    <w:p w14:paraId="04D2D663" w14:textId="41FC8016" w:rsidR="00700B05" w:rsidRDefault="00000000">
      <w:pPr>
        <w:pStyle w:val="TOC3"/>
        <w:rPr>
          <w:rFonts w:asciiTheme="minorHAnsi" w:hAnsiTheme="minorHAnsi"/>
          <w:noProof/>
          <w:kern w:val="2"/>
          <w:sz w:val="22"/>
          <w:lang w:val="en-US"/>
          <w14:ligatures w14:val="standardContextual"/>
        </w:rPr>
      </w:pPr>
      <w:hyperlink w:anchor="_Toc155213298" w:history="1">
        <w:r w:rsidR="00700B05" w:rsidRPr="00FA3717">
          <w:rPr>
            <w:rStyle w:val="Hyperlink"/>
            <w:noProof/>
          </w:rPr>
          <w:t>3.10.2</w:t>
        </w:r>
        <w:r w:rsidR="00700B05">
          <w:rPr>
            <w:rFonts w:asciiTheme="minorHAnsi" w:hAnsiTheme="minorHAnsi"/>
            <w:noProof/>
            <w:kern w:val="2"/>
            <w:sz w:val="22"/>
            <w:lang w:val="en-US"/>
            <w14:ligatures w14:val="standardContextual"/>
          </w:rPr>
          <w:tab/>
        </w:r>
        <w:r w:rsidR="00700B05" w:rsidRPr="00FA3717">
          <w:rPr>
            <w:rStyle w:val="Hyperlink"/>
            <w:noProof/>
          </w:rPr>
          <w:t>Data Dictionary</w:t>
        </w:r>
        <w:r w:rsidR="00700B05">
          <w:rPr>
            <w:noProof/>
            <w:webHidden/>
          </w:rPr>
          <w:tab/>
        </w:r>
        <w:r w:rsidR="00700B05">
          <w:rPr>
            <w:rStyle w:val="Hyperlink"/>
            <w:noProof/>
            <w:rtl/>
          </w:rPr>
          <w:fldChar w:fldCharType="begin"/>
        </w:r>
        <w:r w:rsidR="00700B05">
          <w:rPr>
            <w:noProof/>
            <w:webHidden/>
          </w:rPr>
          <w:instrText xml:space="preserve"> PAGEREF _Toc155213298 \h </w:instrText>
        </w:r>
        <w:r w:rsidR="00700B05">
          <w:rPr>
            <w:rStyle w:val="Hyperlink"/>
            <w:noProof/>
            <w:rtl/>
          </w:rPr>
        </w:r>
        <w:r w:rsidR="00700B05">
          <w:rPr>
            <w:rStyle w:val="Hyperlink"/>
            <w:noProof/>
            <w:rtl/>
          </w:rPr>
          <w:fldChar w:fldCharType="separate"/>
        </w:r>
        <w:r w:rsidR="00D25463">
          <w:rPr>
            <w:noProof/>
            <w:webHidden/>
          </w:rPr>
          <w:t>51</w:t>
        </w:r>
        <w:r w:rsidR="00700B05">
          <w:rPr>
            <w:rStyle w:val="Hyperlink"/>
            <w:noProof/>
            <w:rtl/>
          </w:rPr>
          <w:fldChar w:fldCharType="end"/>
        </w:r>
      </w:hyperlink>
    </w:p>
    <w:p w14:paraId="27773CF4" w14:textId="1466D08B" w:rsidR="00700B05" w:rsidRDefault="00000000">
      <w:pPr>
        <w:pStyle w:val="TOC2"/>
        <w:rPr>
          <w:rFonts w:asciiTheme="minorHAnsi" w:hAnsiTheme="minorHAnsi" w:cstheme="minorBidi"/>
          <w:bCs w:val="0"/>
          <w:kern w:val="2"/>
          <w:sz w:val="22"/>
          <w:szCs w:val="22"/>
          <w:lang w:val="en-US"/>
          <w14:ligatures w14:val="standardContextual"/>
        </w:rPr>
      </w:pPr>
      <w:hyperlink w:anchor="_Toc155213299" w:history="1">
        <w:r w:rsidR="00700B05" w:rsidRPr="00FA3717">
          <w:rPr>
            <w:rStyle w:val="Hyperlink"/>
          </w:rPr>
          <w:t>3.11</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GENERAL ARCHITECTURE</w:t>
        </w:r>
        <w:r w:rsidR="00700B05">
          <w:rPr>
            <w:webHidden/>
          </w:rPr>
          <w:tab/>
        </w:r>
        <w:r w:rsidR="00700B05">
          <w:rPr>
            <w:rStyle w:val="Hyperlink"/>
            <w:rtl/>
          </w:rPr>
          <w:fldChar w:fldCharType="begin"/>
        </w:r>
        <w:r w:rsidR="00700B05">
          <w:rPr>
            <w:webHidden/>
          </w:rPr>
          <w:instrText xml:space="preserve"> PAGEREF _Toc155213299 \h </w:instrText>
        </w:r>
        <w:r w:rsidR="00700B05">
          <w:rPr>
            <w:rStyle w:val="Hyperlink"/>
            <w:rtl/>
          </w:rPr>
        </w:r>
        <w:r w:rsidR="00700B05">
          <w:rPr>
            <w:rStyle w:val="Hyperlink"/>
            <w:rtl/>
          </w:rPr>
          <w:fldChar w:fldCharType="separate"/>
        </w:r>
        <w:r w:rsidR="00D25463">
          <w:rPr>
            <w:webHidden/>
          </w:rPr>
          <w:t>56</w:t>
        </w:r>
        <w:r w:rsidR="00700B05">
          <w:rPr>
            <w:rStyle w:val="Hyperlink"/>
            <w:rtl/>
          </w:rPr>
          <w:fldChar w:fldCharType="end"/>
        </w:r>
      </w:hyperlink>
    </w:p>
    <w:p w14:paraId="246A1DD5" w14:textId="2C567908" w:rsidR="00700B05" w:rsidRDefault="00000000">
      <w:pPr>
        <w:pStyle w:val="TOC3"/>
        <w:rPr>
          <w:rFonts w:asciiTheme="minorHAnsi" w:hAnsiTheme="minorHAnsi"/>
          <w:noProof/>
          <w:kern w:val="2"/>
          <w:sz w:val="22"/>
          <w:lang w:val="en-US"/>
          <w14:ligatures w14:val="standardContextual"/>
        </w:rPr>
      </w:pPr>
      <w:hyperlink w:anchor="_Toc155213300" w:history="1">
        <w:r w:rsidR="00700B05" w:rsidRPr="00FA3717">
          <w:rPr>
            <w:rStyle w:val="Hyperlink"/>
            <w:noProof/>
          </w:rPr>
          <w:t>3.11.1</w:t>
        </w:r>
        <w:r w:rsidR="00700B05">
          <w:rPr>
            <w:rFonts w:asciiTheme="minorHAnsi" w:hAnsiTheme="minorHAnsi"/>
            <w:noProof/>
            <w:kern w:val="2"/>
            <w:sz w:val="22"/>
            <w:lang w:val="en-US"/>
            <w14:ligatures w14:val="standardContextual"/>
          </w:rPr>
          <w:tab/>
        </w:r>
        <w:r w:rsidR="00700B05" w:rsidRPr="00FA3717">
          <w:rPr>
            <w:rStyle w:val="Hyperlink"/>
            <w:noProof/>
          </w:rPr>
          <w:t>Application Layer</w:t>
        </w:r>
        <w:r w:rsidR="00700B05">
          <w:rPr>
            <w:noProof/>
            <w:webHidden/>
          </w:rPr>
          <w:tab/>
        </w:r>
        <w:r w:rsidR="00700B05">
          <w:rPr>
            <w:rStyle w:val="Hyperlink"/>
            <w:noProof/>
            <w:rtl/>
          </w:rPr>
          <w:fldChar w:fldCharType="begin"/>
        </w:r>
        <w:r w:rsidR="00700B05">
          <w:rPr>
            <w:noProof/>
            <w:webHidden/>
          </w:rPr>
          <w:instrText xml:space="preserve"> PAGEREF _Toc155213300 \h </w:instrText>
        </w:r>
        <w:r w:rsidR="00700B05">
          <w:rPr>
            <w:rStyle w:val="Hyperlink"/>
            <w:noProof/>
            <w:rtl/>
          </w:rPr>
        </w:r>
        <w:r w:rsidR="00700B05">
          <w:rPr>
            <w:rStyle w:val="Hyperlink"/>
            <w:noProof/>
            <w:rtl/>
          </w:rPr>
          <w:fldChar w:fldCharType="separate"/>
        </w:r>
        <w:r w:rsidR="00D25463">
          <w:rPr>
            <w:noProof/>
            <w:webHidden/>
          </w:rPr>
          <w:t>56</w:t>
        </w:r>
        <w:r w:rsidR="00700B05">
          <w:rPr>
            <w:rStyle w:val="Hyperlink"/>
            <w:noProof/>
            <w:rtl/>
          </w:rPr>
          <w:fldChar w:fldCharType="end"/>
        </w:r>
      </w:hyperlink>
    </w:p>
    <w:p w14:paraId="160728E8" w14:textId="2992E0D5" w:rsidR="00700B05" w:rsidRDefault="00000000">
      <w:pPr>
        <w:pStyle w:val="TOC3"/>
        <w:rPr>
          <w:rFonts w:asciiTheme="minorHAnsi" w:hAnsiTheme="minorHAnsi"/>
          <w:noProof/>
          <w:kern w:val="2"/>
          <w:sz w:val="22"/>
          <w:lang w:val="en-US"/>
          <w14:ligatures w14:val="standardContextual"/>
        </w:rPr>
      </w:pPr>
      <w:hyperlink w:anchor="_Toc155213301" w:history="1">
        <w:r w:rsidR="00700B05" w:rsidRPr="00FA3717">
          <w:rPr>
            <w:rStyle w:val="Hyperlink"/>
            <w:noProof/>
          </w:rPr>
          <w:t>3.11.2</w:t>
        </w:r>
        <w:r w:rsidR="00700B05">
          <w:rPr>
            <w:rFonts w:asciiTheme="minorHAnsi" w:hAnsiTheme="minorHAnsi"/>
            <w:noProof/>
            <w:kern w:val="2"/>
            <w:sz w:val="22"/>
            <w:lang w:val="en-US"/>
            <w14:ligatures w14:val="standardContextual"/>
          </w:rPr>
          <w:tab/>
        </w:r>
        <w:r w:rsidR="00700B05" w:rsidRPr="00FA3717">
          <w:rPr>
            <w:rStyle w:val="Hyperlink"/>
            <w:noProof/>
          </w:rPr>
          <w:t>Business Services Layer</w:t>
        </w:r>
        <w:r w:rsidR="00700B05">
          <w:rPr>
            <w:noProof/>
            <w:webHidden/>
          </w:rPr>
          <w:tab/>
        </w:r>
        <w:r w:rsidR="00700B05">
          <w:rPr>
            <w:rStyle w:val="Hyperlink"/>
            <w:noProof/>
            <w:rtl/>
          </w:rPr>
          <w:fldChar w:fldCharType="begin"/>
        </w:r>
        <w:r w:rsidR="00700B05">
          <w:rPr>
            <w:noProof/>
            <w:webHidden/>
          </w:rPr>
          <w:instrText xml:space="preserve"> PAGEREF _Toc155213301 \h </w:instrText>
        </w:r>
        <w:r w:rsidR="00700B05">
          <w:rPr>
            <w:rStyle w:val="Hyperlink"/>
            <w:noProof/>
            <w:rtl/>
          </w:rPr>
        </w:r>
        <w:r w:rsidR="00700B05">
          <w:rPr>
            <w:rStyle w:val="Hyperlink"/>
            <w:noProof/>
            <w:rtl/>
          </w:rPr>
          <w:fldChar w:fldCharType="separate"/>
        </w:r>
        <w:r w:rsidR="00D25463">
          <w:rPr>
            <w:noProof/>
            <w:webHidden/>
          </w:rPr>
          <w:t>66</w:t>
        </w:r>
        <w:r w:rsidR="00700B05">
          <w:rPr>
            <w:rStyle w:val="Hyperlink"/>
            <w:noProof/>
            <w:rtl/>
          </w:rPr>
          <w:fldChar w:fldCharType="end"/>
        </w:r>
      </w:hyperlink>
    </w:p>
    <w:p w14:paraId="2BB90C6C" w14:textId="6E4D53E7" w:rsidR="00700B05" w:rsidRDefault="00000000">
      <w:pPr>
        <w:pStyle w:val="TOC3"/>
        <w:rPr>
          <w:rFonts w:asciiTheme="minorHAnsi" w:hAnsiTheme="minorHAnsi"/>
          <w:noProof/>
          <w:kern w:val="2"/>
          <w:sz w:val="22"/>
          <w:lang w:val="en-US"/>
          <w14:ligatures w14:val="standardContextual"/>
        </w:rPr>
      </w:pPr>
      <w:hyperlink w:anchor="_Toc155213302" w:history="1">
        <w:r w:rsidR="00700B05" w:rsidRPr="00FA3717">
          <w:rPr>
            <w:rStyle w:val="Hyperlink"/>
            <w:noProof/>
          </w:rPr>
          <w:t>3.11.3</w:t>
        </w:r>
        <w:r w:rsidR="00700B05">
          <w:rPr>
            <w:rFonts w:asciiTheme="minorHAnsi" w:hAnsiTheme="minorHAnsi"/>
            <w:noProof/>
            <w:kern w:val="2"/>
            <w:sz w:val="22"/>
            <w:lang w:val="en-US"/>
            <w14:ligatures w14:val="standardContextual"/>
          </w:rPr>
          <w:tab/>
        </w:r>
        <w:r w:rsidR="00700B05" w:rsidRPr="00FA3717">
          <w:rPr>
            <w:rStyle w:val="Hyperlink"/>
            <w:noProof/>
          </w:rPr>
          <w:t>Middleware Layer</w:t>
        </w:r>
        <w:r w:rsidR="00700B05">
          <w:rPr>
            <w:noProof/>
            <w:webHidden/>
          </w:rPr>
          <w:tab/>
        </w:r>
        <w:r w:rsidR="00700B05">
          <w:rPr>
            <w:rStyle w:val="Hyperlink"/>
            <w:noProof/>
            <w:rtl/>
          </w:rPr>
          <w:fldChar w:fldCharType="begin"/>
        </w:r>
        <w:r w:rsidR="00700B05">
          <w:rPr>
            <w:noProof/>
            <w:webHidden/>
          </w:rPr>
          <w:instrText xml:space="preserve"> PAGEREF _Toc155213302 \h </w:instrText>
        </w:r>
        <w:r w:rsidR="00700B05">
          <w:rPr>
            <w:rStyle w:val="Hyperlink"/>
            <w:noProof/>
            <w:rtl/>
          </w:rPr>
        </w:r>
        <w:r w:rsidR="00700B05">
          <w:rPr>
            <w:rStyle w:val="Hyperlink"/>
            <w:noProof/>
            <w:rtl/>
          </w:rPr>
          <w:fldChar w:fldCharType="separate"/>
        </w:r>
        <w:r w:rsidR="00D25463">
          <w:rPr>
            <w:noProof/>
            <w:webHidden/>
          </w:rPr>
          <w:t>77</w:t>
        </w:r>
        <w:r w:rsidR="00700B05">
          <w:rPr>
            <w:rStyle w:val="Hyperlink"/>
            <w:noProof/>
            <w:rtl/>
          </w:rPr>
          <w:fldChar w:fldCharType="end"/>
        </w:r>
      </w:hyperlink>
    </w:p>
    <w:p w14:paraId="751E514A" w14:textId="606066F0" w:rsidR="00700B05" w:rsidRDefault="00000000">
      <w:pPr>
        <w:pStyle w:val="TOC2"/>
        <w:rPr>
          <w:rFonts w:asciiTheme="minorHAnsi" w:hAnsiTheme="minorHAnsi" w:cstheme="minorBidi"/>
          <w:bCs w:val="0"/>
          <w:kern w:val="2"/>
          <w:sz w:val="22"/>
          <w:szCs w:val="22"/>
          <w:lang w:val="en-US"/>
          <w14:ligatures w14:val="standardContextual"/>
        </w:rPr>
      </w:pPr>
      <w:hyperlink w:anchor="_Toc155213303" w:history="1">
        <w:r w:rsidR="00700B05" w:rsidRPr="00FA3717">
          <w:rPr>
            <w:rStyle w:val="Hyperlink"/>
          </w:rPr>
          <w:t>3.12</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MVC Package Relationship</w:t>
        </w:r>
        <w:r w:rsidR="00700B05">
          <w:rPr>
            <w:webHidden/>
          </w:rPr>
          <w:tab/>
        </w:r>
        <w:r w:rsidR="00700B05">
          <w:rPr>
            <w:rStyle w:val="Hyperlink"/>
            <w:rtl/>
          </w:rPr>
          <w:fldChar w:fldCharType="begin"/>
        </w:r>
        <w:r w:rsidR="00700B05">
          <w:rPr>
            <w:webHidden/>
          </w:rPr>
          <w:instrText xml:space="preserve"> PAGEREF _Toc155213303 \h </w:instrText>
        </w:r>
        <w:r w:rsidR="00700B05">
          <w:rPr>
            <w:rStyle w:val="Hyperlink"/>
            <w:rtl/>
          </w:rPr>
        </w:r>
        <w:r w:rsidR="00700B05">
          <w:rPr>
            <w:rStyle w:val="Hyperlink"/>
            <w:rtl/>
          </w:rPr>
          <w:fldChar w:fldCharType="separate"/>
        </w:r>
        <w:r w:rsidR="00D25463">
          <w:rPr>
            <w:webHidden/>
          </w:rPr>
          <w:t>78</w:t>
        </w:r>
        <w:r w:rsidR="00700B05">
          <w:rPr>
            <w:rStyle w:val="Hyperlink"/>
            <w:rtl/>
          </w:rPr>
          <w:fldChar w:fldCharType="end"/>
        </w:r>
      </w:hyperlink>
    </w:p>
    <w:p w14:paraId="27217DB8" w14:textId="720BDF4A" w:rsidR="00700B05" w:rsidRDefault="00000000">
      <w:pPr>
        <w:pStyle w:val="TOC2"/>
        <w:rPr>
          <w:rFonts w:asciiTheme="minorHAnsi" w:hAnsiTheme="minorHAnsi" w:cstheme="minorBidi"/>
          <w:bCs w:val="0"/>
          <w:kern w:val="2"/>
          <w:sz w:val="22"/>
          <w:szCs w:val="22"/>
          <w:lang w:val="en-US"/>
          <w14:ligatures w14:val="standardContextual"/>
        </w:rPr>
      </w:pPr>
      <w:hyperlink w:anchor="_Toc155213304" w:history="1">
        <w:r w:rsidR="00700B05" w:rsidRPr="00FA3717">
          <w:rPr>
            <w:rStyle w:val="Hyperlink"/>
          </w:rPr>
          <w:t>3.13</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Proof of Initial Concept</w:t>
        </w:r>
        <w:r w:rsidR="00700B05">
          <w:rPr>
            <w:webHidden/>
          </w:rPr>
          <w:tab/>
        </w:r>
        <w:r w:rsidR="00700B05">
          <w:rPr>
            <w:rStyle w:val="Hyperlink"/>
            <w:rtl/>
          </w:rPr>
          <w:fldChar w:fldCharType="begin"/>
        </w:r>
        <w:r w:rsidR="00700B05">
          <w:rPr>
            <w:webHidden/>
          </w:rPr>
          <w:instrText xml:space="preserve"> PAGEREF _Toc155213304 \h </w:instrText>
        </w:r>
        <w:r w:rsidR="00700B05">
          <w:rPr>
            <w:rStyle w:val="Hyperlink"/>
            <w:rtl/>
          </w:rPr>
        </w:r>
        <w:r w:rsidR="00700B05">
          <w:rPr>
            <w:rStyle w:val="Hyperlink"/>
            <w:rtl/>
          </w:rPr>
          <w:fldChar w:fldCharType="separate"/>
        </w:r>
        <w:r w:rsidR="00D25463">
          <w:rPr>
            <w:webHidden/>
          </w:rPr>
          <w:t>79</w:t>
        </w:r>
        <w:r w:rsidR="00700B05">
          <w:rPr>
            <w:rStyle w:val="Hyperlink"/>
            <w:rtl/>
          </w:rPr>
          <w:fldChar w:fldCharType="end"/>
        </w:r>
      </w:hyperlink>
    </w:p>
    <w:p w14:paraId="4AE0BCCE" w14:textId="6FD7C93F" w:rsidR="00700B05" w:rsidRDefault="00000000">
      <w:pPr>
        <w:pStyle w:val="TOC2"/>
        <w:rPr>
          <w:rFonts w:asciiTheme="minorHAnsi" w:hAnsiTheme="minorHAnsi" w:cstheme="minorBidi"/>
          <w:bCs w:val="0"/>
          <w:kern w:val="2"/>
          <w:sz w:val="22"/>
          <w:szCs w:val="22"/>
          <w:lang w:val="en-US"/>
          <w14:ligatures w14:val="standardContextual"/>
        </w:rPr>
      </w:pPr>
      <w:hyperlink w:anchor="_Toc155213305" w:history="1">
        <w:r w:rsidR="00700B05" w:rsidRPr="00FA3717">
          <w:rPr>
            <w:rStyle w:val="Hyperlink"/>
          </w:rPr>
          <w:t>3.14</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Test Plan</w:t>
        </w:r>
        <w:r w:rsidR="00700B05">
          <w:rPr>
            <w:webHidden/>
          </w:rPr>
          <w:tab/>
        </w:r>
        <w:r w:rsidR="00700B05">
          <w:rPr>
            <w:rStyle w:val="Hyperlink"/>
            <w:rtl/>
          </w:rPr>
          <w:fldChar w:fldCharType="begin"/>
        </w:r>
        <w:r w:rsidR="00700B05">
          <w:rPr>
            <w:webHidden/>
          </w:rPr>
          <w:instrText xml:space="preserve"> PAGEREF _Toc155213305 \h </w:instrText>
        </w:r>
        <w:r w:rsidR="00700B05">
          <w:rPr>
            <w:rStyle w:val="Hyperlink"/>
            <w:rtl/>
          </w:rPr>
        </w:r>
        <w:r w:rsidR="00700B05">
          <w:rPr>
            <w:rStyle w:val="Hyperlink"/>
            <w:rtl/>
          </w:rPr>
          <w:fldChar w:fldCharType="separate"/>
        </w:r>
        <w:r w:rsidR="00D25463">
          <w:rPr>
            <w:webHidden/>
          </w:rPr>
          <w:t>85</w:t>
        </w:r>
        <w:r w:rsidR="00700B05">
          <w:rPr>
            <w:rStyle w:val="Hyperlink"/>
            <w:rtl/>
          </w:rPr>
          <w:fldChar w:fldCharType="end"/>
        </w:r>
      </w:hyperlink>
    </w:p>
    <w:p w14:paraId="2AB8172F" w14:textId="0EFBC534" w:rsidR="00700B05" w:rsidRDefault="00000000">
      <w:pPr>
        <w:pStyle w:val="TOC3"/>
        <w:rPr>
          <w:rFonts w:asciiTheme="minorHAnsi" w:hAnsiTheme="minorHAnsi"/>
          <w:noProof/>
          <w:kern w:val="2"/>
          <w:sz w:val="22"/>
          <w:lang w:val="en-US"/>
          <w14:ligatures w14:val="standardContextual"/>
        </w:rPr>
      </w:pPr>
      <w:hyperlink w:anchor="_Toc155213306" w:history="1">
        <w:r w:rsidR="00700B05" w:rsidRPr="00FA3717">
          <w:rPr>
            <w:rStyle w:val="Hyperlink"/>
            <w:noProof/>
          </w:rPr>
          <w:t>3.14.1</w:t>
        </w:r>
        <w:r w:rsidR="00700B05">
          <w:rPr>
            <w:rFonts w:asciiTheme="minorHAnsi" w:hAnsiTheme="minorHAnsi"/>
            <w:noProof/>
            <w:kern w:val="2"/>
            <w:sz w:val="22"/>
            <w:lang w:val="en-US"/>
            <w14:ligatures w14:val="standardContextual"/>
          </w:rPr>
          <w:tab/>
        </w:r>
        <w:r w:rsidR="00700B05" w:rsidRPr="00FA3717">
          <w:rPr>
            <w:rStyle w:val="Hyperlink"/>
            <w:noProof/>
          </w:rPr>
          <w:t>Unit Testing</w:t>
        </w:r>
        <w:r w:rsidR="00700B05">
          <w:rPr>
            <w:noProof/>
            <w:webHidden/>
          </w:rPr>
          <w:tab/>
        </w:r>
        <w:r w:rsidR="00700B05">
          <w:rPr>
            <w:rStyle w:val="Hyperlink"/>
            <w:noProof/>
            <w:rtl/>
          </w:rPr>
          <w:fldChar w:fldCharType="begin"/>
        </w:r>
        <w:r w:rsidR="00700B05">
          <w:rPr>
            <w:noProof/>
            <w:webHidden/>
          </w:rPr>
          <w:instrText xml:space="preserve"> PAGEREF _Toc155213306 \h </w:instrText>
        </w:r>
        <w:r w:rsidR="00700B05">
          <w:rPr>
            <w:rStyle w:val="Hyperlink"/>
            <w:noProof/>
            <w:rtl/>
          </w:rPr>
        </w:r>
        <w:r w:rsidR="00700B05">
          <w:rPr>
            <w:rStyle w:val="Hyperlink"/>
            <w:noProof/>
            <w:rtl/>
          </w:rPr>
          <w:fldChar w:fldCharType="separate"/>
        </w:r>
        <w:r w:rsidR="00D25463">
          <w:rPr>
            <w:noProof/>
            <w:webHidden/>
          </w:rPr>
          <w:t>85</w:t>
        </w:r>
        <w:r w:rsidR="00700B05">
          <w:rPr>
            <w:rStyle w:val="Hyperlink"/>
            <w:noProof/>
            <w:rtl/>
          </w:rPr>
          <w:fldChar w:fldCharType="end"/>
        </w:r>
      </w:hyperlink>
    </w:p>
    <w:p w14:paraId="735E3293" w14:textId="6348D44E" w:rsidR="00700B05" w:rsidRDefault="00000000">
      <w:pPr>
        <w:pStyle w:val="TOC3"/>
        <w:rPr>
          <w:rFonts w:asciiTheme="minorHAnsi" w:hAnsiTheme="minorHAnsi"/>
          <w:noProof/>
          <w:kern w:val="2"/>
          <w:sz w:val="22"/>
          <w:lang w:val="en-US"/>
          <w14:ligatures w14:val="standardContextual"/>
        </w:rPr>
      </w:pPr>
      <w:hyperlink w:anchor="_Toc155213307" w:history="1">
        <w:r w:rsidR="00700B05" w:rsidRPr="00FA3717">
          <w:rPr>
            <w:rStyle w:val="Hyperlink"/>
            <w:noProof/>
          </w:rPr>
          <w:t>3.14.2</w:t>
        </w:r>
        <w:r w:rsidR="00700B05">
          <w:rPr>
            <w:rFonts w:asciiTheme="minorHAnsi" w:hAnsiTheme="minorHAnsi"/>
            <w:noProof/>
            <w:kern w:val="2"/>
            <w:sz w:val="22"/>
            <w:lang w:val="en-US"/>
            <w14:ligatures w14:val="standardContextual"/>
          </w:rPr>
          <w:tab/>
        </w:r>
        <w:r w:rsidR="00700B05" w:rsidRPr="00FA3717">
          <w:rPr>
            <w:rStyle w:val="Hyperlink"/>
            <w:noProof/>
          </w:rPr>
          <w:t>User acceptance Testing</w:t>
        </w:r>
        <w:r w:rsidR="00700B05">
          <w:rPr>
            <w:noProof/>
            <w:webHidden/>
          </w:rPr>
          <w:tab/>
        </w:r>
        <w:r w:rsidR="00700B05">
          <w:rPr>
            <w:rStyle w:val="Hyperlink"/>
            <w:noProof/>
            <w:rtl/>
          </w:rPr>
          <w:fldChar w:fldCharType="begin"/>
        </w:r>
        <w:r w:rsidR="00700B05">
          <w:rPr>
            <w:noProof/>
            <w:webHidden/>
          </w:rPr>
          <w:instrText xml:space="preserve"> PAGEREF _Toc155213307 \h </w:instrText>
        </w:r>
        <w:r w:rsidR="00700B05">
          <w:rPr>
            <w:rStyle w:val="Hyperlink"/>
            <w:noProof/>
            <w:rtl/>
          </w:rPr>
        </w:r>
        <w:r w:rsidR="00700B05">
          <w:rPr>
            <w:rStyle w:val="Hyperlink"/>
            <w:noProof/>
            <w:rtl/>
          </w:rPr>
          <w:fldChar w:fldCharType="separate"/>
        </w:r>
        <w:r w:rsidR="00D25463">
          <w:rPr>
            <w:noProof/>
            <w:webHidden/>
          </w:rPr>
          <w:t>86</w:t>
        </w:r>
        <w:r w:rsidR="00700B05">
          <w:rPr>
            <w:rStyle w:val="Hyperlink"/>
            <w:noProof/>
            <w:rtl/>
          </w:rPr>
          <w:fldChar w:fldCharType="end"/>
        </w:r>
      </w:hyperlink>
    </w:p>
    <w:p w14:paraId="7FC71CB2" w14:textId="62DC4969" w:rsidR="00700B05" w:rsidRDefault="00000000">
      <w:pPr>
        <w:pStyle w:val="TOC2"/>
        <w:rPr>
          <w:rFonts w:asciiTheme="minorHAnsi" w:hAnsiTheme="minorHAnsi" w:cstheme="minorBidi"/>
          <w:bCs w:val="0"/>
          <w:kern w:val="2"/>
          <w:sz w:val="22"/>
          <w:szCs w:val="22"/>
          <w:lang w:val="en-US"/>
          <w14:ligatures w14:val="standardContextual"/>
        </w:rPr>
      </w:pPr>
      <w:hyperlink w:anchor="_Toc155213308" w:history="1">
        <w:r w:rsidR="00700B05" w:rsidRPr="00FA3717">
          <w:rPr>
            <w:rStyle w:val="Hyperlink"/>
          </w:rPr>
          <w:t>3.15</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Gantt chart</w:t>
        </w:r>
        <w:r w:rsidR="00700B05">
          <w:rPr>
            <w:webHidden/>
          </w:rPr>
          <w:tab/>
        </w:r>
        <w:r w:rsidR="00700B05">
          <w:rPr>
            <w:rStyle w:val="Hyperlink"/>
            <w:rtl/>
          </w:rPr>
          <w:fldChar w:fldCharType="begin"/>
        </w:r>
        <w:r w:rsidR="00700B05">
          <w:rPr>
            <w:webHidden/>
          </w:rPr>
          <w:instrText xml:space="preserve"> PAGEREF _Toc155213308 \h </w:instrText>
        </w:r>
        <w:r w:rsidR="00700B05">
          <w:rPr>
            <w:rStyle w:val="Hyperlink"/>
            <w:rtl/>
          </w:rPr>
        </w:r>
        <w:r w:rsidR="00700B05">
          <w:rPr>
            <w:rStyle w:val="Hyperlink"/>
            <w:rtl/>
          </w:rPr>
          <w:fldChar w:fldCharType="separate"/>
        </w:r>
        <w:r w:rsidR="00D25463">
          <w:rPr>
            <w:webHidden/>
          </w:rPr>
          <w:t>87</w:t>
        </w:r>
        <w:r w:rsidR="00700B05">
          <w:rPr>
            <w:rStyle w:val="Hyperlink"/>
            <w:rtl/>
          </w:rPr>
          <w:fldChar w:fldCharType="end"/>
        </w:r>
      </w:hyperlink>
    </w:p>
    <w:p w14:paraId="14A4DD11" w14:textId="7460F7A0" w:rsidR="00700B05" w:rsidRDefault="00000000">
      <w:pPr>
        <w:pStyle w:val="TOC1"/>
        <w:rPr>
          <w:rFonts w:asciiTheme="minorHAnsi" w:hAnsiTheme="minorHAnsi"/>
          <w:b w:val="0"/>
          <w:bCs w:val="0"/>
          <w:caps w:val="0"/>
          <w:kern w:val="2"/>
          <w:sz w:val="22"/>
          <w:lang w:val="en-US"/>
          <w14:ligatures w14:val="standardContextual"/>
        </w:rPr>
      </w:pPr>
      <w:hyperlink w:anchor="_Toc155213309" w:history="1">
        <w:r w:rsidR="00700B05" w:rsidRPr="00FA3717">
          <w:rPr>
            <w:rStyle w:val="Hyperlink"/>
          </w:rPr>
          <w:t>CHAPTER 4</w:t>
        </w:r>
        <w:r w:rsidR="00700B05">
          <w:rPr>
            <w:webHidden/>
          </w:rPr>
          <w:tab/>
        </w:r>
        <w:r w:rsidR="00700B05">
          <w:rPr>
            <w:rStyle w:val="Hyperlink"/>
            <w:rtl/>
          </w:rPr>
          <w:fldChar w:fldCharType="begin"/>
        </w:r>
        <w:r w:rsidR="00700B05">
          <w:rPr>
            <w:webHidden/>
          </w:rPr>
          <w:instrText xml:space="preserve"> PAGEREF _Toc155213309 \h </w:instrText>
        </w:r>
        <w:r w:rsidR="00700B05">
          <w:rPr>
            <w:rStyle w:val="Hyperlink"/>
            <w:rtl/>
          </w:rPr>
        </w:r>
        <w:r w:rsidR="00700B05">
          <w:rPr>
            <w:rStyle w:val="Hyperlink"/>
            <w:rtl/>
          </w:rPr>
          <w:fldChar w:fldCharType="separate"/>
        </w:r>
        <w:r w:rsidR="00D25463">
          <w:rPr>
            <w:webHidden/>
          </w:rPr>
          <w:t>88</w:t>
        </w:r>
        <w:r w:rsidR="00700B05">
          <w:rPr>
            <w:rStyle w:val="Hyperlink"/>
            <w:rtl/>
          </w:rPr>
          <w:fldChar w:fldCharType="end"/>
        </w:r>
      </w:hyperlink>
    </w:p>
    <w:p w14:paraId="13C18728" w14:textId="2F7498CA" w:rsidR="00700B05" w:rsidRDefault="00000000">
      <w:pPr>
        <w:pStyle w:val="TOC2"/>
        <w:rPr>
          <w:rFonts w:asciiTheme="minorHAnsi" w:hAnsiTheme="minorHAnsi" w:cstheme="minorBidi"/>
          <w:bCs w:val="0"/>
          <w:kern w:val="2"/>
          <w:sz w:val="22"/>
          <w:szCs w:val="22"/>
          <w:lang w:val="en-US"/>
          <w14:ligatures w14:val="standardContextual"/>
        </w:rPr>
      </w:pPr>
      <w:hyperlink w:anchor="_Toc155213310" w:history="1">
        <w:r w:rsidR="00700B05" w:rsidRPr="00FA3717">
          <w:rPr>
            <w:rStyle w:val="Hyperlink"/>
          </w:rPr>
          <w:t>4.1</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Introduction</w:t>
        </w:r>
        <w:r w:rsidR="00700B05">
          <w:rPr>
            <w:webHidden/>
          </w:rPr>
          <w:tab/>
        </w:r>
        <w:r w:rsidR="00700B05">
          <w:rPr>
            <w:rStyle w:val="Hyperlink"/>
            <w:rtl/>
          </w:rPr>
          <w:fldChar w:fldCharType="begin"/>
        </w:r>
        <w:r w:rsidR="00700B05">
          <w:rPr>
            <w:webHidden/>
          </w:rPr>
          <w:instrText xml:space="preserve"> PAGEREF _Toc155213310 \h </w:instrText>
        </w:r>
        <w:r w:rsidR="00700B05">
          <w:rPr>
            <w:rStyle w:val="Hyperlink"/>
            <w:rtl/>
          </w:rPr>
        </w:r>
        <w:r w:rsidR="00700B05">
          <w:rPr>
            <w:rStyle w:val="Hyperlink"/>
            <w:rtl/>
          </w:rPr>
          <w:fldChar w:fldCharType="separate"/>
        </w:r>
        <w:r w:rsidR="00D25463">
          <w:rPr>
            <w:webHidden/>
          </w:rPr>
          <w:t>88</w:t>
        </w:r>
        <w:r w:rsidR="00700B05">
          <w:rPr>
            <w:rStyle w:val="Hyperlink"/>
            <w:rtl/>
          </w:rPr>
          <w:fldChar w:fldCharType="end"/>
        </w:r>
      </w:hyperlink>
    </w:p>
    <w:p w14:paraId="026AC2EE" w14:textId="05910F25" w:rsidR="00700B05" w:rsidRDefault="00000000">
      <w:pPr>
        <w:pStyle w:val="TOC2"/>
        <w:rPr>
          <w:rFonts w:asciiTheme="minorHAnsi" w:hAnsiTheme="minorHAnsi" w:cstheme="minorBidi"/>
          <w:bCs w:val="0"/>
          <w:kern w:val="2"/>
          <w:sz w:val="22"/>
          <w:szCs w:val="22"/>
          <w:lang w:val="en-US"/>
          <w14:ligatures w14:val="standardContextual"/>
        </w:rPr>
      </w:pPr>
      <w:hyperlink w:anchor="_Toc155213311" w:history="1">
        <w:r w:rsidR="00700B05" w:rsidRPr="00FA3717">
          <w:rPr>
            <w:rStyle w:val="Hyperlink"/>
          </w:rPr>
          <w:t>4.2</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IMPLEMENTATION</w:t>
        </w:r>
        <w:r w:rsidR="00700B05">
          <w:rPr>
            <w:webHidden/>
          </w:rPr>
          <w:tab/>
        </w:r>
        <w:r w:rsidR="00700B05">
          <w:rPr>
            <w:rStyle w:val="Hyperlink"/>
            <w:rtl/>
          </w:rPr>
          <w:fldChar w:fldCharType="begin"/>
        </w:r>
        <w:r w:rsidR="00700B05">
          <w:rPr>
            <w:webHidden/>
          </w:rPr>
          <w:instrText xml:space="preserve"> PAGEREF _Toc155213311 \h </w:instrText>
        </w:r>
        <w:r w:rsidR="00700B05">
          <w:rPr>
            <w:rStyle w:val="Hyperlink"/>
            <w:rtl/>
          </w:rPr>
        </w:r>
        <w:r w:rsidR="00700B05">
          <w:rPr>
            <w:rStyle w:val="Hyperlink"/>
            <w:rtl/>
          </w:rPr>
          <w:fldChar w:fldCharType="separate"/>
        </w:r>
        <w:r w:rsidR="00D25463">
          <w:rPr>
            <w:webHidden/>
          </w:rPr>
          <w:t>88</w:t>
        </w:r>
        <w:r w:rsidR="00700B05">
          <w:rPr>
            <w:rStyle w:val="Hyperlink"/>
            <w:rtl/>
          </w:rPr>
          <w:fldChar w:fldCharType="end"/>
        </w:r>
      </w:hyperlink>
    </w:p>
    <w:p w14:paraId="54C4DD2E" w14:textId="631A7689" w:rsidR="00700B05" w:rsidRDefault="00000000">
      <w:pPr>
        <w:pStyle w:val="TOC3"/>
        <w:rPr>
          <w:rFonts w:asciiTheme="minorHAnsi" w:hAnsiTheme="minorHAnsi"/>
          <w:noProof/>
          <w:kern w:val="2"/>
          <w:sz w:val="22"/>
          <w:lang w:val="en-US"/>
          <w14:ligatures w14:val="standardContextual"/>
        </w:rPr>
      </w:pPr>
      <w:hyperlink w:anchor="_Toc155213312" w:history="1">
        <w:r w:rsidR="00700B05" w:rsidRPr="00FA3717">
          <w:rPr>
            <w:rStyle w:val="Hyperlink"/>
            <w:noProof/>
          </w:rPr>
          <w:t>4.2.1</w:t>
        </w:r>
        <w:r w:rsidR="00700B05">
          <w:rPr>
            <w:rFonts w:asciiTheme="minorHAnsi" w:hAnsiTheme="minorHAnsi"/>
            <w:noProof/>
            <w:kern w:val="2"/>
            <w:sz w:val="22"/>
            <w:lang w:val="en-US"/>
            <w14:ligatures w14:val="standardContextual"/>
          </w:rPr>
          <w:tab/>
        </w:r>
        <w:r w:rsidR="00700B05" w:rsidRPr="00FA3717">
          <w:rPr>
            <w:rStyle w:val="Hyperlink"/>
            <w:noProof/>
          </w:rPr>
          <w:t>Development Tools</w:t>
        </w:r>
        <w:r w:rsidR="00700B05">
          <w:rPr>
            <w:noProof/>
            <w:webHidden/>
          </w:rPr>
          <w:tab/>
        </w:r>
        <w:r w:rsidR="00700B05">
          <w:rPr>
            <w:rStyle w:val="Hyperlink"/>
            <w:noProof/>
            <w:rtl/>
          </w:rPr>
          <w:fldChar w:fldCharType="begin"/>
        </w:r>
        <w:r w:rsidR="00700B05">
          <w:rPr>
            <w:noProof/>
            <w:webHidden/>
          </w:rPr>
          <w:instrText xml:space="preserve"> PAGEREF _Toc155213312 \h </w:instrText>
        </w:r>
        <w:r w:rsidR="00700B05">
          <w:rPr>
            <w:rStyle w:val="Hyperlink"/>
            <w:noProof/>
            <w:rtl/>
          </w:rPr>
        </w:r>
        <w:r w:rsidR="00700B05">
          <w:rPr>
            <w:rStyle w:val="Hyperlink"/>
            <w:noProof/>
            <w:rtl/>
          </w:rPr>
          <w:fldChar w:fldCharType="separate"/>
        </w:r>
        <w:r w:rsidR="00D25463">
          <w:rPr>
            <w:noProof/>
            <w:webHidden/>
          </w:rPr>
          <w:t>88</w:t>
        </w:r>
        <w:r w:rsidR="00700B05">
          <w:rPr>
            <w:rStyle w:val="Hyperlink"/>
            <w:noProof/>
            <w:rtl/>
          </w:rPr>
          <w:fldChar w:fldCharType="end"/>
        </w:r>
      </w:hyperlink>
    </w:p>
    <w:p w14:paraId="1F661AD0" w14:textId="0EE3BA13" w:rsidR="00700B05" w:rsidRDefault="00000000">
      <w:pPr>
        <w:pStyle w:val="TOC2"/>
        <w:rPr>
          <w:rFonts w:asciiTheme="minorHAnsi" w:hAnsiTheme="minorHAnsi" w:cstheme="minorBidi"/>
          <w:bCs w:val="0"/>
          <w:kern w:val="2"/>
          <w:sz w:val="22"/>
          <w:szCs w:val="22"/>
          <w:lang w:val="en-US"/>
          <w14:ligatures w14:val="standardContextual"/>
        </w:rPr>
      </w:pPr>
      <w:hyperlink w:anchor="_Toc155213313" w:history="1">
        <w:r w:rsidR="00700B05" w:rsidRPr="00FA3717">
          <w:rPr>
            <w:rStyle w:val="Hyperlink"/>
          </w:rPr>
          <w:t>4.3</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Implementation</w:t>
        </w:r>
        <w:r w:rsidR="00700B05">
          <w:rPr>
            <w:webHidden/>
          </w:rPr>
          <w:tab/>
        </w:r>
        <w:r w:rsidR="00700B05">
          <w:rPr>
            <w:rStyle w:val="Hyperlink"/>
            <w:rtl/>
          </w:rPr>
          <w:fldChar w:fldCharType="begin"/>
        </w:r>
        <w:r w:rsidR="00700B05">
          <w:rPr>
            <w:webHidden/>
          </w:rPr>
          <w:instrText xml:space="preserve"> PAGEREF _Toc155213313 \h </w:instrText>
        </w:r>
        <w:r w:rsidR="00700B05">
          <w:rPr>
            <w:rStyle w:val="Hyperlink"/>
            <w:rtl/>
          </w:rPr>
        </w:r>
        <w:r w:rsidR="00700B05">
          <w:rPr>
            <w:rStyle w:val="Hyperlink"/>
            <w:rtl/>
          </w:rPr>
          <w:fldChar w:fldCharType="separate"/>
        </w:r>
        <w:r w:rsidR="00D25463">
          <w:rPr>
            <w:webHidden/>
          </w:rPr>
          <w:t>89</w:t>
        </w:r>
        <w:r w:rsidR="00700B05">
          <w:rPr>
            <w:rStyle w:val="Hyperlink"/>
            <w:rtl/>
          </w:rPr>
          <w:fldChar w:fldCharType="end"/>
        </w:r>
      </w:hyperlink>
    </w:p>
    <w:p w14:paraId="2B1F53AA" w14:textId="17F63FFA" w:rsidR="00700B05" w:rsidRDefault="00000000">
      <w:pPr>
        <w:pStyle w:val="TOC3"/>
        <w:rPr>
          <w:rFonts w:asciiTheme="minorHAnsi" w:hAnsiTheme="minorHAnsi"/>
          <w:noProof/>
          <w:kern w:val="2"/>
          <w:sz w:val="22"/>
          <w:lang w:val="en-US"/>
          <w14:ligatures w14:val="standardContextual"/>
        </w:rPr>
      </w:pPr>
      <w:hyperlink w:anchor="_Toc155213314" w:history="1">
        <w:r w:rsidR="00700B05" w:rsidRPr="00FA3717">
          <w:rPr>
            <w:rStyle w:val="Hyperlink"/>
            <w:noProof/>
          </w:rPr>
          <w:t>4.3.1</w:t>
        </w:r>
        <w:r w:rsidR="00700B05">
          <w:rPr>
            <w:rFonts w:asciiTheme="minorHAnsi" w:hAnsiTheme="minorHAnsi"/>
            <w:noProof/>
            <w:kern w:val="2"/>
            <w:sz w:val="22"/>
            <w:lang w:val="en-US"/>
            <w14:ligatures w14:val="standardContextual"/>
          </w:rPr>
          <w:tab/>
        </w:r>
        <w:r w:rsidR="00700B05" w:rsidRPr="00FA3717">
          <w:rPr>
            <w:rStyle w:val="Hyperlink"/>
            <w:noProof/>
          </w:rPr>
          <w:t>Designing The User Interface with Code</w:t>
        </w:r>
        <w:r w:rsidR="00700B05">
          <w:rPr>
            <w:noProof/>
            <w:webHidden/>
          </w:rPr>
          <w:tab/>
        </w:r>
        <w:r w:rsidR="00700B05">
          <w:rPr>
            <w:rStyle w:val="Hyperlink"/>
            <w:noProof/>
            <w:rtl/>
          </w:rPr>
          <w:fldChar w:fldCharType="begin"/>
        </w:r>
        <w:r w:rsidR="00700B05">
          <w:rPr>
            <w:noProof/>
            <w:webHidden/>
          </w:rPr>
          <w:instrText xml:space="preserve"> PAGEREF _Toc155213314 \h </w:instrText>
        </w:r>
        <w:r w:rsidR="00700B05">
          <w:rPr>
            <w:rStyle w:val="Hyperlink"/>
            <w:noProof/>
            <w:rtl/>
          </w:rPr>
        </w:r>
        <w:r w:rsidR="00700B05">
          <w:rPr>
            <w:rStyle w:val="Hyperlink"/>
            <w:noProof/>
            <w:rtl/>
          </w:rPr>
          <w:fldChar w:fldCharType="separate"/>
        </w:r>
        <w:r w:rsidR="00D25463">
          <w:rPr>
            <w:noProof/>
            <w:webHidden/>
          </w:rPr>
          <w:t>89</w:t>
        </w:r>
        <w:r w:rsidR="00700B05">
          <w:rPr>
            <w:rStyle w:val="Hyperlink"/>
            <w:noProof/>
            <w:rtl/>
          </w:rPr>
          <w:fldChar w:fldCharType="end"/>
        </w:r>
      </w:hyperlink>
    </w:p>
    <w:p w14:paraId="6BD959C7" w14:textId="615FD398" w:rsidR="00700B05" w:rsidRDefault="00000000">
      <w:pPr>
        <w:pStyle w:val="TOC2"/>
        <w:rPr>
          <w:rFonts w:asciiTheme="minorHAnsi" w:hAnsiTheme="minorHAnsi" w:cstheme="minorBidi"/>
          <w:bCs w:val="0"/>
          <w:kern w:val="2"/>
          <w:sz w:val="22"/>
          <w:szCs w:val="22"/>
          <w:lang w:val="en-US"/>
          <w14:ligatures w14:val="standardContextual"/>
        </w:rPr>
      </w:pPr>
      <w:hyperlink w:anchor="_Toc155213315" w:history="1">
        <w:r w:rsidR="00700B05" w:rsidRPr="00FA3717">
          <w:rPr>
            <w:rStyle w:val="Hyperlink"/>
          </w:rPr>
          <w:t>4.4</w:t>
        </w:r>
        <w:r w:rsidR="00700B05">
          <w:rPr>
            <w:rFonts w:asciiTheme="minorHAnsi" w:hAnsiTheme="minorHAnsi" w:cstheme="minorBidi"/>
            <w:bCs w:val="0"/>
            <w:kern w:val="2"/>
            <w:sz w:val="22"/>
            <w:szCs w:val="22"/>
            <w:lang w:val="en-US"/>
            <w14:ligatures w14:val="standardContextual"/>
          </w:rPr>
          <w:tab/>
        </w:r>
        <w:r w:rsidR="00700B05" w:rsidRPr="00FA3717">
          <w:rPr>
            <w:rStyle w:val="Hyperlink"/>
          </w:rPr>
          <w:t>Software Test</w:t>
        </w:r>
        <w:r w:rsidR="00700B05">
          <w:rPr>
            <w:webHidden/>
          </w:rPr>
          <w:tab/>
        </w:r>
        <w:r w:rsidR="00700B05">
          <w:rPr>
            <w:rStyle w:val="Hyperlink"/>
            <w:rtl/>
          </w:rPr>
          <w:fldChar w:fldCharType="begin"/>
        </w:r>
        <w:r w:rsidR="00700B05">
          <w:rPr>
            <w:webHidden/>
          </w:rPr>
          <w:instrText xml:space="preserve"> PAGEREF _Toc155213315 \h </w:instrText>
        </w:r>
        <w:r w:rsidR="00700B05">
          <w:rPr>
            <w:rStyle w:val="Hyperlink"/>
            <w:rtl/>
          </w:rPr>
        </w:r>
        <w:r w:rsidR="00700B05">
          <w:rPr>
            <w:rStyle w:val="Hyperlink"/>
            <w:rtl/>
          </w:rPr>
          <w:fldChar w:fldCharType="separate"/>
        </w:r>
        <w:r w:rsidR="00D25463">
          <w:rPr>
            <w:webHidden/>
          </w:rPr>
          <w:t>92</w:t>
        </w:r>
        <w:r w:rsidR="00700B05">
          <w:rPr>
            <w:rStyle w:val="Hyperlink"/>
            <w:rtl/>
          </w:rPr>
          <w:fldChar w:fldCharType="end"/>
        </w:r>
      </w:hyperlink>
    </w:p>
    <w:p w14:paraId="0C5609E7" w14:textId="5E74AF6A" w:rsidR="00700B05" w:rsidRDefault="00000000">
      <w:pPr>
        <w:pStyle w:val="TOC3"/>
        <w:rPr>
          <w:rFonts w:asciiTheme="minorHAnsi" w:hAnsiTheme="minorHAnsi"/>
          <w:noProof/>
          <w:kern w:val="2"/>
          <w:sz w:val="22"/>
          <w:lang w:val="en-US"/>
          <w14:ligatures w14:val="standardContextual"/>
        </w:rPr>
      </w:pPr>
      <w:hyperlink w:anchor="_Toc155213316" w:history="1">
        <w:r w:rsidR="00700B05" w:rsidRPr="00FA3717">
          <w:rPr>
            <w:rStyle w:val="Hyperlink"/>
            <w:noProof/>
          </w:rPr>
          <w:t>4.4.1</w:t>
        </w:r>
        <w:r w:rsidR="00700B05">
          <w:rPr>
            <w:rFonts w:asciiTheme="minorHAnsi" w:hAnsiTheme="minorHAnsi"/>
            <w:noProof/>
            <w:kern w:val="2"/>
            <w:sz w:val="22"/>
            <w:lang w:val="en-US"/>
            <w14:ligatures w14:val="standardContextual"/>
          </w:rPr>
          <w:tab/>
        </w:r>
        <w:r w:rsidR="00700B05" w:rsidRPr="00FA3717">
          <w:rPr>
            <w:rStyle w:val="Hyperlink"/>
            <w:noProof/>
          </w:rPr>
          <w:t>Unit Test</w:t>
        </w:r>
        <w:r w:rsidR="00700B05">
          <w:rPr>
            <w:noProof/>
            <w:webHidden/>
          </w:rPr>
          <w:tab/>
        </w:r>
        <w:r w:rsidR="00700B05">
          <w:rPr>
            <w:rStyle w:val="Hyperlink"/>
            <w:noProof/>
            <w:rtl/>
          </w:rPr>
          <w:fldChar w:fldCharType="begin"/>
        </w:r>
        <w:r w:rsidR="00700B05">
          <w:rPr>
            <w:noProof/>
            <w:webHidden/>
          </w:rPr>
          <w:instrText xml:space="preserve"> PAGEREF _Toc155213316 \h </w:instrText>
        </w:r>
        <w:r w:rsidR="00700B05">
          <w:rPr>
            <w:rStyle w:val="Hyperlink"/>
            <w:noProof/>
            <w:rtl/>
          </w:rPr>
        </w:r>
        <w:r w:rsidR="00700B05">
          <w:rPr>
            <w:rStyle w:val="Hyperlink"/>
            <w:noProof/>
            <w:rtl/>
          </w:rPr>
          <w:fldChar w:fldCharType="separate"/>
        </w:r>
        <w:r w:rsidR="00D25463">
          <w:rPr>
            <w:noProof/>
            <w:webHidden/>
          </w:rPr>
          <w:t>92</w:t>
        </w:r>
        <w:r w:rsidR="00700B05">
          <w:rPr>
            <w:rStyle w:val="Hyperlink"/>
            <w:noProof/>
            <w:rtl/>
          </w:rPr>
          <w:fldChar w:fldCharType="end"/>
        </w:r>
      </w:hyperlink>
    </w:p>
    <w:p w14:paraId="5BC697E4" w14:textId="16BFA708" w:rsidR="00700B05" w:rsidRDefault="00000000">
      <w:pPr>
        <w:pStyle w:val="TOC3"/>
        <w:rPr>
          <w:rFonts w:asciiTheme="minorHAnsi" w:hAnsiTheme="minorHAnsi"/>
          <w:noProof/>
          <w:kern w:val="2"/>
          <w:sz w:val="22"/>
          <w:lang w:val="en-US"/>
          <w14:ligatures w14:val="standardContextual"/>
        </w:rPr>
      </w:pPr>
      <w:hyperlink w:anchor="_Toc155213317" w:history="1">
        <w:r w:rsidR="00700B05" w:rsidRPr="00FA3717">
          <w:rPr>
            <w:rStyle w:val="Hyperlink"/>
            <w:noProof/>
          </w:rPr>
          <w:t>4.4.2</w:t>
        </w:r>
        <w:r w:rsidR="00700B05">
          <w:rPr>
            <w:rFonts w:asciiTheme="minorHAnsi" w:hAnsiTheme="minorHAnsi"/>
            <w:noProof/>
            <w:kern w:val="2"/>
            <w:sz w:val="22"/>
            <w:lang w:val="en-US"/>
            <w14:ligatures w14:val="standardContextual"/>
          </w:rPr>
          <w:tab/>
        </w:r>
        <w:r w:rsidR="00700B05" w:rsidRPr="00FA3717">
          <w:rPr>
            <w:rStyle w:val="Hyperlink"/>
            <w:noProof/>
          </w:rPr>
          <w:t>User Acceptance Testing</w:t>
        </w:r>
        <w:r w:rsidR="00700B05">
          <w:rPr>
            <w:noProof/>
            <w:webHidden/>
          </w:rPr>
          <w:tab/>
        </w:r>
        <w:r w:rsidR="00700B05">
          <w:rPr>
            <w:rStyle w:val="Hyperlink"/>
            <w:noProof/>
            <w:rtl/>
          </w:rPr>
          <w:fldChar w:fldCharType="begin"/>
        </w:r>
        <w:r w:rsidR="00700B05">
          <w:rPr>
            <w:noProof/>
            <w:webHidden/>
          </w:rPr>
          <w:instrText xml:space="preserve"> PAGEREF _Toc155213317 \h </w:instrText>
        </w:r>
        <w:r w:rsidR="00700B05">
          <w:rPr>
            <w:rStyle w:val="Hyperlink"/>
            <w:noProof/>
            <w:rtl/>
          </w:rPr>
        </w:r>
        <w:r w:rsidR="00700B05">
          <w:rPr>
            <w:rStyle w:val="Hyperlink"/>
            <w:noProof/>
            <w:rtl/>
          </w:rPr>
          <w:fldChar w:fldCharType="separate"/>
        </w:r>
        <w:r w:rsidR="00D25463">
          <w:rPr>
            <w:noProof/>
            <w:webHidden/>
          </w:rPr>
          <w:t>92</w:t>
        </w:r>
        <w:r w:rsidR="00700B05">
          <w:rPr>
            <w:rStyle w:val="Hyperlink"/>
            <w:noProof/>
            <w:rtl/>
          </w:rPr>
          <w:fldChar w:fldCharType="end"/>
        </w:r>
      </w:hyperlink>
    </w:p>
    <w:p w14:paraId="6CBDEFC6" w14:textId="3DFA7152" w:rsidR="00700B05" w:rsidRDefault="00000000">
      <w:pPr>
        <w:pStyle w:val="TOC1"/>
        <w:rPr>
          <w:rFonts w:asciiTheme="minorHAnsi" w:hAnsiTheme="minorHAnsi"/>
          <w:b w:val="0"/>
          <w:bCs w:val="0"/>
          <w:caps w:val="0"/>
          <w:kern w:val="2"/>
          <w:sz w:val="22"/>
          <w:lang w:val="en-US"/>
          <w14:ligatures w14:val="standardContextual"/>
        </w:rPr>
      </w:pPr>
      <w:hyperlink w:anchor="_Toc155213318" w:history="1">
        <w:r w:rsidR="00700B05" w:rsidRPr="00FA3717">
          <w:rPr>
            <w:rStyle w:val="Hyperlink"/>
          </w:rPr>
          <w:t>REFERENCES</w:t>
        </w:r>
        <w:r w:rsidR="00700B05">
          <w:rPr>
            <w:webHidden/>
          </w:rPr>
          <w:tab/>
        </w:r>
        <w:r w:rsidR="00700B05">
          <w:rPr>
            <w:rStyle w:val="Hyperlink"/>
            <w:rtl/>
          </w:rPr>
          <w:fldChar w:fldCharType="begin"/>
        </w:r>
        <w:r w:rsidR="00700B05">
          <w:rPr>
            <w:webHidden/>
          </w:rPr>
          <w:instrText xml:space="preserve"> PAGEREF _Toc155213318 \h </w:instrText>
        </w:r>
        <w:r w:rsidR="00700B05">
          <w:rPr>
            <w:rStyle w:val="Hyperlink"/>
            <w:rtl/>
          </w:rPr>
        </w:r>
        <w:r w:rsidR="00700B05">
          <w:rPr>
            <w:rStyle w:val="Hyperlink"/>
            <w:rtl/>
          </w:rPr>
          <w:fldChar w:fldCharType="separate"/>
        </w:r>
        <w:r w:rsidR="00D25463">
          <w:rPr>
            <w:webHidden/>
          </w:rPr>
          <w:t>93</w:t>
        </w:r>
        <w:r w:rsidR="00700B05">
          <w:rPr>
            <w:rStyle w:val="Hyperlink"/>
            <w:rtl/>
          </w:rPr>
          <w:fldChar w:fldCharType="end"/>
        </w:r>
      </w:hyperlink>
    </w:p>
    <w:p w14:paraId="60CE6B3F" w14:textId="4DA478FD" w:rsidR="00725ECF" w:rsidRPr="00725ECF" w:rsidRDefault="00E11BC5" w:rsidP="00725ECF">
      <w:pPr>
        <w:rPr>
          <w:lang w:val="en-US"/>
        </w:rPr>
      </w:pPr>
      <w:r>
        <w:rPr>
          <w:noProof/>
          <w:sz w:val="24"/>
          <w:lang w:val="en-US"/>
        </w:rPr>
        <w:fldChar w:fldCharType="end"/>
      </w:r>
    </w:p>
    <w:p w14:paraId="69F54273" w14:textId="77777777" w:rsidR="00A833E2" w:rsidRPr="00A833E2" w:rsidRDefault="00A833E2" w:rsidP="00A833E2">
      <w:pPr>
        <w:rPr>
          <w:lang w:val="en-US"/>
        </w:rPr>
      </w:pPr>
    </w:p>
    <w:p w14:paraId="01032B92" w14:textId="77777777" w:rsidR="00093825" w:rsidRDefault="00093825" w:rsidP="008215B0">
      <w:pPr>
        <w:pStyle w:val="TITLEATROMANPAGES"/>
      </w:pPr>
      <w:bookmarkStart w:id="5" w:name="_Toc155213254"/>
      <w:r>
        <w:lastRenderedPageBreak/>
        <w:t>LIST OF TABLES</w:t>
      </w:r>
      <w:bookmarkEnd w:id="5"/>
    </w:p>
    <w:p w14:paraId="70FD7313" w14:textId="78C9C06B" w:rsidR="00700B05" w:rsidRDefault="00E36205">
      <w:pPr>
        <w:pStyle w:val="TableofFigures"/>
        <w:rPr>
          <w:rFonts w:asciiTheme="minorHAnsi" w:hAnsiTheme="minorHAnsi"/>
          <w:kern w:val="2"/>
          <w:sz w:val="22"/>
          <w:lang w:val="en-US"/>
          <w14:ligatures w14:val="standardContextual"/>
        </w:rPr>
      </w:pPr>
      <w:r>
        <w:rPr>
          <w:lang w:val="en-US"/>
        </w:rPr>
        <w:fldChar w:fldCharType="begin"/>
      </w:r>
      <w:r>
        <w:rPr>
          <w:lang w:val="en-US"/>
        </w:rPr>
        <w:instrText xml:space="preserve"> TOC \h \z \c "Table" </w:instrText>
      </w:r>
      <w:r>
        <w:rPr>
          <w:lang w:val="en-US"/>
        </w:rPr>
        <w:fldChar w:fldCharType="separate"/>
      </w:r>
      <w:hyperlink w:anchor="_Toc155213319" w:history="1">
        <w:r w:rsidR="00700B05" w:rsidRPr="00EE6946">
          <w:rPr>
            <w:rStyle w:val="Hyperlink"/>
          </w:rPr>
          <w:t xml:space="preserve">Table </w:t>
        </w:r>
        <w:r w:rsidR="00700B05" w:rsidRPr="00EE6946">
          <w:rPr>
            <w:rStyle w:val="Hyperlink"/>
            <w:cs/>
          </w:rPr>
          <w:t>‎</w:t>
        </w:r>
        <w:r w:rsidR="00700B05" w:rsidRPr="00EE6946">
          <w:rPr>
            <w:rStyle w:val="Hyperlink"/>
          </w:rPr>
          <w:t>1.1</w:t>
        </w:r>
        <w:r w:rsidR="00700B05">
          <w:rPr>
            <w:rFonts w:asciiTheme="minorHAnsi" w:hAnsiTheme="minorHAnsi"/>
            <w:kern w:val="2"/>
            <w:sz w:val="22"/>
            <w:lang w:val="en-US"/>
            <w14:ligatures w14:val="standardContextual"/>
          </w:rPr>
          <w:tab/>
        </w:r>
        <w:r w:rsidR="00700B05" w:rsidRPr="00EE6946">
          <w:rPr>
            <w:rStyle w:val="Hyperlink"/>
          </w:rPr>
          <w:t>GER Data from  1993 till 2018</w:t>
        </w:r>
        <w:r w:rsidR="00700B05">
          <w:rPr>
            <w:webHidden/>
          </w:rPr>
          <w:tab/>
        </w:r>
        <w:r w:rsidR="00700B05">
          <w:rPr>
            <w:rStyle w:val="Hyperlink"/>
            <w:rtl/>
          </w:rPr>
          <w:fldChar w:fldCharType="begin"/>
        </w:r>
        <w:r w:rsidR="00700B05">
          <w:rPr>
            <w:webHidden/>
          </w:rPr>
          <w:instrText xml:space="preserve"> PAGEREF _Toc155213319 \h </w:instrText>
        </w:r>
        <w:r w:rsidR="00700B05">
          <w:rPr>
            <w:rStyle w:val="Hyperlink"/>
            <w:rtl/>
          </w:rPr>
        </w:r>
        <w:r w:rsidR="00700B05">
          <w:rPr>
            <w:rStyle w:val="Hyperlink"/>
            <w:rtl/>
          </w:rPr>
          <w:fldChar w:fldCharType="separate"/>
        </w:r>
        <w:r w:rsidR="00D25463">
          <w:rPr>
            <w:webHidden/>
          </w:rPr>
          <w:t>1</w:t>
        </w:r>
        <w:r w:rsidR="00700B05">
          <w:rPr>
            <w:rStyle w:val="Hyperlink"/>
            <w:rtl/>
          </w:rPr>
          <w:fldChar w:fldCharType="end"/>
        </w:r>
      </w:hyperlink>
    </w:p>
    <w:p w14:paraId="46348954" w14:textId="085AC91D" w:rsidR="00700B05" w:rsidRDefault="00000000">
      <w:pPr>
        <w:pStyle w:val="TableofFigures"/>
        <w:rPr>
          <w:rFonts w:asciiTheme="minorHAnsi" w:hAnsiTheme="minorHAnsi"/>
          <w:kern w:val="2"/>
          <w:sz w:val="22"/>
          <w:lang w:val="en-US"/>
          <w14:ligatures w14:val="standardContextual"/>
        </w:rPr>
      </w:pPr>
      <w:hyperlink w:anchor="_Toc155213320" w:history="1">
        <w:r w:rsidR="00700B05" w:rsidRPr="00EE6946">
          <w:rPr>
            <w:rStyle w:val="Hyperlink"/>
          </w:rPr>
          <w:t xml:space="preserve">Table </w:t>
        </w:r>
        <w:r w:rsidR="00700B05" w:rsidRPr="00EE6946">
          <w:rPr>
            <w:rStyle w:val="Hyperlink"/>
            <w:cs/>
          </w:rPr>
          <w:t>‎</w:t>
        </w:r>
        <w:r w:rsidR="00700B05" w:rsidRPr="00EE6946">
          <w:rPr>
            <w:rStyle w:val="Hyperlink"/>
          </w:rPr>
          <w:t>2.1</w:t>
        </w:r>
        <w:r w:rsidR="00700B05">
          <w:rPr>
            <w:rFonts w:asciiTheme="minorHAnsi" w:hAnsiTheme="minorHAnsi"/>
            <w:kern w:val="2"/>
            <w:sz w:val="22"/>
            <w:lang w:val="en-US"/>
            <w14:ligatures w14:val="standardContextual"/>
          </w:rPr>
          <w:tab/>
        </w:r>
        <w:r w:rsidR="00700B05" w:rsidRPr="00EE6946">
          <w:rPr>
            <w:rStyle w:val="Hyperlink"/>
          </w:rPr>
          <w:t>LITERATURE REVIEW</w:t>
        </w:r>
        <w:r w:rsidR="00700B05">
          <w:rPr>
            <w:webHidden/>
          </w:rPr>
          <w:tab/>
        </w:r>
        <w:r w:rsidR="00700B05">
          <w:rPr>
            <w:rStyle w:val="Hyperlink"/>
            <w:rtl/>
          </w:rPr>
          <w:fldChar w:fldCharType="begin"/>
        </w:r>
        <w:r w:rsidR="00700B05">
          <w:rPr>
            <w:webHidden/>
          </w:rPr>
          <w:instrText xml:space="preserve"> PAGEREF _Toc155213320 \h </w:instrText>
        </w:r>
        <w:r w:rsidR="00700B05">
          <w:rPr>
            <w:rStyle w:val="Hyperlink"/>
            <w:rtl/>
          </w:rPr>
        </w:r>
        <w:r w:rsidR="00700B05">
          <w:rPr>
            <w:rStyle w:val="Hyperlink"/>
            <w:rtl/>
          </w:rPr>
          <w:fldChar w:fldCharType="separate"/>
        </w:r>
        <w:r w:rsidR="00D25463">
          <w:rPr>
            <w:webHidden/>
          </w:rPr>
          <w:t>12</w:t>
        </w:r>
        <w:r w:rsidR="00700B05">
          <w:rPr>
            <w:rStyle w:val="Hyperlink"/>
            <w:rtl/>
          </w:rPr>
          <w:fldChar w:fldCharType="end"/>
        </w:r>
      </w:hyperlink>
    </w:p>
    <w:p w14:paraId="688524DE" w14:textId="0016C50D" w:rsidR="00700B05" w:rsidRDefault="00000000">
      <w:pPr>
        <w:pStyle w:val="TableofFigures"/>
        <w:rPr>
          <w:rFonts w:asciiTheme="minorHAnsi" w:hAnsiTheme="minorHAnsi"/>
          <w:kern w:val="2"/>
          <w:sz w:val="22"/>
          <w:lang w:val="en-US"/>
          <w14:ligatures w14:val="standardContextual"/>
        </w:rPr>
      </w:pPr>
      <w:hyperlink w:anchor="_Toc155213321" w:history="1">
        <w:r w:rsidR="00700B05" w:rsidRPr="00EE6946">
          <w:rPr>
            <w:rStyle w:val="Hyperlink"/>
          </w:rPr>
          <w:t xml:space="preserve">Table </w:t>
        </w:r>
        <w:r w:rsidR="00700B05" w:rsidRPr="00EE6946">
          <w:rPr>
            <w:rStyle w:val="Hyperlink"/>
            <w:cs/>
          </w:rPr>
          <w:t>‎</w:t>
        </w:r>
        <w:r w:rsidR="00700B05" w:rsidRPr="00EE6946">
          <w:rPr>
            <w:rStyle w:val="Hyperlink"/>
          </w:rPr>
          <w:t>3.1</w:t>
        </w:r>
        <w:r w:rsidR="00700B05" w:rsidRPr="00EE6946">
          <w:rPr>
            <w:rStyle w:val="Hyperlink"/>
            <w:lang w:val="en-US"/>
          </w:rPr>
          <w:t xml:space="preserve">  </w:t>
        </w:r>
        <w:r w:rsidR="00700B05">
          <w:rPr>
            <w:rFonts w:asciiTheme="minorHAnsi" w:hAnsiTheme="minorHAnsi"/>
            <w:kern w:val="2"/>
            <w:sz w:val="22"/>
            <w:lang w:val="en-US"/>
            <w14:ligatures w14:val="standardContextual"/>
          </w:rPr>
          <w:tab/>
        </w:r>
        <w:r w:rsidR="00700B05" w:rsidRPr="00EE6946">
          <w:rPr>
            <w:rStyle w:val="Hyperlink"/>
            <w:lang w:val="en-US"/>
          </w:rPr>
          <w:t>Advantages of Agile</w:t>
        </w:r>
        <w:r w:rsidR="00700B05" w:rsidRPr="00EE6946">
          <w:rPr>
            <w:rStyle w:val="Hyperlink"/>
          </w:rPr>
          <w:t xml:space="preserve"> Table</w:t>
        </w:r>
        <w:r w:rsidR="00700B05">
          <w:rPr>
            <w:webHidden/>
          </w:rPr>
          <w:tab/>
        </w:r>
        <w:r w:rsidR="00700B05">
          <w:rPr>
            <w:rStyle w:val="Hyperlink"/>
            <w:rtl/>
          </w:rPr>
          <w:fldChar w:fldCharType="begin"/>
        </w:r>
        <w:r w:rsidR="00700B05">
          <w:rPr>
            <w:webHidden/>
          </w:rPr>
          <w:instrText xml:space="preserve"> PAGEREF _Toc155213321 \h </w:instrText>
        </w:r>
        <w:r w:rsidR="00700B05">
          <w:rPr>
            <w:rStyle w:val="Hyperlink"/>
            <w:rtl/>
          </w:rPr>
        </w:r>
        <w:r w:rsidR="00700B05">
          <w:rPr>
            <w:rStyle w:val="Hyperlink"/>
            <w:rtl/>
          </w:rPr>
          <w:fldChar w:fldCharType="separate"/>
        </w:r>
        <w:r w:rsidR="00D25463">
          <w:rPr>
            <w:webHidden/>
          </w:rPr>
          <w:t>21</w:t>
        </w:r>
        <w:r w:rsidR="00700B05">
          <w:rPr>
            <w:rStyle w:val="Hyperlink"/>
            <w:rtl/>
          </w:rPr>
          <w:fldChar w:fldCharType="end"/>
        </w:r>
      </w:hyperlink>
    </w:p>
    <w:p w14:paraId="56E4522E" w14:textId="1BD9F173" w:rsidR="00700B05" w:rsidRDefault="00000000">
      <w:pPr>
        <w:pStyle w:val="TableofFigures"/>
        <w:rPr>
          <w:rFonts w:asciiTheme="minorHAnsi" w:hAnsiTheme="minorHAnsi"/>
          <w:kern w:val="2"/>
          <w:sz w:val="22"/>
          <w:lang w:val="en-US"/>
          <w14:ligatures w14:val="standardContextual"/>
        </w:rPr>
      </w:pPr>
      <w:hyperlink w:anchor="_Toc155213322" w:history="1">
        <w:r w:rsidR="00700B05" w:rsidRPr="00EE6946">
          <w:rPr>
            <w:rStyle w:val="Hyperlink"/>
          </w:rPr>
          <w:t xml:space="preserve">Table </w:t>
        </w:r>
        <w:r w:rsidR="00700B05" w:rsidRPr="00EE6946">
          <w:rPr>
            <w:rStyle w:val="Hyperlink"/>
            <w:cs/>
          </w:rPr>
          <w:t>‎</w:t>
        </w:r>
        <w:r w:rsidR="00700B05" w:rsidRPr="00EE6946">
          <w:rPr>
            <w:rStyle w:val="Hyperlink"/>
          </w:rPr>
          <w:t>3.2</w:t>
        </w:r>
        <w:r w:rsidR="00700B05" w:rsidRPr="00EE6946">
          <w:rPr>
            <w:rStyle w:val="Hyperlink"/>
            <w:lang w:val="en-US"/>
          </w:rPr>
          <w:t xml:space="preserve"> </w:t>
        </w:r>
        <w:r w:rsidR="00700B05">
          <w:rPr>
            <w:rFonts w:asciiTheme="minorHAnsi" w:hAnsiTheme="minorHAnsi"/>
            <w:kern w:val="2"/>
            <w:sz w:val="22"/>
            <w:lang w:val="en-US"/>
            <w14:ligatures w14:val="standardContextual"/>
          </w:rPr>
          <w:tab/>
        </w:r>
        <w:r w:rsidR="00700B05" w:rsidRPr="00EE6946">
          <w:rPr>
            <w:rStyle w:val="Hyperlink"/>
            <w:lang w:val="en-US"/>
          </w:rPr>
          <w:t>Function Requirements</w:t>
        </w:r>
        <w:r w:rsidR="00700B05" w:rsidRPr="00EE6946">
          <w:rPr>
            <w:rStyle w:val="Hyperlink"/>
          </w:rPr>
          <w:t xml:space="preserve"> Table</w:t>
        </w:r>
        <w:r w:rsidR="00700B05">
          <w:rPr>
            <w:webHidden/>
          </w:rPr>
          <w:tab/>
        </w:r>
        <w:r w:rsidR="00700B05">
          <w:rPr>
            <w:rStyle w:val="Hyperlink"/>
            <w:rtl/>
          </w:rPr>
          <w:fldChar w:fldCharType="begin"/>
        </w:r>
        <w:r w:rsidR="00700B05">
          <w:rPr>
            <w:webHidden/>
          </w:rPr>
          <w:instrText xml:space="preserve"> PAGEREF _Toc155213322 \h </w:instrText>
        </w:r>
        <w:r w:rsidR="00700B05">
          <w:rPr>
            <w:rStyle w:val="Hyperlink"/>
            <w:rtl/>
          </w:rPr>
        </w:r>
        <w:r w:rsidR="00700B05">
          <w:rPr>
            <w:rStyle w:val="Hyperlink"/>
            <w:rtl/>
          </w:rPr>
          <w:fldChar w:fldCharType="separate"/>
        </w:r>
        <w:r w:rsidR="00D25463">
          <w:rPr>
            <w:webHidden/>
          </w:rPr>
          <w:t>22</w:t>
        </w:r>
        <w:r w:rsidR="00700B05">
          <w:rPr>
            <w:rStyle w:val="Hyperlink"/>
            <w:rtl/>
          </w:rPr>
          <w:fldChar w:fldCharType="end"/>
        </w:r>
      </w:hyperlink>
    </w:p>
    <w:p w14:paraId="1031A061" w14:textId="5D0264CC" w:rsidR="00700B05" w:rsidRDefault="00000000">
      <w:pPr>
        <w:pStyle w:val="TableofFigures"/>
        <w:rPr>
          <w:rFonts w:asciiTheme="minorHAnsi" w:hAnsiTheme="minorHAnsi"/>
          <w:kern w:val="2"/>
          <w:sz w:val="22"/>
          <w:lang w:val="en-US"/>
          <w14:ligatures w14:val="standardContextual"/>
        </w:rPr>
      </w:pPr>
      <w:hyperlink w:anchor="_Toc155213323" w:history="1">
        <w:r w:rsidR="00700B05" w:rsidRPr="00EE6946">
          <w:rPr>
            <w:rStyle w:val="Hyperlink"/>
          </w:rPr>
          <w:t xml:space="preserve">Table </w:t>
        </w:r>
        <w:r w:rsidR="00700B05" w:rsidRPr="00EE6946">
          <w:rPr>
            <w:rStyle w:val="Hyperlink"/>
            <w:cs/>
          </w:rPr>
          <w:t>‎</w:t>
        </w:r>
        <w:r w:rsidR="00700B05" w:rsidRPr="00EE6946">
          <w:rPr>
            <w:rStyle w:val="Hyperlink"/>
          </w:rPr>
          <w:t>3.3</w:t>
        </w:r>
        <w:r w:rsidR="00700B05">
          <w:rPr>
            <w:rFonts w:asciiTheme="minorHAnsi" w:hAnsiTheme="minorHAnsi"/>
            <w:kern w:val="2"/>
            <w:sz w:val="22"/>
            <w:lang w:val="en-US"/>
            <w14:ligatures w14:val="standardContextual"/>
          </w:rPr>
          <w:tab/>
        </w:r>
        <w:r w:rsidR="00700B05" w:rsidRPr="00EE6946">
          <w:rPr>
            <w:rStyle w:val="Hyperlink"/>
            <w:lang w:val="en-US"/>
          </w:rPr>
          <w:t>Non-Functional Requirements</w:t>
        </w:r>
        <w:r w:rsidR="00700B05" w:rsidRPr="00EE6946">
          <w:rPr>
            <w:rStyle w:val="Hyperlink"/>
          </w:rPr>
          <w:t xml:space="preserve"> Table</w:t>
        </w:r>
        <w:r w:rsidR="00700B05">
          <w:rPr>
            <w:webHidden/>
          </w:rPr>
          <w:tab/>
        </w:r>
        <w:r w:rsidR="00700B05">
          <w:rPr>
            <w:rStyle w:val="Hyperlink"/>
            <w:rtl/>
          </w:rPr>
          <w:fldChar w:fldCharType="begin"/>
        </w:r>
        <w:r w:rsidR="00700B05">
          <w:rPr>
            <w:webHidden/>
          </w:rPr>
          <w:instrText xml:space="preserve"> PAGEREF _Toc155213323 \h </w:instrText>
        </w:r>
        <w:r w:rsidR="00700B05">
          <w:rPr>
            <w:rStyle w:val="Hyperlink"/>
            <w:rtl/>
          </w:rPr>
        </w:r>
        <w:r w:rsidR="00700B05">
          <w:rPr>
            <w:rStyle w:val="Hyperlink"/>
            <w:rtl/>
          </w:rPr>
          <w:fldChar w:fldCharType="separate"/>
        </w:r>
        <w:r w:rsidR="00D25463">
          <w:rPr>
            <w:webHidden/>
          </w:rPr>
          <w:t>23</w:t>
        </w:r>
        <w:r w:rsidR="00700B05">
          <w:rPr>
            <w:rStyle w:val="Hyperlink"/>
            <w:rtl/>
          </w:rPr>
          <w:fldChar w:fldCharType="end"/>
        </w:r>
      </w:hyperlink>
    </w:p>
    <w:p w14:paraId="5AE271C4" w14:textId="43A5B6FA" w:rsidR="00700B05" w:rsidRDefault="00000000">
      <w:pPr>
        <w:pStyle w:val="TableofFigures"/>
        <w:rPr>
          <w:rFonts w:asciiTheme="minorHAnsi" w:hAnsiTheme="minorHAnsi"/>
          <w:kern w:val="2"/>
          <w:sz w:val="22"/>
          <w:lang w:val="en-US"/>
          <w14:ligatures w14:val="standardContextual"/>
        </w:rPr>
      </w:pPr>
      <w:hyperlink w:anchor="_Toc155213324" w:history="1">
        <w:r w:rsidR="00700B05" w:rsidRPr="00EE6946">
          <w:rPr>
            <w:rStyle w:val="Hyperlink"/>
          </w:rPr>
          <w:t xml:space="preserve">Table </w:t>
        </w:r>
        <w:r w:rsidR="00700B05" w:rsidRPr="00EE6946">
          <w:rPr>
            <w:rStyle w:val="Hyperlink"/>
            <w:cs/>
          </w:rPr>
          <w:t>‎</w:t>
        </w:r>
        <w:r w:rsidR="00700B05" w:rsidRPr="00EE6946">
          <w:rPr>
            <w:rStyle w:val="Hyperlink"/>
          </w:rPr>
          <w:t>3.4</w:t>
        </w:r>
        <w:r w:rsidR="00700B05">
          <w:rPr>
            <w:rFonts w:asciiTheme="minorHAnsi" w:hAnsiTheme="minorHAnsi"/>
            <w:kern w:val="2"/>
            <w:sz w:val="22"/>
            <w:lang w:val="en-US"/>
            <w14:ligatures w14:val="standardContextual"/>
          </w:rPr>
          <w:tab/>
        </w:r>
        <w:r w:rsidR="00700B05" w:rsidRPr="00EE6946">
          <w:rPr>
            <w:rStyle w:val="Hyperlink"/>
            <w:lang w:val="en-US"/>
          </w:rPr>
          <w:t>CollageEaseUser Registration Management System Table</w:t>
        </w:r>
        <w:r w:rsidR="00700B05">
          <w:rPr>
            <w:webHidden/>
          </w:rPr>
          <w:tab/>
        </w:r>
        <w:r w:rsidR="00700B05">
          <w:rPr>
            <w:rStyle w:val="Hyperlink"/>
            <w:rtl/>
          </w:rPr>
          <w:fldChar w:fldCharType="begin"/>
        </w:r>
        <w:r w:rsidR="00700B05">
          <w:rPr>
            <w:webHidden/>
          </w:rPr>
          <w:instrText xml:space="preserve"> PAGEREF _Toc155213324 \h </w:instrText>
        </w:r>
        <w:r w:rsidR="00700B05">
          <w:rPr>
            <w:rStyle w:val="Hyperlink"/>
            <w:rtl/>
          </w:rPr>
        </w:r>
        <w:r w:rsidR="00700B05">
          <w:rPr>
            <w:rStyle w:val="Hyperlink"/>
            <w:rtl/>
          </w:rPr>
          <w:fldChar w:fldCharType="separate"/>
        </w:r>
        <w:r w:rsidR="00D25463">
          <w:rPr>
            <w:webHidden/>
          </w:rPr>
          <w:t>27</w:t>
        </w:r>
        <w:r w:rsidR="00700B05">
          <w:rPr>
            <w:rStyle w:val="Hyperlink"/>
            <w:rtl/>
          </w:rPr>
          <w:fldChar w:fldCharType="end"/>
        </w:r>
      </w:hyperlink>
    </w:p>
    <w:p w14:paraId="3C3365D0" w14:textId="4374B508" w:rsidR="00700B05" w:rsidRDefault="00000000">
      <w:pPr>
        <w:pStyle w:val="TableofFigures"/>
        <w:rPr>
          <w:rFonts w:asciiTheme="minorHAnsi" w:hAnsiTheme="minorHAnsi"/>
          <w:kern w:val="2"/>
          <w:sz w:val="22"/>
          <w:lang w:val="en-US"/>
          <w14:ligatures w14:val="standardContextual"/>
        </w:rPr>
      </w:pPr>
      <w:hyperlink w:anchor="_Toc155213325" w:history="1">
        <w:r w:rsidR="00700B05" w:rsidRPr="00EE6946">
          <w:rPr>
            <w:rStyle w:val="Hyperlink"/>
          </w:rPr>
          <w:t xml:space="preserve">Table </w:t>
        </w:r>
        <w:r w:rsidR="00700B05" w:rsidRPr="00EE6946">
          <w:rPr>
            <w:rStyle w:val="Hyperlink"/>
            <w:cs/>
          </w:rPr>
          <w:t>‎</w:t>
        </w:r>
        <w:r w:rsidR="00700B05" w:rsidRPr="00EE6946">
          <w:rPr>
            <w:rStyle w:val="Hyperlink"/>
          </w:rPr>
          <w:t>3.5</w:t>
        </w:r>
        <w:r w:rsidR="00700B05">
          <w:rPr>
            <w:rFonts w:asciiTheme="minorHAnsi" w:hAnsiTheme="minorHAnsi"/>
            <w:kern w:val="2"/>
            <w:sz w:val="22"/>
            <w:lang w:val="en-US"/>
            <w14:ligatures w14:val="standardContextual"/>
          </w:rPr>
          <w:tab/>
        </w:r>
        <w:r w:rsidR="00700B05" w:rsidRPr="00EE6946">
          <w:rPr>
            <w:rStyle w:val="Hyperlink"/>
            <w:lang w:val="en-US"/>
          </w:rPr>
          <w:t>CollageEase Admin Management and Data Entry System</w:t>
        </w:r>
        <w:r w:rsidR="00700B05" w:rsidRPr="00EE6946">
          <w:rPr>
            <w:rStyle w:val="Hyperlink"/>
          </w:rPr>
          <w:t xml:space="preserve"> Table</w:t>
        </w:r>
        <w:r w:rsidR="00700B05">
          <w:rPr>
            <w:webHidden/>
          </w:rPr>
          <w:tab/>
        </w:r>
        <w:r w:rsidR="00700B05">
          <w:rPr>
            <w:rStyle w:val="Hyperlink"/>
            <w:rtl/>
          </w:rPr>
          <w:fldChar w:fldCharType="begin"/>
        </w:r>
        <w:r w:rsidR="00700B05">
          <w:rPr>
            <w:webHidden/>
          </w:rPr>
          <w:instrText xml:space="preserve"> PAGEREF _Toc155213325 \h </w:instrText>
        </w:r>
        <w:r w:rsidR="00700B05">
          <w:rPr>
            <w:rStyle w:val="Hyperlink"/>
            <w:rtl/>
          </w:rPr>
        </w:r>
        <w:r w:rsidR="00700B05">
          <w:rPr>
            <w:rStyle w:val="Hyperlink"/>
            <w:rtl/>
          </w:rPr>
          <w:fldChar w:fldCharType="separate"/>
        </w:r>
        <w:r w:rsidR="00D25463">
          <w:rPr>
            <w:webHidden/>
          </w:rPr>
          <w:t>29</w:t>
        </w:r>
        <w:r w:rsidR="00700B05">
          <w:rPr>
            <w:rStyle w:val="Hyperlink"/>
            <w:rtl/>
          </w:rPr>
          <w:fldChar w:fldCharType="end"/>
        </w:r>
      </w:hyperlink>
    </w:p>
    <w:p w14:paraId="1AD5AED6" w14:textId="0888A9FE" w:rsidR="00700B05" w:rsidRDefault="00000000">
      <w:pPr>
        <w:pStyle w:val="TableofFigures"/>
        <w:rPr>
          <w:rFonts w:asciiTheme="minorHAnsi" w:hAnsiTheme="minorHAnsi"/>
          <w:kern w:val="2"/>
          <w:sz w:val="22"/>
          <w:lang w:val="en-US"/>
          <w14:ligatures w14:val="standardContextual"/>
        </w:rPr>
      </w:pPr>
      <w:hyperlink w:anchor="_Toc155213326" w:history="1">
        <w:r w:rsidR="00700B05" w:rsidRPr="00EE6946">
          <w:rPr>
            <w:rStyle w:val="Hyperlink"/>
          </w:rPr>
          <w:t xml:space="preserve">Table </w:t>
        </w:r>
        <w:r w:rsidR="00700B05" w:rsidRPr="00EE6946">
          <w:rPr>
            <w:rStyle w:val="Hyperlink"/>
            <w:cs/>
          </w:rPr>
          <w:t>‎</w:t>
        </w:r>
        <w:r w:rsidR="00700B05" w:rsidRPr="00EE6946">
          <w:rPr>
            <w:rStyle w:val="Hyperlink"/>
          </w:rPr>
          <w:t>3.6</w:t>
        </w:r>
        <w:r w:rsidR="00700B05">
          <w:rPr>
            <w:rFonts w:asciiTheme="minorHAnsi" w:hAnsiTheme="minorHAnsi"/>
            <w:kern w:val="2"/>
            <w:sz w:val="22"/>
            <w:lang w:val="en-US"/>
            <w14:ligatures w14:val="standardContextual"/>
          </w:rPr>
          <w:tab/>
        </w:r>
        <w:r w:rsidR="00700B05" w:rsidRPr="00EE6946">
          <w:rPr>
            <w:rStyle w:val="Hyperlink"/>
          </w:rPr>
          <w:t xml:space="preserve">CollageEase </w:t>
        </w:r>
        <w:r w:rsidR="00700B05" w:rsidRPr="00EE6946">
          <w:rPr>
            <w:rStyle w:val="Hyperlink"/>
            <w:lang w:val="en-US"/>
          </w:rPr>
          <w:t>User Feedback Management System Table</w:t>
        </w:r>
        <w:r w:rsidR="00700B05">
          <w:rPr>
            <w:webHidden/>
          </w:rPr>
          <w:tab/>
        </w:r>
        <w:r w:rsidR="00700B05">
          <w:rPr>
            <w:rStyle w:val="Hyperlink"/>
            <w:rtl/>
          </w:rPr>
          <w:fldChar w:fldCharType="begin"/>
        </w:r>
        <w:r w:rsidR="00700B05">
          <w:rPr>
            <w:webHidden/>
          </w:rPr>
          <w:instrText xml:space="preserve"> PAGEREF _Toc155213326 \h </w:instrText>
        </w:r>
        <w:r w:rsidR="00700B05">
          <w:rPr>
            <w:rStyle w:val="Hyperlink"/>
            <w:rtl/>
          </w:rPr>
        </w:r>
        <w:r w:rsidR="00700B05">
          <w:rPr>
            <w:rStyle w:val="Hyperlink"/>
            <w:rtl/>
          </w:rPr>
          <w:fldChar w:fldCharType="separate"/>
        </w:r>
        <w:r w:rsidR="00D25463">
          <w:rPr>
            <w:webHidden/>
          </w:rPr>
          <w:t>30</w:t>
        </w:r>
        <w:r w:rsidR="00700B05">
          <w:rPr>
            <w:rStyle w:val="Hyperlink"/>
            <w:rtl/>
          </w:rPr>
          <w:fldChar w:fldCharType="end"/>
        </w:r>
      </w:hyperlink>
    </w:p>
    <w:p w14:paraId="12A10C28" w14:textId="48F05C2E" w:rsidR="00700B05" w:rsidRDefault="00000000">
      <w:pPr>
        <w:pStyle w:val="TableofFigures"/>
        <w:rPr>
          <w:rFonts w:asciiTheme="minorHAnsi" w:hAnsiTheme="minorHAnsi"/>
          <w:kern w:val="2"/>
          <w:sz w:val="22"/>
          <w:lang w:val="en-US"/>
          <w14:ligatures w14:val="standardContextual"/>
        </w:rPr>
      </w:pPr>
      <w:hyperlink w:anchor="_Toc155213327" w:history="1">
        <w:r w:rsidR="00700B05" w:rsidRPr="00EE6946">
          <w:rPr>
            <w:rStyle w:val="Hyperlink"/>
          </w:rPr>
          <w:t xml:space="preserve">Table </w:t>
        </w:r>
        <w:r w:rsidR="00700B05" w:rsidRPr="00EE6946">
          <w:rPr>
            <w:rStyle w:val="Hyperlink"/>
            <w:cs/>
          </w:rPr>
          <w:t>‎</w:t>
        </w:r>
        <w:r w:rsidR="00700B05" w:rsidRPr="00EE6946">
          <w:rPr>
            <w:rStyle w:val="Hyperlink"/>
          </w:rPr>
          <w:t>3.7</w:t>
        </w:r>
        <w:r w:rsidR="00700B05">
          <w:rPr>
            <w:rFonts w:asciiTheme="minorHAnsi" w:hAnsiTheme="minorHAnsi"/>
            <w:kern w:val="2"/>
            <w:sz w:val="22"/>
            <w:lang w:val="en-US"/>
            <w14:ligatures w14:val="standardContextual"/>
          </w:rPr>
          <w:tab/>
        </w:r>
        <w:r w:rsidR="00700B05" w:rsidRPr="00EE6946">
          <w:rPr>
            <w:rStyle w:val="Hyperlink"/>
            <w:lang w:val="en-US"/>
          </w:rPr>
          <w:t>CollageEase Management Community Hub System Table</w:t>
        </w:r>
        <w:r w:rsidR="00700B05">
          <w:rPr>
            <w:webHidden/>
          </w:rPr>
          <w:tab/>
        </w:r>
        <w:r w:rsidR="00700B05">
          <w:rPr>
            <w:rStyle w:val="Hyperlink"/>
            <w:rtl/>
          </w:rPr>
          <w:fldChar w:fldCharType="begin"/>
        </w:r>
        <w:r w:rsidR="00700B05">
          <w:rPr>
            <w:webHidden/>
          </w:rPr>
          <w:instrText xml:space="preserve"> PAGEREF _Toc155213327 \h </w:instrText>
        </w:r>
        <w:r w:rsidR="00700B05">
          <w:rPr>
            <w:rStyle w:val="Hyperlink"/>
            <w:rtl/>
          </w:rPr>
        </w:r>
        <w:r w:rsidR="00700B05">
          <w:rPr>
            <w:rStyle w:val="Hyperlink"/>
            <w:rtl/>
          </w:rPr>
          <w:fldChar w:fldCharType="separate"/>
        </w:r>
        <w:r w:rsidR="00D25463">
          <w:rPr>
            <w:webHidden/>
          </w:rPr>
          <w:t>32</w:t>
        </w:r>
        <w:r w:rsidR="00700B05">
          <w:rPr>
            <w:rStyle w:val="Hyperlink"/>
            <w:rtl/>
          </w:rPr>
          <w:fldChar w:fldCharType="end"/>
        </w:r>
      </w:hyperlink>
    </w:p>
    <w:p w14:paraId="475C07CA" w14:textId="62D02B60" w:rsidR="00700B05" w:rsidRDefault="00000000">
      <w:pPr>
        <w:pStyle w:val="TableofFigures"/>
        <w:rPr>
          <w:rFonts w:asciiTheme="minorHAnsi" w:hAnsiTheme="minorHAnsi"/>
          <w:kern w:val="2"/>
          <w:sz w:val="22"/>
          <w:lang w:val="en-US"/>
          <w14:ligatures w14:val="standardContextual"/>
        </w:rPr>
      </w:pPr>
      <w:hyperlink w:anchor="_Toc155213328" w:history="1">
        <w:r w:rsidR="00700B05" w:rsidRPr="00EE6946">
          <w:rPr>
            <w:rStyle w:val="Hyperlink"/>
          </w:rPr>
          <w:t xml:space="preserve">Table </w:t>
        </w:r>
        <w:r w:rsidR="00700B05" w:rsidRPr="00EE6946">
          <w:rPr>
            <w:rStyle w:val="Hyperlink"/>
            <w:cs/>
          </w:rPr>
          <w:t>‎</w:t>
        </w:r>
        <w:r w:rsidR="00700B05" w:rsidRPr="00EE6946">
          <w:rPr>
            <w:rStyle w:val="Hyperlink"/>
          </w:rPr>
          <w:t>3.8</w:t>
        </w:r>
        <w:r w:rsidR="00700B05">
          <w:rPr>
            <w:rFonts w:asciiTheme="minorHAnsi" w:hAnsiTheme="minorHAnsi"/>
            <w:kern w:val="2"/>
            <w:sz w:val="22"/>
            <w:lang w:val="en-US"/>
            <w14:ligatures w14:val="standardContextual"/>
          </w:rPr>
          <w:tab/>
        </w:r>
        <w:r w:rsidR="00700B05" w:rsidRPr="00EE6946">
          <w:rPr>
            <w:rStyle w:val="Hyperlink"/>
          </w:rPr>
          <w:t xml:space="preserve">CollageEase </w:t>
        </w:r>
        <w:r w:rsidR="00700B05" w:rsidRPr="00EE6946">
          <w:rPr>
            <w:rStyle w:val="Hyperlink"/>
            <w:lang w:val="en-US"/>
          </w:rPr>
          <w:t>Management Donation System Table</w:t>
        </w:r>
        <w:r w:rsidR="00700B05">
          <w:rPr>
            <w:webHidden/>
          </w:rPr>
          <w:tab/>
        </w:r>
        <w:r w:rsidR="00700B05">
          <w:rPr>
            <w:rStyle w:val="Hyperlink"/>
            <w:rtl/>
          </w:rPr>
          <w:fldChar w:fldCharType="begin"/>
        </w:r>
        <w:r w:rsidR="00700B05">
          <w:rPr>
            <w:webHidden/>
          </w:rPr>
          <w:instrText xml:space="preserve"> PAGEREF _Toc155213328 \h </w:instrText>
        </w:r>
        <w:r w:rsidR="00700B05">
          <w:rPr>
            <w:rStyle w:val="Hyperlink"/>
            <w:rtl/>
          </w:rPr>
        </w:r>
        <w:r w:rsidR="00700B05">
          <w:rPr>
            <w:rStyle w:val="Hyperlink"/>
            <w:rtl/>
          </w:rPr>
          <w:fldChar w:fldCharType="separate"/>
        </w:r>
        <w:r w:rsidR="00D25463">
          <w:rPr>
            <w:webHidden/>
          </w:rPr>
          <w:t>34</w:t>
        </w:r>
        <w:r w:rsidR="00700B05">
          <w:rPr>
            <w:rStyle w:val="Hyperlink"/>
            <w:rtl/>
          </w:rPr>
          <w:fldChar w:fldCharType="end"/>
        </w:r>
      </w:hyperlink>
    </w:p>
    <w:p w14:paraId="30A39F22" w14:textId="6ABAF2E4" w:rsidR="00700B05" w:rsidRDefault="00000000">
      <w:pPr>
        <w:pStyle w:val="TableofFigures"/>
        <w:rPr>
          <w:rFonts w:asciiTheme="minorHAnsi" w:hAnsiTheme="minorHAnsi"/>
          <w:kern w:val="2"/>
          <w:sz w:val="22"/>
          <w:lang w:val="en-US"/>
          <w14:ligatures w14:val="standardContextual"/>
        </w:rPr>
      </w:pPr>
      <w:hyperlink w:anchor="_Toc155213329" w:history="1">
        <w:r w:rsidR="00700B05" w:rsidRPr="00EE6946">
          <w:rPr>
            <w:rStyle w:val="Hyperlink"/>
          </w:rPr>
          <w:t xml:space="preserve">Table </w:t>
        </w:r>
        <w:r w:rsidR="00700B05" w:rsidRPr="00EE6946">
          <w:rPr>
            <w:rStyle w:val="Hyperlink"/>
            <w:cs/>
          </w:rPr>
          <w:t>‎</w:t>
        </w:r>
        <w:r w:rsidR="00700B05" w:rsidRPr="00EE6946">
          <w:rPr>
            <w:rStyle w:val="Hyperlink"/>
          </w:rPr>
          <w:t>3.9</w:t>
        </w:r>
        <w:r w:rsidR="00700B05">
          <w:rPr>
            <w:rFonts w:asciiTheme="minorHAnsi" w:hAnsiTheme="minorHAnsi"/>
            <w:kern w:val="2"/>
            <w:sz w:val="22"/>
            <w:lang w:val="en-US"/>
            <w14:ligatures w14:val="standardContextual"/>
          </w:rPr>
          <w:tab/>
        </w:r>
        <w:r w:rsidR="00700B05" w:rsidRPr="00EE6946">
          <w:rPr>
            <w:rStyle w:val="Hyperlink"/>
          </w:rPr>
          <w:t>CollageEase Management Report System Table</w:t>
        </w:r>
        <w:r w:rsidR="00700B05">
          <w:rPr>
            <w:webHidden/>
          </w:rPr>
          <w:tab/>
        </w:r>
        <w:r w:rsidR="00700B05">
          <w:rPr>
            <w:rStyle w:val="Hyperlink"/>
            <w:rtl/>
          </w:rPr>
          <w:fldChar w:fldCharType="begin"/>
        </w:r>
        <w:r w:rsidR="00700B05">
          <w:rPr>
            <w:webHidden/>
          </w:rPr>
          <w:instrText xml:space="preserve"> PAGEREF _Toc155213329 \h </w:instrText>
        </w:r>
        <w:r w:rsidR="00700B05">
          <w:rPr>
            <w:rStyle w:val="Hyperlink"/>
            <w:rtl/>
          </w:rPr>
        </w:r>
        <w:r w:rsidR="00700B05">
          <w:rPr>
            <w:rStyle w:val="Hyperlink"/>
            <w:rtl/>
          </w:rPr>
          <w:fldChar w:fldCharType="separate"/>
        </w:r>
        <w:r w:rsidR="00D25463">
          <w:rPr>
            <w:webHidden/>
          </w:rPr>
          <w:t>36</w:t>
        </w:r>
        <w:r w:rsidR="00700B05">
          <w:rPr>
            <w:rStyle w:val="Hyperlink"/>
            <w:rtl/>
          </w:rPr>
          <w:fldChar w:fldCharType="end"/>
        </w:r>
      </w:hyperlink>
    </w:p>
    <w:p w14:paraId="101CB186" w14:textId="1D874C6D" w:rsidR="00700B05" w:rsidRDefault="00000000">
      <w:pPr>
        <w:pStyle w:val="TableofFigures"/>
        <w:rPr>
          <w:rFonts w:asciiTheme="minorHAnsi" w:hAnsiTheme="minorHAnsi"/>
          <w:kern w:val="2"/>
          <w:sz w:val="22"/>
          <w:lang w:val="en-US"/>
          <w14:ligatures w14:val="standardContextual"/>
        </w:rPr>
      </w:pPr>
      <w:hyperlink w:anchor="_Toc155213330" w:history="1">
        <w:r w:rsidR="00700B05" w:rsidRPr="00EE6946">
          <w:rPr>
            <w:rStyle w:val="Hyperlink"/>
          </w:rPr>
          <w:t xml:space="preserve">Table </w:t>
        </w:r>
        <w:r w:rsidR="00700B05" w:rsidRPr="00EE6946">
          <w:rPr>
            <w:rStyle w:val="Hyperlink"/>
            <w:cs/>
          </w:rPr>
          <w:t>‎</w:t>
        </w:r>
        <w:r w:rsidR="00700B05" w:rsidRPr="00EE6946">
          <w:rPr>
            <w:rStyle w:val="Hyperlink"/>
          </w:rPr>
          <w:t>3.10</w:t>
        </w:r>
        <w:r w:rsidR="00700B05">
          <w:rPr>
            <w:rFonts w:asciiTheme="minorHAnsi" w:hAnsiTheme="minorHAnsi"/>
            <w:kern w:val="2"/>
            <w:sz w:val="22"/>
            <w:lang w:val="en-US"/>
            <w14:ligatures w14:val="standardContextual"/>
          </w:rPr>
          <w:tab/>
        </w:r>
        <w:r w:rsidR="00700B05" w:rsidRPr="00EE6946">
          <w:rPr>
            <w:rStyle w:val="Hyperlink"/>
            <w:lang w:val="en-US"/>
          </w:rPr>
          <w:t>CollageEase Manage Registration for Interest Table</w:t>
        </w:r>
        <w:r w:rsidR="00700B05">
          <w:rPr>
            <w:webHidden/>
          </w:rPr>
          <w:tab/>
        </w:r>
        <w:r w:rsidR="00700B05">
          <w:rPr>
            <w:rStyle w:val="Hyperlink"/>
            <w:rtl/>
          </w:rPr>
          <w:fldChar w:fldCharType="begin"/>
        </w:r>
        <w:r w:rsidR="00700B05">
          <w:rPr>
            <w:webHidden/>
          </w:rPr>
          <w:instrText xml:space="preserve"> PAGEREF _Toc155213330 \h </w:instrText>
        </w:r>
        <w:r w:rsidR="00700B05">
          <w:rPr>
            <w:rStyle w:val="Hyperlink"/>
            <w:rtl/>
          </w:rPr>
        </w:r>
        <w:r w:rsidR="00700B05">
          <w:rPr>
            <w:rStyle w:val="Hyperlink"/>
            <w:rtl/>
          </w:rPr>
          <w:fldChar w:fldCharType="separate"/>
        </w:r>
        <w:r w:rsidR="00D25463">
          <w:rPr>
            <w:webHidden/>
          </w:rPr>
          <w:t>37</w:t>
        </w:r>
        <w:r w:rsidR="00700B05">
          <w:rPr>
            <w:rStyle w:val="Hyperlink"/>
            <w:rtl/>
          </w:rPr>
          <w:fldChar w:fldCharType="end"/>
        </w:r>
      </w:hyperlink>
    </w:p>
    <w:p w14:paraId="37D310CF" w14:textId="3D7F504A" w:rsidR="00700B05" w:rsidRDefault="00000000">
      <w:pPr>
        <w:pStyle w:val="TableofFigures"/>
        <w:rPr>
          <w:rFonts w:asciiTheme="minorHAnsi" w:hAnsiTheme="minorHAnsi"/>
          <w:kern w:val="2"/>
          <w:sz w:val="22"/>
          <w:lang w:val="en-US"/>
          <w14:ligatures w14:val="standardContextual"/>
        </w:rPr>
      </w:pPr>
      <w:hyperlink w:anchor="_Toc155213331" w:history="1">
        <w:r w:rsidR="00700B05" w:rsidRPr="00EE6946">
          <w:rPr>
            <w:rStyle w:val="Hyperlink"/>
          </w:rPr>
          <w:t xml:space="preserve">Table </w:t>
        </w:r>
        <w:r w:rsidR="00700B05" w:rsidRPr="00EE6946">
          <w:rPr>
            <w:rStyle w:val="Hyperlink"/>
            <w:cs/>
          </w:rPr>
          <w:t>‎</w:t>
        </w:r>
        <w:r w:rsidR="00700B05" w:rsidRPr="00EE6946">
          <w:rPr>
            <w:rStyle w:val="Hyperlink"/>
          </w:rPr>
          <w:t>3.11</w:t>
        </w:r>
        <w:r w:rsidR="00700B05">
          <w:rPr>
            <w:rFonts w:asciiTheme="minorHAnsi" w:hAnsiTheme="minorHAnsi"/>
            <w:kern w:val="2"/>
            <w:sz w:val="22"/>
            <w:lang w:val="en-US"/>
            <w14:ligatures w14:val="standardContextual"/>
          </w:rPr>
          <w:tab/>
        </w:r>
        <w:r w:rsidR="00700B05" w:rsidRPr="00EE6946">
          <w:rPr>
            <w:rStyle w:val="Hyperlink"/>
            <w:lang w:val="en-US"/>
          </w:rPr>
          <w:t>Entity User Data Dictionary Table</w:t>
        </w:r>
        <w:r w:rsidR="00700B05">
          <w:rPr>
            <w:webHidden/>
          </w:rPr>
          <w:tab/>
        </w:r>
        <w:r w:rsidR="00700B05">
          <w:rPr>
            <w:rStyle w:val="Hyperlink"/>
            <w:rtl/>
          </w:rPr>
          <w:fldChar w:fldCharType="begin"/>
        </w:r>
        <w:r w:rsidR="00700B05">
          <w:rPr>
            <w:webHidden/>
          </w:rPr>
          <w:instrText xml:space="preserve"> PAGEREF _Toc155213331 \h </w:instrText>
        </w:r>
        <w:r w:rsidR="00700B05">
          <w:rPr>
            <w:rStyle w:val="Hyperlink"/>
            <w:rtl/>
          </w:rPr>
        </w:r>
        <w:r w:rsidR="00700B05">
          <w:rPr>
            <w:rStyle w:val="Hyperlink"/>
            <w:rtl/>
          </w:rPr>
          <w:fldChar w:fldCharType="separate"/>
        </w:r>
        <w:r w:rsidR="00D25463">
          <w:rPr>
            <w:webHidden/>
          </w:rPr>
          <w:t>51</w:t>
        </w:r>
        <w:r w:rsidR="00700B05">
          <w:rPr>
            <w:rStyle w:val="Hyperlink"/>
            <w:rtl/>
          </w:rPr>
          <w:fldChar w:fldCharType="end"/>
        </w:r>
      </w:hyperlink>
    </w:p>
    <w:p w14:paraId="3738B8B4" w14:textId="1C29D783" w:rsidR="00700B05" w:rsidRDefault="00000000">
      <w:pPr>
        <w:pStyle w:val="TableofFigures"/>
        <w:rPr>
          <w:rFonts w:asciiTheme="minorHAnsi" w:hAnsiTheme="minorHAnsi"/>
          <w:kern w:val="2"/>
          <w:sz w:val="22"/>
          <w:lang w:val="en-US"/>
          <w14:ligatures w14:val="standardContextual"/>
        </w:rPr>
      </w:pPr>
      <w:hyperlink w:anchor="_Toc155213332" w:history="1">
        <w:r w:rsidR="00700B05" w:rsidRPr="00EE6946">
          <w:rPr>
            <w:rStyle w:val="Hyperlink"/>
          </w:rPr>
          <w:t xml:space="preserve">Table </w:t>
        </w:r>
        <w:r w:rsidR="00700B05" w:rsidRPr="00EE6946">
          <w:rPr>
            <w:rStyle w:val="Hyperlink"/>
            <w:cs/>
          </w:rPr>
          <w:t>‎</w:t>
        </w:r>
        <w:r w:rsidR="00700B05" w:rsidRPr="00EE6946">
          <w:rPr>
            <w:rStyle w:val="Hyperlink"/>
          </w:rPr>
          <w:t>3.12</w:t>
        </w:r>
        <w:r w:rsidR="00700B05">
          <w:rPr>
            <w:rFonts w:asciiTheme="minorHAnsi" w:hAnsiTheme="minorHAnsi"/>
            <w:kern w:val="2"/>
            <w:sz w:val="22"/>
            <w:lang w:val="en-US"/>
            <w14:ligatures w14:val="standardContextual"/>
          </w:rPr>
          <w:tab/>
        </w:r>
        <w:r w:rsidR="00700B05" w:rsidRPr="00EE6946">
          <w:rPr>
            <w:rStyle w:val="Hyperlink"/>
            <w:lang w:val="en-US"/>
          </w:rPr>
          <w:t>Entity Admin Data Dictionary Table</w:t>
        </w:r>
        <w:r w:rsidR="00700B05">
          <w:rPr>
            <w:webHidden/>
          </w:rPr>
          <w:tab/>
        </w:r>
        <w:r w:rsidR="00700B05">
          <w:rPr>
            <w:rStyle w:val="Hyperlink"/>
            <w:rtl/>
          </w:rPr>
          <w:fldChar w:fldCharType="begin"/>
        </w:r>
        <w:r w:rsidR="00700B05">
          <w:rPr>
            <w:webHidden/>
          </w:rPr>
          <w:instrText xml:space="preserve"> PAGEREF _Toc155213332 \h </w:instrText>
        </w:r>
        <w:r w:rsidR="00700B05">
          <w:rPr>
            <w:rStyle w:val="Hyperlink"/>
            <w:rtl/>
          </w:rPr>
        </w:r>
        <w:r w:rsidR="00700B05">
          <w:rPr>
            <w:rStyle w:val="Hyperlink"/>
            <w:rtl/>
          </w:rPr>
          <w:fldChar w:fldCharType="separate"/>
        </w:r>
        <w:r w:rsidR="00D25463">
          <w:rPr>
            <w:webHidden/>
          </w:rPr>
          <w:t>52</w:t>
        </w:r>
        <w:r w:rsidR="00700B05">
          <w:rPr>
            <w:rStyle w:val="Hyperlink"/>
            <w:rtl/>
          </w:rPr>
          <w:fldChar w:fldCharType="end"/>
        </w:r>
      </w:hyperlink>
    </w:p>
    <w:p w14:paraId="1612B3A0" w14:textId="57C834CC" w:rsidR="00700B05" w:rsidRDefault="00000000">
      <w:pPr>
        <w:pStyle w:val="TableofFigures"/>
        <w:rPr>
          <w:rFonts w:asciiTheme="minorHAnsi" w:hAnsiTheme="minorHAnsi"/>
          <w:kern w:val="2"/>
          <w:sz w:val="22"/>
          <w:lang w:val="en-US"/>
          <w14:ligatures w14:val="standardContextual"/>
        </w:rPr>
      </w:pPr>
      <w:hyperlink w:anchor="_Toc155213333" w:history="1">
        <w:r w:rsidR="00700B05" w:rsidRPr="00EE6946">
          <w:rPr>
            <w:rStyle w:val="Hyperlink"/>
          </w:rPr>
          <w:t xml:space="preserve">Table </w:t>
        </w:r>
        <w:r w:rsidR="00700B05" w:rsidRPr="00EE6946">
          <w:rPr>
            <w:rStyle w:val="Hyperlink"/>
            <w:cs/>
          </w:rPr>
          <w:t>‎</w:t>
        </w:r>
        <w:r w:rsidR="00700B05" w:rsidRPr="00EE6946">
          <w:rPr>
            <w:rStyle w:val="Hyperlink"/>
          </w:rPr>
          <w:t>3.13</w:t>
        </w:r>
        <w:r w:rsidR="00700B05">
          <w:rPr>
            <w:rFonts w:asciiTheme="minorHAnsi" w:hAnsiTheme="minorHAnsi"/>
            <w:kern w:val="2"/>
            <w:sz w:val="22"/>
            <w:lang w:val="en-US"/>
            <w14:ligatures w14:val="standardContextual"/>
          </w:rPr>
          <w:tab/>
        </w:r>
        <w:r w:rsidR="00700B05" w:rsidRPr="00EE6946">
          <w:rPr>
            <w:rStyle w:val="Hyperlink"/>
            <w:lang w:val="en-US"/>
          </w:rPr>
          <w:t>Entity Program Data Dictionary Table</w:t>
        </w:r>
        <w:r w:rsidR="00700B05">
          <w:rPr>
            <w:webHidden/>
          </w:rPr>
          <w:tab/>
        </w:r>
        <w:r w:rsidR="00700B05">
          <w:rPr>
            <w:rStyle w:val="Hyperlink"/>
            <w:rtl/>
          </w:rPr>
          <w:fldChar w:fldCharType="begin"/>
        </w:r>
        <w:r w:rsidR="00700B05">
          <w:rPr>
            <w:webHidden/>
          </w:rPr>
          <w:instrText xml:space="preserve"> PAGEREF _Toc155213333 \h </w:instrText>
        </w:r>
        <w:r w:rsidR="00700B05">
          <w:rPr>
            <w:rStyle w:val="Hyperlink"/>
            <w:rtl/>
          </w:rPr>
        </w:r>
        <w:r w:rsidR="00700B05">
          <w:rPr>
            <w:rStyle w:val="Hyperlink"/>
            <w:rtl/>
          </w:rPr>
          <w:fldChar w:fldCharType="separate"/>
        </w:r>
        <w:r w:rsidR="00D25463">
          <w:rPr>
            <w:webHidden/>
          </w:rPr>
          <w:t>53</w:t>
        </w:r>
        <w:r w:rsidR="00700B05">
          <w:rPr>
            <w:rStyle w:val="Hyperlink"/>
            <w:rtl/>
          </w:rPr>
          <w:fldChar w:fldCharType="end"/>
        </w:r>
      </w:hyperlink>
    </w:p>
    <w:p w14:paraId="6681B99E" w14:textId="3BD1686B" w:rsidR="00700B05" w:rsidRDefault="00000000">
      <w:pPr>
        <w:pStyle w:val="TableofFigures"/>
        <w:rPr>
          <w:rFonts w:asciiTheme="minorHAnsi" w:hAnsiTheme="minorHAnsi"/>
          <w:kern w:val="2"/>
          <w:sz w:val="22"/>
          <w:lang w:val="en-US"/>
          <w14:ligatures w14:val="standardContextual"/>
        </w:rPr>
      </w:pPr>
      <w:hyperlink w:anchor="_Toc155213334" w:history="1">
        <w:r w:rsidR="00700B05" w:rsidRPr="00EE6946">
          <w:rPr>
            <w:rStyle w:val="Hyperlink"/>
          </w:rPr>
          <w:t xml:space="preserve">Table </w:t>
        </w:r>
        <w:r w:rsidR="00700B05" w:rsidRPr="00EE6946">
          <w:rPr>
            <w:rStyle w:val="Hyperlink"/>
            <w:cs/>
          </w:rPr>
          <w:t>‎</w:t>
        </w:r>
        <w:r w:rsidR="00700B05" w:rsidRPr="00EE6946">
          <w:rPr>
            <w:rStyle w:val="Hyperlink"/>
          </w:rPr>
          <w:t>3.14</w:t>
        </w:r>
        <w:r w:rsidR="00700B05">
          <w:rPr>
            <w:rFonts w:asciiTheme="minorHAnsi" w:hAnsiTheme="minorHAnsi"/>
            <w:kern w:val="2"/>
            <w:sz w:val="22"/>
            <w:lang w:val="en-US"/>
            <w14:ligatures w14:val="standardContextual"/>
          </w:rPr>
          <w:tab/>
        </w:r>
        <w:r w:rsidR="00700B05" w:rsidRPr="00EE6946">
          <w:rPr>
            <w:rStyle w:val="Hyperlink"/>
            <w:lang w:val="en-US"/>
          </w:rPr>
          <w:t>Entity Feedback Data Dictionary Table</w:t>
        </w:r>
        <w:r w:rsidR="00700B05">
          <w:rPr>
            <w:webHidden/>
          </w:rPr>
          <w:tab/>
        </w:r>
        <w:r w:rsidR="00700B05">
          <w:rPr>
            <w:rStyle w:val="Hyperlink"/>
            <w:rtl/>
          </w:rPr>
          <w:fldChar w:fldCharType="begin"/>
        </w:r>
        <w:r w:rsidR="00700B05">
          <w:rPr>
            <w:webHidden/>
          </w:rPr>
          <w:instrText xml:space="preserve"> PAGEREF _Toc155213334 \h </w:instrText>
        </w:r>
        <w:r w:rsidR="00700B05">
          <w:rPr>
            <w:rStyle w:val="Hyperlink"/>
            <w:rtl/>
          </w:rPr>
        </w:r>
        <w:r w:rsidR="00700B05">
          <w:rPr>
            <w:rStyle w:val="Hyperlink"/>
            <w:rtl/>
          </w:rPr>
          <w:fldChar w:fldCharType="separate"/>
        </w:r>
        <w:r w:rsidR="00D25463">
          <w:rPr>
            <w:webHidden/>
          </w:rPr>
          <w:t>53</w:t>
        </w:r>
        <w:r w:rsidR="00700B05">
          <w:rPr>
            <w:rStyle w:val="Hyperlink"/>
            <w:rtl/>
          </w:rPr>
          <w:fldChar w:fldCharType="end"/>
        </w:r>
      </w:hyperlink>
    </w:p>
    <w:p w14:paraId="19BAE0F4" w14:textId="2BA7C4F4" w:rsidR="00700B05" w:rsidRDefault="00000000">
      <w:pPr>
        <w:pStyle w:val="TableofFigures"/>
        <w:rPr>
          <w:rFonts w:asciiTheme="minorHAnsi" w:hAnsiTheme="minorHAnsi"/>
          <w:kern w:val="2"/>
          <w:sz w:val="22"/>
          <w:lang w:val="en-US"/>
          <w14:ligatures w14:val="standardContextual"/>
        </w:rPr>
      </w:pPr>
      <w:hyperlink w:anchor="_Toc155213335" w:history="1">
        <w:r w:rsidR="00700B05" w:rsidRPr="00EE6946">
          <w:rPr>
            <w:rStyle w:val="Hyperlink"/>
          </w:rPr>
          <w:t xml:space="preserve">Table </w:t>
        </w:r>
        <w:r w:rsidR="00700B05" w:rsidRPr="00EE6946">
          <w:rPr>
            <w:rStyle w:val="Hyperlink"/>
            <w:cs/>
          </w:rPr>
          <w:t>‎</w:t>
        </w:r>
        <w:r w:rsidR="00700B05" w:rsidRPr="00EE6946">
          <w:rPr>
            <w:rStyle w:val="Hyperlink"/>
          </w:rPr>
          <w:t>3.15</w:t>
        </w:r>
        <w:r w:rsidR="00700B05">
          <w:rPr>
            <w:rFonts w:asciiTheme="minorHAnsi" w:hAnsiTheme="minorHAnsi"/>
            <w:kern w:val="2"/>
            <w:sz w:val="22"/>
            <w:lang w:val="en-US"/>
            <w14:ligatures w14:val="standardContextual"/>
          </w:rPr>
          <w:tab/>
        </w:r>
        <w:r w:rsidR="00700B05" w:rsidRPr="00EE6946">
          <w:rPr>
            <w:rStyle w:val="Hyperlink"/>
            <w:lang w:val="en-US"/>
          </w:rPr>
          <w:t>Entity Report Data Dictionary Table</w:t>
        </w:r>
        <w:r w:rsidR="00700B05">
          <w:rPr>
            <w:webHidden/>
          </w:rPr>
          <w:tab/>
        </w:r>
        <w:r w:rsidR="00700B05">
          <w:rPr>
            <w:rStyle w:val="Hyperlink"/>
            <w:rtl/>
          </w:rPr>
          <w:fldChar w:fldCharType="begin"/>
        </w:r>
        <w:r w:rsidR="00700B05">
          <w:rPr>
            <w:webHidden/>
          </w:rPr>
          <w:instrText xml:space="preserve"> PAGEREF _Toc155213335 \h </w:instrText>
        </w:r>
        <w:r w:rsidR="00700B05">
          <w:rPr>
            <w:rStyle w:val="Hyperlink"/>
            <w:rtl/>
          </w:rPr>
        </w:r>
        <w:r w:rsidR="00700B05">
          <w:rPr>
            <w:rStyle w:val="Hyperlink"/>
            <w:rtl/>
          </w:rPr>
          <w:fldChar w:fldCharType="separate"/>
        </w:r>
        <w:r w:rsidR="00D25463">
          <w:rPr>
            <w:webHidden/>
          </w:rPr>
          <w:t>54</w:t>
        </w:r>
        <w:r w:rsidR="00700B05">
          <w:rPr>
            <w:rStyle w:val="Hyperlink"/>
            <w:rtl/>
          </w:rPr>
          <w:fldChar w:fldCharType="end"/>
        </w:r>
      </w:hyperlink>
    </w:p>
    <w:p w14:paraId="3154C277" w14:textId="62BD609C" w:rsidR="00700B05" w:rsidRDefault="00000000">
      <w:pPr>
        <w:pStyle w:val="TableofFigures"/>
        <w:rPr>
          <w:rFonts w:asciiTheme="minorHAnsi" w:hAnsiTheme="minorHAnsi"/>
          <w:kern w:val="2"/>
          <w:sz w:val="22"/>
          <w:lang w:val="en-US"/>
          <w14:ligatures w14:val="standardContextual"/>
        </w:rPr>
      </w:pPr>
      <w:hyperlink w:anchor="_Toc155213336" w:history="1">
        <w:r w:rsidR="00700B05" w:rsidRPr="00EE6946">
          <w:rPr>
            <w:rStyle w:val="Hyperlink"/>
          </w:rPr>
          <w:t xml:space="preserve">Table </w:t>
        </w:r>
        <w:r w:rsidR="00700B05" w:rsidRPr="00EE6946">
          <w:rPr>
            <w:rStyle w:val="Hyperlink"/>
            <w:cs/>
          </w:rPr>
          <w:t>‎</w:t>
        </w:r>
        <w:r w:rsidR="00700B05" w:rsidRPr="00EE6946">
          <w:rPr>
            <w:rStyle w:val="Hyperlink"/>
          </w:rPr>
          <w:t>3.16</w:t>
        </w:r>
        <w:r w:rsidR="00700B05">
          <w:rPr>
            <w:rFonts w:asciiTheme="minorHAnsi" w:hAnsiTheme="minorHAnsi"/>
            <w:kern w:val="2"/>
            <w:sz w:val="22"/>
            <w:lang w:val="en-US"/>
            <w14:ligatures w14:val="standardContextual"/>
          </w:rPr>
          <w:tab/>
        </w:r>
        <w:r w:rsidR="00700B05" w:rsidRPr="00EE6946">
          <w:rPr>
            <w:rStyle w:val="Hyperlink"/>
            <w:lang w:val="en-US"/>
          </w:rPr>
          <w:t>Entity Donation Data Dictionary Table</w:t>
        </w:r>
        <w:r w:rsidR="00700B05">
          <w:rPr>
            <w:webHidden/>
          </w:rPr>
          <w:tab/>
        </w:r>
        <w:r w:rsidR="00700B05">
          <w:rPr>
            <w:rStyle w:val="Hyperlink"/>
            <w:rtl/>
          </w:rPr>
          <w:fldChar w:fldCharType="begin"/>
        </w:r>
        <w:r w:rsidR="00700B05">
          <w:rPr>
            <w:webHidden/>
          </w:rPr>
          <w:instrText xml:space="preserve"> PAGEREF _Toc155213336 \h </w:instrText>
        </w:r>
        <w:r w:rsidR="00700B05">
          <w:rPr>
            <w:rStyle w:val="Hyperlink"/>
            <w:rtl/>
          </w:rPr>
        </w:r>
        <w:r w:rsidR="00700B05">
          <w:rPr>
            <w:rStyle w:val="Hyperlink"/>
            <w:rtl/>
          </w:rPr>
          <w:fldChar w:fldCharType="separate"/>
        </w:r>
        <w:r w:rsidR="00D25463">
          <w:rPr>
            <w:webHidden/>
          </w:rPr>
          <w:t>54</w:t>
        </w:r>
        <w:r w:rsidR="00700B05">
          <w:rPr>
            <w:rStyle w:val="Hyperlink"/>
            <w:rtl/>
          </w:rPr>
          <w:fldChar w:fldCharType="end"/>
        </w:r>
      </w:hyperlink>
    </w:p>
    <w:p w14:paraId="1BB51032" w14:textId="2C2194F4" w:rsidR="00700B05" w:rsidRDefault="00000000">
      <w:pPr>
        <w:pStyle w:val="TableofFigures"/>
        <w:rPr>
          <w:rFonts w:asciiTheme="minorHAnsi" w:hAnsiTheme="minorHAnsi"/>
          <w:kern w:val="2"/>
          <w:sz w:val="22"/>
          <w:lang w:val="en-US"/>
          <w14:ligatures w14:val="standardContextual"/>
        </w:rPr>
      </w:pPr>
      <w:hyperlink w:anchor="_Toc155213337" w:history="1">
        <w:r w:rsidR="00700B05" w:rsidRPr="00EE6946">
          <w:rPr>
            <w:rStyle w:val="Hyperlink"/>
          </w:rPr>
          <w:t xml:space="preserve">Table </w:t>
        </w:r>
        <w:r w:rsidR="00700B05" w:rsidRPr="00EE6946">
          <w:rPr>
            <w:rStyle w:val="Hyperlink"/>
            <w:cs/>
          </w:rPr>
          <w:t>‎</w:t>
        </w:r>
        <w:r w:rsidR="00700B05" w:rsidRPr="00EE6946">
          <w:rPr>
            <w:rStyle w:val="Hyperlink"/>
          </w:rPr>
          <w:t>3.17</w:t>
        </w:r>
        <w:r w:rsidR="00700B05" w:rsidRPr="00EE6946">
          <w:rPr>
            <w:rStyle w:val="Hyperlink"/>
            <w:lang w:val="en-US"/>
          </w:rPr>
          <w:t xml:space="preserve"> </w:t>
        </w:r>
        <w:r w:rsidR="00700B05">
          <w:rPr>
            <w:rFonts w:asciiTheme="minorHAnsi" w:hAnsiTheme="minorHAnsi"/>
            <w:kern w:val="2"/>
            <w:sz w:val="22"/>
            <w:lang w:val="en-US"/>
            <w14:ligatures w14:val="standardContextual"/>
          </w:rPr>
          <w:tab/>
        </w:r>
        <w:r w:rsidR="00700B05" w:rsidRPr="00EE6946">
          <w:rPr>
            <w:rStyle w:val="Hyperlink"/>
            <w:lang w:val="en-US"/>
          </w:rPr>
          <w:t>User Registration Management System Boundary Class Table</w:t>
        </w:r>
        <w:r w:rsidR="00700B05">
          <w:rPr>
            <w:webHidden/>
          </w:rPr>
          <w:tab/>
        </w:r>
        <w:r w:rsidR="00700B05">
          <w:rPr>
            <w:rStyle w:val="Hyperlink"/>
            <w:rtl/>
          </w:rPr>
          <w:fldChar w:fldCharType="begin"/>
        </w:r>
        <w:r w:rsidR="00700B05">
          <w:rPr>
            <w:webHidden/>
          </w:rPr>
          <w:instrText xml:space="preserve"> PAGEREF _Toc155213337 \h </w:instrText>
        </w:r>
        <w:r w:rsidR="00700B05">
          <w:rPr>
            <w:rStyle w:val="Hyperlink"/>
            <w:rtl/>
          </w:rPr>
        </w:r>
        <w:r w:rsidR="00700B05">
          <w:rPr>
            <w:rStyle w:val="Hyperlink"/>
            <w:rtl/>
          </w:rPr>
          <w:fldChar w:fldCharType="separate"/>
        </w:r>
        <w:r w:rsidR="00D25463">
          <w:rPr>
            <w:webHidden/>
          </w:rPr>
          <w:t>57</w:t>
        </w:r>
        <w:r w:rsidR="00700B05">
          <w:rPr>
            <w:rStyle w:val="Hyperlink"/>
            <w:rtl/>
          </w:rPr>
          <w:fldChar w:fldCharType="end"/>
        </w:r>
      </w:hyperlink>
    </w:p>
    <w:p w14:paraId="0C3B1427" w14:textId="6342B23B" w:rsidR="00700B05" w:rsidRDefault="00000000">
      <w:pPr>
        <w:pStyle w:val="TableofFigures"/>
        <w:rPr>
          <w:rFonts w:asciiTheme="minorHAnsi" w:hAnsiTheme="minorHAnsi"/>
          <w:kern w:val="2"/>
          <w:sz w:val="22"/>
          <w:lang w:val="en-US"/>
          <w14:ligatures w14:val="standardContextual"/>
        </w:rPr>
      </w:pPr>
      <w:hyperlink w:anchor="_Toc155213338" w:history="1">
        <w:r w:rsidR="00700B05" w:rsidRPr="00EE6946">
          <w:rPr>
            <w:rStyle w:val="Hyperlink"/>
          </w:rPr>
          <w:t xml:space="preserve">Table </w:t>
        </w:r>
        <w:r w:rsidR="00700B05" w:rsidRPr="00EE6946">
          <w:rPr>
            <w:rStyle w:val="Hyperlink"/>
            <w:cs/>
          </w:rPr>
          <w:t>‎</w:t>
        </w:r>
        <w:r w:rsidR="00700B05" w:rsidRPr="00EE6946">
          <w:rPr>
            <w:rStyle w:val="Hyperlink"/>
          </w:rPr>
          <w:t>3.18</w:t>
        </w:r>
        <w:r w:rsidR="00700B05">
          <w:rPr>
            <w:rFonts w:asciiTheme="minorHAnsi" w:hAnsiTheme="minorHAnsi"/>
            <w:kern w:val="2"/>
            <w:sz w:val="22"/>
            <w:lang w:val="en-US"/>
            <w14:ligatures w14:val="standardContextual"/>
          </w:rPr>
          <w:tab/>
        </w:r>
        <w:r w:rsidR="00700B05" w:rsidRPr="00EE6946">
          <w:rPr>
            <w:rStyle w:val="Hyperlink"/>
            <w:lang w:val="en-US"/>
          </w:rPr>
          <w:t>Admin Managementand Data Entry System</w:t>
        </w:r>
        <w:r w:rsidR="00700B05" w:rsidRPr="00EE6946">
          <w:rPr>
            <w:rStyle w:val="Hyperlink"/>
          </w:rPr>
          <w:t xml:space="preserve"> </w:t>
        </w:r>
        <w:r w:rsidR="00700B05" w:rsidRPr="00EE6946">
          <w:rPr>
            <w:rStyle w:val="Hyperlink"/>
            <w:lang w:val="en-US"/>
          </w:rPr>
          <w:t>Boundary Class Table</w:t>
        </w:r>
        <w:r w:rsidR="00700B05">
          <w:rPr>
            <w:webHidden/>
          </w:rPr>
          <w:tab/>
        </w:r>
        <w:r w:rsidR="00700B05">
          <w:rPr>
            <w:rStyle w:val="Hyperlink"/>
            <w:rtl/>
          </w:rPr>
          <w:fldChar w:fldCharType="begin"/>
        </w:r>
        <w:r w:rsidR="00700B05">
          <w:rPr>
            <w:webHidden/>
          </w:rPr>
          <w:instrText xml:space="preserve"> PAGEREF _Toc155213338 \h </w:instrText>
        </w:r>
        <w:r w:rsidR="00700B05">
          <w:rPr>
            <w:rStyle w:val="Hyperlink"/>
            <w:rtl/>
          </w:rPr>
        </w:r>
        <w:r w:rsidR="00700B05">
          <w:rPr>
            <w:rStyle w:val="Hyperlink"/>
            <w:rtl/>
          </w:rPr>
          <w:fldChar w:fldCharType="separate"/>
        </w:r>
        <w:r w:rsidR="00D25463">
          <w:rPr>
            <w:webHidden/>
          </w:rPr>
          <w:t>57</w:t>
        </w:r>
        <w:r w:rsidR="00700B05">
          <w:rPr>
            <w:rStyle w:val="Hyperlink"/>
            <w:rtl/>
          </w:rPr>
          <w:fldChar w:fldCharType="end"/>
        </w:r>
      </w:hyperlink>
    </w:p>
    <w:p w14:paraId="5180C24E" w14:textId="68BACC56" w:rsidR="00700B05" w:rsidRDefault="00000000">
      <w:pPr>
        <w:pStyle w:val="TableofFigures"/>
        <w:rPr>
          <w:rFonts w:asciiTheme="minorHAnsi" w:hAnsiTheme="minorHAnsi"/>
          <w:kern w:val="2"/>
          <w:sz w:val="22"/>
          <w:lang w:val="en-US"/>
          <w14:ligatures w14:val="standardContextual"/>
        </w:rPr>
      </w:pPr>
      <w:hyperlink w:anchor="_Toc155213339" w:history="1">
        <w:r w:rsidR="00700B05" w:rsidRPr="00EE6946">
          <w:rPr>
            <w:rStyle w:val="Hyperlink"/>
          </w:rPr>
          <w:t xml:space="preserve">Table </w:t>
        </w:r>
        <w:r w:rsidR="00700B05" w:rsidRPr="00EE6946">
          <w:rPr>
            <w:rStyle w:val="Hyperlink"/>
            <w:cs/>
          </w:rPr>
          <w:t>‎</w:t>
        </w:r>
        <w:r w:rsidR="00700B05" w:rsidRPr="00EE6946">
          <w:rPr>
            <w:rStyle w:val="Hyperlink"/>
          </w:rPr>
          <w:t>3.19</w:t>
        </w:r>
        <w:r w:rsidR="00700B05">
          <w:rPr>
            <w:rFonts w:asciiTheme="minorHAnsi" w:hAnsiTheme="minorHAnsi"/>
            <w:kern w:val="2"/>
            <w:sz w:val="22"/>
            <w:lang w:val="en-US"/>
            <w14:ligatures w14:val="standardContextual"/>
          </w:rPr>
          <w:tab/>
        </w:r>
        <w:r w:rsidR="00700B05" w:rsidRPr="00EE6946">
          <w:rPr>
            <w:rStyle w:val="Hyperlink"/>
          </w:rPr>
          <w:t>User Feedback Management System Boundary Class Table</w:t>
        </w:r>
        <w:r w:rsidR="00700B05">
          <w:rPr>
            <w:webHidden/>
          </w:rPr>
          <w:tab/>
        </w:r>
        <w:r w:rsidR="00700B05">
          <w:rPr>
            <w:rStyle w:val="Hyperlink"/>
            <w:rtl/>
          </w:rPr>
          <w:fldChar w:fldCharType="begin"/>
        </w:r>
        <w:r w:rsidR="00700B05">
          <w:rPr>
            <w:webHidden/>
          </w:rPr>
          <w:instrText xml:space="preserve"> PAGEREF _Toc155213339 \h </w:instrText>
        </w:r>
        <w:r w:rsidR="00700B05">
          <w:rPr>
            <w:rStyle w:val="Hyperlink"/>
            <w:rtl/>
          </w:rPr>
        </w:r>
        <w:r w:rsidR="00700B05">
          <w:rPr>
            <w:rStyle w:val="Hyperlink"/>
            <w:rtl/>
          </w:rPr>
          <w:fldChar w:fldCharType="separate"/>
        </w:r>
        <w:r w:rsidR="00D25463">
          <w:rPr>
            <w:webHidden/>
          </w:rPr>
          <w:t>60</w:t>
        </w:r>
        <w:r w:rsidR="00700B05">
          <w:rPr>
            <w:rStyle w:val="Hyperlink"/>
            <w:rtl/>
          </w:rPr>
          <w:fldChar w:fldCharType="end"/>
        </w:r>
      </w:hyperlink>
    </w:p>
    <w:p w14:paraId="53AB15A2" w14:textId="35940CC6" w:rsidR="00700B05" w:rsidRDefault="00000000">
      <w:pPr>
        <w:pStyle w:val="TableofFigures"/>
        <w:rPr>
          <w:rFonts w:asciiTheme="minorHAnsi" w:hAnsiTheme="minorHAnsi"/>
          <w:kern w:val="2"/>
          <w:sz w:val="22"/>
          <w:lang w:val="en-US"/>
          <w14:ligatures w14:val="standardContextual"/>
        </w:rPr>
      </w:pPr>
      <w:hyperlink w:anchor="_Toc155213340" w:history="1">
        <w:r w:rsidR="00700B05" w:rsidRPr="00EE6946">
          <w:rPr>
            <w:rStyle w:val="Hyperlink"/>
          </w:rPr>
          <w:t xml:space="preserve">Table </w:t>
        </w:r>
        <w:r w:rsidR="00700B05" w:rsidRPr="00EE6946">
          <w:rPr>
            <w:rStyle w:val="Hyperlink"/>
            <w:cs/>
          </w:rPr>
          <w:t>‎</w:t>
        </w:r>
        <w:r w:rsidR="00700B05" w:rsidRPr="00EE6946">
          <w:rPr>
            <w:rStyle w:val="Hyperlink"/>
          </w:rPr>
          <w:t>3.20</w:t>
        </w:r>
        <w:r w:rsidR="00700B05">
          <w:rPr>
            <w:rFonts w:asciiTheme="minorHAnsi" w:hAnsiTheme="minorHAnsi"/>
            <w:kern w:val="2"/>
            <w:sz w:val="22"/>
            <w:lang w:val="en-US"/>
            <w14:ligatures w14:val="standardContextual"/>
          </w:rPr>
          <w:tab/>
        </w:r>
        <w:r w:rsidR="00700B05" w:rsidRPr="00EE6946">
          <w:rPr>
            <w:rStyle w:val="Hyperlink"/>
            <w:lang w:val="en-US"/>
          </w:rPr>
          <w:t>Management Report System Boundary Class Table</w:t>
        </w:r>
        <w:r w:rsidR="00700B05">
          <w:rPr>
            <w:webHidden/>
          </w:rPr>
          <w:tab/>
        </w:r>
        <w:r w:rsidR="00700B05">
          <w:rPr>
            <w:rStyle w:val="Hyperlink"/>
            <w:rtl/>
          </w:rPr>
          <w:fldChar w:fldCharType="begin"/>
        </w:r>
        <w:r w:rsidR="00700B05">
          <w:rPr>
            <w:webHidden/>
          </w:rPr>
          <w:instrText xml:space="preserve"> PAGEREF _Toc155213340 \h </w:instrText>
        </w:r>
        <w:r w:rsidR="00700B05">
          <w:rPr>
            <w:rStyle w:val="Hyperlink"/>
            <w:rtl/>
          </w:rPr>
        </w:r>
        <w:r w:rsidR="00700B05">
          <w:rPr>
            <w:rStyle w:val="Hyperlink"/>
            <w:rtl/>
          </w:rPr>
          <w:fldChar w:fldCharType="separate"/>
        </w:r>
        <w:r w:rsidR="00D25463">
          <w:rPr>
            <w:webHidden/>
          </w:rPr>
          <w:t>61</w:t>
        </w:r>
        <w:r w:rsidR="00700B05">
          <w:rPr>
            <w:rStyle w:val="Hyperlink"/>
            <w:rtl/>
          </w:rPr>
          <w:fldChar w:fldCharType="end"/>
        </w:r>
      </w:hyperlink>
    </w:p>
    <w:p w14:paraId="6569C5E2" w14:textId="530DA4AB" w:rsidR="00700B05" w:rsidRDefault="00000000">
      <w:pPr>
        <w:pStyle w:val="TableofFigures"/>
        <w:rPr>
          <w:rFonts w:asciiTheme="minorHAnsi" w:hAnsiTheme="minorHAnsi"/>
          <w:kern w:val="2"/>
          <w:sz w:val="22"/>
          <w:lang w:val="en-US"/>
          <w14:ligatures w14:val="standardContextual"/>
        </w:rPr>
      </w:pPr>
      <w:hyperlink w:anchor="_Toc155213341" w:history="1">
        <w:r w:rsidR="00700B05" w:rsidRPr="00EE6946">
          <w:rPr>
            <w:rStyle w:val="Hyperlink"/>
          </w:rPr>
          <w:t xml:space="preserve">Table </w:t>
        </w:r>
        <w:r w:rsidR="00700B05" w:rsidRPr="00EE6946">
          <w:rPr>
            <w:rStyle w:val="Hyperlink"/>
            <w:cs/>
          </w:rPr>
          <w:t>‎</w:t>
        </w:r>
        <w:r w:rsidR="00700B05" w:rsidRPr="00EE6946">
          <w:rPr>
            <w:rStyle w:val="Hyperlink"/>
          </w:rPr>
          <w:t>3.21</w:t>
        </w:r>
        <w:r w:rsidR="00700B05">
          <w:rPr>
            <w:rFonts w:asciiTheme="minorHAnsi" w:hAnsiTheme="minorHAnsi"/>
            <w:kern w:val="2"/>
            <w:sz w:val="22"/>
            <w:lang w:val="en-US"/>
            <w14:ligatures w14:val="standardContextual"/>
          </w:rPr>
          <w:tab/>
        </w:r>
        <w:r w:rsidR="00700B05" w:rsidRPr="00EE6946">
          <w:rPr>
            <w:rStyle w:val="Hyperlink"/>
            <w:lang w:val="en-US"/>
          </w:rPr>
          <w:t>Management Community Hub System Boundary Class Table</w:t>
        </w:r>
        <w:r w:rsidR="00700B05">
          <w:rPr>
            <w:webHidden/>
          </w:rPr>
          <w:tab/>
        </w:r>
        <w:r w:rsidR="00700B05">
          <w:rPr>
            <w:rStyle w:val="Hyperlink"/>
            <w:rtl/>
          </w:rPr>
          <w:fldChar w:fldCharType="begin"/>
        </w:r>
        <w:r w:rsidR="00700B05">
          <w:rPr>
            <w:webHidden/>
          </w:rPr>
          <w:instrText xml:space="preserve"> PAGEREF _Toc155213341 \h </w:instrText>
        </w:r>
        <w:r w:rsidR="00700B05">
          <w:rPr>
            <w:rStyle w:val="Hyperlink"/>
            <w:rtl/>
          </w:rPr>
        </w:r>
        <w:r w:rsidR="00700B05">
          <w:rPr>
            <w:rStyle w:val="Hyperlink"/>
            <w:rtl/>
          </w:rPr>
          <w:fldChar w:fldCharType="separate"/>
        </w:r>
        <w:r w:rsidR="00D25463">
          <w:rPr>
            <w:webHidden/>
          </w:rPr>
          <w:t>62</w:t>
        </w:r>
        <w:r w:rsidR="00700B05">
          <w:rPr>
            <w:rStyle w:val="Hyperlink"/>
            <w:rtl/>
          </w:rPr>
          <w:fldChar w:fldCharType="end"/>
        </w:r>
      </w:hyperlink>
    </w:p>
    <w:p w14:paraId="25D96DBB" w14:textId="1FC35ECA" w:rsidR="00700B05" w:rsidRDefault="00000000">
      <w:pPr>
        <w:pStyle w:val="TableofFigures"/>
        <w:rPr>
          <w:rFonts w:asciiTheme="minorHAnsi" w:hAnsiTheme="minorHAnsi"/>
          <w:kern w:val="2"/>
          <w:sz w:val="22"/>
          <w:lang w:val="en-US"/>
          <w14:ligatures w14:val="standardContextual"/>
        </w:rPr>
      </w:pPr>
      <w:hyperlink w:anchor="_Toc155213342" w:history="1">
        <w:r w:rsidR="00700B05" w:rsidRPr="00EE6946">
          <w:rPr>
            <w:rStyle w:val="Hyperlink"/>
          </w:rPr>
          <w:t xml:space="preserve">Table </w:t>
        </w:r>
        <w:r w:rsidR="00700B05" w:rsidRPr="00EE6946">
          <w:rPr>
            <w:rStyle w:val="Hyperlink"/>
            <w:cs/>
          </w:rPr>
          <w:t>‎</w:t>
        </w:r>
        <w:r w:rsidR="00700B05" w:rsidRPr="00EE6946">
          <w:rPr>
            <w:rStyle w:val="Hyperlink"/>
          </w:rPr>
          <w:t>3.22</w:t>
        </w:r>
        <w:r w:rsidR="00700B05">
          <w:rPr>
            <w:rFonts w:asciiTheme="minorHAnsi" w:hAnsiTheme="minorHAnsi"/>
            <w:kern w:val="2"/>
            <w:sz w:val="22"/>
            <w:lang w:val="en-US"/>
            <w14:ligatures w14:val="standardContextual"/>
          </w:rPr>
          <w:tab/>
        </w:r>
        <w:r w:rsidR="00700B05" w:rsidRPr="00EE6946">
          <w:rPr>
            <w:rStyle w:val="Hyperlink"/>
            <w:lang w:val="en-US"/>
          </w:rPr>
          <w:t>Management Donation System Boundary Class Table</w:t>
        </w:r>
        <w:r w:rsidR="00700B05">
          <w:rPr>
            <w:webHidden/>
          </w:rPr>
          <w:tab/>
        </w:r>
        <w:r w:rsidR="00700B05">
          <w:rPr>
            <w:rStyle w:val="Hyperlink"/>
            <w:rtl/>
          </w:rPr>
          <w:fldChar w:fldCharType="begin"/>
        </w:r>
        <w:r w:rsidR="00700B05">
          <w:rPr>
            <w:webHidden/>
          </w:rPr>
          <w:instrText xml:space="preserve"> PAGEREF _Toc155213342 \h </w:instrText>
        </w:r>
        <w:r w:rsidR="00700B05">
          <w:rPr>
            <w:rStyle w:val="Hyperlink"/>
            <w:rtl/>
          </w:rPr>
        </w:r>
        <w:r w:rsidR="00700B05">
          <w:rPr>
            <w:rStyle w:val="Hyperlink"/>
            <w:rtl/>
          </w:rPr>
          <w:fldChar w:fldCharType="separate"/>
        </w:r>
        <w:r w:rsidR="00D25463">
          <w:rPr>
            <w:webHidden/>
          </w:rPr>
          <w:t>63</w:t>
        </w:r>
        <w:r w:rsidR="00700B05">
          <w:rPr>
            <w:rStyle w:val="Hyperlink"/>
            <w:rtl/>
          </w:rPr>
          <w:fldChar w:fldCharType="end"/>
        </w:r>
      </w:hyperlink>
    </w:p>
    <w:p w14:paraId="215377BA" w14:textId="70B9D182" w:rsidR="00700B05" w:rsidRDefault="00000000">
      <w:pPr>
        <w:pStyle w:val="TableofFigures"/>
        <w:rPr>
          <w:rFonts w:asciiTheme="minorHAnsi" w:hAnsiTheme="minorHAnsi"/>
          <w:kern w:val="2"/>
          <w:sz w:val="22"/>
          <w:lang w:val="en-US"/>
          <w14:ligatures w14:val="standardContextual"/>
        </w:rPr>
      </w:pPr>
      <w:hyperlink w:anchor="_Toc155213343" w:history="1">
        <w:r w:rsidR="00700B05" w:rsidRPr="00EE6946">
          <w:rPr>
            <w:rStyle w:val="Hyperlink"/>
          </w:rPr>
          <w:t xml:space="preserve">Table </w:t>
        </w:r>
        <w:r w:rsidR="00700B05" w:rsidRPr="00EE6946">
          <w:rPr>
            <w:rStyle w:val="Hyperlink"/>
            <w:cs/>
          </w:rPr>
          <w:t>‎</w:t>
        </w:r>
        <w:r w:rsidR="00700B05" w:rsidRPr="00EE6946">
          <w:rPr>
            <w:rStyle w:val="Hyperlink"/>
          </w:rPr>
          <w:t>3.23</w:t>
        </w:r>
        <w:r w:rsidR="00700B05">
          <w:rPr>
            <w:rFonts w:asciiTheme="minorHAnsi" w:hAnsiTheme="minorHAnsi"/>
            <w:kern w:val="2"/>
            <w:sz w:val="22"/>
            <w:lang w:val="en-US"/>
            <w14:ligatures w14:val="standardContextual"/>
          </w:rPr>
          <w:tab/>
        </w:r>
        <w:r w:rsidR="00700B05" w:rsidRPr="00EE6946">
          <w:rPr>
            <w:rStyle w:val="Hyperlink"/>
            <w:lang w:val="en-US"/>
          </w:rPr>
          <w:t>Manage Registration for Interest Boundary Class Table</w:t>
        </w:r>
        <w:r w:rsidR="00700B05">
          <w:rPr>
            <w:webHidden/>
          </w:rPr>
          <w:tab/>
        </w:r>
        <w:r w:rsidR="00700B05">
          <w:rPr>
            <w:rStyle w:val="Hyperlink"/>
            <w:rtl/>
          </w:rPr>
          <w:fldChar w:fldCharType="begin"/>
        </w:r>
        <w:r w:rsidR="00700B05">
          <w:rPr>
            <w:webHidden/>
          </w:rPr>
          <w:instrText xml:space="preserve"> PAGEREF _Toc155213343 \h </w:instrText>
        </w:r>
        <w:r w:rsidR="00700B05">
          <w:rPr>
            <w:rStyle w:val="Hyperlink"/>
            <w:rtl/>
          </w:rPr>
        </w:r>
        <w:r w:rsidR="00700B05">
          <w:rPr>
            <w:rStyle w:val="Hyperlink"/>
            <w:rtl/>
          </w:rPr>
          <w:fldChar w:fldCharType="separate"/>
        </w:r>
        <w:r w:rsidR="00D25463">
          <w:rPr>
            <w:webHidden/>
          </w:rPr>
          <w:t>64</w:t>
        </w:r>
        <w:r w:rsidR="00700B05">
          <w:rPr>
            <w:rStyle w:val="Hyperlink"/>
            <w:rtl/>
          </w:rPr>
          <w:fldChar w:fldCharType="end"/>
        </w:r>
      </w:hyperlink>
    </w:p>
    <w:p w14:paraId="1A24D76A" w14:textId="22B79ABD" w:rsidR="00700B05" w:rsidRDefault="00000000">
      <w:pPr>
        <w:pStyle w:val="TableofFigures"/>
        <w:rPr>
          <w:rFonts w:asciiTheme="minorHAnsi" w:hAnsiTheme="minorHAnsi"/>
          <w:kern w:val="2"/>
          <w:sz w:val="22"/>
          <w:lang w:val="en-US"/>
          <w14:ligatures w14:val="standardContextual"/>
        </w:rPr>
      </w:pPr>
      <w:hyperlink w:anchor="_Toc155213344" w:history="1">
        <w:r w:rsidR="00700B05" w:rsidRPr="00EE6946">
          <w:rPr>
            <w:rStyle w:val="Hyperlink"/>
          </w:rPr>
          <w:t xml:space="preserve">Table </w:t>
        </w:r>
        <w:r w:rsidR="00700B05" w:rsidRPr="00EE6946">
          <w:rPr>
            <w:rStyle w:val="Hyperlink"/>
            <w:cs/>
          </w:rPr>
          <w:t>‎</w:t>
        </w:r>
        <w:r w:rsidR="00700B05" w:rsidRPr="00EE6946">
          <w:rPr>
            <w:rStyle w:val="Hyperlink"/>
          </w:rPr>
          <w:t>3.24</w:t>
        </w:r>
        <w:r w:rsidR="00700B05">
          <w:rPr>
            <w:rFonts w:asciiTheme="minorHAnsi" w:hAnsiTheme="minorHAnsi"/>
            <w:kern w:val="2"/>
            <w:sz w:val="22"/>
            <w:lang w:val="en-US"/>
            <w14:ligatures w14:val="standardContextual"/>
          </w:rPr>
          <w:tab/>
        </w:r>
        <w:r w:rsidR="00700B05" w:rsidRPr="00EE6946">
          <w:rPr>
            <w:rStyle w:val="Hyperlink"/>
            <w:lang w:val="en-US"/>
          </w:rPr>
          <w:t>User Registration Management System Controller Class Table</w:t>
        </w:r>
        <w:r w:rsidR="00700B05">
          <w:rPr>
            <w:webHidden/>
          </w:rPr>
          <w:tab/>
        </w:r>
        <w:r w:rsidR="00700B05">
          <w:rPr>
            <w:rStyle w:val="Hyperlink"/>
            <w:rtl/>
          </w:rPr>
          <w:fldChar w:fldCharType="begin"/>
        </w:r>
        <w:r w:rsidR="00700B05">
          <w:rPr>
            <w:webHidden/>
          </w:rPr>
          <w:instrText xml:space="preserve"> PAGEREF _Toc155213344 \h </w:instrText>
        </w:r>
        <w:r w:rsidR="00700B05">
          <w:rPr>
            <w:rStyle w:val="Hyperlink"/>
            <w:rtl/>
          </w:rPr>
        </w:r>
        <w:r w:rsidR="00700B05">
          <w:rPr>
            <w:rStyle w:val="Hyperlink"/>
            <w:rtl/>
          </w:rPr>
          <w:fldChar w:fldCharType="separate"/>
        </w:r>
        <w:r w:rsidR="00D25463">
          <w:rPr>
            <w:webHidden/>
          </w:rPr>
          <w:t>67</w:t>
        </w:r>
        <w:r w:rsidR="00700B05">
          <w:rPr>
            <w:rStyle w:val="Hyperlink"/>
            <w:rtl/>
          </w:rPr>
          <w:fldChar w:fldCharType="end"/>
        </w:r>
      </w:hyperlink>
    </w:p>
    <w:p w14:paraId="1268C3DE" w14:textId="62D86073" w:rsidR="00700B05" w:rsidRDefault="00000000">
      <w:pPr>
        <w:pStyle w:val="TableofFigures"/>
        <w:rPr>
          <w:rFonts w:asciiTheme="minorHAnsi" w:hAnsiTheme="minorHAnsi"/>
          <w:kern w:val="2"/>
          <w:sz w:val="22"/>
          <w:lang w:val="en-US"/>
          <w14:ligatures w14:val="standardContextual"/>
        </w:rPr>
      </w:pPr>
      <w:hyperlink w:anchor="_Toc155213345" w:history="1">
        <w:r w:rsidR="00700B05" w:rsidRPr="00EE6946">
          <w:rPr>
            <w:rStyle w:val="Hyperlink"/>
          </w:rPr>
          <w:t xml:space="preserve">Table </w:t>
        </w:r>
        <w:r w:rsidR="00700B05" w:rsidRPr="00EE6946">
          <w:rPr>
            <w:rStyle w:val="Hyperlink"/>
            <w:cs/>
          </w:rPr>
          <w:t>‎</w:t>
        </w:r>
        <w:r w:rsidR="00700B05" w:rsidRPr="00EE6946">
          <w:rPr>
            <w:rStyle w:val="Hyperlink"/>
          </w:rPr>
          <w:t>3.25</w:t>
        </w:r>
        <w:r w:rsidR="00700B05">
          <w:rPr>
            <w:rFonts w:asciiTheme="minorHAnsi" w:hAnsiTheme="minorHAnsi"/>
            <w:kern w:val="2"/>
            <w:sz w:val="22"/>
            <w:lang w:val="en-US"/>
            <w14:ligatures w14:val="standardContextual"/>
          </w:rPr>
          <w:tab/>
        </w:r>
        <w:r w:rsidR="00700B05" w:rsidRPr="00EE6946">
          <w:rPr>
            <w:rStyle w:val="Hyperlink"/>
            <w:lang w:val="en-US"/>
          </w:rPr>
          <w:t>Management Donation System Controller Class Table</w:t>
        </w:r>
        <w:r w:rsidR="00700B05">
          <w:rPr>
            <w:webHidden/>
          </w:rPr>
          <w:tab/>
        </w:r>
        <w:r w:rsidR="00700B05">
          <w:rPr>
            <w:rStyle w:val="Hyperlink"/>
            <w:rtl/>
          </w:rPr>
          <w:fldChar w:fldCharType="begin"/>
        </w:r>
        <w:r w:rsidR="00700B05">
          <w:rPr>
            <w:webHidden/>
          </w:rPr>
          <w:instrText xml:space="preserve"> PAGEREF _Toc155213345 \h </w:instrText>
        </w:r>
        <w:r w:rsidR="00700B05">
          <w:rPr>
            <w:rStyle w:val="Hyperlink"/>
            <w:rtl/>
          </w:rPr>
        </w:r>
        <w:r w:rsidR="00700B05">
          <w:rPr>
            <w:rStyle w:val="Hyperlink"/>
            <w:rtl/>
          </w:rPr>
          <w:fldChar w:fldCharType="separate"/>
        </w:r>
        <w:r w:rsidR="00D25463">
          <w:rPr>
            <w:webHidden/>
          </w:rPr>
          <w:t>67</w:t>
        </w:r>
        <w:r w:rsidR="00700B05">
          <w:rPr>
            <w:rStyle w:val="Hyperlink"/>
            <w:rtl/>
          </w:rPr>
          <w:fldChar w:fldCharType="end"/>
        </w:r>
      </w:hyperlink>
    </w:p>
    <w:p w14:paraId="582EE4A1" w14:textId="7776816A" w:rsidR="00700B05" w:rsidRDefault="00000000">
      <w:pPr>
        <w:pStyle w:val="TableofFigures"/>
        <w:rPr>
          <w:rFonts w:asciiTheme="minorHAnsi" w:hAnsiTheme="minorHAnsi"/>
          <w:kern w:val="2"/>
          <w:sz w:val="22"/>
          <w:lang w:val="en-US"/>
          <w14:ligatures w14:val="standardContextual"/>
        </w:rPr>
      </w:pPr>
      <w:hyperlink w:anchor="_Toc155213346" w:history="1">
        <w:r w:rsidR="00700B05" w:rsidRPr="00EE6946">
          <w:rPr>
            <w:rStyle w:val="Hyperlink"/>
          </w:rPr>
          <w:t xml:space="preserve">Table </w:t>
        </w:r>
        <w:r w:rsidR="00700B05" w:rsidRPr="00EE6946">
          <w:rPr>
            <w:rStyle w:val="Hyperlink"/>
            <w:cs/>
          </w:rPr>
          <w:t>‎</w:t>
        </w:r>
        <w:r w:rsidR="00700B05" w:rsidRPr="00EE6946">
          <w:rPr>
            <w:rStyle w:val="Hyperlink"/>
          </w:rPr>
          <w:t>3.26</w:t>
        </w:r>
        <w:r w:rsidR="00700B05">
          <w:rPr>
            <w:rFonts w:asciiTheme="minorHAnsi" w:hAnsiTheme="minorHAnsi"/>
            <w:kern w:val="2"/>
            <w:sz w:val="22"/>
            <w:lang w:val="en-US"/>
            <w14:ligatures w14:val="standardContextual"/>
          </w:rPr>
          <w:tab/>
        </w:r>
        <w:r w:rsidR="00700B05" w:rsidRPr="00EE6946">
          <w:rPr>
            <w:rStyle w:val="Hyperlink"/>
            <w:lang w:val="en-US"/>
          </w:rPr>
          <w:t>User Feedback Management System Controller Class Table</w:t>
        </w:r>
        <w:r w:rsidR="00700B05">
          <w:rPr>
            <w:webHidden/>
          </w:rPr>
          <w:tab/>
        </w:r>
        <w:r w:rsidR="00700B05">
          <w:rPr>
            <w:rStyle w:val="Hyperlink"/>
            <w:rtl/>
          </w:rPr>
          <w:fldChar w:fldCharType="begin"/>
        </w:r>
        <w:r w:rsidR="00700B05">
          <w:rPr>
            <w:webHidden/>
          </w:rPr>
          <w:instrText xml:space="preserve"> PAGEREF _Toc155213346 \h </w:instrText>
        </w:r>
        <w:r w:rsidR="00700B05">
          <w:rPr>
            <w:rStyle w:val="Hyperlink"/>
            <w:rtl/>
          </w:rPr>
        </w:r>
        <w:r w:rsidR="00700B05">
          <w:rPr>
            <w:rStyle w:val="Hyperlink"/>
            <w:rtl/>
          </w:rPr>
          <w:fldChar w:fldCharType="separate"/>
        </w:r>
        <w:r w:rsidR="00D25463">
          <w:rPr>
            <w:webHidden/>
          </w:rPr>
          <w:t>71</w:t>
        </w:r>
        <w:r w:rsidR="00700B05">
          <w:rPr>
            <w:rStyle w:val="Hyperlink"/>
            <w:rtl/>
          </w:rPr>
          <w:fldChar w:fldCharType="end"/>
        </w:r>
      </w:hyperlink>
    </w:p>
    <w:p w14:paraId="1A05CB2F" w14:textId="155EEB92" w:rsidR="00700B05" w:rsidRDefault="00000000">
      <w:pPr>
        <w:pStyle w:val="TableofFigures"/>
        <w:rPr>
          <w:rFonts w:asciiTheme="minorHAnsi" w:hAnsiTheme="minorHAnsi"/>
          <w:kern w:val="2"/>
          <w:sz w:val="22"/>
          <w:lang w:val="en-US"/>
          <w14:ligatures w14:val="standardContextual"/>
        </w:rPr>
      </w:pPr>
      <w:hyperlink w:anchor="_Toc155213347" w:history="1">
        <w:r w:rsidR="00700B05" w:rsidRPr="00EE6946">
          <w:rPr>
            <w:rStyle w:val="Hyperlink"/>
          </w:rPr>
          <w:t xml:space="preserve">Table </w:t>
        </w:r>
        <w:r w:rsidR="00700B05" w:rsidRPr="00EE6946">
          <w:rPr>
            <w:rStyle w:val="Hyperlink"/>
            <w:cs/>
          </w:rPr>
          <w:t>‎</w:t>
        </w:r>
        <w:r w:rsidR="00700B05" w:rsidRPr="00EE6946">
          <w:rPr>
            <w:rStyle w:val="Hyperlink"/>
          </w:rPr>
          <w:t>3.27</w:t>
        </w:r>
        <w:r w:rsidR="00700B05">
          <w:rPr>
            <w:rFonts w:asciiTheme="minorHAnsi" w:hAnsiTheme="minorHAnsi"/>
            <w:kern w:val="2"/>
            <w:sz w:val="22"/>
            <w:lang w:val="en-US"/>
            <w14:ligatures w14:val="standardContextual"/>
          </w:rPr>
          <w:tab/>
        </w:r>
        <w:r w:rsidR="00700B05" w:rsidRPr="00EE6946">
          <w:rPr>
            <w:rStyle w:val="Hyperlink"/>
            <w:lang w:val="en-US"/>
          </w:rPr>
          <w:t>Management Report System Controller Class Table</w:t>
        </w:r>
        <w:r w:rsidR="00700B05">
          <w:rPr>
            <w:webHidden/>
          </w:rPr>
          <w:tab/>
        </w:r>
        <w:r w:rsidR="00700B05">
          <w:rPr>
            <w:rStyle w:val="Hyperlink"/>
            <w:rtl/>
          </w:rPr>
          <w:fldChar w:fldCharType="begin"/>
        </w:r>
        <w:r w:rsidR="00700B05">
          <w:rPr>
            <w:webHidden/>
          </w:rPr>
          <w:instrText xml:space="preserve"> PAGEREF _Toc155213347 \h </w:instrText>
        </w:r>
        <w:r w:rsidR="00700B05">
          <w:rPr>
            <w:rStyle w:val="Hyperlink"/>
            <w:rtl/>
          </w:rPr>
        </w:r>
        <w:r w:rsidR="00700B05">
          <w:rPr>
            <w:rStyle w:val="Hyperlink"/>
            <w:rtl/>
          </w:rPr>
          <w:fldChar w:fldCharType="separate"/>
        </w:r>
        <w:r w:rsidR="00D25463">
          <w:rPr>
            <w:webHidden/>
          </w:rPr>
          <w:t>72</w:t>
        </w:r>
        <w:r w:rsidR="00700B05">
          <w:rPr>
            <w:rStyle w:val="Hyperlink"/>
            <w:rtl/>
          </w:rPr>
          <w:fldChar w:fldCharType="end"/>
        </w:r>
      </w:hyperlink>
    </w:p>
    <w:p w14:paraId="6B50839E" w14:textId="73D60C70" w:rsidR="00700B05" w:rsidRDefault="00000000">
      <w:pPr>
        <w:pStyle w:val="TableofFigures"/>
        <w:rPr>
          <w:rFonts w:asciiTheme="minorHAnsi" w:hAnsiTheme="minorHAnsi"/>
          <w:kern w:val="2"/>
          <w:sz w:val="22"/>
          <w:lang w:val="en-US"/>
          <w14:ligatures w14:val="standardContextual"/>
        </w:rPr>
      </w:pPr>
      <w:hyperlink w:anchor="_Toc155213348" w:history="1">
        <w:r w:rsidR="00700B05" w:rsidRPr="00EE6946">
          <w:rPr>
            <w:rStyle w:val="Hyperlink"/>
          </w:rPr>
          <w:t xml:space="preserve">Table </w:t>
        </w:r>
        <w:r w:rsidR="00700B05" w:rsidRPr="00EE6946">
          <w:rPr>
            <w:rStyle w:val="Hyperlink"/>
            <w:cs/>
          </w:rPr>
          <w:t>‎</w:t>
        </w:r>
        <w:r w:rsidR="00700B05" w:rsidRPr="00EE6946">
          <w:rPr>
            <w:rStyle w:val="Hyperlink"/>
          </w:rPr>
          <w:t>3.28</w:t>
        </w:r>
        <w:r w:rsidR="00700B05">
          <w:rPr>
            <w:rFonts w:asciiTheme="minorHAnsi" w:hAnsiTheme="minorHAnsi"/>
            <w:kern w:val="2"/>
            <w:sz w:val="22"/>
            <w:lang w:val="en-US"/>
            <w14:ligatures w14:val="standardContextual"/>
          </w:rPr>
          <w:tab/>
        </w:r>
        <w:r w:rsidR="00700B05" w:rsidRPr="00EE6946">
          <w:rPr>
            <w:rStyle w:val="Hyperlink"/>
            <w:lang w:val="en-US"/>
          </w:rPr>
          <w:t>Management Community Hub System Controller Class Table</w:t>
        </w:r>
        <w:r w:rsidR="00700B05">
          <w:rPr>
            <w:webHidden/>
          </w:rPr>
          <w:tab/>
        </w:r>
        <w:r w:rsidR="00700B05">
          <w:rPr>
            <w:rStyle w:val="Hyperlink"/>
            <w:rtl/>
          </w:rPr>
          <w:fldChar w:fldCharType="begin"/>
        </w:r>
        <w:r w:rsidR="00700B05">
          <w:rPr>
            <w:webHidden/>
          </w:rPr>
          <w:instrText xml:space="preserve"> PAGEREF _Toc155213348 \h </w:instrText>
        </w:r>
        <w:r w:rsidR="00700B05">
          <w:rPr>
            <w:rStyle w:val="Hyperlink"/>
            <w:rtl/>
          </w:rPr>
        </w:r>
        <w:r w:rsidR="00700B05">
          <w:rPr>
            <w:rStyle w:val="Hyperlink"/>
            <w:rtl/>
          </w:rPr>
          <w:fldChar w:fldCharType="separate"/>
        </w:r>
        <w:r w:rsidR="00D25463">
          <w:rPr>
            <w:webHidden/>
          </w:rPr>
          <w:t>73</w:t>
        </w:r>
        <w:r w:rsidR="00700B05">
          <w:rPr>
            <w:rStyle w:val="Hyperlink"/>
            <w:rtl/>
          </w:rPr>
          <w:fldChar w:fldCharType="end"/>
        </w:r>
      </w:hyperlink>
    </w:p>
    <w:p w14:paraId="0AD6316C" w14:textId="35156922" w:rsidR="00700B05" w:rsidRDefault="00000000">
      <w:pPr>
        <w:pStyle w:val="TableofFigures"/>
        <w:rPr>
          <w:rFonts w:asciiTheme="minorHAnsi" w:hAnsiTheme="minorHAnsi"/>
          <w:kern w:val="2"/>
          <w:sz w:val="22"/>
          <w:lang w:val="en-US"/>
          <w14:ligatures w14:val="standardContextual"/>
        </w:rPr>
      </w:pPr>
      <w:hyperlink w:anchor="_Toc155213349" w:history="1">
        <w:r w:rsidR="00700B05" w:rsidRPr="00EE6946">
          <w:rPr>
            <w:rStyle w:val="Hyperlink"/>
          </w:rPr>
          <w:t xml:space="preserve">Table </w:t>
        </w:r>
        <w:r w:rsidR="00700B05" w:rsidRPr="00EE6946">
          <w:rPr>
            <w:rStyle w:val="Hyperlink"/>
            <w:cs/>
          </w:rPr>
          <w:t>‎</w:t>
        </w:r>
        <w:r w:rsidR="00700B05" w:rsidRPr="00EE6946">
          <w:rPr>
            <w:rStyle w:val="Hyperlink"/>
          </w:rPr>
          <w:t>3.29</w:t>
        </w:r>
        <w:r w:rsidR="00700B05">
          <w:rPr>
            <w:rFonts w:asciiTheme="minorHAnsi" w:hAnsiTheme="minorHAnsi"/>
            <w:kern w:val="2"/>
            <w:sz w:val="22"/>
            <w:lang w:val="en-US"/>
            <w14:ligatures w14:val="standardContextual"/>
          </w:rPr>
          <w:tab/>
        </w:r>
        <w:r w:rsidR="00700B05" w:rsidRPr="00EE6946">
          <w:rPr>
            <w:rStyle w:val="Hyperlink"/>
            <w:lang w:val="en-US"/>
          </w:rPr>
          <w:t>Management Donation System Controller Class Table</w:t>
        </w:r>
        <w:r w:rsidR="00700B05">
          <w:rPr>
            <w:webHidden/>
          </w:rPr>
          <w:tab/>
        </w:r>
        <w:r w:rsidR="00700B05">
          <w:rPr>
            <w:rStyle w:val="Hyperlink"/>
            <w:rtl/>
          </w:rPr>
          <w:fldChar w:fldCharType="begin"/>
        </w:r>
        <w:r w:rsidR="00700B05">
          <w:rPr>
            <w:webHidden/>
          </w:rPr>
          <w:instrText xml:space="preserve"> PAGEREF _Toc155213349 \h </w:instrText>
        </w:r>
        <w:r w:rsidR="00700B05">
          <w:rPr>
            <w:rStyle w:val="Hyperlink"/>
            <w:rtl/>
          </w:rPr>
        </w:r>
        <w:r w:rsidR="00700B05">
          <w:rPr>
            <w:rStyle w:val="Hyperlink"/>
            <w:rtl/>
          </w:rPr>
          <w:fldChar w:fldCharType="separate"/>
        </w:r>
        <w:r w:rsidR="00D25463">
          <w:rPr>
            <w:webHidden/>
          </w:rPr>
          <w:t>74</w:t>
        </w:r>
        <w:r w:rsidR="00700B05">
          <w:rPr>
            <w:rStyle w:val="Hyperlink"/>
            <w:rtl/>
          </w:rPr>
          <w:fldChar w:fldCharType="end"/>
        </w:r>
      </w:hyperlink>
    </w:p>
    <w:p w14:paraId="5632BACC" w14:textId="3559AD17" w:rsidR="00700B05" w:rsidRDefault="00000000">
      <w:pPr>
        <w:pStyle w:val="TableofFigures"/>
        <w:rPr>
          <w:rFonts w:asciiTheme="minorHAnsi" w:hAnsiTheme="minorHAnsi"/>
          <w:kern w:val="2"/>
          <w:sz w:val="22"/>
          <w:lang w:val="en-US"/>
          <w14:ligatures w14:val="standardContextual"/>
        </w:rPr>
      </w:pPr>
      <w:hyperlink w:anchor="_Toc155213350" w:history="1">
        <w:r w:rsidR="00700B05" w:rsidRPr="00EE6946">
          <w:rPr>
            <w:rStyle w:val="Hyperlink"/>
          </w:rPr>
          <w:t xml:space="preserve">Table </w:t>
        </w:r>
        <w:r w:rsidR="00700B05" w:rsidRPr="00EE6946">
          <w:rPr>
            <w:rStyle w:val="Hyperlink"/>
            <w:cs/>
          </w:rPr>
          <w:t>‎</w:t>
        </w:r>
        <w:r w:rsidR="00700B05" w:rsidRPr="00EE6946">
          <w:rPr>
            <w:rStyle w:val="Hyperlink"/>
          </w:rPr>
          <w:t>3.30</w:t>
        </w:r>
        <w:r w:rsidR="00700B05">
          <w:rPr>
            <w:rFonts w:asciiTheme="minorHAnsi" w:hAnsiTheme="minorHAnsi"/>
            <w:kern w:val="2"/>
            <w:sz w:val="22"/>
            <w:lang w:val="en-US"/>
            <w14:ligatures w14:val="standardContextual"/>
          </w:rPr>
          <w:tab/>
        </w:r>
        <w:r w:rsidR="00700B05" w:rsidRPr="00EE6946">
          <w:rPr>
            <w:rStyle w:val="Hyperlink"/>
            <w:lang w:val="en-US"/>
          </w:rPr>
          <w:t>Manage Registration for Interest Controller Class Table</w:t>
        </w:r>
        <w:r w:rsidR="00700B05">
          <w:rPr>
            <w:webHidden/>
          </w:rPr>
          <w:tab/>
        </w:r>
        <w:r w:rsidR="00700B05">
          <w:rPr>
            <w:rStyle w:val="Hyperlink"/>
            <w:rtl/>
          </w:rPr>
          <w:fldChar w:fldCharType="begin"/>
        </w:r>
        <w:r w:rsidR="00700B05">
          <w:rPr>
            <w:webHidden/>
          </w:rPr>
          <w:instrText xml:space="preserve"> PAGEREF _Toc155213350 \h </w:instrText>
        </w:r>
        <w:r w:rsidR="00700B05">
          <w:rPr>
            <w:rStyle w:val="Hyperlink"/>
            <w:rtl/>
          </w:rPr>
        </w:r>
        <w:r w:rsidR="00700B05">
          <w:rPr>
            <w:rStyle w:val="Hyperlink"/>
            <w:rtl/>
          </w:rPr>
          <w:fldChar w:fldCharType="separate"/>
        </w:r>
        <w:r w:rsidR="00D25463">
          <w:rPr>
            <w:webHidden/>
          </w:rPr>
          <w:t>75</w:t>
        </w:r>
        <w:r w:rsidR="00700B05">
          <w:rPr>
            <w:rStyle w:val="Hyperlink"/>
            <w:rtl/>
          </w:rPr>
          <w:fldChar w:fldCharType="end"/>
        </w:r>
      </w:hyperlink>
    </w:p>
    <w:p w14:paraId="733517A5" w14:textId="4926EACB" w:rsidR="00700B05" w:rsidRDefault="00000000">
      <w:pPr>
        <w:pStyle w:val="TableofFigures"/>
        <w:rPr>
          <w:rFonts w:asciiTheme="minorHAnsi" w:hAnsiTheme="minorHAnsi"/>
          <w:kern w:val="2"/>
          <w:sz w:val="22"/>
          <w:lang w:val="en-US"/>
          <w14:ligatures w14:val="standardContextual"/>
        </w:rPr>
      </w:pPr>
      <w:hyperlink w:anchor="_Toc155213351" w:history="1">
        <w:r w:rsidR="00700B05" w:rsidRPr="00EE6946">
          <w:rPr>
            <w:rStyle w:val="Hyperlink"/>
          </w:rPr>
          <w:t xml:space="preserve">Table </w:t>
        </w:r>
        <w:r w:rsidR="00700B05" w:rsidRPr="00EE6946">
          <w:rPr>
            <w:rStyle w:val="Hyperlink"/>
            <w:cs/>
          </w:rPr>
          <w:t>‎</w:t>
        </w:r>
        <w:r w:rsidR="00700B05" w:rsidRPr="00EE6946">
          <w:rPr>
            <w:rStyle w:val="Hyperlink"/>
          </w:rPr>
          <w:t>3.31</w:t>
        </w:r>
        <w:r w:rsidR="00700B05">
          <w:rPr>
            <w:rFonts w:asciiTheme="minorHAnsi" w:hAnsiTheme="minorHAnsi"/>
            <w:kern w:val="2"/>
            <w:sz w:val="22"/>
            <w:lang w:val="en-US"/>
            <w14:ligatures w14:val="standardContextual"/>
          </w:rPr>
          <w:tab/>
        </w:r>
        <w:r w:rsidR="00700B05" w:rsidRPr="00EE6946">
          <w:rPr>
            <w:rStyle w:val="Hyperlink"/>
          </w:rPr>
          <w:t>Middleware Layer Architecture Description</w:t>
        </w:r>
        <w:r w:rsidR="00700B05">
          <w:rPr>
            <w:webHidden/>
          </w:rPr>
          <w:tab/>
        </w:r>
        <w:r w:rsidR="00700B05">
          <w:rPr>
            <w:rStyle w:val="Hyperlink"/>
            <w:rtl/>
          </w:rPr>
          <w:fldChar w:fldCharType="begin"/>
        </w:r>
        <w:r w:rsidR="00700B05">
          <w:rPr>
            <w:webHidden/>
          </w:rPr>
          <w:instrText xml:space="preserve"> PAGEREF _Toc155213351 \h </w:instrText>
        </w:r>
        <w:r w:rsidR="00700B05">
          <w:rPr>
            <w:rStyle w:val="Hyperlink"/>
            <w:rtl/>
          </w:rPr>
        </w:r>
        <w:r w:rsidR="00700B05">
          <w:rPr>
            <w:rStyle w:val="Hyperlink"/>
            <w:rtl/>
          </w:rPr>
          <w:fldChar w:fldCharType="separate"/>
        </w:r>
        <w:r w:rsidR="00D25463">
          <w:rPr>
            <w:webHidden/>
          </w:rPr>
          <w:t>77</w:t>
        </w:r>
        <w:r w:rsidR="00700B05">
          <w:rPr>
            <w:rStyle w:val="Hyperlink"/>
            <w:rtl/>
          </w:rPr>
          <w:fldChar w:fldCharType="end"/>
        </w:r>
      </w:hyperlink>
    </w:p>
    <w:p w14:paraId="56D91897" w14:textId="333F019B" w:rsidR="00700B05" w:rsidRDefault="00000000">
      <w:pPr>
        <w:pStyle w:val="TableofFigures"/>
        <w:rPr>
          <w:rFonts w:asciiTheme="minorHAnsi" w:hAnsiTheme="minorHAnsi"/>
          <w:kern w:val="2"/>
          <w:sz w:val="22"/>
          <w:lang w:val="en-US"/>
          <w14:ligatures w14:val="standardContextual"/>
        </w:rPr>
      </w:pPr>
      <w:hyperlink w:anchor="_Toc155213352" w:history="1">
        <w:r w:rsidR="00700B05" w:rsidRPr="00EE6946">
          <w:rPr>
            <w:rStyle w:val="Hyperlink"/>
          </w:rPr>
          <w:t xml:space="preserve">Table </w:t>
        </w:r>
        <w:r w:rsidR="00700B05" w:rsidRPr="00EE6946">
          <w:rPr>
            <w:rStyle w:val="Hyperlink"/>
            <w:cs/>
          </w:rPr>
          <w:t>‎</w:t>
        </w:r>
        <w:r w:rsidR="00700B05" w:rsidRPr="00EE6946">
          <w:rPr>
            <w:rStyle w:val="Hyperlink"/>
          </w:rPr>
          <w:t>4.1</w:t>
        </w:r>
        <w:r w:rsidR="00700B05">
          <w:rPr>
            <w:rFonts w:asciiTheme="minorHAnsi" w:hAnsiTheme="minorHAnsi"/>
            <w:kern w:val="2"/>
            <w:sz w:val="22"/>
            <w:lang w:val="en-US"/>
            <w14:ligatures w14:val="standardContextual"/>
          </w:rPr>
          <w:tab/>
        </w:r>
        <w:r w:rsidR="00700B05" w:rsidRPr="00EE6946">
          <w:rPr>
            <w:rStyle w:val="Hyperlink"/>
            <w:lang w:val="en-US"/>
          </w:rPr>
          <w:t>Tolls &amp; Purpose</w:t>
        </w:r>
        <w:r w:rsidR="00700B05">
          <w:rPr>
            <w:webHidden/>
          </w:rPr>
          <w:tab/>
        </w:r>
        <w:r w:rsidR="00700B05">
          <w:rPr>
            <w:rStyle w:val="Hyperlink"/>
            <w:rtl/>
          </w:rPr>
          <w:fldChar w:fldCharType="begin"/>
        </w:r>
        <w:r w:rsidR="00700B05">
          <w:rPr>
            <w:webHidden/>
          </w:rPr>
          <w:instrText xml:space="preserve"> PAGEREF _Toc155213352 \h </w:instrText>
        </w:r>
        <w:r w:rsidR="00700B05">
          <w:rPr>
            <w:rStyle w:val="Hyperlink"/>
            <w:rtl/>
          </w:rPr>
        </w:r>
        <w:r w:rsidR="00700B05">
          <w:rPr>
            <w:rStyle w:val="Hyperlink"/>
            <w:rtl/>
          </w:rPr>
          <w:fldChar w:fldCharType="separate"/>
        </w:r>
        <w:r w:rsidR="00D25463">
          <w:rPr>
            <w:webHidden/>
          </w:rPr>
          <w:t>88</w:t>
        </w:r>
        <w:r w:rsidR="00700B05">
          <w:rPr>
            <w:rStyle w:val="Hyperlink"/>
            <w:rtl/>
          </w:rPr>
          <w:fldChar w:fldCharType="end"/>
        </w:r>
      </w:hyperlink>
    </w:p>
    <w:p w14:paraId="180A2797" w14:textId="6191383D" w:rsidR="00E36205" w:rsidRPr="00E36205" w:rsidRDefault="00E36205" w:rsidP="00E36205">
      <w:pPr>
        <w:rPr>
          <w:lang w:val="en-US"/>
        </w:rPr>
      </w:pPr>
      <w:r>
        <w:rPr>
          <w:lang w:val="en-US"/>
        </w:rPr>
        <w:fldChar w:fldCharType="end"/>
      </w:r>
    </w:p>
    <w:p w14:paraId="589D9A61" w14:textId="77777777" w:rsidR="00093825" w:rsidRDefault="00093825" w:rsidP="008215B0">
      <w:pPr>
        <w:pStyle w:val="TITLEATROMANPAGES"/>
      </w:pPr>
      <w:bookmarkStart w:id="6" w:name="_Toc155213255"/>
      <w:r>
        <w:lastRenderedPageBreak/>
        <w:t>LIST OF FIGURES</w:t>
      </w:r>
      <w:bookmarkEnd w:id="6"/>
    </w:p>
    <w:p w14:paraId="5CF0CE09" w14:textId="0455468B" w:rsidR="00700B05" w:rsidRDefault="007522D3">
      <w:pPr>
        <w:pStyle w:val="TableofFigures"/>
        <w:rPr>
          <w:rFonts w:asciiTheme="minorHAnsi" w:hAnsiTheme="minorHAnsi"/>
          <w:kern w:val="2"/>
          <w:sz w:val="22"/>
          <w:lang w:val="en-US"/>
          <w14:ligatures w14:val="standardContextual"/>
        </w:rPr>
      </w:pPr>
      <w:r>
        <w:rPr>
          <w:lang w:val="en-US"/>
        </w:rPr>
        <w:fldChar w:fldCharType="begin"/>
      </w:r>
      <w:r>
        <w:rPr>
          <w:lang w:val="en-US"/>
        </w:rPr>
        <w:instrText xml:space="preserve"> TOC \h \z \c "Figure" </w:instrText>
      </w:r>
      <w:r>
        <w:rPr>
          <w:lang w:val="en-US"/>
        </w:rPr>
        <w:fldChar w:fldCharType="separate"/>
      </w:r>
      <w:hyperlink w:anchor="_Toc155213353" w:history="1">
        <w:r w:rsidR="00700B05" w:rsidRPr="007959DD">
          <w:rPr>
            <w:rStyle w:val="Hyperlink"/>
          </w:rPr>
          <w:t xml:space="preserve">Figure </w:t>
        </w:r>
        <w:r w:rsidR="00700B05" w:rsidRPr="007959DD">
          <w:rPr>
            <w:rStyle w:val="Hyperlink"/>
            <w:cs/>
          </w:rPr>
          <w:t>‎</w:t>
        </w:r>
        <w:r w:rsidR="00700B05" w:rsidRPr="007959DD">
          <w:rPr>
            <w:rStyle w:val="Hyperlink"/>
          </w:rPr>
          <w:t>2.1</w:t>
        </w:r>
        <w:r w:rsidR="00700B05">
          <w:rPr>
            <w:rFonts w:asciiTheme="minorHAnsi" w:hAnsiTheme="minorHAnsi"/>
            <w:kern w:val="2"/>
            <w:sz w:val="22"/>
            <w:lang w:val="en-US"/>
            <w14:ligatures w14:val="standardContextual"/>
          </w:rPr>
          <w:tab/>
        </w:r>
        <w:r w:rsidR="00700B05" w:rsidRPr="007959DD">
          <w:rPr>
            <w:rStyle w:val="Hyperlink"/>
            <w:lang w:val="en-US"/>
          </w:rPr>
          <w:t>Main Page of Sajjel Website</w:t>
        </w:r>
        <w:r w:rsidR="00700B05">
          <w:rPr>
            <w:webHidden/>
          </w:rPr>
          <w:tab/>
        </w:r>
        <w:r w:rsidR="00700B05">
          <w:rPr>
            <w:rStyle w:val="Hyperlink"/>
            <w:rtl/>
          </w:rPr>
          <w:fldChar w:fldCharType="begin"/>
        </w:r>
        <w:r w:rsidR="00700B05">
          <w:rPr>
            <w:webHidden/>
          </w:rPr>
          <w:instrText xml:space="preserve"> PAGEREF _Toc155213353 \h </w:instrText>
        </w:r>
        <w:r w:rsidR="00700B05">
          <w:rPr>
            <w:rStyle w:val="Hyperlink"/>
            <w:rtl/>
          </w:rPr>
        </w:r>
        <w:r w:rsidR="00700B05">
          <w:rPr>
            <w:rStyle w:val="Hyperlink"/>
            <w:rtl/>
          </w:rPr>
          <w:fldChar w:fldCharType="separate"/>
        </w:r>
        <w:r w:rsidR="00D25463">
          <w:rPr>
            <w:webHidden/>
          </w:rPr>
          <w:t>8</w:t>
        </w:r>
        <w:r w:rsidR="00700B05">
          <w:rPr>
            <w:rStyle w:val="Hyperlink"/>
            <w:rtl/>
          </w:rPr>
          <w:fldChar w:fldCharType="end"/>
        </w:r>
      </w:hyperlink>
    </w:p>
    <w:p w14:paraId="1D1D133A" w14:textId="13D34BD3" w:rsidR="00700B05" w:rsidRDefault="00000000">
      <w:pPr>
        <w:pStyle w:val="TableofFigures"/>
        <w:rPr>
          <w:rFonts w:asciiTheme="minorHAnsi" w:hAnsiTheme="minorHAnsi"/>
          <w:kern w:val="2"/>
          <w:sz w:val="22"/>
          <w:lang w:val="en-US"/>
          <w14:ligatures w14:val="standardContextual"/>
        </w:rPr>
      </w:pPr>
      <w:hyperlink w:anchor="_Toc155213354" w:history="1">
        <w:r w:rsidR="00700B05" w:rsidRPr="007959DD">
          <w:rPr>
            <w:rStyle w:val="Hyperlink"/>
          </w:rPr>
          <w:t xml:space="preserve">Figure </w:t>
        </w:r>
        <w:r w:rsidR="00700B05" w:rsidRPr="007959DD">
          <w:rPr>
            <w:rStyle w:val="Hyperlink"/>
            <w:cs/>
          </w:rPr>
          <w:t>‎</w:t>
        </w:r>
        <w:r w:rsidR="00700B05" w:rsidRPr="007959DD">
          <w:rPr>
            <w:rStyle w:val="Hyperlink"/>
          </w:rPr>
          <w:t xml:space="preserve">2.2 </w:t>
        </w:r>
        <w:r w:rsidR="00700B05">
          <w:rPr>
            <w:rFonts w:asciiTheme="minorHAnsi" w:hAnsiTheme="minorHAnsi"/>
            <w:kern w:val="2"/>
            <w:sz w:val="22"/>
            <w:lang w:val="en-US"/>
            <w14:ligatures w14:val="standardContextual"/>
          </w:rPr>
          <w:tab/>
        </w:r>
        <w:r w:rsidR="00700B05" w:rsidRPr="007959DD">
          <w:rPr>
            <w:rStyle w:val="Hyperlink"/>
          </w:rPr>
          <w:t>Remind me feature button</w:t>
        </w:r>
        <w:r w:rsidR="00700B05">
          <w:rPr>
            <w:webHidden/>
          </w:rPr>
          <w:tab/>
        </w:r>
        <w:r w:rsidR="00700B05">
          <w:rPr>
            <w:rStyle w:val="Hyperlink"/>
            <w:rtl/>
          </w:rPr>
          <w:fldChar w:fldCharType="begin"/>
        </w:r>
        <w:r w:rsidR="00700B05">
          <w:rPr>
            <w:webHidden/>
          </w:rPr>
          <w:instrText xml:space="preserve"> PAGEREF _Toc155213354 \h </w:instrText>
        </w:r>
        <w:r w:rsidR="00700B05">
          <w:rPr>
            <w:rStyle w:val="Hyperlink"/>
            <w:rtl/>
          </w:rPr>
        </w:r>
        <w:r w:rsidR="00700B05">
          <w:rPr>
            <w:rStyle w:val="Hyperlink"/>
            <w:rtl/>
          </w:rPr>
          <w:fldChar w:fldCharType="separate"/>
        </w:r>
        <w:r w:rsidR="00D25463">
          <w:rPr>
            <w:webHidden/>
          </w:rPr>
          <w:t>8</w:t>
        </w:r>
        <w:r w:rsidR="00700B05">
          <w:rPr>
            <w:rStyle w:val="Hyperlink"/>
            <w:rtl/>
          </w:rPr>
          <w:fldChar w:fldCharType="end"/>
        </w:r>
      </w:hyperlink>
    </w:p>
    <w:p w14:paraId="7F775762" w14:textId="6ACD01D5" w:rsidR="00700B05" w:rsidRDefault="00000000">
      <w:pPr>
        <w:pStyle w:val="TableofFigures"/>
        <w:rPr>
          <w:rFonts w:asciiTheme="minorHAnsi" w:hAnsiTheme="minorHAnsi"/>
          <w:kern w:val="2"/>
          <w:sz w:val="22"/>
          <w:lang w:val="en-US"/>
          <w14:ligatures w14:val="standardContextual"/>
        </w:rPr>
      </w:pPr>
      <w:hyperlink w:anchor="_Toc155213355" w:history="1">
        <w:r w:rsidR="00700B05" w:rsidRPr="007959DD">
          <w:rPr>
            <w:rStyle w:val="Hyperlink"/>
          </w:rPr>
          <w:t xml:space="preserve">Figure </w:t>
        </w:r>
        <w:r w:rsidR="00700B05" w:rsidRPr="007959DD">
          <w:rPr>
            <w:rStyle w:val="Hyperlink"/>
            <w:cs/>
          </w:rPr>
          <w:t>‎</w:t>
        </w:r>
        <w:r w:rsidR="00700B05" w:rsidRPr="007959DD">
          <w:rPr>
            <w:rStyle w:val="Hyperlink"/>
          </w:rPr>
          <w:t xml:space="preserve">2.3 </w:t>
        </w:r>
        <w:r w:rsidR="00700B05">
          <w:rPr>
            <w:rFonts w:asciiTheme="minorHAnsi" w:hAnsiTheme="minorHAnsi"/>
            <w:kern w:val="2"/>
            <w:sz w:val="22"/>
            <w:lang w:val="en-US"/>
            <w14:ligatures w14:val="standardContextual"/>
          </w:rPr>
          <w:tab/>
        </w:r>
        <w:r w:rsidR="00700B05" w:rsidRPr="007959DD">
          <w:rPr>
            <w:rStyle w:val="Hyperlink"/>
          </w:rPr>
          <w:t>Remind me feature page</w:t>
        </w:r>
        <w:r w:rsidR="00700B05">
          <w:rPr>
            <w:webHidden/>
          </w:rPr>
          <w:tab/>
        </w:r>
        <w:r w:rsidR="00700B05">
          <w:rPr>
            <w:rStyle w:val="Hyperlink"/>
            <w:rtl/>
          </w:rPr>
          <w:fldChar w:fldCharType="begin"/>
        </w:r>
        <w:r w:rsidR="00700B05">
          <w:rPr>
            <w:webHidden/>
          </w:rPr>
          <w:instrText xml:space="preserve"> PAGEREF _Toc155213355 \h </w:instrText>
        </w:r>
        <w:r w:rsidR="00700B05">
          <w:rPr>
            <w:rStyle w:val="Hyperlink"/>
            <w:rtl/>
          </w:rPr>
        </w:r>
        <w:r w:rsidR="00700B05">
          <w:rPr>
            <w:rStyle w:val="Hyperlink"/>
            <w:rtl/>
          </w:rPr>
          <w:fldChar w:fldCharType="separate"/>
        </w:r>
        <w:r w:rsidR="00D25463">
          <w:rPr>
            <w:webHidden/>
          </w:rPr>
          <w:t>8</w:t>
        </w:r>
        <w:r w:rsidR="00700B05">
          <w:rPr>
            <w:rStyle w:val="Hyperlink"/>
            <w:rtl/>
          </w:rPr>
          <w:fldChar w:fldCharType="end"/>
        </w:r>
      </w:hyperlink>
    </w:p>
    <w:p w14:paraId="2060371A" w14:textId="53C78079" w:rsidR="00700B05" w:rsidRDefault="00000000">
      <w:pPr>
        <w:pStyle w:val="TableofFigures"/>
        <w:rPr>
          <w:rFonts w:asciiTheme="minorHAnsi" w:hAnsiTheme="minorHAnsi"/>
          <w:kern w:val="2"/>
          <w:sz w:val="22"/>
          <w:lang w:val="en-US"/>
          <w14:ligatures w14:val="standardContextual"/>
        </w:rPr>
      </w:pPr>
      <w:hyperlink w:anchor="_Toc155213356" w:history="1">
        <w:r w:rsidR="00700B05" w:rsidRPr="007959DD">
          <w:rPr>
            <w:rStyle w:val="Hyperlink"/>
          </w:rPr>
          <w:t xml:space="preserve">Figure </w:t>
        </w:r>
        <w:r w:rsidR="00700B05" w:rsidRPr="007959DD">
          <w:rPr>
            <w:rStyle w:val="Hyperlink"/>
            <w:cs/>
          </w:rPr>
          <w:t>‎</w:t>
        </w:r>
        <w:r w:rsidR="00700B05" w:rsidRPr="007959DD">
          <w:rPr>
            <w:rStyle w:val="Hyperlink"/>
          </w:rPr>
          <w:t xml:space="preserve">2.4 </w:t>
        </w:r>
        <w:r w:rsidR="00700B05">
          <w:rPr>
            <w:rFonts w:asciiTheme="minorHAnsi" w:hAnsiTheme="minorHAnsi"/>
            <w:kern w:val="2"/>
            <w:sz w:val="22"/>
            <w:lang w:val="en-US"/>
            <w14:ligatures w14:val="standardContextual"/>
          </w:rPr>
          <w:tab/>
        </w:r>
        <w:r w:rsidR="00700B05" w:rsidRPr="007959DD">
          <w:rPr>
            <w:rStyle w:val="Hyperlink"/>
          </w:rPr>
          <w:t>Main Page of Mosahseh Website</w:t>
        </w:r>
        <w:r w:rsidR="00700B05">
          <w:rPr>
            <w:webHidden/>
          </w:rPr>
          <w:tab/>
        </w:r>
        <w:r w:rsidR="00700B05">
          <w:rPr>
            <w:rStyle w:val="Hyperlink"/>
            <w:rtl/>
          </w:rPr>
          <w:fldChar w:fldCharType="begin"/>
        </w:r>
        <w:r w:rsidR="00700B05">
          <w:rPr>
            <w:webHidden/>
          </w:rPr>
          <w:instrText xml:space="preserve"> PAGEREF _Toc155213356 \h </w:instrText>
        </w:r>
        <w:r w:rsidR="00700B05">
          <w:rPr>
            <w:rStyle w:val="Hyperlink"/>
            <w:rtl/>
          </w:rPr>
        </w:r>
        <w:r w:rsidR="00700B05">
          <w:rPr>
            <w:rStyle w:val="Hyperlink"/>
            <w:rtl/>
          </w:rPr>
          <w:fldChar w:fldCharType="separate"/>
        </w:r>
        <w:r w:rsidR="00D25463">
          <w:rPr>
            <w:webHidden/>
          </w:rPr>
          <w:t>9</w:t>
        </w:r>
        <w:r w:rsidR="00700B05">
          <w:rPr>
            <w:rStyle w:val="Hyperlink"/>
            <w:rtl/>
          </w:rPr>
          <w:fldChar w:fldCharType="end"/>
        </w:r>
      </w:hyperlink>
    </w:p>
    <w:p w14:paraId="262E9486" w14:textId="777327DB" w:rsidR="00700B05" w:rsidRDefault="00000000">
      <w:pPr>
        <w:pStyle w:val="TableofFigures"/>
        <w:rPr>
          <w:rFonts w:asciiTheme="minorHAnsi" w:hAnsiTheme="minorHAnsi"/>
          <w:kern w:val="2"/>
          <w:sz w:val="22"/>
          <w:lang w:val="en-US"/>
          <w14:ligatures w14:val="standardContextual"/>
        </w:rPr>
      </w:pPr>
      <w:hyperlink w:anchor="_Toc155213357" w:history="1">
        <w:r w:rsidR="00700B05" w:rsidRPr="007959DD">
          <w:rPr>
            <w:rStyle w:val="Hyperlink"/>
          </w:rPr>
          <w:t xml:space="preserve">Figure </w:t>
        </w:r>
        <w:r w:rsidR="00700B05" w:rsidRPr="007959DD">
          <w:rPr>
            <w:rStyle w:val="Hyperlink"/>
            <w:cs/>
          </w:rPr>
          <w:t>‎</w:t>
        </w:r>
        <w:r w:rsidR="00700B05" w:rsidRPr="007959DD">
          <w:rPr>
            <w:rStyle w:val="Hyperlink"/>
          </w:rPr>
          <w:t>2.5</w:t>
        </w:r>
        <w:r w:rsidR="00700B05" w:rsidRPr="007959DD">
          <w:rPr>
            <w:rStyle w:val="Hyperlink"/>
            <w:lang w:val="en-US"/>
          </w:rPr>
          <w:t xml:space="preserve"> </w:t>
        </w:r>
        <w:r w:rsidR="00700B05">
          <w:rPr>
            <w:rFonts w:asciiTheme="minorHAnsi" w:hAnsiTheme="minorHAnsi"/>
            <w:kern w:val="2"/>
            <w:sz w:val="22"/>
            <w:lang w:val="en-US"/>
            <w14:ligatures w14:val="standardContextual"/>
          </w:rPr>
          <w:tab/>
        </w:r>
        <w:r w:rsidR="00700B05" w:rsidRPr="007959DD">
          <w:rPr>
            <w:rStyle w:val="Hyperlink"/>
            <w:lang w:val="en-US"/>
          </w:rPr>
          <w:t>log in page</w:t>
        </w:r>
        <w:r w:rsidR="00700B05">
          <w:rPr>
            <w:webHidden/>
          </w:rPr>
          <w:tab/>
        </w:r>
        <w:r w:rsidR="00700B05">
          <w:rPr>
            <w:rStyle w:val="Hyperlink"/>
            <w:rtl/>
          </w:rPr>
          <w:fldChar w:fldCharType="begin"/>
        </w:r>
        <w:r w:rsidR="00700B05">
          <w:rPr>
            <w:webHidden/>
          </w:rPr>
          <w:instrText xml:space="preserve"> PAGEREF _Toc155213357 \h </w:instrText>
        </w:r>
        <w:r w:rsidR="00700B05">
          <w:rPr>
            <w:rStyle w:val="Hyperlink"/>
            <w:rtl/>
          </w:rPr>
        </w:r>
        <w:r w:rsidR="00700B05">
          <w:rPr>
            <w:rStyle w:val="Hyperlink"/>
            <w:rtl/>
          </w:rPr>
          <w:fldChar w:fldCharType="separate"/>
        </w:r>
        <w:r w:rsidR="00D25463">
          <w:rPr>
            <w:webHidden/>
          </w:rPr>
          <w:t>10</w:t>
        </w:r>
        <w:r w:rsidR="00700B05">
          <w:rPr>
            <w:rStyle w:val="Hyperlink"/>
            <w:rtl/>
          </w:rPr>
          <w:fldChar w:fldCharType="end"/>
        </w:r>
      </w:hyperlink>
    </w:p>
    <w:p w14:paraId="6404955F" w14:textId="5614413C" w:rsidR="00700B05" w:rsidRDefault="00000000">
      <w:pPr>
        <w:pStyle w:val="TableofFigures"/>
        <w:rPr>
          <w:rFonts w:asciiTheme="minorHAnsi" w:hAnsiTheme="minorHAnsi"/>
          <w:kern w:val="2"/>
          <w:sz w:val="22"/>
          <w:lang w:val="en-US"/>
          <w14:ligatures w14:val="standardContextual"/>
        </w:rPr>
      </w:pPr>
      <w:hyperlink w:anchor="_Toc155213358" w:history="1">
        <w:r w:rsidR="00700B05" w:rsidRPr="007959DD">
          <w:rPr>
            <w:rStyle w:val="Hyperlink"/>
          </w:rPr>
          <w:t xml:space="preserve">Figure </w:t>
        </w:r>
        <w:r w:rsidR="00700B05" w:rsidRPr="007959DD">
          <w:rPr>
            <w:rStyle w:val="Hyperlink"/>
            <w:cs/>
          </w:rPr>
          <w:t>‎</w:t>
        </w:r>
        <w:r w:rsidR="00700B05" w:rsidRPr="007959DD">
          <w:rPr>
            <w:rStyle w:val="Hyperlink"/>
          </w:rPr>
          <w:t>2.6</w:t>
        </w:r>
        <w:r w:rsidR="00700B05">
          <w:rPr>
            <w:rFonts w:asciiTheme="minorHAnsi" w:hAnsiTheme="minorHAnsi"/>
            <w:kern w:val="2"/>
            <w:sz w:val="22"/>
            <w:lang w:val="en-US"/>
            <w14:ligatures w14:val="standardContextual"/>
          </w:rPr>
          <w:tab/>
        </w:r>
        <w:r w:rsidR="00700B05" w:rsidRPr="007959DD">
          <w:rPr>
            <w:rStyle w:val="Hyperlink"/>
            <w:lang w:val="en-US"/>
          </w:rPr>
          <w:t>Mosahseh forums</w:t>
        </w:r>
        <w:r w:rsidR="00700B05">
          <w:rPr>
            <w:webHidden/>
          </w:rPr>
          <w:tab/>
        </w:r>
        <w:r w:rsidR="00700B05">
          <w:rPr>
            <w:rStyle w:val="Hyperlink"/>
            <w:rtl/>
          </w:rPr>
          <w:fldChar w:fldCharType="begin"/>
        </w:r>
        <w:r w:rsidR="00700B05">
          <w:rPr>
            <w:webHidden/>
          </w:rPr>
          <w:instrText xml:space="preserve"> PAGEREF _Toc155213358 \h </w:instrText>
        </w:r>
        <w:r w:rsidR="00700B05">
          <w:rPr>
            <w:rStyle w:val="Hyperlink"/>
            <w:rtl/>
          </w:rPr>
        </w:r>
        <w:r w:rsidR="00700B05">
          <w:rPr>
            <w:rStyle w:val="Hyperlink"/>
            <w:rtl/>
          </w:rPr>
          <w:fldChar w:fldCharType="separate"/>
        </w:r>
        <w:r w:rsidR="00D25463">
          <w:rPr>
            <w:webHidden/>
          </w:rPr>
          <w:t>10</w:t>
        </w:r>
        <w:r w:rsidR="00700B05">
          <w:rPr>
            <w:rStyle w:val="Hyperlink"/>
            <w:rtl/>
          </w:rPr>
          <w:fldChar w:fldCharType="end"/>
        </w:r>
      </w:hyperlink>
    </w:p>
    <w:p w14:paraId="1EE33C4C" w14:textId="7A4A8C3D" w:rsidR="00700B05" w:rsidRDefault="00000000">
      <w:pPr>
        <w:pStyle w:val="TableofFigures"/>
        <w:rPr>
          <w:rFonts w:asciiTheme="minorHAnsi" w:hAnsiTheme="minorHAnsi"/>
          <w:kern w:val="2"/>
          <w:sz w:val="22"/>
          <w:lang w:val="en-US"/>
          <w14:ligatures w14:val="standardContextual"/>
        </w:rPr>
      </w:pPr>
      <w:hyperlink w:anchor="_Toc155213359" w:history="1">
        <w:r w:rsidR="00700B05" w:rsidRPr="007959DD">
          <w:rPr>
            <w:rStyle w:val="Hyperlink"/>
          </w:rPr>
          <w:t xml:space="preserve">Figure </w:t>
        </w:r>
        <w:r w:rsidR="00700B05" w:rsidRPr="007959DD">
          <w:rPr>
            <w:rStyle w:val="Hyperlink"/>
            <w:cs/>
          </w:rPr>
          <w:t>‎</w:t>
        </w:r>
        <w:r w:rsidR="00700B05" w:rsidRPr="007959DD">
          <w:rPr>
            <w:rStyle w:val="Hyperlink"/>
          </w:rPr>
          <w:t>2.7</w:t>
        </w:r>
        <w:r w:rsidR="00700B05" w:rsidRPr="007959DD">
          <w:rPr>
            <w:rStyle w:val="Hyperlink"/>
            <w:lang w:val="en-US"/>
          </w:rPr>
          <w:t xml:space="preserve"> </w:t>
        </w:r>
        <w:r w:rsidR="00700B05">
          <w:rPr>
            <w:rFonts w:asciiTheme="minorHAnsi" w:hAnsiTheme="minorHAnsi"/>
            <w:kern w:val="2"/>
            <w:sz w:val="22"/>
            <w:lang w:val="en-US"/>
            <w14:ligatures w14:val="standardContextual"/>
          </w:rPr>
          <w:tab/>
        </w:r>
        <w:r w:rsidR="00700B05" w:rsidRPr="007959DD">
          <w:rPr>
            <w:rStyle w:val="Hyperlink"/>
            <w:lang w:val="en-US"/>
          </w:rPr>
          <w:t>Main Pagr of Pqsa1 Website</w:t>
        </w:r>
        <w:r w:rsidR="00700B05">
          <w:rPr>
            <w:webHidden/>
          </w:rPr>
          <w:tab/>
        </w:r>
        <w:r w:rsidR="00700B05">
          <w:rPr>
            <w:rStyle w:val="Hyperlink"/>
            <w:rtl/>
          </w:rPr>
          <w:fldChar w:fldCharType="begin"/>
        </w:r>
        <w:r w:rsidR="00700B05">
          <w:rPr>
            <w:webHidden/>
          </w:rPr>
          <w:instrText xml:space="preserve"> PAGEREF _Toc155213359 \h </w:instrText>
        </w:r>
        <w:r w:rsidR="00700B05">
          <w:rPr>
            <w:rStyle w:val="Hyperlink"/>
            <w:rtl/>
          </w:rPr>
        </w:r>
        <w:r w:rsidR="00700B05">
          <w:rPr>
            <w:rStyle w:val="Hyperlink"/>
            <w:rtl/>
          </w:rPr>
          <w:fldChar w:fldCharType="separate"/>
        </w:r>
        <w:r w:rsidR="00D25463">
          <w:rPr>
            <w:webHidden/>
          </w:rPr>
          <w:t>11</w:t>
        </w:r>
        <w:r w:rsidR="00700B05">
          <w:rPr>
            <w:rStyle w:val="Hyperlink"/>
            <w:rtl/>
          </w:rPr>
          <w:fldChar w:fldCharType="end"/>
        </w:r>
      </w:hyperlink>
    </w:p>
    <w:p w14:paraId="0E8D00D6" w14:textId="62083A2E" w:rsidR="00700B05" w:rsidRDefault="00000000">
      <w:pPr>
        <w:pStyle w:val="TableofFigures"/>
        <w:rPr>
          <w:rFonts w:asciiTheme="minorHAnsi" w:hAnsiTheme="minorHAnsi"/>
          <w:kern w:val="2"/>
          <w:sz w:val="22"/>
          <w:lang w:val="en-US"/>
          <w14:ligatures w14:val="standardContextual"/>
        </w:rPr>
      </w:pPr>
      <w:hyperlink w:anchor="_Toc155213360" w:history="1">
        <w:r w:rsidR="00700B05" w:rsidRPr="007959DD">
          <w:rPr>
            <w:rStyle w:val="Hyperlink"/>
          </w:rPr>
          <w:t xml:space="preserve">Figure </w:t>
        </w:r>
        <w:r w:rsidR="00700B05" w:rsidRPr="007959DD">
          <w:rPr>
            <w:rStyle w:val="Hyperlink"/>
            <w:cs/>
          </w:rPr>
          <w:t>‎</w:t>
        </w:r>
        <w:r w:rsidR="00700B05" w:rsidRPr="007959DD">
          <w:rPr>
            <w:rStyle w:val="Hyperlink"/>
          </w:rPr>
          <w:t>2.8</w:t>
        </w:r>
        <w:r w:rsidR="00700B05" w:rsidRPr="007959DD">
          <w:rPr>
            <w:rStyle w:val="Hyperlink"/>
            <w:lang w:val="en-US"/>
          </w:rPr>
          <w:t xml:space="preserve"> </w:t>
        </w:r>
        <w:r w:rsidR="00700B05">
          <w:rPr>
            <w:rFonts w:asciiTheme="minorHAnsi" w:hAnsiTheme="minorHAnsi"/>
            <w:kern w:val="2"/>
            <w:sz w:val="22"/>
            <w:lang w:val="en-US"/>
            <w14:ligatures w14:val="standardContextual"/>
          </w:rPr>
          <w:tab/>
        </w:r>
        <w:r w:rsidR="00700B05" w:rsidRPr="007959DD">
          <w:rPr>
            <w:rStyle w:val="Hyperlink"/>
            <w:lang w:val="en-US"/>
          </w:rPr>
          <w:t>AI chat bot feature</w:t>
        </w:r>
        <w:r w:rsidR="00700B05">
          <w:rPr>
            <w:webHidden/>
          </w:rPr>
          <w:tab/>
        </w:r>
        <w:r w:rsidR="00700B05">
          <w:rPr>
            <w:rStyle w:val="Hyperlink"/>
            <w:rtl/>
          </w:rPr>
          <w:fldChar w:fldCharType="begin"/>
        </w:r>
        <w:r w:rsidR="00700B05">
          <w:rPr>
            <w:webHidden/>
          </w:rPr>
          <w:instrText xml:space="preserve"> PAGEREF _Toc155213360 \h </w:instrText>
        </w:r>
        <w:r w:rsidR="00700B05">
          <w:rPr>
            <w:rStyle w:val="Hyperlink"/>
            <w:rtl/>
          </w:rPr>
        </w:r>
        <w:r w:rsidR="00700B05">
          <w:rPr>
            <w:rStyle w:val="Hyperlink"/>
            <w:rtl/>
          </w:rPr>
          <w:fldChar w:fldCharType="separate"/>
        </w:r>
        <w:r w:rsidR="00D25463">
          <w:rPr>
            <w:webHidden/>
          </w:rPr>
          <w:t>12</w:t>
        </w:r>
        <w:r w:rsidR="00700B05">
          <w:rPr>
            <w:rStyle w:val="Hyperlink"/>
            <w:rtl/>
          </w:rPr>
          <w:fldChar w:fldCharType="end"/>
        </w:r>
      </w:hyperlink>
    </w:p>
    <w:p w14:paraId="5265C152" w14:textId="1F888E36" w:rsidR="00700B05" w:rsidRDefault="00000000">
      <w:pPr>
        <w:pStyle w:val="TableofFigures"/>
        <w:rPr>
          <w:rFonts w:asciiTheme="minorHAnsi" w:hAnsiTheme="minorHAnsi"/>
          <w:kern w:val="2"/>
          <w:sz w:val="22"/>
          <w:lang w:val="en-US"/>
          <w14:ligatures w14:val="standardContextual"/>
        </w:rPr>
      </w:pPr>
      <w:hyperlink w:anchor="_Toc155213361" w:history="1">
        <w:r w:rsidR="00700B05" w:rsidRPr="007959DD">
          <w:rPr>
            <w:rStyle w:val="Hyperlink"/>
          </w:rPr>
          <w:t xml:space="preserve">Figure </w:t>
        </w:r>
        <w:r w:rsidR="00700B05" w:rsidRPr="007959DD">
          <w:rPr>
            <w:rStyle w:val="Hyperlink"/>
            <w:cs/>
          </w:rPr>
          <w:t>‎</w:t>
        </w:r>
        <w:r w:rsidR="00700B05" w:rsidRPr="007959DD">
          <w:rPr>
            <w:rStyle w:val="Hyperlink"/>
          </w:rPr>
          <w:t>2.9</w:t>
        </w:r>
        <w:r w:rsidR="00700B05">
          <w:rPr>
            <w:rFonts w:asciiTheme="minorHAnsi" w:hAnsiTheme="minorHAnsi"/>
            <w:kern w:val="2"/>
            <w:sz w:val="22"/>
            <w:lang w:val="en-US"/>
            <w14:ligatures w14:val="standardContextual"/>
          </w:rPr>
          <w:tab/>
        </w:r>
        <w:r w:rsidR="00700B05" w:rsidRPr="007959DD">
          <w:rPr>
            <w:rStyle w:val="Hyperlink"/>
            <w:lang w:val="en-US"/>
          </w:rPr>
          <w:t>Mind map</w:t>
        </w:r>
        <w:r w:rsidR="00700B05">
          <w:rPr>
            <w:webHidden/>
          </w:rPr>
          <w:tab/>
        </w:r>
        <w:r w:rsidR="00700B05">
          <w:rPr>
            <w:rStyle w:val="Hyperlink"/>
            <w:rtl/>
          </w:rPr>
          <w:fldChar w:fldCharType="begin"/>
        </w:r>
        <w:r w:rsidR="00700B05">
          <w:rPr>
            <w:webHidden/>
          </w:rPr>
          <w:instrText xml:space="preserve"> PAGEREF _Toc155213361 \h </w:instrText>
        </w:r>
        <w:r w:rsidR="00700B05">
          <w:rPr>
            <w:rStyle w:val="Hyperlink"/>
            <w:rtl/>
          </w:rPr>
        </w:r>
        <w:r w:rsidR="00700B05">
          <w:rPr>
            <w:rStyle w:val="Hyperlink"/>
            <w:rtl/>
          </w:rPr>
          <w:fldChar w:fldCharType="separate"/>
        </w:r>
        <w:r w:rsidR="00D25463">
          <w:rPr>
            <w:webHidden/>
          </w:rPr>
          <w:t>15</w:t>
        </w:r>
        <w:r w:rsidR="00700B05">
          <w:rPr>
            <w:rStyle w:val="Hyperlink"/>
            <w:rtl/>
          </w:rPr>
          <w:fldChar w:fldCharType="end"/>
        </w:r>
      </w:hyperlink>
    </w:p>
    <w:p w14:paraId="24B64DBE" w14:textId="271BDA95" w:rsidR="00700B05" w:rsidRDefault="00000000">
      <w:pPr>
        <w:pStyle w:val="TableofFigures"/>
        <w:rPr>
          <w:rFonts w:asciiTheme="minorHAnsi" w:hAnsiTheme="minorHAnsi"/>
          <w:kern w:val="2"/>
          <w:sz w:val="22"/>
          <w:lang w:val="en-US"/>
          <w14:ligatures w14:val="standardContextual"/>
        </w:rPr>
      </w:pPr>
      <w:hyperlink w:anchor="_Toc155213362" w:history="1">
        <w:r w:rsidR="00700B05" w:rsidRPr="007959DD">
          <w:rPr>
            <w:rStyle w:val="Hyperlink"/>
          </w:rPr>
          <w:t xml:space="preserve">Figure </w:t>
        </w:r>
        <w:r w:rsidR="00700B05" w:rsidRPr="007959DD">
          <w:rPr>
            <w:rStyle w:val="Hyperlink"/>
            <w:cs/>
          </w:rPr>
          <w:t>‎</w:t>
        </w:r>
        <w:r w:rsidR="00700B05" w:rsidRPr="007959DD">
          <w:rPr>
            <w:rStyle w:val="Hyperlink"/>
          </w:rPr>
          <w:t>3.1</w:t>
        </w:r>
        <w:r w:rsidR="00700B05" w:rsidRPr="007959DD">
          <w:rPr>
            <w:rStyle w:val="Hyperlink"/>
            <w:lang w:val="en-US"/>
          </w:rPr>
          <w:t xml:space="preserve"> </w:t>
        </w:r>
        <w:r w:rsidR="00700B05">
          <w:rPr>
            <w:rFonts w:asciiTheme="minorHAnsi" w:hAnsiTheme="minorHAnsi"/>
            <w:kern w:val="2"/>
            <w:sz w:val="22"/>
            <w:lang w:val="en-US"/>
            <w14:ligatures w14:val="standardContextual"/>
          </w:rPr>
          <w:tab/>
        </w:r>
        <w:r w:rsidR="00700B05" w:rsidRPr="007959DD">
          <w:rPr>
            <w:rStyle w:val="Hyperlink"/>
            <w:lang w:val="en-US"/>
          </w:rPr>
          <w:t>Agile methodology</w:t>
        </w:r>
        <w:r w:rsidR="00700B05">
          <w:rPr>
            <w:webHidden/>
          </w:rPr>
          <w:tab/>
        </w:r>
        <w:r w:rsidR="00700B05">
          <w:rPr>
            <w:rStyle w:val="Hyperlink"/>
            <w:rtl/>
          </w:rPr>
          <w:fldChar w:fldCharType="begin"/>
        </w:r>
        <w:r w:rsidR="00700B05">
          <w:rPr>
            <w:webHidden/>
          </w:rPr>
          <w:instrText xml:space="preserve"> PAGEREF _Toc155213362 \h </w:instrText>
        </w:r>
        <w:r w:rsidR="00700B05">
          <w:rPr>
            <w:rStyle w:val="Hyperlink"/>
            <w:rtl/>
          </w:rPr>
        </w:r>
        <w:r w:rsidR="00700B05">
          <w:rPr>
            <w:rStyle w:val="Hyperlink"/>
            <w:rtl/>
          </w:rPr>
          <w:fldChar w:fldCharType="separate"/>
        </w:r>
        <w:r w:rsidR="00D25463">
          <w:rPr>
            <w:webHidden/>
          </w:rPr>
          <w:t>19</w:t>
        </w:r>
        <w:r w:rsidR="00700B05">
          <w:rPr>
            <w:rStyle w:val="Hyperlink"/>
            <w:rtl/>
          </w:rPr>
          <w:fldChar w:fldCharType="end"/>
        </w:r>
      </w:hyperlink>
    </w:p>
    <w:p w14:paraId="00D13B88" w14:textId="6A12AE93" w:rsidR="00700B05" w:rsidRDefault="00000000">
      <w:pPr>
        <w:pStyle w:val="TableofFigures"/>
        <w:rPr>
          <w:rFonts w:asciiTheme="minorHAnsi" w:hAnsiTheme="minorHAnsi"/>
          <w:kern w:val="2"/>
          <w:sz w:val="22"/>
          <w:lang w:val="en-US"/>
          <w14:ligatures w14:val="standardContextual"/>
        </w:rPr>
      </w:pPr>
      <w:hyperlink w:anchor="_Toc155213363" w:history="1">
        <w:r w:rsidR="00700B05" w:rsidRPr="007959DD">
          <w:rPr>
            <w:rStyle w:val="Hyperlink"/>
          </w:rPr>
          <w:t xml:space="preserve">Figure </w:t>
        </w:r>
        <w:r w:rsidR="00700B05" w:rsidRPr="007959DD">
          <w:rPr>
            <w:rStyle w:val="Hyperlink"/>
            <w:cs/>
          </w:rPr>
          <w:t>‎</w:t>
        </w:r>
        <w:r w:rsidR="00700B05" w:rsidRPr="007959DD">
          <w:rPr>
            <w:rStyle w:val="Hyperlink"/>
          </w:rPr>
          <w:t>3.2</w:t>
        </w:r>
        <w:r w:rsidR="00700B05">
          <w:rPr>
            <w:rFonts w:asciiTheme="minorHAnsi" w:hAnsiTheme="minorHAnsi"/>
            <w:kern w:val="2"/>
            <w:sz w:val="22"/>
            <w:lang w:val="en-US"/>
            <w14:ligatures w14:val="standardContextual"/>
          </w:rPr>
          <w:tab/>
        </w:r>
        <w:r w:rsidR="00700B05" w:rsidRPr="007959DD">
          <w:rPr>
            <w:rStyle w:val="Hyperlink"/>
            <w:lang w:val="en-US"/>
          </w:rPr>
          <w:t>Agile methodology process</w:t>
        </w:r>
        <w:r w:rsidR="00700B05">
          <w:rPr>
            <w:webHidden/>
          </w:rPr>
          <w:tab/>
        </w:r>
        <w:r w:rsidR="00700B05">
          <w:rPr>
            <w:rStyle w:val="Hyperlink"/>
            <w:rtl/>
          </w:rPr>
          <w:fldChar w:fldCharType="begin"/>
        </w:r>
        <w:r w:rsidR="00700B05">
          <w:rPr>
            <w:webHidden/>
          </w:rPr>
          <w:instrText xml:space="preserve"> PAGEREF _Toc155213363 \h </w:instrText>
        </w:r>
        <w:r w:rsidR="00700B05">
          <w:rPr>
            <w:rStyle w:val="Hyperlink"/>
            <w:rtl/>
          </w:rPr>
        </w:r>
        <w:r w:rsidR="00700B05">
          <w:rPr>
            <w:rStyle w:val="Hyperlink"/>
            <w:rtl/>
          </w:rPr>
          <w:fldChar w:fldCharType="separate"/>
        </w:r>
        <w:r w:rsidR="00D25463">
          <w:rPr>
            <w:webHidden/>
          </w:rPr>
          <w:t>20</w:t>
        </w:r>
        <w:r w:rsidR="00700B05">
          <w:rPr>
            <w:rStyle w:val="Hyperlink"/>
            <w:rtl/>
          </w:rPr>
          <w:fldChar w:fldCharType="end"/>
        </w:r>
      </w:hyperlink>
    </w:p>
    <w:p w14:paraId="75E58B26" w14:textId="14CA7F7C" w:rsidR="00700B05" w:rsidRDefault="00000000">
      <w:pPr>
        <w:pStyle w:val="TableofFigures"/>
        <w:rPr>
          <w:rFonts w:asciiTheme="minorHAnsi" w:hAnsiTheme="minorHAnsi"/>
          <w:kern w:val="2"/>
          <w:sz w:val="22"/>
          <w:lang w:val="en-US"/>
          <w14:ligatures w14:val="standardContextual"/>
        </w:rPr>
      </w:pPr>
      <w:hyperlink w:anchor="_Toc155213364" w:history="1">
        <w:r w:rsidR="00700B05" w:rsidRPr="007959DD">
          <w:rPr>
            <w:rStyle w:val="Hyperlink"/>
          </w:rPr>
          <w:t xml:space="preserve">Figure </w:t>
        </w:r>
        <w:r w:rsidR="00700B05" w:rsidRPr="007959DD">
          <w:rPr>
            <w:rStyle w:val="Hyperlink"/>
            <w:cs/>
          </w:rPr>
          <w:t>‎</w:t>
        </w:r>
        <w:r w:rsidR="00700B05" w:rsidRPr="007959DD">
          <w:rPr>
            <w:rStyle w:val="Hyperlink"/>
          </w:rPr>
          <w:t>3.3</w:t>
        </w:r>
        <w:r w:rsidR="00700B05">
          <w:rPr>
            <w:rFonts w:asciiTheme="minorHAnsi" w:hAnsiTheme="minorHAnsi"/>
            <w:kern w:val="2"/>
            <w:sz w:val="22"/>
            <w:lang w:val="en-US"/>
            <w14:ligatures w14:val="standardContextual"/>
          </w:rPr>
          <w:tab/>
        </w:r>
        <w:r w:rsidR="00700B05" w:rsidRPr="007959DD">
          <w:rPr>
            <w:rStyle w:val="Hyperlink"/>
            <w:lang w:val="en-US"/>
          </w:rPr>
          <w:t>Context Diagram</w:t>
        </w:r>
        <w:r w:rsidR="00700B05">
          <w:rPr>
            <w:webHidden/>
          </w:rPr>
          <w:tab/>
        </w:r>
        <w:r w:rsidR="00700B05">
          <w:rPr>
            <w:rStyle w:val="Hyperlink"/>
            <w:rtl/>
          </w:rPr>
          <w:fldChar w:fldCharType="begin"/>
        </w:r>
        <w:r w:rsidR="00700B05">
          <w:rPr>
            <w:webHidden/>
          </w:rPr>
          <w:instrText xml:space="preserve"> PAGEREF _Toc155213364 \h </w:instrText>
        </w:r>
        <w:r w:rsidR="00700B05">
          <w:rPr>
            <w:rStyle w:val="Hyperlink"/>
            <w:rtl/>
          </w:rPr>
        </w:r>
        <w:r w:rsidR="00700B05">
          <w:rPr>
            <w:rStyle w:val="Hyperlink"/>
            <w:rtl/>
          </w:rPr>
          <w:fldChar w:fldCharType="separate"/>
        </w:r>
        <w:r w:rsidR="00D25463">
          <w:rPr>
            <w:webHidden/>
          </w:rPr>
          <w:t>25</w:t>
        </w:r>
        <w:r w:rsidR="00700B05">
          <w:rPr>
            <w:rStyle w:val="Hyperlink"/>
            <w:rtl/>
          </w:rPr>
          <w:fldChar w:fldCharType="end"/>
        </w:r>
      </w:hyperlink>
    </w:p>
    <w:p w14:paraId="02181A3C" w14:textId="72B0F1C0" w:rsidR="00700B05" w:rsidRDefault="00000000">
      <w:pPr>
        <w:pStyle w:val="TableofFigures"/>
        <w:rPr>
          <w:rFonts w:asciiTheme="minorHAnsi" w:hAnsiTheme="minorHAnsi"/>
          <w:kern w:val="2"/>
          <w:sz w:val="22"/>
          <w:lang w:val="en-US"/>
          <w14:ligatures w14:val="standardContextual"/>
        </w:rPr>
      </w:pPr>
      <w:hyperlink w:anchor="_Toc155213365" w:history="1">
        <w:r w:rsidR="00700B05" w:rsidRPr="007959DD">
          <w:rPr>
            <w:rStyle w:val="Hyperlink"/>
          </w:rPr>
          <w:t xml:space="preserve">Figure </w:t>
        </w:r>
        <w:r w:rsidR="00700B05" w:rsidRPr="007959DD">
          <w:rPr>
            <w:rStyle w:val="Hyperlink"/>
            <w:cs/>
          </w:rPr>
          <w:t>‎</w:t>
        </w:r>
        <w:r w:rsidR="00700B05" w:rsidRPr="007959DD">
          <w:rPr>
            <w:rStyle w:val="Hyperlink"/>
          </w:rPr>
          <w:t>3.4</w:t>
        </w:r>
        <w:r w:rsidR="00700B05">
          <w:rPr>
            <w:rFonts w:asciiTheme="minorHAnsi" w:hAnsiTheme="minorHAnsi"/>
            <w:kern w:val="2"/>
            <w:sz w:val="22"/>
            <w:lang w:val="en-US"/>
            <w14:ligatures w14:val="standardContextual"/>
          </w:rPr>
          <w:tab/>
        </w:r>
        <w:r w:rsidR="00700B05" w:rsidRPr="007959DD">
          <w:rPr>
            <w:rStyle w:val="Hyperlink"/>
            <w:lang w:val="en-US"/>
          </w:rPr>
          <w:t>Use Case Diagram</w:t>
        </w:r>
        <w:r w:rsidR="00700B05">
          <w:rPr>
            <w:webHidden/>
          </w:rPr>
          <w:tab/>
        </w:r>
        <w:r w:rsidR="00700B05">
          <w:rPr>
            <w:rStyle w:val="Hyperlink"/>
            <w:rtl/>
          </w:rPr>
          <w:fldChar w:fldCharType="begin"/>
        </w:r>
        <w:r w:rsidR="00700B05">
          <w:rPr>
            <w:webHidden/>
          </w:rPr>
          <w:instrText xml:space="preserve"> PAGEREF _Toc155213365 \h </w:instrText>
        </w:r>
        <w:r w:rsidR="00700B05">
          <w:rPr>
            <w:rStyle w:val="Hyperlink"/>
            <w:rtl/>
          </w:rPr>
        </w:r>
        <w:r w:rsidR="00700B05">
          <w:rPr>
            <w:rStyle w:val="Hyperlink"/>
            <w:rtl/>
          </w:rPr>
          <w:fldChar w:fldCharType="separate"/>
        </w:r>
        <w:r w:rsidR="00D25463">
          <w:rPr>
            <w:webHidden/>
          </w:rPr>
          <w:t>26</w:t>
        </w:r>
        <w:r w:rsidR="00700B05">
          <w:rPr>
            <w:rStyle w:val="Hyperlink"/>
            <w:rtl/>
          </w:rPr>
          <w:fldChar w:fldCharType="end"/>
        </w:r>
      </w:hyperlink>
    </w:p>
    <w:p w14:paraId="71B31E53" w14:textId="51C9EAAC" w:rsidR="00700B05" w:rsidRDefault="00000000">
      <w:pPr>
        <w:pStyle w:val="TableofFigures"/>
        <w:rPr>
          <w:rFonts w:asciiTheme="minorHAnsi" w:hAnsiTheme="minorHAnsi"/>
          <w:kern w:val="2"/>
          <w:sz w:val="22"/>
          <w:lang w:val="en-US"/>
          <w14:ligatures w14:val="standardContextual"/>
        </w:rPr>
      </w:pPr>
      <w:hyperlink w:anchor="_Toc155213366" w:history="1">
        <w:r w:rsidR="00700B05" w:rsidRPr="007959DD">
          <w:rPr>
            <w:rStyle w:val="Hyperlink"/>
          </w:rPr>
          <w:t xml:space="preserve">Figure </w:t>
        </w:r>
        <w:r w:rsidR="00700B05" w:rsidRPr="007959DD">
          <w:rPr>
            <w:rStyle w:val="Hyperlink"/>
            <w:cs/>
          </w:rPr>
          <w:t>‎</w:t>
        </w:r>
        <w:r w:rsidR="00700B05" w:rsidRPr="007959DD">
          <w:rPr>
            <w:rStyle w:val="Hyperlink"/>
          </w:rPr>
          <w:t>3.5</w:t>
        </w:r>
        <w:r w:rsidR="00700B05">
          <w:rPr>
            <w:rFonts w:asciiTheme="minorHAnsi" w:hAnsiTheme="minorHAnsi"/>
            <w:kern w:val="2"/>
            <w:sz w:val="22"/>
            <w:lang w:val="en-US"/>
            <w14:ligatures w14:val="standardContextual"/>
          </w:rPr>
          <w:tab/>
        </w:r>
        <w:r w:rsidR="00700B05" w:rsidRPr="007959DD">
          <w:rPr>
            <w:rStyle w:val="Hyperlink"/>
            <w:lang w:val="en-US"/>
          </w:rPr>
          <w:t>User Registration Management System</w:t>
        </w:r>
        <w:r w:rsidR="00700B05" w:rsidRPr="007959DD">
          <w:rPr>
            <w:rStyle w:val="Hyperlink"/>
          </w:rPr>
          <w:t xml:space="preserve"> Diagram</w:t>
        </w:r>
        <w:r w:rsidR="00700B05">
          <w:rPr>
            <w:webHidden/>
          </w:rPr>
          <w:tab/>
        </w:r>
        <w:r w:rsidR="00700B05">
          <w:rPr>
            <w:rStyle w:val="Hyperlink"/>
            <w:rtl/>
          </w:rPr>
          <w:fldChar w:fldCharType="begin"/>
        </w:r>
        <w:r w:rsidR="00700B05">
          <w:rPr>
            <w:webHidden/>
          </w:rPr>
          <w:instrText xml:space="preserve"> PAGEREF _Toc155213366 \h </w:instrText>
        </w:r>
        <w:r w:rsidR="00700B05">
          <w:rPr>
            <w:rStyle w:val="Hyperlink"/>
            <w:rtl/>
          </w:rPr>
        </w:r>
        <w:r w:rsidR="00700B05">
          <w:rPr>
            <w:rStyle w:val="Hyperlink"/>
            <w:rtl/>
          </w:rPr>
          <w:fldChar w:fldCharType="separate"/>
        </w:r>
        <w:r w:rsidR="00D25463">
          <w:rPr>
            <w:webHidden/>
          </w:rPr>
          <w:t>27</w:t>
        </w:r>
        <w:r w:rsidR="00700B05">
          <w:rPr>
            <w:rStyle w:val="Hyperlink"/>
            <w:rtl/>
          </w:rPr>
          <w:fldChar w:fldCharType="end"/>
        </w:r>
      </w:hyperlink>
    </w:p>
    <w:p w14:paraId="7F9F4EA3" w14:textId="71C43169" w:rsidR="00700B05" w:rsidRDefault="00000000">
      <w:pPr>
        <w:pStyle w:val="TableofFigures"/>
        <w:rPr>
          <w:rFonts w:asciiTheme="minorHAnsi" w:hAnsiTheme="minorHAnsi"/>
          <w:kern w:val="2"/>
          <w:sz w:val="22"/>
          <w:lang w:val="en-US"/>
          <w14:ligatures w14:val="standardContextual"/>
        </w:rPr>
      </w:pPr>
      <w:hyperlink w:anchor="_Toc155213367" w:history="1">
        <w:r w:rsidR="00700B05" w:rsidRPr="007959DD">
          <w:rPr>
            <w:rStyle w:val="Hyperlink"/>
          </w:rPr>
          <w:t xml:space="preserve">Figure </w:t>
        </w:r>
        <w:r w:rsidR="00700B05" w:rsidRPr="007959DD">
          <w:rPr>
            <w:rStyle w:val="Hyperlink"/>
            <w:cs/>
          </w:rPr>
          <w:t>‎</w:t>
        </w:r>
        <w:r w:rsidR="00700B05" w:rsidRPr="007959DD">
          <w:rPr>
            <w:rStyle w:val="Hyperlink"/>
          </w:rPr>
          <w:t>3.6</w:t>
        </w:r>
        <w:r w:rsidR="00700B05">
          <w:rPr>
            <w:rFonts w:asciiTheme="minorHAnsi" w:hAnsiTheme="minorHAnsi"/>
            <w:kern w:val="2"/>
            <w:sz w:val="22"/>
            <w:lang w:val="en-US"/>
            <w14:ligatures w14:val="standardContextual"/>
          </w:rPr>
          <w:tab/>
        </w:r>
        <w:r w:rsidR="00700B05" w:rsidRPr="007959DD">
          <w:rPr>
            <w:rStyle w:val="Hyperlink"/>
            <w:lang w:val="en-US"/>
          </w:rPr>
          <w:t>Admin Management and Data Entry System Diagram</w:t>
        </w:r>
        <w:r w:rsidR="00700B05">
          <w:rPr>
            <w:webHidden/>
          </w:rPr>
          <w:tab/>
        </w:r>
        <w:r w:rsidR="00700B05">
          <w:rPr>
            <w:rStyle w:val="Hyperlink"/>
            <w:rtl/>
          </w:rPr>
          <w:fldChar w:fldCharType="begin"/>
        </w:r>
        <w:r w:rsidR="00700B05">
          <w:rPr>
            <w:webHidden/>
          </w:rPr>
          <w:instrText xml:space="preserve"> PAGEREF _Toc155213367 \h </w:instrText>
        </w:r>
        <w:r w:rsidR="00700B05">
          <w:rPr>
            <w:rStyle w:val="Hyperlink"/>
            <w:rtl/>
          </w:rPr>
        </w:r>
        <w:r w:rsidR="00700B05">
          <w:rPr>
            <w:rStyle w:val="Hyperlink"/>
            <w:rtl/>
          </w:rPr>
          <w:fldChar w:fldCharType="separate"/>
        </w:r>
        <w:r w:rsidR="00D25463">
          <w:rPr>
            <w:webHidden/>
          </w:rPr>
          <w:t>29</w:t>
        </w:r>
        <w:r w:rsidR="00700B05">
          <w:rPr>
            <w:rStyle w:val="Hyperlink"/>
            <w:rtl/>
          </w:rPr>
          <w:fldChar w:fldCharType="end"/>
        </w:r>
      </w:hyperlink>
    </w:p>
    <w:p w14:paraId="1D98B722" w14:textId="0180CFAC" w:rsidR="00700B05" w:rsidRDefault="00000000">
      <w:pPr>
        <w:pStyle w:val="TableofFigures"/>
        <w:rPr>
          <w:rFonts w:asciiTheme="minorHAnsi" w:hAnsiTheme="minorHAnsi"/>
          <w:kern w:val="2"/>
          <w:sz w:val="22"/>
          <w:lang w:val="en-US"/>
          <w14:ligatures w14:val="standardContextual"/>
        </w:rPr>
      </w:pPr>
      <w:hyperlink w:anchor="_Toc155213368" w:history="1">
        <w:r w:rsidR="00700B05" w:rsidRPr="007959DD">
          <w:rPr>
            <w:rStyle w:val="Hyperlink"/>
          </w:rPr>
          <w:t xml:space="preserve">Figure </w:t>
        </w:r>
        <w:r w:rsidR="00700B05" w:rsidRPr="007959DD">
          <w:rPr>
            <w:rStyle w:val="Hyperlink"/>
            <w:cs/>
          </w:rPr>
          <w:t>‎</w:t>
        </w:r>
        <w:r w:rsidR="00700B05" w:rsidRPr="007959DD">
          <w:rPr>
            <w:rStyle w:val="Hyperlink"/>
          </w:rPr>
          <w:t>3.7</w:t>
        </w:r>
        <w:r w:rsidR="00700B05">
          <w:rPr>
            <w:rFonts w:asciiTheme="minorHAnsi" w:hAnsiTheme="minorHAnsi"/>
            <w:kern w:val="2"/>
            <w:sz w:val="22"/>
            <w:lang w:val="en-US"/>
            <w14:ligatures w14:val="standardContextual"/>
          </w:rPr>
          <w:tab/>
        </w:r>
        <w:r w:rsidR="00700B05" w:rsidRPr="007959DD">
          <w:rPr>
            <w:rStyle w:val="Hyperlink"/>
            <w:lang w:val="en-US"/>
          </w:rPr>
          <w:t>User Feedback Management System Diagram</w:t>
        </w:r>
        <w:r w:rsidR="00700B05">
          <w:rPr>
            <w:webHidden/>
          </w:rPr>
          <w:tab/>
        </w:r>
        <w:r w:rsidR="00700B05">
          <w:rPr>
            <w:rStyle w:val="Hyperlink"/>
            <w:rtl/>
          </w:rPr>
          <w:fldChar w:fldCharType="begin"/>
        </w:r>
        <w:r w:rsidR="00700B05">
          <w:rPr>
            <w:webHidden/>
          </w:rPr>
          <w:instrText xml:space="preserve"> PAGEREF _Toc155213368 \h </w:instrText>
        </w:r>
        <w:r w:rsidR="00700B05">
          <w:rPr>
            <w:rStyle w:val="Hyperlink"/>
            <w:rtl/>
          </w:rPr>
        </w:r>
        <w:r w:rsidR="00700B05">
          <w:rPr>
            <w:rStyle w:val="Hyperlink"/>
            <w:rtl/>
          </w:rPr>
          <w:fldChar w:fldCharType="separate"/>
        </w:r>
        <w:r w:rsidR="00D25463">
          <w:rPr>
            <w:webHidden/>
          </w:rPr>
          <w:t>30</w:t>
        </w:r>
        <w:r w:rsidR="00700B05">
          <w:rPr>
            <w:rStyle w:val="Hyperlink"/>
            <w:rtl/>
          </w:rPr>
          <w:fldChar w:fldCharType="end"/>
        </w:r>
      </w:hyperlink>
    </w:p>
    <w:p w14:paraId="06B646D5" w14:textId="1EE69BDD" w:rsidR="00700B05" w:rsidRDefault="00000000">
      <w:pPr>
        <w:pStyle w:val="TableofFigures"/>
        <w:rPr>
          <w:rFonts w:asciiTheme="minorHAnsi" w:hAnsiTheme="minorHAnsi"/>
          <w:kern w:val="2"/>
          <w:sz w:val="22"/>
          <w:lang w:val="en-US"/>
          <w14:ligatures w14:val="standardContextual"/>
        </w:rPr>
      </w:pPr>
      <w:hyperlink w:anchor="_Toc155213369" w:history="1">
        <w:r w:rsidR="00700B05" w:rsidRPr="007959DD">
          <w:rPr>
            <w:rStyle w:val="Hyperlink"/>
          </w:rPr>
          <w:t xml:space="preserve">Figure </w:t>
        </w:r>
        <w:r w:rsidR="00700B05" w:rsidRPr="007959DD">
          <w:rPr>
            <w:rStyle w:val="Hyperlink"/>
            <w:cs/>
          </w:rPr>
          <w:t>‎</w:t>
        </w:r>
        <w:r w:rsidR="00700B05" w:rsidRPr="007959DD">
          <w:rPr>
            <w:rStyle w:val="Hyperlink"/>
          </w:rPr>
          <w:t>3.8</w:t>
        </w:r>
        <w:r w:rsidR="00700B05">
          <w:rPr>
            <w:rFonts w:asciiTheme="minorHAnsi" w:hAnsiTheme="minorHAnsi"/>
            <w:kern w:val="2"/>
            <w:sz w:val="22"/>
            <w:lang w:val="en-US"/>
            <w14:ligatures w14:val="standardContextual"/>
          </w:rPr>
          <w:tab/>
        </w:r>
        <w:r w:rsidR="00700B05" w:rsidRPr="007959DD">
          <w:rPr>
            <w:rStyle w:val="Hyperlink"/>
            <w:lang w:val="en-US"/>
          </w:rPr>
          <w:t>Management Community Hub System Diagram</w:t>
        </w:r>
        <w:r w:rsidR="00700B05">
          <w:rPr>
            <w:webHidden/>
          </w:rPr>
          <w:tab/>
        </w:r>
        <w:r w:rsidR="00700B05">
          <w:rPr>
            <w:rStyle w:val="Hyperlink"/>
            <w:rtl/>
          </w:rPr>
          <w:fldChar w:fldCharType="begin"/>
        </w:r>
        <w:r w:rsidR="00700B05">
          <w:rPr>
            <w:webHidden/>
          </w:rPr>
          <w:instrText xml:space="preserve"> PAGEREF _Toc155213369 \h </w:instrText>
        </w:r>
        <w:r w:rsidR="00700B05">
          <w:rPr>
            <w:rStyle w:val="Hyperlink"/>
            <w:rtl/>
          </w:rPr>
        </w:r>
        <w:r w:rsidR="00700B05">
          <w:rPr>
            <w:rStyle w:val="Hyperlink"/>
            <w:rtl/>
          </w:rPr>
          <w:fldChar w:fldCharType="separate"/>
        </w:r>
        <w:r w:rsidR="00D25463">
          <w:rPr>
            <w:webHidden/>
          </w:rPr>
          <w:t>32</w:t>
        </w:r>
        <w:r w:rsidR="00700B05">
          <w:rPr>
            <w:rStyle w:val="Hyperlink"/>
            <w:rtl/>
          </w:rPr>
          <w:fldChar w:fldCharType="end"/>
        </w:r>
      </w:hyperlink>
    </w:p>
    <w:p w14:paraId="19C804B1" w14:textId="627E1330" w:rsidR="00700B05" w:rsidRDefault="00000000">
      <w:pPr>
        <w:pStyle w:val="TableofFigures"/>
        <w:rPr>
          <w:rFonts w:asciiTheme="minorHAnsi" w:hAnsiTheme="minorHAnsi"/>
          <w:kern w:val="2"/>
          <w:sz w:val="22"/>
          <w:lang w:val="en-US"/>
          <w14:ligatures w14:val="standardContextual"/>
        </w:rPr>
      </w:pPr>
      <w:hyperlink w:anchor="_Toc155213370" w:history="1">
        <w:r w:rsidR="00700B05" w:rsidRPr="007959DD">
          <w:rPr>
            <w:rStyle w:val="Hyperlink"/>
          </w:rPr>
          <w:t xml:space="preserve">Figure </w:t>
        </w:r>
        <w:r w:rsidR="00700B05" w:rsidRPr="007959DD">
          <w:rPr>
            <w:rStyle w:val="Hyperlink"/>
            <w:cs/>
          </w:rPr>
          <w:t>‎</w:t>
        </w:r>
        <w:r w:rsidR="00700B05" w:rsidRPr="007959DD">
          <w:rPr>
            <w:rStyle w:val="Hyperlink"/>
          </w:rPr>
          <w:t>3.9</w:t>
        </w:r>
        <w:r w:rsidR="00700B05">
          <w:rPr>
            <w:rFonts w:asciiTheme="minorHAnsi" w:hAnsiTheme="minorHAnsi"/>
            <w:kern w:val="2"/>
            <w:sz w:val="22"/>
            <w:lang w:val="en-US"/>
            <w14:ligatures w14:val="standardContextual"/>
          </w:rPr>
          <w:tab/>
        </w:r>
        <w:r w:rsidR="00700B05" w:rsidRPr="007959DD">
          <w:rPr>
            <w:rStyle w:val="Hyperlink"/>
            <w:lang w:val="en-US"/>
          </w:rPr>
          <w:t>Management Donation System Diagram</w:t>
        </w:r>
        <w:r w:rsidR="00700B05">
          <w:rPr>
            <w:webHidden/>
          </w:rPr>
          <w:tab/>
        </w:r>
        <w:r w:rsidR="00700B05">
          <w:rPr>
            <w:rStyle w:val="Hyperlink"/>
            <w:rtl/>
          </w:rPr>
          <w:fldChar w:fldCharType="begin"/>
        </w:r>
        <w:r w:rsidR="00700B05">
          <w:rPr>
            <w:webHidden/>
          </w:rPr>
          <w:instrText xml:space="preserve"> PAGEREF _Toc155213370 \h </w:instrText>
        </w:r>
        <w:r w:rsidR="00700B05">
          <w:rPr>
            <w:rStyle w:val="Hyperlink"/>
            <w:rtl/>
          </w:rPr>
        </w:r>
        <w:r w:rsidR="00700B05">
          <w:rPr>
            <w:rStyle w:val="Hyperlink"/>
            <w:rtl/>
          </w:rPr>
          <w:fldChar w:fldCharType="separate"/>
        </w:r>
        <w:r w:rsidR="00D25463">
          <w:rPr>
            <w:webHidden/>
          </w:rPr>
          <w:t>34</w:t>
        </w:r>
        <w:r w:rsidR="00700B05">
          <w:rPr>
            <w:rStyle w:val="Hyperlink"/>
            <w:rtl/>
          </w:rPr>
          <w:fldChar w:fldCharType="end"/>
        </w:r>
      </w:hyperlink>
    </w:p>
    <w:p w14:paraId="2968AD54" w14:textId="0CEAF6BB" w:rsidR="00700B05" w:rsidRDefault="00000000">
      <w:pPr>
        <w:pStyle w:val="TableofFigures"/>
        <w:rPr>
          <w:rFonts w:asciiTheme="minorHAnsi" w:hAnsiTheme="minorHAnsi"/>
          <w:kern w:val="2"/>
          <w:sz w:val="22"/>
          <w:lang w:val="en-US"/>
          <w14:ligatures w14:val="standardContextual"/>
        </w:rPr>
      </w:pPr>
      <w:hyperlink w:anchor="_Toc155213371" w:history="1">
        <w:r w:rsidR="00700B05" w:rsidRPr="007959DD">
          <w:rPr>
            <w:rStyle w:val="Hyperlink"/>
          </w:rPr>
          <w:t xml:space="preserve">Figure </w:t>
        </w:r>
        <w:r w:rsidR="00700B05" w:rsidRPr="007959DD">
          <w:rPr>
            <w:rStyle w:val="Hyperlink"/>
            <w:cs/>
          </w:rPr>
          <w:t>‎</w:t>
        </w:r>
        <w:r w:rsidR="00700B05" w:rsidRPr="007959DD">
          <w:rPr>
            <w:rStyle w:val="Hyperlink"/>
          </w:rPr>
          <w:t>3.10</w:t>
        </w:r>
        <w:r w:rsidR="00700B05">
          <w:rPr>
            <w:rFonts w:asciiTheme="minorHAnsi" w:hAnsiTheme="minorHAnsi"/>
            <w:kern w:val="2"/>
            <w:sz w:val="22"/>
            <w:lang w:val="en-US"/>
            <w14:ligatures w14:val="standardContextual"/>
          </w:rPr>
          <w:tab/>
        </w:r>
        <w:r w:rsidR="00700B05" w:rsidRPr="007959DD">
          <w:rPr>
            <w:rStyle w:val="Hyperlink"/>
          </w:rPr>
          <w:t>Management Report System</w:t>
        </w:r>
        <w:r w:rsidR="00700B05" w:rsidRPr="007959DD">
          <w:rPr>
            <w:rStyle w:val="Hyperlink"/>
            <w:lang w:val="en-US"/>
          </w:rPr>
          <w:t xml:space="preserve"> Diagram</w:t>
        </w:r>
        <w:r w:rsidR="00700B05">
          <w:rPr>
            <w:webHidden/>
          </w:rPr>
          <w:tab/>
        </w:r>
        <w:r w:rsidR="00700B05">
          <w:rPr>
            <w:rStyle w:val="Hyperlink"/>
            <w:rtl/>
          </w:rPr>
          <w:fldChar w:fldCharType="begin"/>
        </w:r>
        <w:r w:rsidR="00700B05">
          <w:rPr>
            <w:webHidden/>
          </w:rPr>
          <w:instrText xml:space="preserve"> PAGEREF _Toc155213371 \h </w:instrText>
        </w:r>
        <w:r w:rsidR="00700B05">
          <w:rPr>
            <w:rStyle w:val="Hyperlink"/>
            <w:rtl/>
          </w:rPr>
        </w:r>
        <w:r w:rsidR="00700B05">
          <w:rPr>
            <w:rStyle w:val="Hyperlink"/>
            <w:rtl/>
          </w:rPr>
          <w:fldChar w:fldCharType="separate"/>
        </w:r>
        <w:r w:rsidR="00D25463">
          <w:rPr>
            <w:webHidden/>
          </w:rPr>
          <w:t>36</w:t>
        </w:r>
        <w:r w:rsidR="00700B05">
          <w:rPr>
            <w:rStyle w:val="Hyperlink"/>
            <w:rtl/>
          </w:rPr>
          <w:fldChar w:fldCharType="end"/>
        </w:r>
      </w:hyperlink>
    </w:p>
    <w:p w14:paraId="2FCE3DBE" w14:textId="38FB371B" w:rsidR="00700B05" w:rsidRDefault="00000000">
      <w:pPr>
        <w:pStyle w:val="TableofFigures"/>
        <w:rPr>
          <w:rFonts w:asciiTheme="minorHAnsi" w:hAnsiTheme="minorHAnsi"/>
          <w:kern w:val="2"/>
          <w:sz w:val="22"/>
          <w:lang w:val="en-US"/>
          <w14:ligatures w14:val="standardContextual"/>
        </w:rPr>
      </w:pPr>
      <w:hyperlink w:anchor="_Toc155213372" w:history="1">
        <w:r w:rsidR="00700B05" w:rsidRPr="007959DD">
          <w:rPr>
            <w:rStyle w:val="Hyperlink"/>
          </w:rPr>
          <w:t xml:space="preserve">Figure </w:t>
        </w:r>
        <w:r w:rsidR="00700B05" w:rsidRPr="007959DD">
          <w:rPr>
            <w:rStyle w:val="Hyperlink"/>
            <w:cs/>
          </w:rPr>
          <w:t>‎</w:t>
        </w:r>
        <w:r w:rsidR="00700B05" w:rsidRPr="007959DD">
          <w:rPr>
            <w:rStyle w:val="Hyperlink"/>
          </w:rPr>
          <w:t>3.11</w:t>
        </w:r>
        <w:r w:rsidR="00700B05">
          <w:rPr>
            <w:rFonts w:asciiTheme="minorHAnsi" w:hAnsiTheme="minorHAnsi"/>
            <w:kern w:val="2"/>
            <w:sz w:val="22"/>
            <w:lang w:val="en-US"/>
            <w14:ligatures w14:val="standardContextual"/>
          </w:rPr>
          <w:tab/>
        </w:r>
        <w:r w:rsidR="00700B05" w:rsidRPr="007959DD">
          <w:rPr>
            <w:rStyle w:val="Hyperlink"/>
            <w:lang w:val="en-US"/>
          </w:rPr>
          <w:t>Manage Registration for Interest Diagram</w:t>
        </w:r>
        <w:r w:rsidR="00700B05">
          <w:rPr>
            <w:webHidden/>
          </w:rPr>
          <w:tab/>
        </w:r>
        <w:r w:rsidR="00700B05">
          <w:rPr>
            <w:rStyle w:val="Hyperlink"/>
            <w:rtl/>
          </w:rPr>
          <w:fldChar w:fldCharType="begin"/>
        </w:r>
        <w:r w:rsidR="00700B05">
          <w:rPr>
            <w:webHidden/>
          </w:rPr>
          <w:instrText xml:space="preserve"> PAGEREF _Toc155213372 \h </w:instrText>
        </w:r>
        <w:r w:rsidR="00700B05">
          <w:rPr>
            <w:rStyle w:val="Hyperlink"/>
            <w:rtl/>
          </w:rPr>
        </w:r>
        <w:r w:rsidR="00700B05">
          <w:rPr>
            <w:rStyle w:val="Hyperlink"/>
            <w:rtl/>
          </w:rPr>
          <w:fldChar w:fldCharType="separate"/>
        </w:r>
        <w:r w:rsidR="00D25463">
          <w:rPr>
            <w:webHidden/>
          </w:rPr>
          <w:t>37</w:t>
        </w:r>
        <w:r w:rsidR="00700B05">
          <w:rPr>
            <w:rStyle w:val="Hyperlink"/>
            <w:rtl/>
          </w:rPr>
          <w:fldChar w:fldCharType="end"/>
        </w:r>
      </w:hyperlink>
    </w:p>
    <w:p w14:paraId="16236DC7" w14:textId="5F2F8C55" w:rsidR="00700B05" w:rsidRDefault="00000000">
      <w:pPr>
        <w:pStyle w:val="TableofFigures"/>
        <w:rPr>
          <w:rFonts w:asciiTheme="minorHAnsi" w:hAnsiTheme="minorHAnsi"/>
          <w:kern w:val="2"/>
          <w:sz w:val="22"/>
          <w:lang w:val="en-US"/>
          <w14:ligatures w14:val="standardContextual"/>
        </w:rPr>
      </w:pPr>
      <w:hyperlink w:anchor="_Toc155213373" w:history="1">
        <w:r w:rsidR="00700B05" w:rsidRPr="007959DD">
          <w:rPr>
            <w:rStyle w:val="Hyperlink"/>
          </w:rPr>
          <w:t xml:space="preserve">Figure </w:t>
        </w:r>
        <w:r w:rsidR="00700B05" w:rsidRPr="007959DD">
          <w:rPr>
            <w:rStyle w:val="Hyperlink"/>
            <w:cs/>
          </w:rPr>
          <w:t>‎</w:t>
        </w:r>
        <w:r w:rsidR="00700B05" w:rsidRPr="007959DD">
          <w:rPr>
            <w:rStyle w:val="Hyperlink"/>
          </w:rPr>
          <w:t>3.12</w:t>
        </w:r>
        <w:r w:rsidR="00700B05">
          <w:rPr>
            <w:rFonts w:asciiTheme="minorHAnsi" w:hAnsiTheme="minorHAnsi"/>
            <w:kern w:val="2"/>
            <w:sz w:val="22"/>
            <w:lang w:val="en-US"/>
            <w14:ligatures w14:val="standardContextual"/>
          </w:rPr>
          <w:tab/>
        </w:r>
        <w:r w:rsidR="00700B05" w:rsidRPr="007959DD">
          <w:rPr>
            <w:rStyle w:val="Hyperlink"/>
            <w:lang w:val="en-US"/>
          </w:rPr>
          <w:t>Student Flowchart</w:t>
        </w:r>
        <w:r w:rsidR="00700B05">
          <w:rPr>
            <w:webHidden/>
          </w:rPr>
          <w:tab/>
        </w:r>
        <w:r w:rsidR="00700B05">
          <w:rPr>
            <w:rStyle w:val="Hyperlink"/>
            <w:rtl/>
          </w:rPr>
          <w:fldChar w:fldCharType="begin"/>
        </w:r>
        <w:r w:rsidR="00700B05">
          <w:rPr>
            <w:webHidden/>
          </w:rPr>
          <w:instrText xml:space="preserve"> PAGEREF _Toc155213373 \h </w:instrText>
        </w:r>
        <w:r w:rsidR="00700B05">
          <w:rPr>
            <w:rStyle w:val="Hyperlink"/>
            <w:rtl/>
          </w:rPr>
        </w:r>
        <w:r w:rsidR="00700B05">
          <w:rPr>
            <w:rStyle w:val="Hyperlink"/>
            <w:rtl/>
          </w:rPr>
          <w:fldChar w:fldCharType="separate"/>
        </w:r>
        <w:r w:rsidR="00D25463">
          <w:rPr>
            <w:webHidden/>
          </w:rPr>
          <w:t>39</w:t>
        </w:r>
        <w:r w:rsidR="00700B05">
          <w:rPr>
            <w:rStyle w:val="Hyperlink"/>
            <w:rtl/>
          </w:rPr>
          <w:fldChar w:fldCharType="end"/>
        </w:r>
      </w:hyperlink>
    </w:p>
    <w:p w14:paraId="68373745" w14:textId="7181463E" w:rsidR="00700B05" w:rsidRDefault="00000000">
      <w:pPr>
        <w:pStyle w:val="TableofFigures"/>
        <w:rPr>
          <w:rFonts w:asciiTheme="minorHAnsi" w:hAnsiTheme="minorHAnsi"/>
          <w:kern w:val="2"/>
          <w:sz w:val="22"/>
          <w:lang w:val="en-US"/>
          <w14:ligatures w14:val="standardContextual"/>
        </w:rPr>
      </w:pPr>
      <w:hyperlink w:anchor="_Toc155213374" w:history="1">
        <w:r w:rsidR="00700B05" w:rsidRPr="007959DD">
          <w:rPr>
            <w:rStyle w:val="Hyperlink"/>
          </w:rPr>
          <w:t xml:space="preserve">Figure </w:t>
        </w:r>
        <w:r w:rsidR="00700B05" w:rsidRPr="007959DD">
          <w:rPr>
            <w:rStyle w:val="Hyperlink"/>
            <w:cs/>
          </w:rPr>
          <w:t>‎</w:t>
        </w:r>
        <w:r w:rsidR="00700B05" w:rsidRPr="007959DD">
          <w:rPr>
            <w:rStyle w:val="Hyperlink"/>
          </w:rPr>
          <w:t>3.13</w:t>
        </w:r>
        <w:r w:rsidR="00700B05">
          <w:rPr>
            <w:rFonts w:asciiTheme="minorHAnsi" w:hAnsiTheme="minorHAnsi"/>
            <w:kern w:val="2"/>
            <w:sz w:val="22"/>
            <w:lang w:val="en-US"/>
            <w14:ligatures w14:val="standardContextual"/>
          </w:rPr>
          <w:tab/>
        </w:r>
        <w:r w:rsidR="00700B05" w:rsidRPr="007959DD">
          <w:rPr>
            <w:rStyle w:val="Hyperlink"/>
            <w:lang w:val="en-US"/>
          </w:rPr>
          <w:t>Alumni Flowchart</w:t>
        </w:r>
        <w:r w:rsidR="00700B05">
          <w:rPr>
            <w:webHidden/>
          </w:rPr>
          <w:tab/>
        </w:r>
        <w:r w:rsidR="00700B05">
          <w:rPr>
            <w:rStyle w:val="Hyperlink"/>
            <w:rtl/>
          </w:rPr>
          <w:fldChar w:fldCharType="begin"/>
        </w:r>
        <w:r w:rsidR="00700B05">
          <w:rPr>
            <w:webHidden/>
          </w:rPr>
          <w:instrText xml:space="preserve"> PAGEREF _Toc155213374 \h </w:instrText>
        </w:r>
        <w:r w:rsidR="00700B05">
          <w:rPr>
            <w:rStyle w:val="Hyperlink"/>
            <w:rtl/>
          </w:rPr>
        </w:r>
        <w:r w:rsidR="00700B05">
          <w:rPr>
            <w:rStyle w:val="Hyperlink"/>
            <w:rtl/>
          </w:rPr>
          <w:fldChar w:fldCharType="separate"/>
        </w:r>
        <w:r w:rsidR="00D25463">
          <w:rPr>
            <w:webHidden/>
          </w:rPr>
          <w:t>40</w:t>
        </w:r>
        <w:r w:rsidR="00700B05">
          <w:rPr>
            <w:rStyle w:val="Hyperlink"/>
            <w:rtl/>
          </w:rPr>
          <w:fldChar w:fldCharType="end"/>
        </w:r>
      </w:hyperlink>
    </w:p>
    <w:p w14:paraId="295032F3" w14:textId="4D1E772B" w:rsidR="00700B05" w:rsidRDefault="00000000">
      <w:pPr>
        <w:pStyle w:val="TableofFigures"/>
        <w:rPr>
          <w:rFonts w:asciiTheme="minorHAnsi" w:hAnsiTheme="minorHAnsi"/>
          <w:kern w:val="2"/>
          <w:sz w:val="22"/>
          <w:lang w:val="en-US"/>
          <w14:ligatures w14:val="standardContextual"/>
        </w:rPr>
      </w:pPr>
      <w:hyperlink w:anchor="_Toc155213375" w:history="1">
        <w:r w:rsidR="00700B05" w:rsidRPr="007959DD">
          <w:rPr>
            <w:rStyle w:val="Hyperlink"/>
          </w:rPr>
          <w:t xml:space="preserve">Figure </w:t>
        </w:r>
        <w:r w:rsidR="00700B05" w:rsidRPr="007959DD">
          <w:rPr>
            <w:rStyle w:val="Hyperlink"/>
            <w:cs/>
          </w:rPr>
          <w:t>‎</w:t>
        </w:r>
        <w:r w:rsidR="00700B05" w:rsidRPr="007959DD">
          <w:rPr>
            <w:rStyle w:val="Hyperlink"/>
          </w:rPr>
          <w:t>3.14</w:t>
        </w:r>
        <w:r w:rsidR="00700B05">
          <w:rPr>
            <w:rFonts w:asciiTheme="minorHAnsi" w:hAnsiTheme="minorHAnsi"/>
            <w:kern w:val="2"/>
            <w:sz w:val="22"/>
            <w:lang w:val="en-US"/>
            <w14:ligatures w14:val="standardContextual"/>
          </w:rPr>
          <w:tab/>
        </w:r>
        <w:r w:rsidR="00700B05" w:rsidRPr="007959DD">
          <w:rPr>
            <w:rStyle w:val="Hyperlink"/>
            <w:lang w:val="en-US"/>
          </w:rPr>
          <w:t>Staff Marketing Department Flowchart</w:t>
        </w:r>
        <w:r w:rsidR="00700B05">
          <w:rPr>
            <w:webHidden/>
          </w:rPr>
          <w:tab/>
        </w:r>
        <w:r w:rsidR="00700B05">
          <w:rPr>
            <w:rStyle w:val="Hyperlink"/>
            <w:rtl/>
          </w:rPr>
          <w:fldChar w:fldCharType="begin"/>
        </w:r>
        <w:r w:rsidR="00700B05">
          <w:rPr>
            <w:webHidden/>
          </w:rPr>
          <w:instrText xml:space="preserve"> PAGEREF _Toc155213375 \h </w:instrText>
        </w:r>
        <w:r w:rsidR="00700B05">
          <w:rPr>
            <w:rStyle w:val="Hyperlink"/>
            <w:rtl/>
          </w:rPr>
        </w:r>
        <w:r w:rsidR="00700B05">
          <w:rPr>
            <w:rStyle w:val="Hyperlink"/>
            <w:rtl/>
          </w:rPr>
          <w:fldChar w:fldCharType="separate"/>
        </w:r>
        <w:r w:rsidR="00D25463">
          <w:rPr>
            <w:webHidden/>
          </w:rPr>
          <w:t>41</w:t>
        </w:r>
        <w:r w:rsidR="00700B05">
          <w:rPr>
            <w:rStyle w:val="Hyperlink"/>
            <w:rtl/>
          </w:rPr>
          <w:fldChar w:fldCharType="end"/>
        </w:r>
      </w:hyperlink>
    </w:p>
    <w:p w14:paraId="04BF68CD" w14:textId="596F04A9" w:rsidR="00700B05" w:rsidRDefault="00000000">
      <w:pPr>
        <w:pStyle w:val="TableofFigures"/>
        <w:rPr>
          <w:rFonts w:asciiTheme="minorHAnsi" w:hAnsiTheme="minorHAnsi"/>
          <w:kern w:val="2"/>
          <w:sz w:val="22"/>
          <w:lang w:val="en-US"/>
          <w14:ligatures w14:val="standardContextual"/>
        </w:rPr>
      </w:pPr>
      <w:hyperlink w:anchor="_Toc155213376" w:history="1">
        <w:r w:rsidR="00700B05" w:rsidRPr="007959DD">
          <w:rPr>
            <w:rStyle w:val="Hyperlink"/>
          </w:rPr>
          <w:t xml:space="preserve">Figure </w:t>
        </w:r>
        <w:r w:rsidR="00700B05" w:rsidRPr="007959DD">
          <w:rPr>
            <w:rStyle w:val="Hyperlink"/>
            <w:cs/>
          </w:rPr>
          <w:t>‎</w:t>
        </w:r>
        <w:r w:rsidR="00700B05" w:rsidRPr="007959DD">
          <w:rPr>
            <w:rStyle w:val="Hyperlink"/>
          </w:rPr>
          <w:t>3.15</w:t>
        </w:r>
        <w:r w:rsidR="00700B05">
          <w:rPr>
            <w:rFonts w:asciiTheme="minorHAnsi" w:hAnsiTheme="minorHAnsi"/>
            <w:kern w:val="2"/>
            <w:sz w:val="22"/>
            <w:lang w:val="en-US"/>
            <w14:ligatures w14:val="standardContextual"/>
          </w:rPr>
          <w:tab/>
        </w:r>
        <w:r w:rsidR="00700B05" w:rsidRPr="007959DD">
          <w:rPr>
            <w:rStyle w:val="Hyperlink"/>
            <w:lang w:val="en-US"/>
          </w:rPr>
          <w:t>Staff Admin Flowchart</w:t>
        </w:r>
        <w:r w:rsidR="00700B05">
          <w:rPr>
            <w:webHidden/>
          </w:rPr>
          <w:tab/>
        </w:r>
        <w:r w:rsidR="00700B05">
          <w:rPr>
            <w:rStyle w:val="Hyperlink"/>
            <w:rtl/>
          </w:rPr>
          <w:fldChar w:fldCharType="begin"/>
        </w:r>
        <w:r w:rsidR="00700B05">
          <w:rPr>
            <w:webHidden/>
          </w:rPr>
          <w:instrText xml:space="preserve"> PAGEREF _Toc155213376 \h </w:instrText>
        </w:r>
        <w:r w:rsidR="00700B05">
          <w:rPr>
            <w:rStyle w:val="Hyperlink"/>
            <w:rtl/>
          </w:rPr>
        </w:r>
        <w:r w:rsidR="00700B05">
          <w:rPr>
            <w:rStyle w:val="Hyperlink"/>
            <w:rtl/>
          </w:rPr>
          <w:fldChar w:fldCharType="separate"/>
        </w:r>
        <w:r w:rsidR="00D25463">
          <w:rPr>
            <w:webHidden/>
          </w:rPr>
          <w:t>42</w:t>
        </w:r>
        <w:r w:rsidR="00700B05">
          <w:rPr>
            <w:rStyle w:val="Hyperlink"/>
            <w:rtl/>
          </w:rPr>
          <w:fldChar w:fldCharType="end"/>
        </w:r>
      </w:hyperlink>
    </w:p>
    <w:p w14:paraId="3E242FC1" w14:textId="2AAE64A2" w:rsidR="00700B05" w:rsidRDefault="00000000">
      <w:pPr>
        <w:pStyle w:val="TableofFigures"/>
        <w:rPr>
          <w:rFonts w:asciiTheme="minorHAnsi" w:hAnsiTheme="minorHAnsi"/>
          <w:kern w:val="2"/>
          <w:sz w:val="22"/>
          <w:lang w:val="en-US"/>
          <w14:ligatures w14:val="standardContextual"/>
        </w:rPr>
      </w:pPr>
      <w:hyperlink w:anchor="_Toc155213377" w:history="1">
        <w:r w:rsidR="00700B05" w:rsidRPr="007959DD">
          <w:rPr>
            <w:rStyle w:val="Hyperlink"/>
          </w:rPr>
          <w:t xml:space="preserve">Figure </w:t>
        </w:r>
        <w:r w:rsidR="00700B05" w:rsidRPr="007959DD">
          <w:rPr>
            <w:rStyle w:val="Hyperlink"/>
            <w:cs/>
          </w:rPr>
          <w:t>‎</w:t>
        </w:r>
        <w:r w:rsidR="00700B05" w:rsidRPr="007959DD">
          <w:rPr>
            <w:rStyle w:val="Hyperlink"/>
          </w:rPr>
          <w:t>3.16</w:t>
        </w:r>
        <w:r w:rsidR="00700B05">
          <w:rPr>
            <w:rFonts w:asciiTheme="minorHAnsi" w:hAnsiTheme="minorHAnsi"/>
            <w:kern w:val="2"/>
            <w:sz w:val="22"/>
            <w:lang w:val="en-US"/>
            <w14:ligatures w14:val="standardContextual"/>
          </w:rPr>
          <w:tab/>
        </w:r>
        <w:r w:rsidR="00700B05" w:rsidRPr="007959DD">
          <w:rPr>
            <w:rStyle w:val="Hyperlink"/>
            <w:lang w:val="en-US"/>
          </w:rPr>
          <w:t>Registration Activity Diagram</w:t>
        </w:r>
        <w:r w:rsidR="00700B05">
          <w:rPr>
            <w:webHidden/>
          </w:rPr>
          <w:tab/>
        </w:r>
        <w:r w:rsidR="00700B05">
          <w:rPr>
            <w:rStyle w:val="Hyperlink"/>
            <w:rtl/>
          </w:rPr>
          <w:fldChar w:fldCharType="begin"/>
        </w:r>
        <w:r w:rsidR="00700B05">
          <w:rPr>
            <w:webHidden/>
          </w:rPr>
          <w:instrText xml:space="preserve"> PAGEREF _Toc155213377 \h </w:instrText>
        </w:r>
        <w:r w:rsidR="00700B05">
          <w:rPr>
            <w:rStyle w:val="Hyperlink"/>
            <w:rtl/>
          </w:rPr>
        </w:r>
        <w:r w:rsidR="00700B05">
          <w:rPr>
            <w:rStyle w:val="Hyperlink"/>
            <w:rtl/>
          </w:rPr>
          <w:fldChar w:fldCharType="separate"/>
        </w:r>
        <w:r w:rsidR="00D25463">
          <w:rPr>
            <w:webHidden/>
          </w:rPr>
          <w:t>43</w:t>
        </w:r>
        <w:r w:rsidR="00700B05">
          <w:rPr>
            <w:rStyle w:val="Hyperlink"/>
            <w:rtl/>
          </w:rPr>
          <w:fldChar w:fldCharType="end"/>
        </w:r>
      </w:hyperlink>
    </w:p>
    <w:p w14:paraId="0D48CA32" w14:textId="28ED9D0C" w:rsidR="00700B05" w:rsidRDefault="00000000">
      <w:pPr>
        <w:pStyle w:val="TableofFigures"/>
        <w:rPr>
          <w:rFonts w:asciiTheme="minorHAnsi" w:hAnsiTheme="minorHAnsi"/>
          <w:kern w:val="2"/>
          <w:sz w:val="22"/>
          <w:lang w:val="en-US"/>
          <w14:ligatures w14:val="standardContextual"/>
        </w:rPr>
      </w:pPr>
      <w:hyperlink w:anchor="_Toc155213378" w:history="1">
        <w:r w:rsidR="00700B05" w:rsidRPr="007959DD">
          <w:rPr>
            <w:rStyle w:val="Hyperlink"/>
          </w:rPr>
          <w:t xml:space="preserve">Figure </w:t>
        </w:r>
        <w:r w:rsidR="00700B05" w:rsidRPr="007959DD">
          <w:rPr>
            <w:rStyle w:val="Hyperlink"/>
            <w:cs/>
          </w:rPr>
          <w:t>‎</w:t>
        </w:r>
        <w:r w:rsidR="00700B05" w:rsidRPr="007959DD">
          <w:rPr>
            <w:rStyle w:val="Hyperlink"/>
          </w:rPr>
          <w:t>3.17</w:t>
        </w:r>
        <w:r w:rsidR="00700B05">
          <w:rPr>
            <w:rFonts w:asciiTheme="minorHAnsi" w:hAnsiTheme="minorHAnsi"/>
            <w:kern w:val="2"/>
            <w:sz w:val="22"/>
            <w:lang w:val="en-US"/>
            <w14:ligatures w14:val="standardContextual"/>
          </w:rPr>
          <w:tab/>
        </w:r>
        <w:r w:rsidR="00700B05" w:rsidRPr="007959DD">
          <w:rPr>
            <w:rStyle w:val="Hyperlink"/>
            <w:lang w:val="en-US"/>
          </w:rPr>
          <w:t>Login Activity Diagram</w:t>
        </w:r>
        <w:r w:rsidR="00700B05">
          <w:rPr>
            <w:webHidden/>
          </w:rPr>
          <w:tab/>
        </w:r>
        <w:r w:rsidR="00700B05">
          <w:rPr>
            <w:rStyle w:val="Hyperlink"/>
            <w:rtl/>
          </w:rPr>
          <w:fldChar w:fldCharType="begin"/>
        </w:r>
        <w:r w:rsidR="00700B05">
          <w:rPr>
            <w:webHidden/>
          </w:rPr>
          <w:instrText xml:space="preserve"> PAGEREF _Toc155213378 \h </w:instrText>
        </w:r>
        <w:r w:rsidR="00700B05">
          <w:rPr>
            <w:rStyle w:val="Hyperlink"/>
            <w:rtl/>
          </w:rPr>
        </w:r>
        <w:r w:rsidR="00700B05">
          <w:rPr>
            <w:rStyle w:val="Hyperlink"/>
            <w:rtl/>
          </w:rPr>
          <w:fldChar w:fldCharType="separate"/>
        </w:r>
        <w:r w:rsidR="00D25463">
          <w:rPr>
            <w:webHidden/>
          </w:rPr>
          <w:t>44</w:t>
        </w:r>
        <w:r w:rsidR="00700B05">
          <w:rPr>
            <w:rStyle w:val="Hyperlink"/>
            <w:rtl/>
          </w:rPr>
          <w:fldChar w:fldCharType="end"/>
        </w:r>
      </w:hyperlink>
    </w:p>
    <w:p w14:paraId="3C8193CA" w14:textId="084482D8" w:rsidR="00700B05" w:rsidRDefault="00000000">
      <w:pPr>
        <w:pStyle w:val="TableofFigures"/>
        <w:rPr>
          <w:rFonts w:asciiTheme="minorHAnsi" w:hAnsiTheme="minorHAnsi"/>
          <w:kern w:val="2"/>
          <w:sz w:val="22"/>
          <w:lang w:val="en-US"/>
          <w14:ligatures w14:val="standardContextual"/>
        </w:rPr>
      </w:pPr>
      <w:hyperlink w:anchor="_Toc155213379" w:history="1">
        <w:r w:rsidR="00700B05" w:rsidRPr="007959DD">
          <w:rPr>
            <w:rStyle w:val="Hyperlink"/>
          </w:rPr>
          <w:t xml:space="preserve">Figure </w:t>
        </w:r>
        <w:r w:rsidR="00700B05" w:rsidRPr="007959DD">
          <w:rPr>
            <w:rStyle w:val="Hyperlink"/>
            <w:cs/>
          </w:rPr>
          <w:t>‎</w:t>
        </w:r>
        <w:r w:rsidR="00700B05" w:rsidRPr="007959DD">
          <w:rPr>
            <w:rStyle w:val="Hyperlink"/>
          </w:rPr>
          <w:t>3.18</w:t>
        </w:r>
        <w:r w:rsidR="00700B05">
          <w:rPr>
            <w:rFonts w:asciiTheme="minorHAnsi" w:hAnsiTheme="minorHAnsi"/>
            <w:kern w:val="2"/>
            <w:sz w:val="22"/>
            <w:lang w:val="en-US"/>
            <w14:ligatures w14:val="standardContextual"/>
          </w:rPr>
          <w:tab/>
        </w:r>
        <w:r w:rsidR="00700B05" w:rsidRPr="007959DD">
          <w:rPr>
            <w:rStyle w:val="Hyperlink"/>
            <w:lang w:val="en-US"/>
          </w:rPr>
          <w:t>Student Activity Diagram</w:t>
        </w:r>
        <w:r w:rsidR="00700B05">
          <w:rPr>
            <w:webHidden/>
          </w:rPr>
          <w:tab/>
        </w:r>
        <w:r w:rsidR="00700B05">
          <w:rPr>
            <w:rStyle w:val="Hyperlink"/>
            <w:rtl/>
          </w:rPr>
          <w:fldChar w:fldCharType="begin"/>
        </w:r>
        <w:r w:rsidR="00700B05">
          <w:rPr>
            <w:webHidden/>
          </w:rPr>
          <w:instrText xml:space="preserve"> PAGEREF _Toc155213379 \h </w:instrText>
        </w:r>
        <w:r w:rsidR="00700B05">
          <w:rPr>
            <w:rStyle w:val="Hyperlink"/>
            <w:rtl/>
          </w:rPr>
        </w:r>
        <w:r w:rsidR="00700B05">
          <w:rPr>
            <w:rStyle w:val="Hyperlink"/>
            <w:rtl/>
          </w:rPr>
          <w:fldChar w:fldCharType="separate"/>
        </w:r>
        <w:r w:rsidR="00D25463">
          <w:rPr>
            <w:webHidden/>
          </w:rPr>
          <w:t>47</w:t>
        </w:r>
        <w:r w:rsidR="00700B05">
          <w:rPr>
            <w:rStyle w:val="Hyperlink"/>
            <w:rtl/>
          </w:rPr>
          <w:fldChar w:fldCharType="end"/>
        </w:r>
      </w:hyperlink>
    </w:p>
    <w:p w14:paraId="520F8BFE" w14:textId="5BD0185C" w:rsidR="00700B05" w:rsidRDefault="00000000">
      <w:pPr>
        <w:pStyle w:val="TableofFigures"/>
        <w:rPr>
          <w:rFonts w:asciiTheme="minorHAnsi" w:hAnsiTheme="minorHAnsi"/>
          <w:kern w:val="2"/>
          <w:sz w:val="22"/>
          <w:lang w:val="en-US"/>
          <w14:ligatures w14:val="standardContextual"/>
        </w:rPr>
      </w:pPr>
      <w:hyperlink w:anchor="_Toc155213380" w:history="1">
        <w:r w:rsidR="00700B05" w:rsidRPr="007959DD">
          <w:rPr>
            <w:rStyle w:val="Hyperlink"/>
          </w:rPr>
          <w:t xml:space="preserve">Figure </w:t>
        </w:r>
        <w:r w:rsidR="00700B05" w:rsidRPr="007959DD">
          <w:rPr>
            <w:rStyle w:val="Hyperlink"/>
            <w:cs/>
          </w:rPr>
          <w:t>‎</w:t>
        </w:r>
        <w:r w:rsidR="00700B05" w:rsidRPr="007959DD">
          <w:rPr>
            <w:rStyle w:val="Hyperlink"/>
          </w:rPr>
          <w:t>3.19</w:t>
        </w:r>
        <w:r w:rsidR="00700B05">
          <w:rPr>
            <w:rFonts w:asciiTheme="minorHAnsi" w:hAnsiTheme="minorHAnsi"/>
            <w:kern w:val="2"/>
            <w:sz w:val="22"/>
            <w:lang w:val="en-US"/>
            <w14:ligatures w14:val="standardContextual"/>
          </w:rPr>
          <w:tab/>
        </w:r>
        <w:r w:rsidR="00700B05" w:rsidRPr="007959DD">
          <w:rPr>
            <w:rStyle w:val="Hyperlink"/>
            <w:lang w:val="en-US"/>
          </w:rPr>
          <w:t>Alumni Activity Diagram</w:t>
        </w:r>
        <w:r w:rsidR="00700B05">
          <w:rPr>
            <w:webHidden/>
          </w:rPr>
          <w:tab/>
        </w:r>
        <w:r w:rsidR="00700B05">
          <w:rPr>
            <w:rStyle w:val="Hyperlink"/>
            <w:rtl/>
          </w:rPr>
          <w:fldChar w:fldCharType="begin"/>
        </w:r>
        <w:r w:rsidR="00700B05">
          <w:rPr>
            <w:webHidden/>
          </w:rPr>
          <w:instrText xml:space="preserve"> PAGEREF _Toc155213380 \h </w:instrText>
        </w:r>
        <w:r w:rsidR="00700B05">
          <w:rPr>
            <w:rStyle w:val="Hyperlink"/>
            <w:rtl/>
          </w:rPr>
        </w:r>
        <w:r w:rsidR="00700B05">
          <w:rPr>
            <w:rStyle w:val="Hyperlink"/>
            <w:rtl/>
          </w:rPr>
          <w:fldChar w:fldCharType="separate"/>
        </w:r>
        <w:r w:rsidR="00D25463">
          <w:rPr>
            <w:webHidden/>
          </w:rPr>
          <w:t>47</w:t>
        </w:r>
        <w:r w:rsidR="00700B05">
          <w:rPr>
            <w:rStyle w:val="Hyperlink"/>
            <w:rtl/>
          </w:rPr>
          <w:fldChar w:fldCharType="end"/>
        </w:r>
      </w:hyperlink>
    </w:p>
    <w:p w14:paraId="397A606C" w14:textId="0C16D3CD" w:rsidR="00700B05" w:rsidRDefault="00000000">
      <w:pPr>
        <w:pStyle w:val="TableofFigures"/>
        <w:rPr>
          <w:rFonts w:asciiTheme="minorHAnsi" w:hAnsiTheme="minorHAnsi"/>
          <w:kern w:val="2"/>
          <w:sz w:val="22"/>
          <w:lang w:val="en-US"/>
          <w14:ligatures w14:val="standardContextual"/>
        </w:rPr>
      </w:pPr>
      <w:hyperlink w:anchor="_Toc155213381" w:history="1">
        <w:r w:rsidR="00700B05" w:rsidRPr="007959DD">
          <w:rPr>
            <w:rStyle w:val="Hyperlink"/>
          </w:rPr>
          <w:t xml:space="preserve">Figure </w:t>
        </w:r>
        <w:r w:rsidR="00700B05" w:rsidRPr="007959DD">
          <w:rPr>
            <w:rStyle w:val="Hyperlink"/>
            <w:cs/>
          </w:rPr>
          <w:t>‎</w:t>
        </w:r>
        <w:r w:rsidR="00700B05" w:rsidRPr="007959DD">
          <w:rPr>
            <w:rStyle w:val="Hyperlink"/>
          </w:rPr>
          <w:t>3.20</w:t>
        </w:r>
        <w:r w:rsidR="00700B05">
          <w:rPr>
            <w:rFonts w:asciiTheme="minorHAnsi" w:hAnsiTheme="minorHAnsi"/>
            <w:kern w:val="2"/>
            <w:sz w:val="22"/>
            <w:lang w:val="en-US"/>
            <w14:ligatures w14:val="standardContextual"/>
          </w:rPr>
          <w:tab/>
        </w:r>
        <w:r w:rsidR="00700B05" w:rsidRPr="007959DD">
          <w:rPr>
            <w:rStyle w:val="Hyperlink"/>
            <w:lang w:val="en-US"/>
          </w:rPr>
          <w:t>Staff Admin Activity Diagram</w:t>
        </w:r>
        <w:r w:rsidR="00700B05">
          <w:rPr>
            <w:webHidden/>
          </w:rPr>
          <w:tab/>
        </w:r>
        <w:r w:rsidR="00700B05">
          <w:rPr>
            <w:rStyle w:val="Hyperlink"/>
            <w:rtl/>
          </w:rPr>
          <w:fldChar w:fldCharType="begin"/>
        </w:r>
        <w:r w:rsidR="00700B05">
          <w:rPr>
            <w:webHidden/>
          </w:rPr>
          <w:instrText xml:space="preserve"> PAGEREF _Toc155213381 \h </w:instrText>
        </w:r>
        <w:r w:rsidR="00700B05">
          <w:rPr>
            <w:rStyle w:val="Hyperlink"/>
            <w:rtl/>
          </w:rPr>
        </w:r>
        <w:r w:rsidR="00700B05">
          <w:rPr>
            <w:rStyle w:val="Hyperlink"/>
            <w:rtl/>
          </w:rPr>
          <w:fldChar w:fldCharType="separate"/>
        </w:r>
        <w:r w:rsidR="00D25463">
          <w:rPr>
            <w:webHidden/>
          </w:rPr>
          <w:t>48</w:t>
        </w:r>
        <w:r w:rsidR="00700B05">
          <w:rPr>
            <w:rStyle w:val="Hyperlink"/>
            <w:rtl/>
          </w:rPr>
          <w:fldChar w:fldCharType="end"/>
        </w:r>
      </w:hyperlink>
    </w:p>
    <w:p w14:paraId="26D1DE36" w14:textId="17AD51FB" w:rsidR="00700B05" w:rsidRDefault="00000000">
      <w:pPr>
        <w:pStyle w:val="TableofFigures"/>
        <w:rPr>
          <w:rFonts w:asciiTheme="minorHAnsi" w:hAnsiTheme="minorHAnsi"/>
          <w:kern w:val="2"/>
          <w:sz w:val="22"/>
          <w:lang w:val="en-US"/>
          <w14:ligatures w14:val="standardContextual"/>
        </w:rPr>
      </w:pPr>
      <w:hyperlink w:anchor="_Toc155213382" w:history="1">
        <w:r w:rsidR="00700B05" w:rsidRPr="007959DD">
          <w:rPr>
            <w:rStyle w:val="Hyperlink"/>
          </w:rPr>
          <w:t xml:space="preserve">Figure </w:t>
        </w:r>
        <w:r w:rsidR="00700B05" w:rsidRPr="007959DD">
          <w:rPr>
            <w:rStyle w:val="Hyperlink"/>
            <w:cs/>
          </w:rPr>
          <w:t>‎</w:t>
        </w:r>
        <w:r w:rsidR="00700B05" w:rsidRPr="007959DD">
          <w:rPr>
            <w:rStyle w:val="Hyperlink"/>
          </w:rPr>
          <w:t>3.21</w:t>
        </w:r>
        <w:r w:rsidR="00700B05">
          <w:rPr>
            <w:rFonts w:asciiTheme="minorHAnsi" w:hAnsiTheme="minorHAnsi"/>
            <w:kern w:val="2"/>
            <w:sz w:val="22"/>
            <w:lang w:val="en-US"/>
            <w14:ligatures w14:val="standardContextual"/>
          </w:rPr>
          <w:tab/>
        </w:r>
        <w:r w:rsidR="00700B05" w:rsidRPr="007959DD">
          <w:rPr>
            <w:rStyle w:val="Hyperlink"/>
            <w:lang w:val="en-US"/>
          </w:rPr>
          <w:t>Staff Marketing Department Activity Diagram</w:t>
        </w:r>
        <w:r w:rsidR="00700B05">
          <w:rPr>
            <w:webHidden/>
          </w:rPr>
          <w:tab/>
        </w:r>
        <w:r w:rsidR="00700B05">
          <w:rPr>
            <w:rStyle w:val="Hyperlink"/>
            <w:rtl/>
          </w:rPr>
          <w:fldChar w:fldCharType="begin"/>
        </w:r>
        <w:r w:rsidR="00700B05">
          <w:rPr>
            <w:webHidden/>
          </w:rPr>
          <w:instrText xml:space="preserve"> PAGEREF _Toc155213382 \h </w:instrText>
        </w:r>
        <w:r w:rsidR="00700B05">
          <w:rPr>
            <w:rStyle w:val="Hyperlink"/>
            <w:rtl/>
          </w:rPr>
        </w:r>
        <w:r w:rsidR="00700B05">
          <w:rPr>
            <w:rStyle w:val="Hyperlink"/>
            <w:rtl/>
          </w:rPr>
          <w:fldChar w:fldCharType="separate"/>
        </w:r>
        <w:r w:rsidR="00D25463">
          <w:rPr>
            <w:webHidden/>
          </w:rPr>
          <w:t>49</w:t>
        </w:r>
        <w:r w:rsidR="00700B05">
          <w:rPr>
            <w:rStyle w:val="Hyperlink"/>
            <w:rtl/>
          </w:rPr>
          <w:fldChar w:fldCharType="end"/>
        </w:r>
      </w:hyperlink>
    </w:p>
    <w:p w14:paraId="5C468253" w14:textId="5445D829" w:rsidR="00700B05" w:rsidRDefault="00000000">
      <w:pPr>
        <w:pStyle w:val="TableofFigures"/>
        <w:rPr>
          <w:rFonts w:asciiTheme="minorHAnsi" w:hAnsiTheme="minorHAnsi"/>
          <w:kern w:val="2"/>
          <w:sz w:val="22"/>
          <w:lang w:val="en-US"/>
          <w14:ligatures w14:val="standardContextual"/>
        </w:rPr>
      </w:pPr>
      <w:hyperlink w:anchor="_Toc155213383" w:history="1">
        <w:r w:rsidR="00700B05" w:rsidRPr="007959DD">
          <w:rPr>
            <w:rStyle w:val="Hyperlink"/>
          </w:rPr>
          <w:t xml:space="preserve">Figure </w:t>
        </w:r>
        <w:r w:rsidR="00700B05" w:rsidRPr="007959DD">
          <w:rPr>
            <w:rStyle w:val="Hyperlink"/>
            <w:cs/>
          </w:rPr>
          <w:t>‎</w:t>
        </w:r>
        <w:r w:rsidR="00700B05" w:rsidRPr="007959DD">
          <w:rPr>
            <w:rStyle w:val="Hyperlink"/>
          </w:rPr>
          <w:t>3.22</w:t>
        </w:r>
        <w:r w:rsidR="00700B05">
          <w:rPr>
            <w:rFonts w:asciiTheme="minorHAnsi" w:hAnsiTheme="minorHAnsi"/>
            <w:kern w:val="2"/>
            <w:sz w:val="22"/>
            <w:lang w:val="en-US"/>
            <w14:ligatures w14:val="standardContextual"/>
          </w:rPr>
          <w:tab/>
        </w:r>
        <w:r w:rsidR="00700B05" w:rsidRPr="007959DD">
          <w:rPr>
            <w:rStyle w:val="Hyperlink"/>
            <w:lang w:val="en-US"/>
          </w:rPr>
          <w:t>ERD of CollageEase System</w:t>
        </w:r>
        <w:r w:rsidR="00700B05">
          <w:rPr>
            <w:webHidden/>
          </w:rPr>
          <w:tab/>
        </w:r>
        <w:r w:rsidR="00700B05">
          <w:rPr>
            <w:rStyle w:val="Hyperlink"/>
            <w:rtl/>
          </w:rPr>
          <w:fldChar w:fldCharType="begin"/>
        </w:r>
        <w:r w:rsidR="00700B05">
          <w:rPr>
            <w:webHidden/>
          </w:rPr>
          <w:instrText xml:space="preserve"> PAGEREF _Toc155213383 \h </w:instrText>
        </w:r>
        <w:r w:rsidR="00700B05">
          <w:rPr>
            <w:rStyle w:val="Hyperlink"/>
            <w:rtl/>
          </w:rPr>
        </w:r>
        <w:r w:rsidR="00700B05">
          <w:rPr>
            <w:rStyle w:val="Hyperlink"/>
            <w:rtl/>
          </w:rPr>
          <w:fldChar w:fldCharType="separate"/>
        </w:r>
        <w:r w:rsidR="00D25463">
          <w:rPr>
            <w:webHidden/>
          </w:rPr>
          <w:t>50</w:t>
        </w:r>
        <w:r w:rsidR="00700B05">
          <w:rPr>
            <w:rStyle w:val="Hyperlink"/>
            <w:rtl/>
          </w:rPr>
          <w:fldChar w:fldCharType="end"/>
        </w:r>
      </w:hyperlink>
    </w:p>
    <w:p w14:paraId="180299A6" w14:textId="4C065426" w:rsidR="00700B05" w:rsidRDefault="00000000">
      <w:pPr>
        <w:pStyle w:val="TableofFigures"/>
        <w:rPr>
          <w:rFonts w:asciiTheme="minorHAnsi" w:hAnsiTheme="minorHAnsi"/>
          <w:kern w:val="2"/>
          <w:sz w:val="22"/>
          <w:lang w:val="en-US"/>
          <w14:ligatures w14:val="standardContextual"/>
        </w:rPr>
      </w:pPr>
      <w:hyperlink w:anchor="_Toc155213384" w:history="1">
        <w:r w:rsidR="00700B05" w:rsidRPr="007959DD">
          <w:rPr>
            <w:rStyle w:val="Hyperlink"/>
          </w:rPr>
          <w:t xml:space="preserve">Figure </w:t>
        </w:r>
        <w:r w:rsidR="00700B05" w:rsidRPr="007959DD">
          <w:rPr>
            <w:rStyle w:val="Hyperlink"/>
            <w:cs/>
          </w:rPr>
          <w:t>‎</w:t>
        </w:r>
        <w:r w:rsidR="00700B05" w:rsidRPr="007959DD">
          <w:rPr>
            <w:rStyle w:val="Hyperlink"/>
          </w:rPr>
          <w:t>3.23</w:t>
        </w:r>
        <w:r w:rsidR="00700B05">
          <w:rPr>
            <w:rFonts w:asciiTheme="minorHAnsi" w:hAnsiTheme="minorHAnsi"/>
            <w:kern w:val="2"/>
            <w:sz w:val="22"/>
            <w:lang w:val="en-US"/>
            <w14:ligatures w14:val="standardContextual"/>
          </w:rPr>
          <w:tab/>
        </w:r>
        <w:r w:rsidR="00700B05" w:rsidRPr="007959DD">
          <w:rPr>
            <w:rStyle w:val="Hyperlink"/>
            <w:lang w:val="en-US"/>
          </w:rPr>
          <w:t>Application Layer Diagram of CollageEase</w:t>
        </w:r>
        <w:r w:rsidR="00700B05">
          <w:rPr>
            <w:webHidden/>
          </w:rPr>
          <w:tab/>
        </w:r>
        <w:r w:rsidR="00700B05">
          <w:rPr>
            <w:rStyle w:val="Hyperlink"/>
            <w:rtl/>
          </w:rPr>
          <w:fldChar w:fldCharType="begin"/>
        </w:r>
        <w:r w:rsidR="00700B05">
          <w:rPr>
            <w:webHidden/>
          </w:rPr>
          <w:instrText xml:space="preserve"> PAGEREF _Toc155213384 \h </w:instrText>
        </w:r>
        <w:r w:rsidR="00700B05">
          <w:rPr>
            <w:rStyle w:val="Hyperlink"/>
            <w:rtl/>
          </w:rPr>
        </w:r>
        <w:r w:rsidR="00700B05">
          <w:rPr>
            <w:rStyle w:val="Hyperlink"/>
            <w:rtl/>
          </w:rPr>
          <w:fldChar w:fldCharType="separate"/>
        </w:r>
        <w:r w:rsidR="00D25463">
          <w:rPr>
            <w:webHidden/>
          </w:rPr>
          <w:t>56</w:t>
        </w:r>
        <w:r w:rsidR="00700B05">
          <w:rPr>
            <w:rStyle w:val="Hyperlink"/>
            <w:rtl/>
          </w:rPr>
          <w:fldChar w:fldCharType="end"/>
        </w:r>
      </w:hyperlink>
    </w:p>
    <w:p w14:paraId="36CD3392" w14:textId="3D86894A" w:rsidR="00700B05" w:rsidRDefault="00000000">
      <w:pPr>
        <w:pStyle w:val="TableofFigures"/>
        <w:rPr>
          <w:rFonts w:asciiTheme="minorHAnsi" w:hAnsiTheme="minorHAnsi"/>
          <w:kern w:val="2"/>
          <w:sz w:val="22"/>
          <w:lang w:val="en-US"/>
          <w14:ligatures w14:val="standardContextual"/>
        </w:rPr>
      </w:pPr>
      <w:hyperlink w:anchor="_Toc155213385" w:history="1">
        <w:r w:rsidR="00700B05" w:rsidRPr="007959DD">
          <w:rPr>
            <w:rStyle w:val="Hyperlink"/>
          </w:rPr>
          <w:t xml:space="preserve">Figure </w:t>
        </w:r>
        <w:r w:rsidR="00700B05" w:rsidRPr="007959DD">
          <w:rPr>
            <w:rStyle w:val="Hyperlink"/>
            <w:cs/>
          </w:rPr>
          <w:t>‎</w:t>
        </w:r>
        <w:r w:rsidR="00700B05" w:rsidRPr="007959DD">
          <w:rPr>
            <w:rStyle w:val="Hyperlink"/>
          </w:rPr>
          <w:t>3.24</w:t>
        </w:r>
        <w:r w:rsidR="00700B05">
          <w:rPr>
            <w:rFonts w:asciiTheme="minorHAnsi" w:hAnsiTheme="minorHAnsi"/>
            <w:kern w:val="2"/>
            <w:sz w:val="22"/>
            <w:lang w:val="en-US"/>
            <w14:ligatures w14:val="standardContextual"/>
          </w:rPr>
          <w:tab/>
        </w:r>
        <w:r w:rsidR="00700B05" w:rsidRPr="007959DD">
          <w:rPr>
            <w:rStyle w:val="Hyperlink"/>
            <w:lang w:val="en-US"/>
          </w:rPr>
          <w:t>Business Services Layer Diagram of CollageEase</w:t>
        </w:r>
        <w:r w:rsidR="00700B05">
          <w:rPr>
            <w:webHidden/>
          </w:rPr>
          <w:tab/>
        </w:r>
        <w:r w:rsidR="00700B05">
          <w:rPr>
            <w:rStyle w:val="Hyperlink"/>
            <w:rtl/>
          </w:rPr>
          <w:fldChar w:fldCharType="begin"/>
        </w:r>
        <w:r w:rsidR="00700B05">
          <w:rPr>
            <w:webHidden/>
          </w:rPr>
          <w:instrText xml:space="preserve"> PAGEREF _Toc155213385 \h </w:instrText>
        </w:r>
        <w:r w:rsidR="00700B05">
          <w:rPr>
            <w:rStyle w:val="Hyperlink"/>
            <w:rtl/>
          </w:rPr>
        </w:r>
        <w:r w:rsidR="00700B05">
          <w:rPr>
            <w:rStyle w:val="Hyperlink"/>
            <w:rtl/>
          </w:rPr>
          <w:fldChar w:fldCharType="separate"/>
        </w:r>
        <w:r w:rsidR="00D25463">
          <w:rPr>
            <w:webHidden/>
          </w:rPr>
          <w:t>66</w:t>
        </w:r>
        <w:r w:rsidR="00700B05">
          <w:rPr>
            <w:rStyle w:val="Hyperlink"/>
            <w:rtl/>
          </w:rPr>
          <w:fldChar w:fldCharType="end"/>
        </w:r>
      </w:hyperlink>
    </w:p>
    <w:p w14:paraId="79403FB4" w14:textId="6B82851D" w:rsidR="00700B05" w:rsidRDefault="00000000">
      <w:pPr>
        <w:pStyle w:val="TableofFigures"/>
        <w:rPr>
          <w:rFonts w:asciiTheme="minorHAnsi" w:hAnsiTheme="minorHAnsi"/>
          <w:kern w:val="2"/>
          <w:sz w:val="22"/>
          <w:lang w:val="en-US"/>
          <w14:ligatures w14:val="standardContextual"/>
        </w:rPr>
      </w:pPr>
      <w:hyperlink w:anchor="_Toc155213386" w:history="1">
        <w:r w:rsidR="00700B05" w:rsidRPr="007959DD">
          <w:rPr>
            <w:rStyle w:val="Hyperlink"/>
          </w:rPr>
          <w:t xml:space="preserve">Figure </w:t>
        </w:r>
        <w:r w:rsidR="00700B05" w:rsidRPr="007959DD">
          <w:rPr>
            <w:rStyle w:val="Hyperlink"/>
            <w:cs/>
          </w:rPr>
          <w:t>‎</w:t>
        </w:r>
        <w:r w:rsidR="00700B05" w:rsidRPr="007959DD">
          <w:rPr>
            <w:rStyle w:val="Hyperlink"/>
          </w:rPr>
          <w:t>3.25</w:t>
        </w:r>
        <w:r w:rsidR="00700B05">
          <w:rPr>
            <w:rFonts w:asciiTheme="minorHAnsi" w:hAnsiTheme="minorHAnsi"/>
            <w:kern w:val="2"/>
            <w:sz w:val="22"/>
            <w:lang w:val="en-US"/>
            <w14:ligatures w14:val="standardContextual"/>
          </w:rPr>
          <w:tab/>
        </w:r>
        <w:r w:rsidR="00700B05" w:rsidRPr="007959DD">
          <w:rPr>
            <w:rStyle w:val="Hyperlink"/>
            <w:lang w:val="en-US"/>
          </w:rPr>
          <w:t>Middleware Layer Architecture</w:t>
        </w:r>
        <w:r w:rsidR="00700B05">
          <w:rPr>
            <w:webHidden/>
          </w:rPr>
          <w:tab/>
        </w:r>
        <w:r w:rsidR="00700B05">
          <w:rPr>
            <w:rStyle w:val="Hyperlink"/>
            <w:rtl/>
          </w:rPr>
          <w:fldChar w:fldCharType="begin"/>
        </w:r>
        <w:r w:rsidR="00700B05">
          <w:rPr>
            <w:webHidden/>
          </w:rPr>
          <w:instrText xml:space="preserve"> PAGEREF _Toc155213386 \h </w:instrText>
        </w:r>
        <w:r w:rsidR="00700B05">
          <w:rPr>
            <w:rStyle w:val="Hyperlink"/>
            <w:rtl/>
          </w:rPr>
        </w:r>
        <w:r w:rsidR="00700B05">
          <w:rPr>
            <w:rStyle w:val="Hyperlink"/>
            <w:rtl/>
          </w:rPr>
          <w:fldChar w:fldCharType="separate"/>
        </w:r>
        <w:r w:rsidR="00D25463">
          <w:rPr>
            <w:webHidden/>
          </w:rPr>
          <w:t>77</w:t>
        </w:r>
        <w:r w:rsidR="00700B05">
          <w:rPr>
            <w:rStyle w:val="Hyperlink"/>
            <w:rtl/>
          </w:rPr>
          <w:fldChar w:fldCharType="end"/>
        </w:r>
      </w:hyperlink>
    </w:p>
    <w:p w14:paraId="30D8CA29" w14:textId="016C029D" w:rsidR="00700B05" w:rsidRDefault="00000000">
      <w:pPr>
        <w:pStyle w:val="TableofFigures"/>
        <w:rPr>
          <w:rFonts w:asciiTheme="minorHAnsi" w:hAnsiTheme="minorHAnsi"/>
          <w:kern w:val="2"/>
          <w:sz w:val="22"/>
          <w:lang w:val="en-US"/>
          <w14:ligatures w14:val="standardContextual"/>
        </w:rPr>
      </w:pPr>
      <w:hyperlink w:anchor="_Toc155213387" w:history="1">
        <w:r w:rsidR="00700B05" w:rsidRPr="007959DD">
          <w:rPr>
            <w:rStyle w:val="Hyperlink"/>
          </w:rPr>
          <w:t xml:space="preserve">Figure </w:t>
        </w:r>
        <w:r w:rsidR="00700B05" w:rsidRPr="007959DD">
          <w:rPr>
            <w:rStyle w:val="Hyperlink"/>
            <w:cs/>
          </w:rPr>
          <w:t>‎</w:t>
        </w:r>
        <w:r w:rsidR="00700B05" w:rsidRPr="007959DD">
          <w:rPr>
            <w:rStyle w:val="Hyperlink"/>
          </w:rPr>
          <w:t>3.26</w:t>
        </w:r>
        <w:r w:rsidR="00700B05">
          <w:rPr>
            <w:rFonts w:asciiTheme="minorHAnsi" w:hAnsiTheme="minorHAnsi"/>
            <w:kern w:val="2"/>
            <w:sz w:val="22"/>
            <w:lang w:val="en-US"/>
            <w14:ligatures w14:val="standardContextual"/>
          </w:rPr>
          <w:tab/>
        </w:r>
        <w:r w:rsidR="00700B05" w:rsidRPr="007959DD">
          <w:rPr>
            <w:rStyle w:val="Hyperlink"/>
            <w:lang w:val="en-US"/>
          </w:rPr>
          <w:t>MVC Package Diagram</w:t>
        </w:r>
        <w:r w:rsidR="00700B05">
          <w:rPr>
            <w:webHidden/>
          </w:rPr>
          <w:tab/>
        </w:r>
        <w:r w:rsidR="00700B05">
          <w:rPr>
            <w:rStyle w:val="Hyperlink"/>
            <w:rtl/>
          </w:rPr>
          <w:fldChar w:fldCharType="begin"/>
        </w:r>
        <w:r w:rsidR="00700B05">
          <w:rPr>
            <w:webHidden/>
          </w:rPr>
          <w:instrText xml:space="preserve"> PAGEREF _Toc155213387 \h </w:instrText>
        </w:r>
        <w:r w:rsidR="00700B05">
          <w:rPr>
            <w:rStyle w:val="Hyperlink"/>
            <w:rtl/>
          </w:rPr>
        </w:r>
        <w:r w:rsidR="00700B05">
          <w:rPr>
            <w:rStyle w:val="Hyperlink"/>
            <w:rtl/>
          </w:rPr>
          <w:fldChar w:fldCharType="separate"/>
        </w:r>
        <w:r w:rsidR="00D25463">
          <w:rPr>
            <w:webHidden/>
          </w:rPr>
          <w:t>78</w:t>
        </w:r>
        <w:r w:rsidR="00700B05">
          <w:rPr>
            <w:rStyle w:val="Hyperlink"/>
            <w:rtl/>
          </w:rPr>
          <w:fldChar w:fldCharType="end"/>
        </w:r>
      </w:hyperlink>
    </w:p>
    <w:p w14:paraId="07D064C9" w14:textId="1B8AB9EC" w:rsidR="00700B05" w:rsidRDefault="00000000">
      <w:pPr>
        <w:pStyle w:val="TableofFigures"/>
        <w:rPr>
          <w:rFonts w:asciiTheme="minorHAnsi" w:hAnsiTheme="minorHAnsi"/>
          <w:kern w:val="2"/>
          <w:sz w:val="22"/>
          <w:lang w:val="en-US"/>
          <w14:ligatures w14:val="standardContextual"/>
        </w:rPr>
      </w:pPr>
      <w:hyperlink w:anchor="_Toc155213388" w:history="1">
        <w:r w:rsidR="00700B05" w:rsidRPr="007959DD">
          <w:rPr>
            <w:rStyle w:val="Hyperlink"/>
          </w:rPr>
          <w:t xml:space="preserve">Figure </w:t>
        </w:r>
        <w:r w:rsidR="00700B05" w:rsidRPr="007959DD">
          <w:rPr>
            <w:rStyle w:val="Hyperlink"/>
            <w:cs/>
          </w:rPr>
          <w:t>‎</w:t>
        </w:r>
        <w:r w:rsidR="00700B05" w:rsidRPr="007959DD">
          <w:rPr>
            <w:rStyle w:val="Hyperlink"/>
          </w:rPr>
          <w:t>3.27</w:t>
        </w:r>
        <w:r w:rsidR="00700B05">
          <w:rPr>
            <w:rFonts w:asciiTheme="minorHAnsi" w:hAnsiTheme="minorHAnsi"/>
            <w:kern w:val="2"/>
            <w:sz w:val="22"/>
            <w:lang w:val="en-US"/>
            <w14:ligatures w14:val="standardContextual"/>
          </w:rPr>
          <w:tab/>
        </w:r>
        <w:r w:rsidR="00700B05" w:rsidRPr="007959DD">
          <w:rPr>
            <w:rStyle w:val="Hyperlink"/>
          </w:rPr>
          <w:t xml:space="preserve">Prototype of </w:t>
        </w:r>
        <w:r w:rsidR="00700B05" w:rsidRPr="007959DD">
          <w:rPr>
            <w:rStyle w:val="Hyperlink"/>
            <w:lang w:val="en-US"/>
          </w:rPr>
          <w:t xml:space="preserve">log in </w:t>
        </w:r>
        <w:r w:rsidR="00700B05" w:rsidRPr="007959DD">
          <w:rPr>
            <w:rStyle w:val="Hyperlink"/>
          </w:rPr>
          <w:t>page</w:t>
        </w:r>
        <w:r w:rsidR="00700B05">
          <w:rPr>
            <w:webHidden/>
          </w:rPr>
          <w:tab/>
        </w:r>
        <w:r w:rsidR="00700B05">
          <w:rPr>
            <w:rStyle w:val="Hyperlink"/>
            <w:rtl/>
          </w:rPr>
          <w:fldChar w:fldCharType="begin"/>
        </w:r>
        <w:r w:rsidR="00700B05">
          <w:rPr>
            <w:webHidden/>
          </w:rPr>
          <w:instrText xml:space="preserve"> PAGEREF _Toc155213388 \h </w:instrText>
        </w:r>
        <w:r w:rsidR="00700B05">
          <w:rPr>
            <w:rStyle w:val="Hyperlink"/>
            <w:rtl/>
          </w:rPr>
        </w:r>
        <w:r w:rsidR="00700B05">
          <w:rPr>
            <w:rStyle w:val="Hyperlink"/>
            <w:rtl/>
          </w:rPr>
          <w:fldChar w:fldCharType="separate"/>
        </w:r>
        <w:r w:rsidR="00D25463">
          <w:rPr>
            <w:webHidden/>
          </w:rPr>
          <w:t>79</w:t>
        </w:r>
        <w:r w:rsidR="00700B05">
          <w:rPr>
            <w:rStyle w:val="Hyperlink"/>
            <w:rtl/>
          </w:rPr>
          <w:fldChar w:fldCharType="end"/>
        </w:r>
      </w:hyperlink>
    </w:p>
    <w:p w14:paraId="60B716FC" w14:textId="522D0DF4" w:rsidR="00700B05" w:rsidRDefault="00000000">
      <w:pPr>
        <w:pStyle w:val="TableofFigures"/>
        <w:rPr>
          <w:rFonts w:asciiTheme="minorHAnsi" w:hAnsiTheme="minorHAnsi"/>
          <w:kern w:val="2"/>
          <w:sz w:val="22"/>
          <w:lang w:val="en-US"/>
          <w14:ligatures w14:val="standardContextual"/>
        </w:rPr>
      </w:pPr>
      <w:hyperlink w:anchor="_Toc155213389" w:history="1">
        <w:r w:rsidR="00700B05" w:rsidRPr="007959DD">
          <w:rPr>
            <w:rStyle w:val="Hyperlink"/>
          </w:rPr>
          <w:t xml:space="preserve">Figure </w:t>
        </w:r>
        <w:r w:rsidR="00700B05" w:rsidRPr="007959DD">
          <w:rPr>
            <w:rStyle w:val="Hyperlink"/>
            <w:cs/>
          </w:rPr>
          <w:t>‎</w:t>
        </w:r>
        <w:r w:rsidR="00700B05" w:rsidRPr="007959DD">
          <w:rPr>
            <w:rStyle w:val="Hyperlink"/>
          </w:rPr>
          <w:t>3.28</w:t>
        </w:r>
        <w:r w:rsidR="00700B05">
          <w:rPr>
            <w:rFonts w:asciiTheme="minorHAnsi" w:hAnsiTheme="minorHAnsi"/>
            <w:kern w:val="2"/>
            <w:sz w:val="22"/>
            <w:lang w:val="en-US"/>
            <w14:ligatures w14:val="standardContextual"/>
          </w:rPr>
          <w:tab/>
        </w:r>
        <w:r w:rsidR="00700B05" w:rsidRPr="007959DD">
          <w:rPr>
            <w:rStyle w:val="Hyperlink"/>
            <w:lang w:val="en-US"/>
          </w:rPr>
          <w:t>Prototype of registration page</w:t>
        </w:r>
        <w:r w:rsidR="00700B05">
          <w:rPr>
            <w:webHidden/>
          </w:rPr>
          <w:tab/>
        </w:r>
        <w:r w:rsidR="00700B05">
          <w:rPr>
            <w:rStyle w:val="Hyperlink"/>
            <w:rtl/>
          </w:rPr>
          <w:fldChar w:fldCharType="begin"/>
        </w:r>
        <w:r w:rsidR="00700B05">
          <w:rPr>
            <w:webHidden/>
          </w:rPr>
          <w:instrText xml:space="preserve"> PAGEREF _Toc155213389 \h </w:instrText>
        </w:r>
        <w:r w:rsidR="00700B05">
          <w:rPr>
            <w:rStyle w:val="Hyperlink"/>
            <w:rtl/>
          </w:rPr>
        </w:r>
        <w:r w:rsidR="00700B05">
          <w:rPr>
            <w:rStyle w:val="Hyperlink"/>
            <w:rtl/>
          </w:rPr>
          <w:fldChar w:fldCharType="separate"/>
        </w:r>
        <w:r w:rsidR="00D25463">
          <w:rPr>
            <w:webHidden/>
          </w:rPr>
          <w:t>79</w:t>
        </w:r>
        <w:r w:rsidR="00700B05">
          <w:rPr>
            <w:rStyle w:val="Hyperlink"/>
            <w:rtl/>
          </w:rPr>
          <w:fldChar w:fldCharType="end"/>
        </w:r>
      </w:hyperlink>
    </w:p>
    <w:p w14:paraId="6AF9A294" w14:textId="0C51CF96" w:rsidR="00700B05" w:rsidRDefault="00000000">
      <w:pPr>
        <w:pStyle w:val="TableofFigures"/>
        <w:rPr>
          <w:rFonts w:asciiTheme="minorHAnsi" w:hAnsiTheme="minorHAnsi"/>
          <w:kern w:val="2"/>
          <w:sz w:val="22"/>
          <w:lang w:val="en-US"/>
          <w14:ligatures w14:val="standardContextual"/>
        </w:rPr>
      </w:pPr>
      <w:hyperlink w:anchor="_Toc155213390" w:history="1">
        <w:r w:rsidR="00700B05" w:rsidRPr="007959DD">
          <w:rPr>
            <w:rStyle w:val="Hyperlink"/>
          </w:rPr>
          <w:t xml:space="preserve">Figure </w:t>
        </w:r>
        <w:r w:rsidR="00700B05" w:rsidRPr="007959DD">
          <w:rPr>
            <w:rStyle w:val="Hyperlink"/>
            <w:cs/>
          </w:rPr>
          <w:t>‎</w:t>
        </w:r>
        <w:r w:rsidR="00700B05" w:rsidRPr="007959DD">
          <w:rPr>
            <w:rStyle w:val="Hyperlink"/>
          </w:rPr>
          <w:t>3.29</w:t>
        </w:r>
        <w:r w:rsidR="00700B05">
          <w:rPr>
            <w:rFonts w:asciiTheme="minorHAnsi" w:hAnsiTheme="minorHAnsi"/>
            <w:kern w:val="2"/>
            <w:sz w:val="22"/>
            <w:lang w:val="en-US"/>
            <w14:ligatures w14:val="standardContextual"/>
          </w:rPr>
          <w:tab/>
        </w:r>
        <w:r w:rsidR="00700B05" w:rsidRPr="007959DD">
          <w:rPr>
            <w:rStyle w:val="Hyperlink"/>
            <w:lang w:val="en-US"/>
          </w:rPr>
          <w:t>Prototype of High school graduates page</w:t>
        </w:r>
        <w:r w:rsidR="00700B05">
          <w:rPr>
            <w:webHidden/>
          </w:rPr>
          <w:tab/>
        </w:r>
        <w:r w:rsidR="00700B05">
          <w:rPr>
            <w:rStyle w:val="Hyperlink"/>
            <w:rtl/>
          </w:rPr>
          <w:fldChar w:fldCharType="begin"/>
        </w:r>
        <w:r w:rsidR="00700B05">
          <w:rPr>
            <w:webHidden/>
          </w:rPr>
          <w:instrText xml:space="preserve"> PAGEREF _Toc155213390 \h </w:instrText>
        </w:r>
        <w:r w:rsidR="00700B05">
          <w:rPr>
            <w:rStyle w:val="Hyperlink"/>
            <w:rtl/>
          </w:rPr>
        </w:r>
        <w:r w:rsidR="00700B05">
          <w:rPr>
            <w:rStyle w:val="Hyperlink"/>
            <w:rtl/>
          </w:rPr>
          <w:fldChar w:fldCharType="separate"/>
        </w:r>
        <w:r w:rsidR="00D25463">
          <w:rPr>
            <w:webHidden/>
          </w:rPr>
          <w:t>80</w:t>
        </w:r>
        <w:r w:rsidR="00700B05">
          <w:rPr>
            <w:rStyle w:val="Hyperlink"/>
            <w:rtl/>
          </w:rPr>
          <w:fldChar w:fldCharType="end"/>
        </w:r>
      </w:hyperlink>
    </w:p>
    <w:p w14:paraId="05DEEA3A" w14:textId="151B85C1" w:rsidR="00700B05" w:rsidRDefault="00000000">
      <w:pPr>
        <w:pStyle w:val="TableofFigures"/>
        <w:rPr>
          <w:rFonts w:asciiTheme="minorHAnsi" w:hAnsiTheme="minorHAnsi"/>
          <w:kern w:val="2"/>
          <w:sz w:val="22"/>
          <w:lang w:val="en-US"/>
          <w14:ligatures w14:val="standardContextual"/>
        </w:rPr>
      </w:pPr>
      <w:hyperlink w:anchor="_Toc155213391" w:history="1">
        <w:r w:rsidR="00700B05" w:rsidRPr="007959DD">
          <w:rPr>
            <w:rStyle w:val="Hyperlink"/>
          </w:rPr>
          <w:t xml:space="preserve">Figure </w:t>
        </w:r>
        <w:r w:rsidR="00700B05" w:rsidRPr="007959DD">
          <w:rPr>
            <w:rStyle w:val="Hyperlink"/>
            <w:cs/>
          </w:rPr>
          <w:t>‎</w:t>
        </w:r>
        <w:r w:rsidR="00700B05" w:rsidRPr="007959DD">
          <w:rPr>
            <w:rStyle w:val="Hyperlink"/>
          </w:rPr>
          <w:t>3.30</w:t>
        </w:r>
        <w:r w:rsidR="00700B05">
          <w:rPr>
            <w:rFonts w:asciiTheme="minorHAnsi" w:hAnsiTheme="minorHAnsi"/>
            <w:kern w:val="2"/>
            <w:sz w:val="22"/>
            <w:lang w:val="en-US"/>
            <w14:ligatures w14:val="standardContextual"/>
          </w:rPr>
          <w:tab/>
        </w:r>
        <w:r w:rsidR="00700B05" w:rsidRPr="007959DD">
          <w:rPr>
            <w:rStyle w:val="Hyperlink"/>
            <w:lang w:val="en-US"/>
          </w:rPr>
          <w:t>Prototype of Master's and postgraduate page</w:t>
        </w:r>
        <w:r w:rsidR="00700B05">
          <w:rPr>
            <w:webHidden/>
          </w:rPr>
          <w:tab/>
        </w:r>
        <w:r w:rsidR="00700B05">
          <w:rPr>
            <w:rStyle w:val="Hyperlink"/>
            <w:rtl/>
          </w:rPr>
          <w:fldChar w:fldCharType="begin"/>
        </w:r>
        <w:r w:rsidR="00700B05">
          <w:rPr>
            <w:webHidden/>
          </w:rPr>
          <w:instrText xml:space="preserve"> PAGEREF _Toc155213391 \h </w:instrText>
        </w:r>
        <w:r w:rsidR="00700B05">
          <w:rPr>
            <w:rStyle w:val="Hyperlink"/>
            <w:rtl/>
          </w:rPr>
        </w:r>
        <w:r w:rsidR="00700B05">
          <w:rPr>
            <w:rStyle w:val="Hyperlink"/>
            <w:rtl/>
          </w:rPr>
          <w:fldChar w:fldCharType="separate"/>
        </w:r>
        <w:r w:rsidR="00D25463">
          <w:rPr>
            <w:webHidden/>
          </w:rPr>
          <w:t>80</w:t>
        </w:r>
        <w:r w:rsidR="00700B05">
          <w:rPr>
            <w:rStyle w:val="Hyperlink"/>
            <w:rtl/>
          </w:rPr>
          <w:fldChar w:fldCharType="end"/>
        </w:r>
      </w:hyperlink>
    </w:p>
    <w:p w14:paraId="53CC5A42" w14:textId="5361F39A" w:rsidR="00700B05" w:rsidRDefault="00000000">
      <w:pPr>
        <w:pStyle w:val="TableofFigures"/>
        <w:rPr>
          <w:rFonts w:asciiTheme="minorHAnsi" w:hAnsiTheme="minorHAnsi"/>
          <w:kern w:val="2"/>
          <w:sz w:val="22"/>
          <w:lang w:val="en-US"/>
          <w14:ligatures w14:val="standardContextual"/>
        </w:rPr>
      </w:pPr>
      <w:hyperlink w:anchor="_Toc155213392" w:history="1">
        <w:r w:rsidR="00700B05" w:rsidRPr="007959DD">
          <w:rPr>
            <w:rStyle w:val="Hyperlink"/>
          </w:rPr>
          <w:t xml:space="preserve">Figure </w:t>
        </w:r>
        <w:r w:rsidR="00700B05" w:rsidRPr="007959DD">
          <w:rPr>
            <w:rStyle w:val="Hyperlink"/>
            <w:cs/>
          </w:rPr>
          <w:t>‎</w:t>
        </w:r>
        <w:r w:rsidR="00700B05" w:rsidRPr="007959DD">
          <w:rPr>
            <w:rStyle w:val="Hyperlink"/>
          </w:rPr>
          <w:t>3.31</w:t>
        </w:r>
        <w:r w:rsidR="00700B05">
          <w:rPr>
            <w:rFonts w:asciiTheme="minorHAnsi" w:hAnsiTheme="minorHAnsi"/>
            <w:kern w:val="2"/>
            <w:sz w:val="22"/>
            <w:lang w:val="en-US"/>
            <w14:ligatures w14:val="standardContextual"/>
          </w:rPr>
          <w:tab/>
        </w:r>
        <w:r w:rsidR="00700B05" w:rsidRPr="007959DD">
          <w:rPr>
            <w:rStyle w:val="Hyperlink"/>
            <w:lang w:val="en-US"/>
          </w:rPr>
          <w:t>Prototype of Calculator page</w:t>
        </w:r>
        <w:r w:rsidR="00700B05">
          <w:rPr>
            <w:webHidden/>
          </w:rPr>
          <w:tab/>
        </w:r>
        <w:r w:rsidR="00700B05">
          <w:rPr>
            <w:rStyle w:val="Hyperlink"/>
            <w:rtl/>
          </w:rPr>
          <w:fldChar w:fldCharType="begin"/>
        </w:r>
        <w:r w:rsidR="00700B05">
          <w:rPr>
            <w:webHidden/>
          </w:rPr>
          <w:instrText xml:space="preserve"> PAGEREF _Toc155213392 \h </w:instrText>
        </w:r>
        <w:r w:rsidR="00700B05">
          <w:rPr>
            <w:rStyle w:val="Hyperlink"/>
            <w:rtl/>
          </w:rPr>
        </w:r>
        <w:r w:rsidR="00700B05">
          <w:rPr>
            <w:rStyle w:val="Hyperlink"/>
            <w:rtl/>
          </w:rPr>
          <w:fldChar w:fldCharType="separate"/>
        </w:r>
        <w:r w:rsidR="00D25463">
          <w:rPr>
            <w:webHidden/>
          </w:rPr>
          <w:t>81</w:t>
        </w:r>
        <w:r w:rsidR="00700B05">
          <w:rPr>
            <w:rStyle w:val="Hyperlink"/>
            <w:rtl/>
          </w:rPr>
          <w:fldChar w:fldCharType="end"/>
        </w:r>
      </w:hyperlink>
    </w:p>
    <w:p w14:paraId="61AF6FBD" w14:textId="0DEAF151" w:rsidR="00700B05" w:rsidRDefault="00000000">
      <w:pPr>
        <w:pStyle w:val="TableofFigures"/>
        <w:rPr>
          <w:rFonts w:asciiTheme="minorHAnsi" w:hAnsiTheme="minorHAnsi"/>
          <w:kern w:val="2"/>
          <w:sz w:val="22"/>
          <w:lang w:val="en-US"/>
          <w14:ligatures w14:val="standardContextual"/>
        </w:rPr>
      </w:pPr>
      <w:hyperlink w:anchor="_Toc155213393" w:history="1">
        <w:r w:rsidR="00700B05" w:rsidRPr="007959DD">
          <w:rPr>
            <w:rStyle w:val="Hyperlink"/>
          </w:rPr>
          <w:t xml:space="preserve">Figure </w:t>
        </w:r>
        <w:r w:rsidR="00700B05" w:rsidRPr="007959DD">
          <w:rPr>
            <w:rStyle w:val="Hyperlink"/>
            <w:cs/>
          </w:rPr>
          <w:t>‎</w:t>
        </w:r>
        <w:r w:rsidR="00700B05" w:rsidRPr="007959DD">
          <w:rPr>
            <w:rStyle w:val="Hyperlink"/>
          </w:rPr>
          <w:t>3.32</w:t>
        </w:r>
        <w:r w:rsidR="00700B05">
          <w:rPr>
            <w:rFonts w:asciiTheme="minorHAnsi" w:hAnsiTheme="minorHAnsi"/>
            <w:kern w:val="2"/>
            <w:sz w:val="22"/>
            <w:lang w:val="en-US"/>
            <w14:ligatures w14:val="standardContextual"/>
          </w:rPr>
          <w:tab/>
        </w:r>
        <w:r w:rsidR="00700B05" w:rsidRPr="007959DD">
          <w:rPr>
            <w:rStyle w:val="Hyperlink"/>
            <w:lang w:val="en-US"/>
          </w:rPr>
          <w:t>Prototype of Commynity Hub page</w:t>
        </w:r>
        <w:r w:rsidR="00700B05">
          <w:rPr>
            <w:webHidden/>
          </w:rPr>
          <w:tab/>
        </w:r>
        <w:r w:rsidR="00700B05">
          <w:rPr>
            <w:rStyle w:val="Hyperlink"/>
            <w:rtl/>
          </w:rPr>
          <w:fldChar w:fldCharType="begin"/>
        </w:r>
        <w:r w:rsidR="00700B05">
          <w:rPr>
            <w:webHidden/>
          </w:rPr>
          <w:instrText xml:space="preserve"> PAGEREF _Toc155213393 \h </w:instrText>
        </w:r>
        <w:r w:rsidR="00700B05">
          <w:rPr>
            <w:rStyle w:val="Hyperlink"/>
            <w:rtl/>
          </w:rPr>
        </w:r>
        <w:r w:rsidR="00700B05">
          <w:rPr>
            <w:rStyle w:val="Hyperlink"/>
            <w:rtl/>
          </w:rPr>
          <w:fldChar w:fldCharType="separate"/>
        </w:r>
        <w:r w:rsidR="00D25463">
          <w:rPr>
            <w:webHidden/>
          </w:rPr>
          <w:t>81</w:t>
        </w:r>
        <w:r w:rsidR="00700B05">
          <w:rPr>
            <w:rStyle w:val="Hyperlink"/>
            <w:rtl/>
          </w:rPr>
          <w:fldChar w:fldCharType="end"/>
        </w:r>
      </w:hyperlink>
    </w:p>
    <w:p w14:paraId="225E96BB" w14:textId="595B988C" w:rsidR="00700B05" w:rsidRDefault="00000000">
      <w:pPr>
        <w:pStyle w:val="TableofFigures"/>
        <w:rPr>
          <w:rFonts w:asciiTheme="minorHAnsi" w:hAnsiTheme="minorHAnsi"/>
          <w:kern w:val="2"/>
          <w:sz w:val="22"/>
          <w:lang w:val="en-US"/>
          <w14:ligatures w14:val="standardContextual"/>
        </w:rPr>
      </w:pPr>
      <w:hyperlink w:anchor="_Toc155213394" w:history="1">
        <w:r w:rsidR="00700B05" w:rsidRPr="007959DD">
          <w:rPr>
            <w:rStyle w:val="Hyperlink"/>
          </w:rPr>
          <w:t xml:space="preserve">Figure </w:t>
        </w:r>
        <w:r w:rsidR="00700B05" w:rsidRPr="007959DD">
          <w:rPr>
            <w:rStyle w:val="Hyperlink"/>
            <w:cs/>
          </w:rPr>
          <w:t>‎</w:t>
        </w:r>
        <w:r w:rsidR="00700B05" w:rsidRPr="007959DD">
          <w:rPr>
            <w:rStyle w:val="Hyperlink"/>
          </w:rPr>
          <w:t>3.33</w:t>
        </w:r>
        <w:r w:rsidR="00700B05">
          <w:rPr>
            <w:rFonts w:asciiTheme="minorHAnsi" w:hAnsiTheme="minorHAnsi"/>
            <w:kern w:val="2"/>
            <w:sz w:val="22"/>
            <w:lang w:val="en-US"/>
            <w14:ligatures w14:val="standardContextual"/>
          </w:rPr>
          <w:tab/>
        </w:r>
        <w:r w:rsidR="00700B05" w:rsidRPr="007959DD">
          <w:rPr>
            <w:rStyle w:val="Hyperlink"/>
            <w:lang w:val="en-US"/>
          </w:rPr>
          <w:t>Prototype of questions and answers page</w:t>
        </w:r>
        <w:r w:rsidR="00700B05">
          <w:rPr>
            <w:webHidden/>
          </w:rPr>
          <w:tab/>
        </w:r>
        <w:r w:rsidR="00700B05">
          <w:rPr>
            <w:rStyle w:val="Hyperlink"/>
            <w:rtl/>
          </w:rPr>
          <w:fldChar w:fldCharType="begin"/>
        </w:r>
        <w:r w:rsidR="00700B05">
          <w:rPr>
            <w:webHidden/>
          </w:rPr>
          <w:instrText xml:space="preserve"> PAGEREF _Toc155213394 \h </w:instrText>
        </w:r>
        <w:r w:rsidR="00700B05">
          <w:rPr>
            <w:rStyle w:val="Hyperlink"/>
            <w:rtl/>
          </w:rPr>
        </w:r>
        <w:r w:rsidR="00700B05">
          <w:rPr>
            <w:rStyle w:val="Hyperlink"/>
            <w:rtl/>
          </w:rPr>
          <w:fldChar w:fldCharType="separate"/>
        </w:r>
        <w:r w:rsidR="00D25463">
          <w:rPr>
            <w:webHidden/>
          </w:rPr>
          <w:t>82</w:t>
        </w:r>
        <w:r w:rsidR="00700B05">
          <w:rPr>
            <w:rStyle w:val="Hyperlink"/>
            <w:rtl/>
          </w:rPr>
          <w:fldChar w:fldCharType="end"/>
        </w:r>
      </w:hyperlink>
    </w:p>
    <w:p w14:paraId="21C93B15" w14:textId="2C28BFBE" w:rsidR="00700B05" w:rsidRDefault="00000000">
      <w:pPr>
        <w:pStyle w:val="TableofFigures"/>
        <w:rPr>
          <w:rFonts w:asciiTheme="minorHAnsi" w:hAnsiTheme="minorHAnsi"/>
          <w:kern w:val="2"/>
          <w:sz w:val="22"/>
          <w:lang w:val="en-US"/>
          <w14:ligatures w14:val="standardContextual"/>
        </w:rPr>
      </w:pPr>
      <w:hyperlink w:anchor="_Toc155213395" w:history="1">
        <w:r w:rsidR="00700B05" w:rsidRPr="007959DD">
          <w:rPr>
            <w:rStyle w:val="Hyperlink"/>
          </w:rPr>
          <w:t xml:space="preserve">Figure </w:t>
        </w:r>
        <w:r w:rsidR="00700B05" w:rsidRPr="007959DD">
          <w:rPr>
            <w:rStyle w:val="Hyperlink"/>
            <w:cs/>
          </w:rPr>
          <w:t>‎</w:t>
        </w:r>
        <w:r w:rsidR="00700B05" w:rsidRPr="007959DD">
          <w:rPr>
            <w:rStyle w:val="Hyperlink"/>
          </w:rPr>
          <w:t>3.34</w:t>
        </w:r>
        <w:r w:rsidR="00700B05">
          <w:rPr>
            <w:rFonts w:asciiTheme="minorHAnsi" w:hAnsiTheme="minorHAnsi"/>
            <w:kern w:val="2"/>
            <w:sz w:val="22"/>
            <w:lang w:val="en-US"/>
            <w14:ligatures w14:val="standardContextual"/>
          </w:rPr>
          <w:tab/>
        </w:r>
        <w:r w:rsidR="00700B05" w:rsidRPr="007959DD">
          <w:rPr>
            <w:rStyle w:val="Hyperlink"/>
            <w:lang w:val="en-US"/>
          </w:rPr>
          <w:t>Prototype of about us page</w:t>
        </w:r>
        <w:r w:rsidR="00700B05">
          <w:rPr>
            <w:webHidden/>
          </w:rPr>
          <w:tab/>
        </w:r>
        <w:r w:rsidR="00700B05">
          <w:rPr>
            <w:rStyle w:val="Hyperlink"/>
            <w:rtl/>
          </w:rPr>
          <w:fldChar w:fldCharType="begin"/>
        </w:r>
        <w:r w:rsidR="00700B05">
          <w:rPr>
            <w:webHidden/>
          </w:rPr>
          <w:instrText xml:space="preserve"> PAGEREF _Toc155213395 \h </w:instrText>
        </w:r>
        <w:r w:rsidR="00700B05">
          <w:rPr>
            <w:rStyle w:val="Hyperlink"/>
            <w:rtl/>
          </w:rPr>
        </w:r>
        <w:r w:rsidR="00700B05">
          <w:rPr>
            <w:rStyle w:val="Hyperlink"/>
            <w:rtl/>
          </w:rPr>
          <w:fldChar w:fldCharType="separate"/>
        </w:r>
        <w:r w:rsidR="00D25463">
          <w:rPr>
            <w:webHidden/>
          </w:rPr>
          <w:t>82</w:t>
        </w:r>
        <w:r w:rsidR="00700B05">
          <w:rPr>
            <w:rStyle w:val="Hyperlink"/>
            <w:rtl/>
          </w:rPr>
          <w:fldChar w:fldCharType="end"/>
        </w:r>
      </w:hyperlink>
    </w:p>
    <w:p w14:paraId="3FEC627B" w14:textId="30D9CA06" w:rsidR="00700B05" w:rsidRDefault="00000000">
      <w:pPr>
        <w:pStyle w:val="TableofFigures"/>
        <w:rPr>
          <w:rFonts w:asciiTheme="minorHAnsi" w:hAnsiTheme="minorHAnsi"/>
          <w:kern w:val="2"/>
          <w:sz w:val="22"/>
          <w:lang w:val="en-US"/>
          <w14:ligatures w14:val="standardContextual"/>
        </w:rPr>
      </w:pPr>
      <w:hyperlink w:anchor="_Toc155213396" w:history="1">
        <w:r w:rsidR="00700B05" w:rsidRPr="007959DD">
          <w:rPr>
            <w:rStyle w:val="Hyperlink"/>
          </w:rPr>
          <w:t xml:space="preserve">Figure </w:t>
        </w:r>
        <w:r w:rsidR="00700B05" w:rsidRPr="007959DD">
          <w:rPr>
            <w:rStyle w:val="Hyperlink"/>
            <w:cs/>
          </w:rPr>
          <w:t>‎</w:t>
        </w:r>
        <w:r w:rsidR="00700B05" w:rsidRPr="007959DD">
          <w:rPr>
            <w:rStyle w:val="Hyperlink"/>
          </w:rPr>
          <w:t>3.35</w:t>
        </w:r>
        <w:r w:rsidR="00700B05">
          <w:rPr>
            <w:rFonts w:asciiTheme="minorHAnsi" w:hAnsiTheme="minorHAnsi"/>
            <w:kern w:val="2"/>
            <w:sz w:val="22"/>
            <w:lang w:val="en-US"/>
            <w14:ligatures w14:val="standardContextual"/>
          </w:rPr>
          <w:tab/>
        </w:r>
        <w:r w:rsidR="00700B05" w:rsidRPr="007959DD">
          <w:rPr>
            <w:rStyle w:val="Hyperlink"/>
            <w:lang w:val="en-US"/>
          </w:rPr>
          <w:t>Prototype of contact us page</w:t>
        </w:r>
        <w:r w:rsidR="00700B05">
          <w:rPr>
            <w:webHidden/>
          </w:rPr>
          <w:tab/>
        </w:r>
        <w:r w:rsidR="00700B05">
          <w:rPr>
            <w:rStyle w:val="Hyperlink"/>
            <w:rtl/>
          </w:rPr>
          <w:fldChar w:fldCharType="begin"/>
        </w:r>
        <w:r w:rsidR="00700B05">
          <w:rPr>
            <w:webHidden/>
          </w:rPr>
          <w:instrText xml:space="preserve"> PAGEREF _Toc155213396 \h </w:instrText>
        </w:r>
        <w:r w:rsidR="00700B05">
          <w:rPr>
            <w:rStyle w:val="Hyperlink"/>
            <w:rtl/>
          </w:rPr>
        </w:r>
        <w:r w:rsidR="00700B05">
          <w:rPr>
            <w:rStyle w:val="Hyperlink"/>
            <w:rtl/>
          </w:rPr>
          <w:fldChar w:fldCharType="separate"/>
        </w:r>
        <w:r w:rsidR="00D25463">
          <w:rPr>
            <w:webHidden/>
          </w:rPr>
          <w:t>83</w:t>
        </w:r>
        <w:r w:rsidR="00700B05">
          <w:rPr>
            <w:rStyle w:val="Hyperlink"/>
            <w:rtl/>
          </w:rPr>
          <w:fldChar w:fldCharType="end"/>
        </w:r>
      </w:hyperlink>
    </w:p>
    <w:p w14:paraId="6A8AD7F5" w14:textId="3E195426" w:rsidR="00700B05" w:rsidRDefault="00000000">
      <w:pPr>
        <w:pStyle w:val="TableofFigures"/>
        <w:rPr>
          <w:rFonts w:asciiTheme="minorHAnsi" w:hAnsiTheme="minorHAnsi"/>
          <w:kern w:val="2"/>
          <w:sz w:val="22"/>
          <w:lang w:val="en-US"/>
          <w14:ligatures w14:val="standardContextual"/>
        </w:rPr>
      </w:pPr>
      <w:hyperlink w:anchor="_Toc155213397" w:history="1">
        <w:r w:rsidR="00700B05" w:rsidRPr="007959DD">
          <w:rPr>
            <w:rStyle w:val="Hyperlink"/>
          </w:rPr>
          <w:t xml:space="preserve">Figure </w:t>
        </w:r>
        <w:r w:rsidR="00700B05" w:rsidRPr="007959DD">
          <w:rPr>
            <w:rStyle w:val="Hyperlink"/>
            <w:cs/>
          </w:rPr>
          <w:t>‎</w:t>
        </w:r>
        <w:r w:rsidR="00700B05" w:rsidRPr="007959DD">
          <w:rPr>
            <w:rStyle w:val="Hyperlink"/>
          </w:rPr>
          <w:t>3.36</w:t>
        </w:r>
        <w:r w:rsidR="00700B05">
          <w:rPr>
            <w:rFonts w:asciiTheme="minorHAnsi" w:hAnsiTheme="minorHAnsi"/>
            <w:kern w:val="2"/>
            <w:sz w:val="22"/>
            <w:lang w:val="en-US"/>
            <w14:ligatures w14:val="standardContextual"/>
          </w:rPr>
          <w:tab/>
        </w:r>
        <w:r w:rsidR="00700B05" w:rsidRPr="007959DD">
          <w:rPr>
            <w:rStyle w:val="Hyperlink"/>
            <w:lang w:val="en-US"/>
          </w:rPr>
          <w:t>Prototype of Uni admin dashboard page</w:t>
        </w:r>
        <w:r w:rsidR="00700B05">
          <w:rPr>
            <w:webHidden/>
          </w:rPr>
          <w:tab/>
        </w:r>
        <w:r w:rsidR="00700B05">
          <w:rPr>
            <w:rStyle w:val="Hyperlink"/>
            <w:rtl/>
          </w:rPr>
          <w:fldChar w:fldCharType="begin"/>
        </w:r>
        <w:r w:rsidR="00700B05">
          <w:rPr>
            <w:webHidden/>
          </w:rPr>
          <w:instrText xml:space="preserve"> PAGEREF _Toc155213397 \h </w:instrText>
        </w:r>
        <w:r w:rsidR="00700B05">
          <w:rPr>
            <w:rStyle w:val="Hyperlink"/>
            <w:rtl/>
          </w:rPr>
        </w:r>
        <w:r w:rsidR="00700B05">
          <w:rPr>
            <w:rStyle w:val="Hyperlink"/>
            <w:rtl/>
          </w:rPr>
          <w:fldChar w:fldCharType="separate"/>
        </w:r>
        <w:r w:rsidR="00D25463">
          <w:rPr>
            <w:webHidden/>
          </w:rPr>
          <w:t>83</w:t>
        </w:r>
        <w:r w:rsidR="00700B05">
          <w:rPr>
            <w:rStyle w:val="Hyperlink"/>
            <w:rtl/>
          </w:rPr>
          <w:fldChar w:fldCharType="end"/>
        </w:r>
      </w:hyperlink>
    </w:p>
    <w:p w14:paraId="6B8BB296" w14:textId="63836681" w:rsidR="00700B05" w:rsidRDefault="00000000">
      <w:pPr>
        <w:pStyle w:val="TableofFigures"/>
        <w:rPr>
          <w:rFonts w:asciiTheme="minorHAnsi" w:hAnsiTheme="minorHAnsi"/>
          <w:kern w:val="2"/>
          <w:sz w:val="22"/>
          <w:lang w:val="en-US"/>
          <w14:ligatures w14:val="standardContextual"/>
        </w:rPr>
      </w:pPr>
      <w:hyperlink w:anchor="_Toc155213398" w:history="1">
        <w:r w:rsidR="00700B05" w:rsidRPr="007959DD">
          <w:rPr>
            <w:rStyle w:val="Hyperlink"/>
          </w:rPr>
          <w:t xml:space="preserve">Figure </w:t>
        </w:r>
        <w:r w:rsidR="00700B05" w:rsidRPr="007959DD">
          <w:rPr>
            <w:rStyle w:val="Hyperlink"/>
            <w:cs/>
          </w:rPr>
          <w:t>‎</w:t>
        </w:r>
        <w:r w:rsidR="00700B05" w:rsidRPr="007959DD">
          <w:rPr>
            <w:rStyle w:val="Hyperlink"/>
          </w:rPr>
          <w:t>3.37</w:t>
        </w:r>
        <w:r w:rsidR="00700B05">
          <w:rPr>
            <w:rFonts w:asciiTheme="minorHAnsi" w:hAnsiTheme="minorHAnsi"/>
            <w:kern w:val="2"/>
            <w:sz w:val="22"/>
            <w:lang w:val="en-US"/>
            <w14:ligatures w14:val="standardContextual"/>
          </w:rPr>
          <w:tab/>
        </w:r>
        <w:r w:rsidR="00700B05" w:rsidRPr="007959DD">
          <w:rPr>
            <w:rStyle w:val="Hyperlink"/>
            <w:lang w:val="en-US"/>
          </w:rPr>
          <w:t>Prototype of Feedback panel page</w:t>
        </w:r>
        <w:r w:rsidR="00700B05">
          <w:rPr>
            <w:webHidden/>
          </w:rPr>
          <w:tab/>
        </w:r>
        <w:r w:rsidR="00700B05">
          <w:rPr>
            <w:rStyle w:val="Hyperlink"/>
            <w:rtl/>
          </w:rPr>
          <w:fldChar w:fldCharType="begin"/>
        </w:r>
        <w:r w:rsidR="00700B05">
          <w:rPr>
            <w:webHidden/>
          </w:rPr>
          <w:instrText xml:space="preserve"> PAGEREF _Toc155213398 \h </w:instrText>
        </w:r>
        <w:r w:rsidR="00700B05">
          <w:rPr>
            <w:rStyle w:val="Hyperlink"/>
            <w:rtl/>
          </w:rPr>
        </w:r>
        <w:r w:rsidR="00700B05">
          <w:rPr>
            <w:rStyle w:val="Hyperlink"/>
            <w:rtl/>
          </w:rPr>
          <w:fldChar w:fldCharType="separate"/>
        </w:r>
        <w:r w:rsidR="00D25463">
          <w:rPr>
            <w:webHidden/>
          </w:rPr>
          <w:t>84</w:t>
        </w:r>
        <w:r w:rsidR="00700B05">
          <w:rPr>
            <w:rStyle w:val="Hyperlink"/>
            <w:rtl/>
          </w:rPr>
          <w:fldChar w:fldCharType="end"/>
        </w:r>
      </w:hyperlink>
    </w:p>
    <w:p w14:paraId="694F0380" w14:textId="141A472D" w:rsidR="00700B05" w:rsidRDefault="00000000">
      <w:pPr>
        <w:pStyle w:val="TableofFigures"/>
        <w:rPr>
          <w:rFonts w:asciiTheme="minorHAnsi" w:hAnsiTheme="minorHAnsi"/>
          <w:kern w:val="2"/>
          <w:sz w:val="22"/>
          <w:lang w:val="en-US"/>
          <w14:ligatures w14:val="standardContextual"/>
        </w:rPr>
      </w:pPr>
      <w:hyperlink w:anchor="_Toc155213399" w:history="1">
        <w:r w:rsidR="00700B05" w:rsidRPr="007959DD">
          <w:rPr>
            <w:rStyle w:val="Hyperlink"/>
          </w:rPr>
          <w:t xml:space="preserve">Figure </w:t>
        </w:r>
        <w:r w:rsidR="00700B05" w:rsidRPr="007959DD">
          <w:rPr>
            <w:rStyle w:val="Hyperlink"/>
            <w:cs/>
          </w:rPr>
          <w:t>‎</w:t>
        </w:r>
        <w:r w:rsidR="00700B05" w:rsidRPr="007959DD">
          <w:rPr>
            <w:rStyle w:val="Hyperlink"/>
          </w:rPr>
          <w:t>3.38</w:t>
        </w:r>
        <w:r w:rsidR="00700B05">
          <w:rPr>
            <w:rFonts w:asciiTheme="minorHAnsi" w:hAnsiTheme="minorHAnsi"/>
            <w:kern w:val="2"/>
            <w:sz w:val="22"/>
            <w:lang w:val="en-US"/>
            <w14:ligatures w14:val="standardContextual"/>
          </w:rPr>
          <w:tab/>
        </w:r>
        <w:r w:rsidR="00700B05" w:rsidRPr="007959DD">
          <w:rPr>
            <w:rStyle w:val="Hyperlink"/>
            <w:lang w:val="en-US"/>
          </w:rPr>
          <w:t>Prototype of Data minds panel page</w:t>
        </w:r>
        <w:r w:rsidR="00700B05">
          <w:rPr>
            <w:webHidden/>
          </w:rPr>
          <w:tab/>
        </w:r>
        <w:r w:rsidR="00700B05">
          <w:rPr>
            <w:rStyle w:val="Hyperlink"/>
            <w:rtl/>
          </w:rPr>
          <w:fldChar w:fldCharType="begin"/>
        </w:r>
        <w:r w:rsidR="00700B05">
          <w:rPr>
            <w:webHidden/>
          </w:rPr>
          <w:instrText xml:space="preserve"> PAGEREF _Toc155213399 \h </w:instrText>
        </w:r>
        <w:r w:rsidR="00700B05">
          <w:rPr>
            <w:rStyle w:val="Hyperlink"/>
            <w:rtl/>
          </w:rPr>
        </w:r>
        <w:r w:rsidR="00700B05">
          <w:rPr>
            <w:rStyle w:val="Hyperlink"/>
            <w:rtl/>
          </w:rPr>
          <w:fldChar w:fldCharType="separate"/>
        </w:r>
        <w:r w:rsidR="00D25463">
          <w:rPr>
            <w:webHidden/>
          </w:rPr>
          <w:t>84</w:t>
        </w:r>
        <w:r w:rsidR="00700B05">
          <w:rPr>
            <w:rStyle w:val="Hyperlink"/>
            <w:rtl/>
          </w:rPr>
          <w:fldChar w:fldCharType="end"/>
        </w:r>
      </w:hyperlink>
    </w:p>
    <w:p w14:paraId="17462BA1" w14:textId="16C4C2EE" w:rsidR="00700B05" w:rsidRDefault="00000000">
      <w:pPr>
        <w:pStyle w:val="TableofFigures"/>
        <w:rPr>
          <w:rFonts w:asciiTheme="minorHAnsi" w:hAnsiTheme="minorHAnsi"/>
          <w:kern w:val="2"/>
          <w:sz w:val="22"/>
          <w:lang w:val="en-US"/>
          <w14:ligatures w14:val="standardContextual"/>
        </w:rPr>
      </w:pPr>
      <w:hyperlink w:anchor="_Toc155213400" w:history="1">
        <w:r w:rsidR="00700B05" w:rsidRPr="007959DD">
          <w:rPr>
            <w:rStyle w:val="Hyperlink"/>
          </w:rPr>
          <w:t xml:space="preserve">Figure </w:t>
        </w:r>
        <w:r w:rsidR="00700B05" w:rsidRPr="007959DD">
          <w:rPr>
            <w:rStyle w:val="Hyperlink"/>
            <w:cs/>
          </w:rPr>
          <w:t>‎</w:t>
        </w:r>
        <w:r w:rsidR="00700B05" w:rsidRPr="007959DD">
          <w:rPr>
            <w:rStyle w:val="Hyperlink"/>
          </w:rPr>
          <w:t>3.39</w:t>
        </w:r>
        <w:r w:rsidR="00700B05">
          <w:rPr>
            <w:rFonts w:asciiTheme="minorHAnsi" w:hAnsiTheme="minorHAnsi"/>
            <w:kern w:val="2"/>
            <w:sz w:val="22"/>
            <w:lang w:val="en-US"/>
            <w14:ligatures w14:val="standardContextual"/>
          </w:rPr>
          <w:tab/>
        </w:r>
        <w:r w:rsidR="00700B05" w:rsidRPr="007959DD">
          <w:rPr>
            <w:rStyle w:val="Hyperlink"/>
            <w:lang w:val="en-US"/>
          </w:rPr>
          <w:t>Gantt Chart of CollageEase System</w:t>
        </w:r>
        <w:r w:rsidR="00700B05">
          <w:rPr>
            <w:webHidden/>
          </w:rPr>
          <w:tab/>
        </w:r>
        <w:r w:rsidR="00700B05">
          <w:rPr>
            <w:rStyle w:val="Hyperlink"/>
            <w:rtl/>
          </w:rPr>
          <w:fldChar w:fldCharType="begin"/>
        </w:r>
        <w:r w:rsidR="00700B05">
          <w:rPr>
            <w:webHidden/>
          </w:rPr>
          <w:instrText xml:space="preserve"> PAGEREF _Toc155213400 \h </w:instrText>
        </w:r>
        <w:r w:rsidR="00700B05">
          <w:rPr>
            <w:rStyle w:val="Hyperlink"/>
            <w:rtl/>
          </w:rPr>
        </w:r>
        <w:r w:rsidR="00700B05">
          <w:rPr>
            <w:rStyle w:val="Hyperlink"/>
            <w:rtl/>
          </w:rPr>
          <w:fldChar w:fldCharType="separate"/>
        </w:r>
        <w:r w:rsidR="00D25463">
          <w:rPr>
            <w:webHidden/>
          </w:rPr>
          <w:t>87</w:t>
        </w:r>
        <w:r w:rsidR="00700B05">
          <w:rPr>
            <w:rStyle w:val="Hyperlink"/>
            <w:rtl/>
          </w:rPr>
          <w:fldChar w:fldCharType="end"/>
        </w:r>
      </w:hyperlink>
    </w:p>
    <w:p w14:paraId="7A048911" w14:textId="442EF0F2" w:rsidR="00700B05" w:rsidRDefault="00000000">
      <w:pPr>
        <w:pStyle w:val="TableofFigures"/>
        <w:rPr>
          <w:rFonts w:asciiTheme="minorHAnsi" w:hAnsiTheme="minorHAnsi"/>
          <w:kern w:val="2"/>
          <w:sz w:val="22"/>
          <w:lang w:val="en-US"/>
          <w14:ligatures w14:val="standardContextual"/>
        </w:rPr>
      </w:pPr>
      <w:hyperlink w:anchor="_Toc155213401" w:history="1">
        <w:r w:rsidR="00700B05" w:rsidRPr="007959DD">
          <w:rPr>
            <w:rStyle w:val="Hyperlink"/>
          </w:rPr>
          <w:t xml:space="preserve">Figure </w:t>
        </w:r>
        <w:r w:rsidR="00700B05" w:rsidRPr="007959DD">
          <w:rPr>
            <w:rStyle w:val="Hyperlink"/>
            <w:cs/>
          </w:rPr>
          <w:t>‎</w:t>
        </w:r>
        <w:r w:rsidR="00700B05" w:rsidRPr="007959DD">
          <w:rPr>
            <w:rStyle w:val="Hyperlink"/>
          </w:rPr>
          <w:t>4.1</w:t>
        </w:r>
        <w:r w:rsidR="00700B05">
          <w:rPr>
            <w:rFonts w:asciiTheme="minorHAnsi" w:hAnsiTheme="minorHAnsi"/>
            <w:kern w:val="2"/>
            <w:sz w:val="22"/>
            <w:lang w:val="en-US"/>
            <w14:ligatures w14:val="standardContextual"/>
          </w:rPr>
          <w:tab/>
        </w:r>
        <w:r w:rsidR="00700B05" w:rsidRPr="007959DD">
          <w:rPr>
            <w:rStyle w:val="Hyperlink"/>
            <w:lang w:val="en-US"/>
          </w:rPr>
          <w:t>Primary resuilt of   "Login page"</w:t>
        </w:r>
        <w:r w:rsidR="00700B05">
          <w:rPr>
            <w:webHidden/>
          </w:rPr>
          <w:tab/>
        </w:r>
        <w:r w:rsidR="00700B05">
          <w:rPr>
            <w:rStyle w:val="Hyperlink"/>
            <w:rtl/>
          </w:rPr>
          <w:fldChar w:fldCharType="begin"/>
        </w:r>
        <w:r w:rsidR="00700B05">
          <w:rPr>
            <w:webHidden/>
          </w:rPr>
          <w:instrText xml:space="preserve"> PAGEREF _Toc155213401 \h </w:instrText>
        </w:r>
        <w:r w:rsidR="00700B05">
          <w:rPr>
            <w:rStyle w:val="Hyperlink"/>
            <w:rtl/>
          </w:rPr>
        </w:r>
        <w:r w:rsidR="00700B05">
          <w:rPr>
            <w:rStyle w:val="Hyperlink"/>
            <w:rtl/>
          </w:rPr>
          <w:fldChar w:fldCharType="separate"/>
        </w:r>
        <w:r w:rsidR="00D25463">
          <w:rPr>
            <w:webHidden/>
          </w:rPr>
          <w:t>90</w:t>
        </w:r>
        <w:r w:rsidR="00700B05">
          <w:rPr>
            <w:rStyle w:val="Hyperlink"/>
            <w:rtl/>
          </w:rPr>
          <w:fldChar w:fldCharType="end"/>
        </w:r>
      </w:hyperlink>
    </w:p>
    <w:p w14:paraId="1B0B3941" w14:textId="7DC6A9A3" w:rsidR="00700B05" w:rsidRDefault="00000000">
      <w:pPr>
        <w:pStyle w:val="TableofFigures"/>
        <w:rPr>
          <w:rFonts w:asciiTheme="minorHAnsi" w:hAnsiTheme="minorHAnsi"/>
          <w:kern w:val="2"/>
          <w:sz w:val="22"/>
          <w:lang w:val="en-US"/>
          <w14:ligatures w14:val="standardContextual"/>
        </w:rPr>
      </w:pPr>
      <w:hyperlink w:anchor="_Toc155213402" w:history="1">
        <w:r w:rsidR="00700B05" w:rsidRPr="007959DD">
          <w:rPr>
            <w:rStyle w:val="Hyperlink"/>
          </w:rPr>
          <w:t xml:space="preserve">Figure </w:t>
        </w:r>
        <w:r w:rsidR="00700B05" w:rsidRPr="007959DD">
          <w:rPr>
            <w:rStyle w:val="Hyperlink"/>
            <w:cs/>
          </w:rPr>
          <w:t>‎</w:t>
        </w:r>
        <w:r w:rsidR="00700B05" w:rsidRPr="007959DD">
          <w:rPr>
            <w:rStyle w:val="Hyperlink"/>
          </w:rPr>
          <w:t>4.2</w:t>
        </w:r>
        <w:r w:rsidR="00700B05">
          <w:rPr>
            <w:rFonts w:asciiTheme="minorHAnsi" w:hAnsiTheme="minorHAnsi"/>
            <w:kern w:val="2"/>
            <w:sz w:val="22"/>
            <w:lang w:val="en-US"/>
            <w14:ligatures w14:val="standardContextual"/>
          </w:rPr>
          <w:tab/>
        </w:r>
        <w:r w:rsidR="00700B05" w:rsidRPr="007959DD">
          <w:rPr>
            <w:rStyle w:val="Hyperlink"/>
            <w:lang w:val="en-US"/>
          </w:rPr>
          <w:t>Primary resuilt of  "Homepage"</w:t>
        </w:r>
        <w:r w:rsidR="00700B05">
          <w:rPr>
            <w:webHidden/>
          </w:rPr>
          <w:tab/>
        </w:r>
        <w:r w:rsidR="00700B05">
          <w:rPr>
            <w:rStyle w:val="Hyperlink"/>
            <w:rtl/>
          </w:rPr>
          <w:fldChar w:fldCharType="begin"/>
        </w:r>
        <w:r w:rsidR="00700B05">
          <w:rPr>
            <w:webHidden/>
          </w:rPr>
          <w:instrText xml:space="preserve"> PAGEREF _Toc155213402 \h </w:instrText>
        </w:r>
        <w:r w:rsidR="00700B05">
          <w:rPr>
            <w:rStyle w:val="Hyperlink"/>
            <w:rtl/>
          </w:rPr>
        </w:r>
        <w:r w:rsidR="00700B05">
          <w:rPr>
            <w:rStyle w:val="Hyperlink"/>
            <w:rtl/>
          </w:rPr>
          <w:fldChar w:fldCharType="separate"/>
        </w:r>
        <w:r w:rsidR="00D25463">
          <w:rPr>
            <w:webHidden/>
          </w:rPr>
          <w:t>90</w:t>
        </w:r>
        <w:r w:rsidR="00700B05">
          <w:rPr>
            <w:rStyle w:val="Hyperlink"/>
            <w:rtl/>
          </w:rPr>
          <w:fldChar w:fldCharType="end"/>
        </w:r>
      </w:hyperlink>
    </w:p>
    <w:p w14:paraId="18A031A1" w14:textId="0F191556" w:rsidR="00700B05" w:rsidRDefault="00000000">
      <w:pPr>
        <w:pStyle w:val="TableofFigures"/>
        <w:rPr>
          <w:rFonts w:asciiTheme="minorHAnsi" w:hAnsiTheme="minorHAnsi"/>
          <w:kern w:val="2"/>
          <w:sz w:val="22"/>
          <w:lang w:val="en-US"/>
          <w14:ligatures w14:val="standardContextual"/>
        </w:rPr>
      </w:pPr>
      <w:hyperlink w:anchor="_Toc155213403" w:history="1">
        <w:r w:rsidR="00700B05" w:rsidRPr="007959DD">
          <w:rPr>
            <w:rStyle w:val="Hyperlink"/>
          </w:rPr>
          <w:t xml:space="preserve">Figure </w:t>
        </w:r>
        <w:r w:rsidR="00700B05" w:rsidRPr="007959DD">
          <w:rPr>
            <w:rStyle w:val="Hyperlink"/>
            <w:cs/>
          </w:rPr>
          <w:t>‎</w:t>
        </w:r>
        <w:r w:rsidR="00700B05" w:rsidRPr="007959DD">
          <w:rPr>
            <w:rStyle w:val="Hyperlink"/>
          </w:rPr>
          <w:t>4.3</w:t>
        </w:r>
        <w:r w:rsidR="00700B05">
          <w:rPr>
            <w:rFonts w:asciiTheme="minorHAnsi" w:hAnsiTheme="minorHAnsi"/>
            <w:kern w:val="2"/>
            <w:sz w:val="22"/>
            <w:lang w:val="en-US"/>
            <w14:ligatures w14:val="standardContextual"/>
          </w:rPr>
          <w:tab/>
        </w:r>
        <w:r w:rsidR="00700B05" w:rsidRPr="007959DD">
          <w:rPr>
            <w:rStyle w:val="Hyperlink"/>
            <w:lang w:val="en-US"/>
          </w:rPr>
          <w:t>Primary resuilt of  "Calculator page"</w:t>
        </w:r>
        <w:r w:rsidR="00700B05">
          <w:rPr>
            <w:webHidden/>
          </w:rPr>
          <w:tab/>
        </w:r>
        <w:r w:rsidR="00700B05">
          <w:rPr>
            <w:rStyle w:val="Hyperlink"/>
            <w:rtl/>
          </w:rPr>
          <w:fldChar w:fldCharType="begin"/>
        </w:r>
        <w:r w:rsidR="00700B05">
          <w:rPr>
            <w:webHidden/>
          </w:rPr>
          <w:instrText xml:space="preserve"> PAGEREF _Toc155213403 \h </w:instrText>
        </w:r>
        <w:r w:rsidR="00700B05">
          <w:rPr>
            <w:rStyle w:val="Hyperlink"/>
            <w:rtl/>
          </w:rPr>
        </w:r>
        <w:r w:rsidR="00700B05">
          <w:rPr>
            <w:rStyle w:val="Hyperlink"/>
            <w:rtl/>
          </w:rPr>
          <w:fldChar w:fldCharType="separate"/>
        </w:r>
        <w:r w:rsidR="00D25463">
          <w:rPr>
            <w:webHidden/>
          </w:rPr>
          <w:t>91</w:t>
        </w:r>
        <w:r w:rsidR="00700B05">
          <w:rPr>
            <w:rStyle w:val="Hyperlink"/>
            <w:rtl/>
          </w:rPr>
          <w:fldChar w:fldCharType="end"/>
        </w:r>
      </w:hyperlink>
    </w:p>
    <w:p w14:paraId="549CBE1C" w14:textId="6031C3A6" w:rsidR="00700B05" w:rsidRDefault="00000000">
      <w:pPr>
        <w:pStyle w:val="TableofFigures"/>
        <w:rPr>
          <w:rFonts w:asciiTheme="minorHAnsi" w:hAnsiTheme="minorHAnsi"/>
          <w:kern w:val="2"/>
          <w:sz w:val="22"/>
          <w:lang w:val="en-US"/>
          <w14:ligatures w14:val="standardContextual"/>
        </w:rPr>
      </w:pPr>
      <w:hyperlink w:anchor="_Toc155213404" w:history="1">
        <w:r w:rsidR="00700B05" w:rsidRPr="007959DD">
          <w:rPr>
            <w:rStyle w:val="Hyperlink"/>
          </w:rPr>
          <w:t xml:space="preserve">Figure </w:t>
        </w:r>
        <w:r w:rsidR="00700B05" w:rsidRPr="007959DD">
          <w:rPr>
            <w:rStyle w:val="Hyperlink"/>
            <w:cs/>
          </w:rPr>
          <w:t>‎</w:t>
        </w:r>
        <w:r w:rsidR="00700B05" w:rsidRPr="007959DD">
          <w:rPr>
            <w:rStyle w:val="Hyperlink"/>
          </w:rPr>
          <w:t>4.4</w:t>
        </w:r>
        <w:r w:rsidR="00700B05">
          <w:rPr>
            <w:rFonts w:asciiTheme="minorHAnsi" w:hAnsiTheme="minorHAnsi"/>
            <w:kern w:val="2"/>
            <w:sz w:val="22"/>
            <w:lang w:val="en-US"/>
            <w14:ligatures w14:val="standardContextual"/>
          </w:rPr>
          <w:tab/>
        </w:r>
        <w:r w:rsidR="00700B05" w:rsidRPr="007959DD">
          <w:rPr>
            <w:rStyle w:val="Hyperlink"/>
            <w:lang w:val="en-US"/>
          </w:rPr>
          <w:t>Primary resuilt of  "New post / thread"</w:t>
        </w:r>
        <w:r w:rsidR="00700B05">
          <w:rPr>
            <w:webHidden/>
          </w:rPr>
          <w:tab/>
        </w:r>
        <w:r w:rsidR="00700B05">
          <w:rPr>
            <w:rStyle w:val="Hyperlink"/>
            <w:rtl/>
          </w:rPr>
          <w:fldChar w:fldCharType="begin"/>
        </w:r>
        <w:r w:rsidR="00700B05">
          <w:rPr>
            <w:webHidden/>
          </w:rPr>
          <w:instrText xml:space="preserve"> PAGEREF _Toc155213404 \h </w:instrText>
        </w:r>
        <w:r w:rsidR="00700B05">
          <w:rPr>
            <w:rStyle w:val="Hyperlink"/>
            <w:rtl/>
          </w:rPr>
        </w:r>
        <w:r w:rsidR="00700B05">
          <w:rPr>
            <w:rStyle w:val="Hyperlink"/>
            <w:rtl/>
          </w:rPr>
          <w:fldChar w:fldCharType="separate"/>
        </w:r>
        <w:r w:rsidR="00D25463">
          <w:rPr>
            <w:webHidden/>
          </w:rPr>
          <w:t>91</w:t>
        </w:r>
        <w:r w:rsidR="00700B05">
          <w:rPr>
            <w:rStyle w:val="Hyperlink"/>
            <w:rtl/>
          </w:rPr>
          <w:fldChar w:fldCharType="end"/>
        </w:r>
      </w:hyperlink>
    </w:p>
    <w:p w14:paraId="1C362319" w14:textId="2327DBAF" w:rsidR="00700B05" w:rsidRDefault="00000000">
      <w:pPr>
        <w:pStyle w:val="TableofFigures"/>
        <w:rPr>
          <w:rFonts w:asciiTheme="minorHAnsi" w:hAnsiTheme="minorHAnsi"/>
          <w:kern w:val="2"/>
          <w:sz w:val="22"/>
          <w:lang w:val="en-US"/>
          <w14:ligatures w14:val="standardContextual"/>
        </w:rPr>
      </w:pPr>
      <w:hyperlink w:anchor="_Toc155213405" w:history="1">
        <w:r w:rsidR="00700B05" w:rsidRPr="007959DD">
          <w:rPr>
            <w:rStyle w:val="Hyperlink"/>
          </w:rPr>
          <w:t xml:space="preserve">Figure </w:t>
        </w:r>
        <w:r w:rsidR="00700B05" w:rsidRPr="007959DD">
          <w:rPr>
            <w:rStyle w:val="Hyperlink"/>
            <w:cs/>
          </w:rPr>
          <w:t>‎</w:t>
        </w:r>
        <w:r w:rsidR="00700B05" w:rsidRPr="007959DD">
          <w:rPr>
            <w:rStyle w:val="Hyperlink"/>
          </w:rPr>
          <w:t>4.5</w:t>
        </w:r>
        <w:r w:rsidR="00700B05">
          <w:rPr>
            <w:rFonts w:asciiTheme="minorHAnsi" w:hAnsiTheme="minorHAnsi"/>
            <w:kern w:val="2"/>
            <w:sz w:val="22"/>
            <w:lang w:val="en-US"/>
            <w14:ligatures w14:val="standardContextual"/>
          </w:rPr>
          <w:tab/>
        </w:r>
        <w:r w:rsidR="00700B05" w:rsidRPr="007959DD">
          <w:rPr>
            <w:rStyle w:val="Hyperlink"/>
            <w:lang w:val="en-US"/>
          </w:rPr>
          <w:t>Primary resuilt of  "Master University Program"</w:t>
        </w:r>
        <w:r w:rsidR="00700B05">
          <w:rPr>
            <w:webHidden/>
          </w:rPr>
          <w:tab/>
        </w:r>
        <w:r w:rsidR="00700B05">
          <w:rPr>
            <w:rStyle w:val="Hyperlink"/>
            <w:rtl/>
          </w:rPr>
          <w:fldChar w:fldCharType="begin"/>
        </w:r>
        <w:r w:rsidR="00700B05">
          <w:rPr>
            <w:webHidden/>
          </w:rPr>
          <w:instrText xml:space="preserve"> PAGEREF _Toc155213405 \h </w:instrText>
        </w:r>
        <w:r w:rsidR="00700B05">
          <w:rPr>
            <w:rStyle w:val="Hyperlink"/>
            <w:rtl/>
          </w:rPr>
        </w:r>
        <w:r w:rsidR="00700B05">
          <w:rPr>
            <w:rStyle w:val="Hyperlink"/>
            <w:rtl/>
          </w:rPr>
          <w:fldChar w:fldCharType="separate"/>
        </w:r>
        <w:r w:rsidR="00D25463">
          <w:rPr>
            <w:webHidden/>
          </w:rPr>
          <w:t>92</w:t>
        </w:r>
        <w:r w:rsidR="00700B05">
          <w:rPr>
            <w:rStyle w:val="Hyperlink"/>
            <w:rtl/>
          </w:rPr>
          <w:fldChar w:fldCharType="end"/>
        </w:r>
      </w:hyperlink>
    </w:p>
    <w:p w14:paraId="49A79BEC" w14:textId="63ED3146" w:rsidR="00003FC1" w:rsidRPr="00003FC1" w:rsidRDefault="007522D3" w:rsidP="00BA44AE">
      <w:pPr>
        <w:pStyle w:val="TableofFigures"/>
        <w:rPr>
          <w:lang w:val="en-US"/>
        </w:rPr>
      </w:pPr>
      <w:r>
        <w:rPr>
          <w:lang w:val="en-US"/>
        </w:rPr>
        <w:fldChar w:fldCharType="end"/>
      </w:r>
    </w:p>
    <w:p w14:paraId="3E157F4E" w14:textId="77777777" w:rsidR="00093825" w:rsidRDefault="00093825" w:rsidP="008215B0">
      <w:pPr>
        <w:pStyle w:val="TITLEATROMANPAGES"/>
      </w:pPr>
      <w:bookmarkStart w:id="7" w:name="_Toc155213256"/>
      <w:r w:rsidRPr="000A4CBB">
        <w:lastRenderedPageBreak/>
        <w:t>LIST OF SYMBOLS</w:t>
      </w:r>
      <w:bookmarkEnd w:id="7"/>
    </w:p>
    <w:tbl>
      <w:tblPr>
        <w:tblStyle w:val="TableGrid"/>
        <w:tblW w:w="4889"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4"/>
        <w:gridCol w:w="6700"/>
      </w:tblGrid>
      <w:tr w:rsidR="000A4CBB" w14:paraId="6CFA50CD" w14:textId="77777777" w:rsidTr="00246261">
        <w:tc>
          <w:tcPr>
            <w:tcW w:w="961" w:type="pct"/>
          </w:tcPr>
          <w:p w14:paraId="59C1B39E" w14:textId="77777777" w:rsidR="000A4CBB" w:rsidRDefault="000A4CBB" w:rsidP="00A67904">
            <w:pPr>
              <w:pStyle w:val="AbbrandSymbols"/>
            </w:pPr>
          </w:p>
        </w:tc>
        <w:tc>
          <w:tcPr>
            <w:tcW w:w="4039" w:type="pct"/>
          </w:tcPr>
          <w:p w14:paraId="77149DE5" w14:textId="77777777" w:rsidR="000A4CBB" w:rsidRDefault="000A4CBB" w:rsidP="00A67904">
            <w:pPr>
              <w:pStyle w:val="AbbrandSymbols"/>
            </w:pPr>
          </w:p>
        </w:tc>
      </w:tr>
      <w:tr w:rsidR="000A4CBB" w14:paraId="13101762" w14:textId="77777777" w:rsidTr="00246261">
        <w:tc>
          <w:tcPr>
            <w:tcW w:w="961" w:type="pct"/>
          </w:tcPr>
          <w:p w14:paraId="59FAB6FE" w14:textId="77777777" w:rsidR="000A4CBB" w:rsidRDefault="000A4CBB" w:rsidP="00A67904">
            <w:pPr>
              <w:pStyle w:val="AbbrandSymbols"/>
            </w:pPr>
          </w:p>
        </w:tc>
        <w:tc>
          <w:tcPr>
            <w:tcW w:w="4039" w:type="pct"/>
          </w:tcPr>
          <w:p w14:paraId="024B051F" w14:textId="77777777" w:rsidR="000A4CBB" w:rsidRDefault="000A4CBB" w:rsidP="00A67904">
            <w:pPr>
              <w:pStyle w:val="AbbrandSymbols"/>
            </w:pPr>
          </w:p>
        </w:tc>
      </w:tr>
      <w:tr w:rsidR="000A4CBB" w14:paraId="744A6AFC" w14:textId="77777777" w:rsidTr="00246261">
        <w:tc>
          <w:tcPr>
            <w:tcW w:w="961" w:type="pct"/>
          </w:tcPr>
          <w:p w14:paraId="6B5DC904" w14:textId="77777777" w:rsidR="000A4CBB" w:rsidRDefault="000A4CBB" w:rsidP="00A67904">
            <w:pPr>
              <w:pStyle w:val="AbbrandSymbols"/>
            </w:pPr>
          </w:p>
        </w:tc>
        <w:tc>
          <w:tcPr>
            <w:tcW w:w="4039" w:type="pct"/>
          </w:tcPr>
          <w:p w14:paraId="07F59B10" w14:textId="77777777" w:rsidR="000A4CBB" w:rsidRDefault="000A4CBB" w:rsidP="00A67904">
            <w:pPr>
              <w:pStyle w:val="AbbrandSymbols"/>
            </w:pPr>
          </w:p>
        </w:tc>
      </w:tr>
      <w:tr w:rsidR="00E64B74" w14:paraId="20DA1C17" w14:textId="77777777" w:rsidTr="00246261">
        <w:tc>
          <w:tcPr>
            <w:tcW w:w="961" w:type="pct"/>
          </w:tcPr>
          <w:p w14:paraId="65F72BE6" w14:textId="77777777" w:rsidR="00E64B74" w:rsidRDefault="00E64B74" w:rsidP="00A67904">
            <w:pPr>
              <w:pStyle w:val="AbbrandSymbols"/>
            </w:pPr>
          </w:p>
        </w:tc>
        <w:tc>
          <w:tcPr>
            <w:tcW w:w="4039" w:type="pct"/>
          </w:tcPr>
          <w:p w14:paraId="565BF530" w14:textId="77777777" w:rsidR="00E64B74" w:rsidRDefault="00E64B74" w:rsidP="00A67904">
            <w:pPr>
              <w:pStyle w:val="AbbrandSymbols"/>
            </w:pPr>
          </w:p>
        </w:tc>
      </w:tr>
      <w:tr w:rsidR="00E64B74" w14:paraId="7E720BC4" w14:textId="77777777" w:rsidTr="00246261">
        <w:tc>
          <w:tcPr>
            <w:tcW w:w="961" w:type="pct"/>
          </w:tcPr>
          <w:p w14:paraId="6A74562D" w14:textId="77777777" w:rsidR="00E64B74" w:rsidRDefault="00E64B74" w:rsidP="00A67904">
            <w:pPr>
              <w:pStyle w:val="AbbrandSymbols"/>
            </w:pPr>
          </w:p>
        </w:tc>
        <w:tc>
          <w:tcPr>
            <w:tcW w:w="4039" w:type="pct"/>
          </w:tcPr>
          <w:p w14:paraId="0C1AE28E" w14:textId="77777777" w:rsidR="00E64B74" w:rsidRDefault="00E64B74" w:rsidP="00A67904">
            <w:pPr>
              <w:pStyle w:val="AbbrandSymbols"/>
            </w:pPr>
          </w:p>
        </w:tc>
      </w:tr>
      <w:tr w:rsidR="00E64B74" w14:paraId="721B0B95" w14:textId="77777777" w:rsidTr="00246261">
        <w:tc>
          <w:tcPr>
            <w:tcW w:w="961" w:type="pct"/>
          </w:tcPr>
          <w:p w14:paraId="783A6885" w14:textId="77777777" w:rsidR="00E64B74" w:rsidRDefault="00E64B74" w:rsidP="00A67904">
            <w:pPr>
              <w:pStyle w:val="AbbrandSymbols"/>
            </w:pPr>
          </w:p>
        </w:tc>
        <w:tc>
          <w:tcPr>
            <w:tcW w:w="4039" w:type="pct"/>
          </w:tcPr>
          <w:p w14:paraId="73C89C24" w14:textId="77777777" w:rsidR="00E64B74" w:rsidRDefault="00E64B74" w:rsidP="00A67904">
            <w:pPr>
              <w:pStyle w:val="AbbrandSymbols"/>
            </w:pPr>
          </w:p>
        </w:tc>
      </w:tr>
      <w:tr w:rsidR="00E64B74" w14:paraId="482E4C5B" w14:textId="77777777" w:rsidTr="00246261">
        <w:tc>
          <w:tcPr>
            <w:tcW w:w="961" w:type="pct"/>
          </w:tcPr>
          <w:p w14:paraId="129852BC" w14:textId="77777777" w:rsidR="00E64B74" w:rsidRDefault="00E64B74" w:rsidP="00A67904">
            <w:pPr>
              <w:pStyle w:val="AbbrandSymbols"/>
            </w:pPr>
          </w:p>
        </w:tc>
        <w:tc>
          <w:tcPr>
            <w:tcW w:w="4039" w:type="pct"/>
          </w:tcPr>
          <w:p w14:paraId="78AAB6A8" w14:textId="77777777" w:rsidR="00E64B74" w:rsidRDefault="00E64B74" w:rsidP="00A67904">
            <w:pPr>
              <w:pStyle w:val="AbbrandSymbols"/>
            </w:pPr>
          </w:p>
        </w:tc>
      </w:tr>
      <w:tr w:rsidR="00E64B74" w14:paraId="4A551A98" w14:textId="77777777" w:rsidTr="00246261">
        <w:tc>
          <w:tcPr>
            <w:tcW w:w="961" w:type="pct"/>
          </w:tcPr>
          <w:p w14:paraId="33342CAE" w14:textId="77777777" w:rsidR="00E64B74" w:rsidRDefault="00E64B74" w:rsidP="00A67904">
            <w:pPr>
              <w:pStyle w:val="AbbrandSymbols"/>
            </w:pPr>
          </w:p>
        </w:tc>
        <w:tc>
          <w:tcPr>
            <w:tcW w:w="4039" w:type="pct"/>
          </w:tcPr>
          <w:p w14:paraId="73A2DF15" w14:textId="77777777" w:rsidR="00E64B74" w:rsidRDefault="00E64B74" w:rsidP="00A67904">
            <w:pPr>
              <w:pStyle w:val="AbbrandSymbols"/>
            </w:pPr>
          </w:p>
        </w:tc>
      </w:tr>
      <w:tr w:rsidR="00E64B74" w14:paraId="70EF531F" w14:textId="77777777" w:rsidTr="00246261">
        <w:tc>
          <w:tcPr>
            <w:tcW w:w="961" w:type="pct"/>
          </w:tcPr>
          <w:p w14:paraId="3DEA1DB3" w14:textId="77777777" w:rsidR="00E64B74" w:rsidRDefault="00E64B74" w:rsidP="00A67904">
            <w:pPr>
              <w:pStyle w:val="AbbrandSymbols"/>
            </w:pPr>
          </w:p>
        </w:tc>
        <w:tc>
          <w:tcPr>
            <w:tcW w:w="4039" w:type="pct"/>
          </w:tcPr>
          <w:p w14:paraId="598225C1" w14:textId="77777777" w:rsidR="00E64B74" w:rsidRDefault="00E64B74" w:rsidP="00A67904">
            <w:pPr>
              <w:pStyle w:val="AbbrandSymbols"/>
            </w:pPr>
          </w:p>
        </w:tc>
      </w:tr>
      <w:tr w:rsidR="000A4CBB" w14:paraId="00FF7A5A" w14:textId="77777777" w:rsidTr="00246261">
        <w:tc>
          <w:tcPr>
            <w:tcW w:w="961" w:type="pct"/>
          </w:tcPr>
          <w:p w14:paraId="2854CFB0" w14:textId="77777777" w:rsidR="000A4CBB" w:rsidRDefault="000A4CBB" w:rsidP="00A67904">
            <w:pPr>
              <w:pStyle w:val="AbbrandSymbols"/>
            </w:pPr>
          </w:p>
        </w:tc>
        <w:tc>
          <w:tcPr>
            <w:tcW w:w="4039" w:type="pct"/>
          </w:tcPr>
          <w:p w14:paraId="58B05D7D" w14:textId="77777777" w:rsidR="000A4CBB" w:rsidRDefault="000A4CBB" w:rsidP="00A67904">
            <w:pPr>
              <w:pStyle w:val="AbbrandSymbols"/>
            </w:pPr>
          </w:p>
        </w:tc>
      </w:tr>
      <w:tr w:rsidR="000A4CBB" w14:paraId="60559A5A" w14:textId="77777777" w:rsidTr="00246261">
        <w:tc>
          <w:tcPr>
            <w:tcW w:w="961" w:type="pct"/>
          </w:tcPr>
          <w:p w14:paraId="64057E6C" w14:textId="77777777" w:rsidR="000A4CBB" w:rsidRDefault="000A4CBB" w:rsidP="00A67904">
            <w:pPr>
              <w:pStyle w:val="AbbrandSymbols"/>
            </w:pPr>
          </w:p>
        </w:tc>
        <w:tc>
          <w:tcPr>
            <w:tcW w:w="4039" w:type="pct"/>
          </w:tcPr>
          <w:p w14:paraId="41CFEA20" w14:textId="77777777" w:rsidR="000A4CBB" w:rsidRDefault="000A4CBB" w:rsidP="00A67904">
            <w:pPr>
              <w:pStyle w:val="AbbrandSymbols"/>
            </w:pPr>
          </w:p>
        </w:tc>
      </w:tr>
      <w:tr w:rsidR="000A4CBB" w14:paraId="7C98A570" w14:textId="77777777" w:rsidTr="00246261">
        <w:tc>
          <w:tcPr>
            <w:tcW w:w="961" w:type="pct"/>
          </w:tcPr>
          <w:p w14:paraId="4F0F4889" w14:textId="77777777" w:rsidR="000A4CBB" w:rsidRDefault="000A4CBB" w:rsidP="00A67904">
            <w:pPr>
              <w:pStyle w:val="AbbrandSymbols"/>
            </w:pPr>
          </w:p>
        </w:tc>
        <w:tc>
          <w:tcPr>
            <w:tcW w:w="4039" w:type="pct"/>
          </w:tcPr>
          <w:p w14:paraId="185E8172" w14:textId="77777777" w:rsidR="000A4CBB" w:rsidRDefault="000A4CBB" w:rsidP="00A67904">
            <w:pPr>
              <w:pStyle w:val="AbbrandSymbols"/>
            </w:pPr>
          </w:p>
        </w:tc>
      </w:tr>
    </w:tbl>
    <w:p w14:paraId="070FAE48" w14:textId="77777777" w:rsidR="00093825" w:rsidRDefault="00093825" w:rsidP="008215B0">
      <w:pPr>
        <w:pStyle w:val="TITLEATROMANPAGES"/>
      </w:pPr>
      <w:bookmarkStart w:id="8" w:name="_Toc155213257"/>
      <w:r w:rsidRPr="000A4CBB">
        <w:lastRenderedPageBreak/>
        <w:t>LIST OF ABBREVIATION</w:t>
      </w:r>
      <w:r w:rsidR="00E33E51" w:rsidRPr="000A4CBB">
        <w:t>S</w:t>
      </w:r>
      <w:bookmarkEnd w:id="8"/>
    </w:p>
    <w:tbl>
      <w:tblPr>
        <w:tblStyle w:val="TableGrid"/>
        <w:tblW w:w="4889"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6479"/>
      </w:tblGrid>
      <w:tr w:rsidR="00B53C51" w14:paraId="2A6D6DC7" w14:textId="77777777" w:rsidTr="00246261">
        <w:tc>
          <w:tcPr>
            <w:tcW w:w="1094" w:type="pct"/>
          </w:tcPr>
          <w:p w14:paraId="7F9DA58B" w14:textId="77777777" w:rsidR="00B53C51" w:rsidRPr="00E64B74" w:rsidRDefault="00B53C51" w:rsidP="00E64B74">
            <w:pPr>
              <w:pStyle w:val="AbbrandSymbols"/>
            </w:pPr>
            <w:r w:rsidRPr="00E64B74">
              <w:t>SBPWM</w:t>
            </w:r>
          </w:p>
        </w:tc>
        <w:tc>
          <w:tcPr>
            <w:tcW w:w="3906" w:type="pct"/>
          </w:tcPr>
          <w:p w14:paraId="5DE4B7D6" w14:textId="77777777" w:rsidR="00B53C51" w:rsidRPr="003B209B" w:rsidRDefault="00B53C51" w:rsidP="00E64B74">
            <w:pPr>
              <w:pStyle w:val="AbbrandSymbols"/>
            </w:pPr>
            <w:r w:rsidRPr="003B209B">
              <w:t>Simple Boost Pulse Width Modulation</w:t>
            </w:r>
          </w:p>
        </w:tc>
      </w:tr>
      <w:tr w:rsidR="00B53C51" w14:paraId="67E1B7F9" w14:textId="77777777" w:rsidTr="00246261">
        <w:tc>
          <w:tcPr>
            <w:tcW w:w="1094" w:type="pct"/>
          </w:tcPr>
          <w:p w14:paraId="43192763" w14:textId="77777777" w:rsidR="00B53C51" w:rsidRPr="00E64B74" w:rsidRDefault="00B53C51" w:rsidP="00E64B74">
            <w:pPr>
              <w:pStyle w:val="AbbrandSymbols"/>
            </w:pPr>
            <w:r w:rsidRPr="00E64B74">
              <w:t>ZSI</w:t>
            </w:r>
          </w:p>
        </w:tc>
        <w:tc>
          <w:tcPr>
            <w:tcW w:w="3906" w:type="pct"/>
          </w:tcPr>
          <w:p w14:paraId="3708CE5E" w14:textId="77777777" w:rsidR="00B53C51" w:rsidRPr="003B209B" w:rsidRDefault="00B53C51" w:rsidP="00E64B74">
            <w:pPr>
              <w:pStyle w:val="AbbrandSymbols"/>
            </w:pPr>
            <w:r w:rsidRPr="003B209B">
              <w:t>Z source inverter</w:t>
            </w:r>
          </w:p>
        </w:tc>
      </w:tr>
      <w:tr w:rsidR="00E64B74" w14:paraId="630C2B9F" w14:textId="77777777" w:rsidTr="00246261">
        <w:tc>
          <w:tcPr>
            <w:tcW w:w="1094" w:type="pct"/>
          </w:tcPr>
          <w:p w14:paraId="595BC4C4" w14:textId="77777777" w:rsidR="00E64B74" w:rsidRPr="00E64B74" w:rsidRDefault="00E64B74" w:rsidP="00E64B74">
            <w:pPr>
              <w:pStyle w:val="AbbrandSymbols"/>
            </w:pPr>
          </w:p>
        </w:tc>
        <w:tc>
          <w:tcPr>
            <w:tcW w:w="3906" w:type="pct"/>
          </w:tcPr>
          <w:p w14:paraId="30986FF7" w14:textId="77777777" w:rsidR="00E64B74" w:rsidRPr="003B209B" w:rsidRDefault="00E64B74" w:rsidP="00E64B74">
            <w:pPr>
              <w:pStyle w:val="AbbrandSymbols"/>
            </w:pPr>
          </w:p>
        </w:tc>
      </w:tr>
      <w:tr w:rsidR="00E64B74" w14:paraId="52059111" w14:textId="77777777" w:rsidTr="00246261">
        <w:tc>
          <w:tcPr>
            <w:tcW w:w="1094" w:type="pct"/>
          </w:tcPr>
          <w:p w14:paraId="64F26B3F" w14:textId="77777777" w:rsidR="00E64B74" w:rsidRPr="00E64B74" w:rsidRDefault="00E64B74" w:rsidP="00E64B74">
            <w:pPr>
              <w:pStyle w:val="AbbrandSymbols"/>
            </w:pPr>
          </w:p>
        </w:tc>
        <w:tc>
          <w:tcPr>
            <w:tcW w:w="3906" w:type="pct"/>
          </w:tcPr>
          <w:p w14:paraId="43092CB9" w14:textId="77777777" w:rsidR="00E64B74" w:rsidRPr="003B209B" w:rsidRDefault="00E64B74" w:rsidP="00E64B74">
            <w:pPr>
              <w:pStyle w:val="AbbrandSymbols"/>
            </w:pPr>
          </w:p>
        </w:tc>
      </w:tr>
      <w:tr w:rsidR="00E64B74" w14:paraId="17FADC50" w14:textId="77777777" w:rsidTr="00246261">
        <w:tc>
          <w:tcPr>
            <w:tcW w:w="1094" w:type="pct"/>
          </w:tcPr>
          <w:p w14:paraId="3A9B2D8A" w14:textId="77777777" w:rsidR="00E64B74" w:rsidRPr="00E64B74" w:rsidRDefault="00E64B74" w:rsidP="00E64B74">
            <w:pPr>
              <w:pStyle w:val="AbbrandSymbols"/>
            </w:pPr>
          </w:p>
        </w:tc>
        <w:tc>
          <w:tcPr>
            <w:tcW w:w="3906" w:type="pct"/>
          </w:tcPr>
          <w:p w14:paraId="6E2EE457" w14:textId="77777777" w:rsidR="00E64B74" w:rsidRPr="003B209B" w:rsidRDefault="00E64B74" w:rsidP="00E64B74">
            <w:pPr>
              <w:pStyle w:val="AbbrandSymbols"/>
            </w:pPr>
          </w:p>
        </w:tc>
      </w:tr>
      <w:tr w:rsidR="00E64B74" w14:paraId="7D4A6E7A" w14:textId="77777777" w:rsidTr="00246261">
        <w:tc>
          <w:tcPr>
            <w:tcW w:w="1094" w:type="pct"/>
          </w:tcPr>
          <w:p w14:paraId="0DE2A289" w14:textId="77777777" w:rsidR="00E64B74" w:rsidRPr="00E64B74" w:rsidRDefault="00E64B74" w:rsidP="00E64B74">
            <w:pPr>
              <w:pStyle w:val="AbbrandSymbols"/>
            </w:pPr>
          </w:p>
        </w:tc>
        <w:tc>
          <w:tcPr>
            <w:tcW w:w="3906" w:type="pct"/>
          </w:tcPr>
          <w:p w14:paraId="4A822175" w14:textId="77777777" w:rsidR="00E64B74" w:rsidRPr="003B209B" w:rsidRDefault="00E64B74" w:rsidP="00E64B74">
            <w:pPr>
              <w:pStyle w:val="AbbrandSymbols"/>
            </w:pPr>
          </w:p>
        </w:tc>
      </w:tr>
      <w:tr w:rsidR="00E64B74" w14:paraId="32DD2147" w14:textId="77777777" w:rsidTr="00246261">
        <w:tc>
          <w:tcPr>
            <w:tcW w:w="1094" w:type="pct"/>
          </w:tcPr>
          <w:p w14:paraId="2B7D2A85" w14:textId="77777777" w:rsidR="00E64B74" w:rsidRPr="00E64B74" w:rsidRDefault="00E64B74" w:rsidP="00E64B74">
            <w:pPr>
              <w:pStyle w:val="AbbrandSymbols"/>
            </w:pPr>
          </w:p>
        </w:tc>
        <w:tc>
          <w:tcPr>
            <w:tcW w:w="3906" w:type="pct"/>
          </w:tcPr>
          <w:p w14:paraId="7BD4EEE1" w14:textId="77777777" w:rsidR="00E64B74" w:rsidRPr="003B209B" w:rsidRDefault="00E64B74" w:rsidP="00E64B74">
            <w:pPr>
              <w:pStyle w:val="AbbrandSymbols"/>
            </w:pPr>
          </w:p>
        </w:tc>
      </w:tr>
      <w:tr w:rsidR="00E64B74" w14:paraId="79324AD1" w14:textId="77777777" w:rsidTr="00246261">
        <w:tc>
          <w:tcPr>
            <w:tcW w:w="1094" w:type="pct"/>
          </w:tcPr>
          <w:p w14:paraId="68527E3A" w14:textId="77777777" w:rsidR="00E64B74" w:rsidRPr="00E64B74" w:rsidRDefault="00E64B74" w:rsidP="00E64B74">
            <w:pPr>
              <w:pStyle w:val="AbbrandSymbols"/>
            </w:pPr>
          </w:p>
        </w:tc>
        <w:tc>
          <w:tcPr>
            <w:tcW w:w="3906" w:type="pct"/>
          </w:tcPr>
          <w:p w14:paraId="3FC16451" w14:textId="77777777" w:rsidR="00E64B74" w:rsidRPr="003B209B" w:rsidRDefault="00E64B74" w:rsidP="00E64B74">
            <w:pPr>
              <w:pStyle w:val="AbbrandSymbols"/>
            </w:pPr>
          </w:p>
        </w:tc>
      </w:tr>
      <w:tr w:rsidR="00E64B74" w14:paraId="130F007E" w14:textId="77777777" w:rsidTr="00246261">
        <w:tc>
          <w:tcPr>
            <w:tcW w:w="1094" w:type="pct"/>
          </w:tcPr>
          <w:p w14:paraId="196D3A80" w14:textId="77777777" w:rsidR="00E64B74" w:rsidRPr="00E64B74" w:rsidRDefault="00E64B74" w:rsidP="00E64B74">
            <w:pPr>
              <w:pStyle w:val="AbbrandSymbols"/>
            </w:pPr>
          </w:p>
        </w:tc>
        <w:tc>
          <w:tcPr>
            <w:tcW w:w="3906" w:type="pct"/>
          </w:tcPr>
          <w:p w14:paraId="0E69FCAC" w14:textId="77777777" w:rsidR="00E64B74" w:rsidRPr="003B209B" w:rsidRDefault="00E64B74" w:rsidP="00E64B74">
            <w:pPr>
              <w:pStyle w:val="AbbrandSymbols"/>
            </w:pPr>
          </w:p>
        </w:tc>
      </w:tr>
      <w:tr w:rsidR="00E64B74" w14:paraId="731FAA9A" w14:textId="77777777" w:rsidTr="00246261">
        <w:tc>
          <w:tcPr>
            <w:tcW w:w="1094" w:type="pct"/>
          </w:tcPr>
          <w:p w14:paraId="4192A97B" w14:textId="77777777" w:rsidR="00E64B74" w:rsidRPr="00E64B74" w:rsidRDefault="00E64B74" w:rsidP="00E64B74">
            <w:pPr>
              <w:pStyle w:val="AbbrandSymbols"/>
            </w:pPr>
          </w:p>
        </w:tc>
        <w:tc>
          <w:tcPr>
            <w:tcW w:w="3906" w:type="pct"/>
          </w:tcPr>
          <w:p w14:paraId="327CA701" w14:textId="77777777" w:rsidR="00E64B74" w:rsidRPr="003B209B" w:rsidRDefault="00E64B74" w:rsidP="00E64B74">
            <w:pPr>
              <w:pStyle w:val="AbbrandSymbols"/>
            </w:pPr>
          </w:p>
        </w:tc>
      </w:tr>
      <w:tr w:rsidR="00B53C51" w14:paraId="450B71BC" w14:textId="77777777" w:rsidTr="00246261">
        <w:tc>
          <w:tcPr>
            <w:tcW w:w="1094" w:type="pct"/>
          </w:tcPr>
          <w:p w14:paraId="20E0BC99" w14:textId="77777777" w:rsidR="00B53C51" w:rsidRPr="00E64B74" w:rsidRDefault="00B53C51" w:rsidP="00E64B74">
            <w:pPr>
              <w:pStyle w:val="AbbrandSymbols"/>
            </w:pPr>
          </w:p>
        </w:tc>
        <w:tc>
          <w:tcPr>
            <w:tcW w:w="3906" w:type="pct"/>
          </w:tcPr>
          <w:p w14:paraId="68B00DB9" w14:textId="77777777" w:rsidR="00B53C51" w:rsidRDefault="00B53C51" w:rsidP="00A67904">
            <w:pPr>
              <w:pStyle w:val="AbbrandSymbols"/>
            </w:pPr>
          </w:p>
        </w:tc>
      </w:tr>
    </w:tbl>
    <w:p w14:paraId="631718FA" w14:textId="77777777" w:rsidR="001124CD" w:rsidRDefault="001124CD" w:rsidP="00093825">
      <w:pPr>
        <w:rPr>
          <w:lang w:val="en-US"/>
        </w:rPr>
      </w:pPr>
    </w:p>
    <w:p w14:paraId="08262D4E" w14:textId="77777777" w:rsidR="001124CD" w:rsidRDefault="0035762F" w:rsidP="008215B0">
      <w:pPr>
        <w:pStyle w:val="TITLEATROMANPAGES"/>
      </w:pPr>
      <w:bookmarkStart w:id="9" w:name="_Toc155213258"/>
      <w:r>
        <w:lastRenderedPageBreak/>
        <w:t>LIST OF APPENDICES</w:t>
      </w:r>
      <w:bookmarkEnd w:id="9"/>
    </w:p>
    <w:p w14:paraId="3BA4ADD4" w14:textId="66ED11F2" w:rsidR="0035762F" w:rsidRDefault="0035762F">
      <w:pPr>
        <w:pStyle w:val="TableofFigures"/>
        <w:rPr>
          <w:rFonts w:asciiTheme="minorHAnsi" w:hAnsiTheme="minorHAnsi"/>
          <w:sz w:val="22"/>
          <w:lang w:eastAsia="en-GB"/>
        </w:rPr>
      </w:pPr>
      <w:r>
        <w:rPr>
          <w:lang w:val="en-US"/>
        </w:rPr>
        <w:fldChar w:fldCharType="begin"/>
      </w:r>
      <w:r>
        <w:rPr>
          <w:lang w:val="en-US"/>
        </w:rPr>
        <w:instrText xml:space="preserve"> TOC \h \z \c "Appendix" </w:instrText>
      </w:r>
      <w:r>
        <w:rPr>
          <w:lang w:val="en-US"/>
        </w:rPr>
        <w:fldChar w:fldCharType="separate"/>
      </w:r>
      <w:hyperlink w:anchor="_Toc530319430" w:history="1">
        <w:r w:rsidRPr="005851B7">
          <w:rPr>
            <w:rStyle w:val="Hyperlink"/>
          </w:rPr>
          <w:t>Appendix A:</w:t>
        </w:r>
        <w:r>
          <w:rPr>
            <w:rFonts w:asciiTheme="minorHAnsi" w:hAnsiTheme="minorHAnsi"/>
            <w:sz w:val="22"/>
            <w:lang w:eastAsia="en-GB"/>
          </w:rPr>
          <w:tab/>
        </w:r>
        <w:r w:rsidRPr="005851B7">
          <w:rPr>
            <w:rStyle w:val="Hyperlink"/>
          </w:rPr>
          <w:t>Title</w:t>
        </w:r>
        <w:r>
          <w:rPr>
            <w:webHidden/>
          </w:rPr>
          <w:tab/>
        </w:r>
        <w:r>
          <w:rPr>
            <w:webHidden/>
          </w:rPr>
          <w:fldChar w:fldCharType="begin"/>
        </w:r>
        <w:r>
          <w:rPr>
            <w:webHidden/>
          </w:rPr>
          <w:instrText xml:space="preserve"> PAGEREF _Toc530319430 \h </w:instrText>
        </w:r>
        <w:r>
          <w:rPr>
            <w:webHidden/>
          </w:rPr>
        </w:r>
        <w:r>
          <w:rPr>
            <w:webHidden/>
          </w:rPr>
          <w:fldChar w:fldCharType="separate"/>
        </w:r>
        <w:r w:rsidR="004867DF">
          <w:rPr>
            <w:b/>
            <w:bCs/>
            <w:webHidden/>
            <w:lang w:val="en-US"/>
          </w:rPr>
          <w:t>Error! Bookmark not defined.</w:t>
        </w:r>
        <w:r>
          <w:rPr>
            <w:webHidden/>
          </w:rPr>
          <w:fldChar w:fldCharType="end"/>
        </w:r>
      </w:hyperlink>
    </w:p>
    <w:p w14:paraId="37AD631A" w14:textId="36E4AE1C" w:rsidR="0035762F" w:rsidRDefault="00000000">
      <w:pPr>
        <w:pStyle w:val="TableofFigures"/>
        <w:rPr>
          <w:rFonts w:asciiTheme="minorHAnsi" w:hAnsiTheme="minorHAnsi"/>
          <w:sz w:val="22"/>
          <w:lang w:eastAsia="en-GB"/>
        </w:rPr>
      </w:pPr>
      <w:hyperlink w:anchor="_Toc530319431" w:history="1">
        <w:r w:rsidR="0035762F" w:rsidRPr="005851B7">
          <w:rPr>
            <w:rStyle w:val="Hyperlink"/>
          </w:rPr>
          <w:t>Appendix B:</w:t>
        </w:r>
        <w:r w:rsidR="0035762F">
          <w:rPr>
            <w:rFonts w:asciiTheme="minorHAnsi" w:hAnsiTheme="minorHAnsi"/>
            <w:sz w:val="22"/>
            <w:lang w:eastAsia="en-GB"/>
          </w:rPr>
          <w:tab/>
        </w:r>
        <w:r w:rsidR="0035762F" w:rsidRPr="005851B7">
          <w:rPr>
            <w:rStyle w:val="Hyperlink"/>
          </w:rPr>
          <w:t>Title</w:t>
        </w:r>
        <w:r w:rsidR="0035762F">
          <w:rPr>
            <w:webHidden/>
          </w:rPr>
          <w:tab/>
        </w:r>
        <w:r w:rsidR="0035762F">
          <w:rPr>
            <w:webHidden/>
          </w:rPr>
          <w:fldChar w:fldCharType="begin"/>
        </w:r>
        <w:r w:rsidR="0035762F">
          <w:rPr>
            <w:webHidden/>
          </w:rPr>
          <w:instrText xml:space="preserve"> PAGEREF _Toc530319431 \h </w:instrText>
        </w:r>
        <w:r w:rsidR="0035762F">
          <w:rPr>
            <w:webHidden/>
          </w:rPr>
        </w:r>
        <w:r w:rsidR="0035762F">
          <w:rPr>
            <w:webHidden/>
          </w:rPr>
          <w:fldChar w:fldCharType="separate"/>
        </w:r>
        <w:r w:rsidR="004867DF">
          <w:rPr>
            <w:b/>
            <w:bCs/>
            <w:webHidden/>
            <w:lang w:val="en-US"/>
          </w:rPr>
          <w:t>Error! Bookmark not defined.</w:t>
        </w:r>
        <w:r w:rsidR="0035762F">
          <w:rPr>
            <w:webHidden/>
          </w:rPr>
          <w:fldChar w:fldCharType="end"/>
        </w:r>
      </w:hyperlink>
    </w:p>
    <w:p w14:paraId="11BFA20F" w14:textId="77777777" w:rsidR="0035762F" w:rsidRPr="0035762F" w:rsidRDefault="0035762F" w:rsidP="0035762F">
      <w:pPr>
        <w:rPr>
          <w:lang w:val="en-US"/>
        </w:rPr>
      </w:pPr>
      <w:r>
        <w:rPr>
          <w:lang w:val="en-US"/>
        </w:rPr>
        <w:fldChar w:fldCharType="end"/>
      </w:r>
    </w:p>
    <w:p w14:paraId="7FB8C31B" w14:textId="77777777" w:rsidR="00E64B74" w:rsidRDefault="00E64B74" w:rsidP="00093825">
      <w:pPr>
        <w:rPr>
          <w:lang w:val="en-US"/>
        </w:rPr>
      </w:pPr>
    </w:p>
    <w:p w14:paraId="6E21E2B5" w14:textId="77777777" w:rsidR="00E64B74" w:rsidRPr="00793C06" w:rsidRDefault="00E64B74" w:rsidP="00793C06">
      <w:pPr>
        <w:sectPr w:rsidR="00E64B74" w:rsidRPr="00793C06" w:rsidSect="00B35257">
          <w:footerReference w:type="default" r:id="rId16"/>
          <w:pgSz w:w="11907" w:h="16839" w:code="9"/>
          <w:pgMar w:top="1440" w:right="1440" w:bottom="1440" w:left="1985" w:header="706" w:footer="567" w:gutter="0"/>
          <w:pgNumType w:fmt="lowerRoman" w:start="2"/>
          <w:cols w:space="708"/>
          <w:docGrid w:linePitch="360"/>
        </w:sectPr>
      </w:pPr>
    </w:p>
    <w:p w14:paraId="25033C5B" w14:textId="77777777" w:rsidR="00093825" w:rsidRDefault="00E47F1C" w:rsidP="00AD1C5E">
      <w:pPr>
        <w:pStyle w:val="Heading1"/>
      </w:pPr>
      <w:r>
        <w:lastRenderedPageBreak/>
        <w:br/>
      </w:r>
      <w:r>
        <w:br/>
      </w:r>
      <w:r>
        <w:br/>
      </w:r>
      <w:bookmarkStart w:id="10" w:name="_Toc155213259"/>
      <w:r w:rsidR="00352AA0">
        <w:t>INTRODUCTION</w:t>
      </w:r>
      <w:bookmarkEnd w:id="10"/>
    </w:p>
    <w:p w14:paraId="082F399E" w14:textId="32DFAC84" w:rsidR="00952372" w:rsidRDefault="002075A6" w:rsidP="004B7AD3">
      <w:pPr>
        <w:pStyle w:val="Heading2"/>
      </w:pPr>
      <w:bookmarkStart w:id="11" w:name="_Toc155213260"/>
      <w:r>
        <w:t>INTRODUCTION</w:t>
      </w:r>
      <w:bookmarkEnd w:id="11"/>
    </w:p>
    <w:p w14:paraId="3B7F489A" w14:textId="77777777" w:rsidR="002075A6" w:rsidRDefault="002075A6" w:rsidP="00C54FE1">
      <w:pPr>
        <w:pStyle w:val="UMPParagraph"/>
      </w:pPr>
      <w:r>
        <w:t>Higher education in Malaysia is experiencing a surge in demand, yet students face a challenge in selecting the right university programs. This is due to the abundance of options available and the lack of a centralized resource for comprehensive information.</w:t>
      </w:r>
    </w:p>
    <w:p w14:paraId="1D10FFFC" w14:textId="77777777" w:rsidR="002075A6" w:rsidRDefault="002075A6" w:rsidP="00C54FE1">
      <w:pPr>
        <w:pStyle w:val="UMPParagraph"/>
      </w:pPr>
      <w:r>
        <w:t>To address this knowledge gap, this Final Year Project (FYP) proposes CollageEase, a comprehensive website that helps students explore and select university programs in Malaysia. CollageEase will amalgamate data from public and non-public universities, providing students with easy access to information on programs, admission prerequisites, career prospects, and more.</w:t>
      </w:r>
    </w:p>
    <w:p w14:paraId="30391754" w14:textId="541CEF47" w:rsidR="002075A6" w:rsidRDefault="002075A6" w:rsidP="00C54FE1">
      <w:pPr>
        <w:pStyle w:val="UMPParagraph"/>
      </w:pPr>
      <w:r>
        <w:t>CollageEase will be designed with a user-friendly interface, making it easy for students to navigate and find the information they need. The website will also be scalable to accommodate new universities and features as needed, ensuring that it remains up to date with the ever-changing landscape of higher education in Malaysia.</w:t>
      </w:r>
      <w:sdt>
        <w:sdtPr>
          <w:rPr>
            <w:color w:val="000000"/>
          </w:rPr>
          <w:tag w:val="MENDELEY_CITATION_v3_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"/>
          <w:id w:val="159428078"/>
          <w:placeholder>
            <w:docPart w:val="DefaultPlaceholder_-1854013440"/>
          </w:placeholder>
        </w:sdtPr>
        <w:sdtContent>
          <w:r w:rsidR="004762F2" w:rsidRPr="004762F2">
            <w:rPr>
              <w:color w:val="000000"/>
            </w:rPr>
            <w:t>(Hamid, 2021)</w:t>
          </w:r>
        </w:sdtContent>
      </w:sdt>
    </w:p>
    <w:p w14:paraId="2D4435C4" w14:textId="4018531E" w:rsidR="00CC0594" w:rsidRDefault="002075A6" w:rsidP="00C54FE1">
      <w:pPr>
        <w:pStyle w:val="UMPParagraph"/>
      </w:pPr>
      <w:r>
        <w:t>To provide a snapshot of the demand for higher education in Malaysia, table 1.1 show that this project will incorporate Gross Enrolment Ratio (GER) data:</w:t>
      </w:r>
    </w:p>
    <w:p w14:paraId="1107F833" w14:textId="044126E5" w:rsidR="002075A6" w:rsidRDefault="004F1401" w:rsidP="000C4D86">
      <w:pPr>
        <w:pStyle w:val="CaptionforTableUMP"/>
      </w:pPr>
      <w:bookmarkStart w:id="12" w:name="_Toc155213319"/>
      <w:r>
        <w:t xml:space="preserve">Table </w:t>
      </w:r>
      <w:r w:rsidR="002C25F6">
        <w:fldChar w:fldCharType="begin"/>
      </w:r>
      <w:r w:rsidR="002C25F6">
        <w:instrText xml:space="preserve"> STYLEREF 1 \s </w:instrText>
      </w:r>
      <w:r w:rsidR="002C25F6">
        <w:fldChar w:fldCharType="separate"/>
      </w:r>
      <w:r w:rsidR="002C25F6">
        <w:rPr>
          <w:cs/>
        </w:rPr>
        <w:t>‎</w:t>
      </w:r>
      <w:r w:rsidR="002C25F6">
        <w:t>1</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w:t>
      </w:r>
      <w:r w:rsidR="002C25F6">
        <w:fldChar w:fldCharType="end"/>
      </w:r>
      <w:r>
        <w:tab/>
      </w:r>
      <w:r w:rsidR="002075A6" w:rsidRPr="002075A6">
        <w:t>GER Data from  1993 till 2018</w:t>
      </w:r>
      <w:bookmarkEnd w:id="12"/>
    </w:p>
    <w:tbl>
      <w:tblPr>
        <w:tblW w:w="4914" w:type="pct"/>
        <w:jc w:val="center"/>
        <w:tblLook w:val="04A0" w:firstRow="1" w:lastRow="0" w:firstColumn="1" w:lastColumn="0" w:noHBand="0" w:noVBand="1"/>
      </w:tblPr>
      <w:tblGrid>
        <w:gridCol w:w="4174"/>
        <w:gridCol w:w="4161"/>
      </w:tblGrid>
      <w:tr w:rsidR="002075A6" w14:paraId="76A0E732" w14:textId="77777777" w:rsidTr="005F27A5">
        <w:trPr>
          <w:jc w:val="center"/>
        </w:trPr>
        <w:tc>
          <w:tcPr>
            <w:tcW w:w="2504" w:type="pct"/>
            <w:tcBorders>
              <w:top w:val="single" w:sz="12" w:space="0" w:color="auto"/>
              <w:bottom w:val="single" w:sz="12" w:space="0" w:color="auto"/>
            </w:tcBorders>
          </w:tcPr>
          <w:p w14:paraId="2CD7BD33" w14:textId="3CBE231B" w:rsidR="002075A6" w:rsidRPr="00EC2CE4" w:rsidRDefault="002075A6" w:rsidP="00F16C7E">
            <w:pPr>
              <w:pStyle w:val="Tableheader"/>
            </w:pPr>
            <w:r w:rsidRPr="00D24F0F">
              <w:t>YEAR</w:t>
            </w:r>
          </w:p>
        </w:tc>
        <w:tc>
          <w:tcPr>
            <w:tcW w:w="2496" w:type="pct"/>
            <w:tcBorders>
              <w:top w:val="single" w:sz="12" w:space="0" w:color="auto"/>
              <w:bottom w:val="single" w:sz="12" w:space="0" w:color="auto"/>
            </w:tcBorders>
          </w:tcPr>
          <w:p w14:paraId="6B820905" w14:textId="1E70549C" w:rsidR="002075A6" w:rsidRPr="00EC2CE4" w:rsidRDefault="002075A6" w:rsidP="00F16C7E">
            <w:pPr>
              <w:pStyle w:val="Tableheader"/>
            </w:pPr>
            <w:r w:rsidRPr="00D24F0F">
              <w:t>Gross enrolment ratio (GER) in tertiary education (%)</w:t>
            </w:r>
          </w:p>
        </w:tc>
      </w:tr>
      <w:tr w:rsidR="002075A6" w14:paraId="2001D5C3" w14:textId="77777777" w:rsidTr="005F27A5">
        <w:trPr>
          <w:trHeight w:val="123"/>
          <w:jc w:val="center"/>
        </w:trPr>
        <w:tc>
          <w:tcPr>
            <w:tcW w:w="2504" w:type="pct"/>
            <w:tcBorders>
              <w:top w:val="single" w:sz="12" w:space="0" w:color="auto"/>
            </w:tcBorders>
          </w:tcPr>
          <w:p w14:paraId="15D2560A" w14:textId="56E2275B" w:rsidR="002075A6" w:rsidRPr="00EC2CE4" w:rsidRDefault="002075A6" w:rsidP="00F476DB">
            <w:pPr>
              <w:pStyle w:val="Tabletextleft"/>
            </w:pPr>
            <w:r w:rsidRPr="00D24F0F">
              <w:t>1993</w:t>
            </w:r>
          </w:p>
        </w:tc>
        <w:tc>
          <w:tcPr>
            <w:tcW w:w="2496" w:type="pct"/>
            <w:tcBorders>
              <w:top w:val="single" w:sz="12" w:space="0" w:color="auto"/>
            </w:tcBorders>
          </w:tcPr>
          <w:p w14:paraId="413B6E43" w14:textId="2D94260F" w:rsidR="002075A6" w:rsidRPr="00EC2CE4" w:rsidRDefault="002075A6" w:rsidP="00F476DB">
            <w:pPr>
              <w:pStyle w:val="Tabletextleft"/>
            </w:pPr>
            <w:r w:rsidRPr="00D24F0F">
              <w:t>9.4</w:t>
            </w:r>
          </w:p>
        </w:tc>
      </w:tr>
      <w:tr w:rsidR="002075A6" w14:paraId="21FDF28A" w14:textId="77777777" w:rsidTr="005F27A5">
        <w:trPr>
          <w:jc w:val="center"/>
        </w:trPr>
        <w:tc>
          <w:tcPr>
            <w:tcW w:w="2504" w:type="pct"/>
          </w:tcPr>
          <w:p w14:paraId="01725004" w14:textId="2E960B7B" w:rsidR="002075A6" w:rsidRPr="00EC2CE4" w:rsidRDefault="002075A6" w:rsidP="00F476DB">
            <w:pPr>
              <w:pStyle w:val="Tabletextleft"/>
            </w:pPr>
            <w:r w:rsidRPr="00D24F0F">
              <w:t>1998</w:t>
            </w:r>
          </w:p>
        </w:tc>
        <w:tc>
          <w:tcPr>
            <w:tcW w:w="2496" w:type="pct"/>
          </w:tcPr>
          <w:p w14:paraId="19746972" w14:textId="284F9A89" w:rsidR="002075A6" w:rsidRPr="00EC2CE4" w:rsidRDefault="002075A6" w:rsidP="00F476DB">
            <w:pPr>
              <w:pStyle w:val="Tabletextleft"/>
            </w:pPr>
            <w:r w:rsidRPr="00D24F0F">
              <w:t>22.0</w:t>
            </w:r>
          </w:p>
        </w:tc>
      </w:tr>
      <w:tr w:rsidR="002075A6" w14:paraId="109CEBD8" w14:textId="77777777" w:rsidTr="005F27A5">
        <w:trPr>
          <w:jc w:val="center"/>
        </w:trPr>
        <w:tc>
          <w:tcPr>
            <w:tcW w:w="2504" w:type="pct"/>
          </w:tcPr>
          <w:p w14:paraId="264E58FC" w14:textId="39A612D2" w:rsidR="002075A6" w:rsidRPr="00EC2CE4" w:rsidRDefault="002075A6" w:rsidP="00F476DB">
            <w:pPr>
              <w:pStyle w:val="Tabletextleft"/>
            </w:pPr>
            <w:r w:rsidRPr="00D24F0F">
              <w:t>2003</w:t>
            </w:r>
          </w:p>
        </w:tc>
        <w:tc>
          <w:tcPr>
            <w:tcW w:w="2496" w:type="pct"/>
          </w:tcPr>
          <w:p w14:paraId="26B88A43" w14:textId="5BE305B3" w:rsidR="002075A6" w:rsidRPr="00EC2CE4" w:rsidRDefault="002075A6" w:rsidP="00F476DB">
            <w:pPr>
              <w:pStyle w:val="Tabletextleft"/>
            </w:pPr>
            <w:r w:rsidRPr="00D24F0F">
              <w:t>33.8</w:t>
            </w:r>
          </w:p>
        </w:tc>
      </w:tr>
      <w:tr w:rsidR="002075A6" w14:paraId="4EB42B43" w14:textId="77777777" w:rsidTr="005F27A5">
        <w:trPr>
          <w:jc w:val="center"/>
        </w:trPr>
        <w:tc>
          <w:tcPr>
            <w:tcW w:w="2504" w:type="pct"/>
            <w:tcBorders>
              <w:bottom w:val="single" w:sz="12" w:space="0" w:color="auto"/>
            </w:tcBorders>
          </w:tcPr>
          <w:p w14:paraId="6F1081D7" w14:textId="5B2E6FDB" w:rsidR="002075A6" w:rsidRPr="00EC2CE4" w:rsidRDefault="002075A6" w:rsidP="00F476DB">
            <w:pPr>
              <w:pStyle w:val="Tabletextleft"/>
            </w:pPr>
            <w:r w:rsidRPr="00D24F0F">
              <w:t>2008</w:t>
            </w:r>
          </w:p>
        </w:tc>
        <w:tc>
          <w:tcPr>
            <w:tcW w:w="2496" w:type="pct"/>
            <w:tcBorders>
              <w:bottom w:val="single" w:sz="12" w:space="0" w:color="auto"/>
            </w:tcBorders>
          </w:tcPr>
          <w:p w14:paraId="6751F86C" w14:textId="75BC1B59" w:rsidR="002075A6" w:rsidRPr="00EC2CE4" w:rsidRDefault="002075A6" w:rsidP="00F476DB">
            <w:pPr>
              <w:pStyle w:val="Tabletextleft"/>
            </w:pPr>
            <w:r w:rsidRPr="00D24F0F">
              <w:t>40.6</w:t>
            </w:r>
          </w:p>
        </w:tc>
      </w:tr>
    </w:tbl>
    <w:p w14:paraId="70EC95FC" w14:textId="77777777" w:rsidR="004F1401" w:rsidRDefault="004F1401" w:rsidP="00C54FE1">
      <w:pPr>
        <w:pStyle w:val="UMPParagraph"/>
      </w:pPr>
    </w:p>
    <w:p w14:paraId="3F42CCEC" w14:textId="710F7D3E" w:rsidR="00C20143" w:rsidRDefault="002075A6" w:rsidP="004B7AD3">
      <w:pPr>
        <w:pStyle w:val="Heading2"/>
      </w:pPr>
      <w:bookmarkStart w:id="13" w:name="_Toc155213261"/>
      <w:r>
        <w:lastRenderedPageBreak/>
        <w:t>PROBLEM STATEMENT</w:t>
      </w:r>
      <w:bookmarkEnd w:id="13"/>
      <w:r>
        <w:t xml:space="preserve"> </w:t>
      </w:r>
    </w:p>
    <w:p w14:paraId="7C3A9D02" w14:textId="77777777" w:rsidR="002075A6" w:rsidRPr="00201835" w:rsidRDefault="002075A6" w:rsidP="00250015">
      <w:pPr>
        <w:pStyle w:val="Heading3"/>
        <w:rPr>
          <w:rFonts w:eastAsiaTheme="minorHAnsi"/>
          <w:rtl/>
        </w:rPr>
      </w:pPr>
      <w:bookmarkStart w:id="14" w:name="_Toc155213262"/>
      <w:r w:rsidRPr="00201835">
        <w:rPr>
          <w:rFonts w:eastAsiaTheme="minorHAnsi"/>
        </w:rPr>
        <w:t>How things should work</w:t>
      </w:r>
      <w:bookmarkEnd w:id="14"/>
    </w:p>
    <w:p w14:paraId="5880DC8F" w14:textId="00795A4A" w:rsidR="002075A6" w:rsidRDefault="002075A6" w:rsidP="002075A6">
      <w:r>
        <w:t>Students should have access to a centralized resource that provides comprehensive information on university programs in Malaysia, including admission prerequisites, career prospects, and student reviews. This resource should be easy to use and navigate, and it should be updated regularly to reflect the latest changes in the Malaysian higher education landscape.</w:t>
      </w:r>
    </w:p>
    <w:p w14:paraId="629A3762" w14:textId="77777777" w:rsidR="002075A6" w:rsidRDefault="002075A6" w:rsidP="00250015">
      <w:pPr>
        <w:pStyle w:val="Heading3"/>
      </w:pPr>
      <w:bookmarkStart w:id="15" w:name="_Toc155213263"/>
      <w:r>
        <w:t>Primary problem</w:t>
      </w:r>
      <w:bookmarkEnd w:id="15"/>
    </w:p>
    <w:p w14:paraId="5C0D333A" w14:textId="4A8967FA" w:rsidR="002075A6" w:rsidRDefault="002075A6" w:rsidP="002075A6">
      <w:r>
        <w:t>The lack of a centralized resource for comprehensive information on university programs in Malaysia leads to students making uninformed decisions about their higher education. This can have a negative impact on students' academic and career success, as they may choose programs that are not a good fit for their interests or abilities, or they may not be prepared for the rigor of the program.</w:t>
      </w:r>
    </w:p>
    <w:p w14:paraId="01731848" w14:textId="77777777" w:rsidR="002075A6" w:rsidRDefault="002075A6" w:rsidP="00250015">
      <w:pPr>
        <w:pStyle w:val="Heading3"/>
      </w:pPr>
      <w:bookmarkStart w:id="16" w:name="_Toc155213264"/>
      <w:r>
        <w:t>Evidence</w:t>
      </w:r>
      <w:bookmarkEnd w:id="16"/>
    </w:p>
    <w:p w14:paraId="749ECA85" w14:textId="1466CA46" w:rsidR="002075A6" w:rsidRDefault="002075A6" w:rsidP="002075A6">
      <w:r>
        <w:t>According to a study by the Malaysian Ministry of Education, 50% of students who change their university programs do so because they were not satisfied with their original choice. This suggests that many students are making uninformed decisions about their higher education.</w:t>
      </w:r>
    </w:p>
    <w:p w14:paraId="0ACC49DB" w14:textId="77777777" w:rsidR="002075A6" w:rsidRDefault="002075A6" w:rsidP="00250015">
      <w:pPr>
        <w:pStyle w:val="Heading3"/>
      </w:pPr>
      <w:bookmarkStart w:id="17" w:name="_Toc155213265"/>
      <w:r>
        <w:t>A solution</w:t>
      </w:r>
      <w:bookmarkEnd w:id="17"/>
    </w:p>
    <w:p w14:paraId="5A39FBA6" w14:textId="77777777" w:rsidR="002075A6" w:rsidRDefault="002075A6" w:rsidP="002075A6">
      <w:r>
        <w:t>The proposed solution to this problem is CollageEase, a comprehensive website that provides students with easy access to information on university programs in Malaysia. CollageEase will aggregate data from both public and non-public universities, providing students with a single source of truth for information on programs, admission prerequisites, career prospects, and more.</w:t>
      </w:r>
    </w:p>
    <w:p w14:paraId="7BB6A7EE" w14:textId="77777777" w:rsidR="002075A6" w:rsidRDefault="002075A6" w:rsidP="00250015">
      <w:pPr>
        <w:pStyle w:val="Heading3"/>
      </w:pPr>
      <w:bookmarkStart w:id="18" w:name="_Toc155213266"/>
      <w:r>
        <w:t>Benefits of the proposed solution</w:t>
      </w:r>
      <w:bookmarkEnd w:id="18"/>
    </w:p>
    <w:p w14:paraId="29554EEC" w14:textId="77777777" w:rsidR="002075A6" w:rsidRDefault="002075A6" w:rsidP="002075A6">
      <w:r>
        <w:t>CollageEase will offer several benefits to students, including:</w:t>
      </w:r>
    </w:p>
    <w:p w14:paraId="48C17825" w14:textId="77777777" w:rsidR="002075A6" w:rsidRDefault="002075A6" w:rsidP="000C4D86">
      <w:pPr>
        <w:numPr>
          <w:ilvl w:val="0"/>
          <w:numId w:val="3"/>
        </w:numPr>
        <w:suppressAutoHyphens/>
        <w:spacing w:after="200" w:line="240" w:lineRule="auto"/>
      </w:pPr>
      <w:r>
        <w:t>Making it easier for students to research and compare university programs.</w:t>
      </w:r>
    </w:p>
    <w:p w14:paraId="412AF710" w14:textId="77777777" w:rsidR="002075A6" w:rsidRDefault="002075A6" w:rsidP="000C4D86">
      <w:pPr>
        <w:numPr>
          <w:ilvl w:val="0"/>
          <w:numId w:val="3"/>
        </w:numPr>
        <w:suppressAutoHyphens/>
        <w:spacing w:after="200" w:line="240" w:lineRule="auto"/>
      </w:pPr>
      <w:r>
        <w:t>Helping students make informed decisions about their higher education.</w:t>
      </w:r>
    </w:p>
    <w:p w14:paraId="2854EF90" w14:textId="77777777" w:rsidR="002075A6" w:rsidRDefault="002075A6" w:rsidP="000C4D86">
      <w:pPr>
        <w:numPr>
          <w:ilvl w:val="0"/>
          <w:numId w:val="3"/>
        </w:numPr>
        <w:suppressAutoHyphens/>
        <w:spacing w:after="200" w:line="240" w:lineRule="auto"/>
      </w:pPr>
      <w:r>
        <w:t>Saving students time and effort.</w:t>
      </w:r>
    </w:p>
    <w:p w14:paraId="5D773D7B" w14:textId="77777777" w:rsidR="002075A6" w:rsidRDefault="002075A6" w:rsidP="000C4D86">
      <w:pPr>
        <w:numPr>
          <w:ilvl w:val="0"/>
          <w:numId w:val="3"/>
        </w:numPr>
        <w:suppressAutoHyphens/>
        <w:spacing w:after="200" w:line="240" w:lineRule="auto"/>
      </w:pPr>
      <w:r>
        <w:lastRenderedPageBreak/>
        <w:t>Providing students with a more holistic view of university programs, including admission prerequisites, career prospects, and student reviews.</w:t>
      </w:r>
    </w:p>
    <w:p w14:paraId="54073E43" w14:textId="466AA650" w:rsidR="006E635D" w:rsidRPr="00596F28" w:rsidRDefault="006E635D" w:rsidP="00C54FE1">
      <w:pPr>
        <w:pStyle w:val="PictureLocationUMP"/>
      </w:pPr>
    </w:p>
    <w:p w14:paraId="57AC3A34" w14:textId="065E4FFF" w:rsidR="00C20143" w:rsidRDefault="00F25E7B" w:rsidP="004B7AD3">
      <w:pPr>
        <w:pStyle w:val="Heading2"/>
      </w:pPr>
      <w:bookmarkStart w:id="19" w:name="_Toc155213267"/>
      <w:r w:rsidRPr="00F25E7B">
        <w:t>AIMS AND OBJECTIVE</w:t>
      </w:r>
      <w:bookmarkEnd w:id="19"/>
    </w:p>
    <w:p w14:paraId="41497073" w14:textId="77777777" w:rsidR="00F25E7B" w:rsidRDefault="00F25E7B" w:rsidP="00C54FE1">
      <w:pPr>
        <w:pStyle w:val="UMPParagraph"/>
      </w:pPr>
      <w:r>
        <w:t>These objectives aim to understand the current state of university program selection in Malaysia, including the challenges faced by students and the resources that are available to them. This knowledge will be used to inform the development of a comprehensive website to help Malay students select university programs.</w:t>
      </w:r>
    </w:p>
    <w:p w14:paraId="396BB4C2" w14:textId="77777777" w:rsidR="00F25E7B" w:rsidRDefault="00F25E7B" w:rsidP="00C54FE1">
      <w:pPr>
        <w:pStyle w:val="UMPParagraph"/>
      </w:pPr>
      <w:r>
        <w:t>To achieve this objective, a comprehensive literature review will be conducted to identify the key challenges faced by students in Malaysia when selecting university programs.</w:t>
      </w:r>
    </w:p>
    <w:p w14:paraId="74024D2A" w14:textId="60124E4D" w:rsidR="00F25E7B" w:rsidRPr="00F16C7E" w:rsidRDefault="00F25E7B" w:rsidP="002D014C">
      <w:pPr>
        <w:pStyle w:val="Heading8"/>
        <w:numPr>
          <w:ilvl w:val="0"/>
          <w:numId w:val="28"/>
        </w:numPr>
        <w:rPr>
          <w:b w:val="0"/>
          <w:bCs w:val="0"/>
        </w:rPr>
      </w:pPr>
      <w:r w:rsidRPr="002D014C">
        <w:t>To study</w:t>
      </w:r>
      <w:r w:rsidRPr="00F16C7E">
        <w:rPr>
          <w:b w:val="0"/>
          <w:bCs w:val="0"/>
        </w:rPr>
        <w:t xml:space="preserve"> information about university programs in Malaysia, encompassing both public and non-public institutions.</w:t>
      </w:r>
    </w:p>
    <w:p w14:paraId="0AD30A11" w14:textId="346C78AD" w:rsidR="00F25E7B" w:rsidRPr="00F16C7E" w:rsidRDefault="00F25E7B" w:rsidP="002D014C">
      <w:pPr>
        <w:pStyle w:val="Heading8"/>
        <w:numPr>
          <w:ilvl w:val="0"/>
          <w:numId w:val="28"/>
        </w:numPr>
        <w:rPr>
          <w:b w:val="0"/>
          <w:bCs w:val="0"/>
        </w:rPr>
      </w:pPr>
      <w:r w:rsidRPr="002D014C">
        <w:t>To design</w:t>
      </w:r>
      <w:r w:rsidRPr="00F16C7E">
        <w:rPr>
          <w:b w:val="0"/>
          <w:bCs w:val="0"/>
        </w:rPr>
        <w:t xml:space="preserve"> a user-friendly website interface and navigation system and ensure scalability for future expansion.</w:t>
      </w:r>
    </w:p>
    <w:p w14:paraId="57C0AA9D" w14:textId="35D7706D" w:rsidR="00F25E7B" w:rsidRPr="00F16C7E" w:rsidRDefault="00F25E7B" w:rsidP="002D014C">
      <w:pPr>
        <w:pStyle w:val="Heading8"/>
        <w:numPr>
          <w:ilvl w:val="0"/>
          <w:numId w:val="28"/>
        </w:numPr>
        <w:rPr>
          <w:b w:val="0"/>
          <w:bCs w:val="0"/>
        </w:rPr>
      </w:pPr>
      <w:r w:rsidRPr="002D014C">
        <w:t>To test</w:t>
      </w:r>
      <w:r w:rsidRPr="00F16C7E">
        <w:rPr>
          <w:b w:val="0"/>
          <w:bCs w:val="0"/>
        </w:rPr>
        <w:t xml:space="preserve"> data from both public and non-public universities, providing students with accurate and up-to-date information.</w:t>
      </w:r>
    </w:p>
    <w:p w14:paraId="493665A0" w14:textId="5B679338" w:rsidR="00C20143" w:rsidRDefault="00C20143" w:rsidP="003729CC">
      <w:pPr>
        <w:pStyle w:val="CaptionforFigurePlatesUMP"/>
      </w:pPr>
    </w:p>
    <w:p w14:paraId="3377D844" w14:textId="13B180DA" w:rsidR="00986F92" w:rsidRDefault="006E635D" w:rsidP="00250015">
      <w:pPr>
        <w:pStyle w:val="Heading3"/>
      </w:pPr>
      <w:bookmarkStart w:id="20" w:name="_Toc155213268"/>
      <w:r>
        <w:t>S</w:t>
      </w:r>
      <w:r w:rsidR="00F25E7B">
        <w:t>cope</w:t>
      </w:r>
      <w:bookmarkEnd w:id="20"/>
    </w:p>
    <w:p w14:paraId="4931779B" w14:textId="77777777" w:rsidR="00F25E7B" w:rsidRPr="00F25E7B" w:rsidRDefault="00F25E7B" w:rsidP="00C54FE1">
      <w:pPr>
        <w:pStyle w:val="UMPParagraph"/>
      </w:pPr>
      <w:r w:rsidRPr="00F25E7B">
        <w:t xml:space="preserve">This project will develop a comprehensive website, CollageEase, to help students in Malaysia explore and select university programs. The website will aggregate data from both public and non-public universities, providing students with easy access to information on programs, admission prerequisites, career prospects, and more. </w:t>
      </w:r>
    </w:p>
    <w:p w14:paraId="09C66388" w14:textId="77777777" w:rsidR="00F25E7B" w:rsidRDefault="00F25E7B" w:rsidP="00C54FE1">
      <w:pPr>
        <w:pStyle w:val="UMPParagraph"/>
        <w:rPr>
          <w:iCs/>
        </w:rPr>
      </w:pPr>
      <w:r w:rsidRPr="00F25E7B">
        <w:t xml:space="preserve">The scope of this project includes the following: </w:t>
      </w:r>
    </w:p>
    <w:p w14:paraId="1AE5134D" w14:textId="1CCA7ACC" w:rsidR="00F25E7B" w:rsidRPr="00F25E7B" w:rsidRDefault="00F25E7B" w:rsidP="00F25E7B">
      <w:pPr>
        <w:pStyle w:val="Heading7"/>
      </w:pPr>
      <w:r w:rsidRPr="00F25E7B">
        <w:rPr>
          <w:b/>
          <w:bCs/>
        </w:rPr>
        <w:t>Literature review:</w:t>
      </w:r>
      <w:r w:rsidRPr="00F25E7B">
        <w:t xml:space="preserve"> Conduct a comprehensive literature review to identify the key challenges faced by students in Malaysia when selecting university programs. </w:t>
      </w:r>
    </w:p>
    <w:p w14:paraId="612241F8" w14:textId="43C5A000" w:rsidR="00F25E7B" w:rsidRPr="00F25E7B" w:rsidRDefault="00F25E7B" w:rsidP="00F25E7B">
      <w:pPr>
        <w:pStyle w:val="Heading7"/>
      </w:pPr>
      <w:r w:rsidRPr="00F25E7B">
        <w:rPr>
          <w:b/>
          <w:bCs/>
        </w:rPr>
        <w:t>Data collection:</w:t>
      </w:r>
      <w:r w:rsidRPr="00F25E7B">
        <w:t xml:space="preserve"> Gather information about university programs in Malaysia, encompassing both public and non-public institutions. This information will </w:t>
      </w:r>
      <w:r w:rsidRPr="00F25E7B">
        <w:lastRenderedPageBreak/>
        <w:t xml:space="preserve">include program descriptions, admission prerequisites, career prospects, and student reviews. </w:t>
      </w:r>
    </w:p>
    <w:p w14:paraId="7A49AE7E" w14:textId="427BE4E4" w:rsidR="00F25E7B" w:rsidRPr="00F25E7B" w:rsidRDefault="00F25E7B" w:rsidP="00F25E7B">
      <w:pPr>
        <w:pStyle w:val="Heading7"/>
      </w:pPr>
      <w:r w:rsidRPr="00F25E7B">
        <w:rPr>
          <w:b/>
          <w:bCs/>
        </w:rPr>
        <w:t>Website development:</w:t>
      </w:r>
      <w:r w:rsidRPr="00F25E7B">
        <w:t xml:space="preserve"> Design and develop a user-friendly website interface and navigation system. The website should be scalable to accommodate future expansion, accommodating additional universities and features. </w:t>
      </w:r>
    </w:p>
    <w:p w14:paraId="77B80B16" w14:textId="339C737F" w:rsidR="00F25E7B" w:rsidRPr="00F25E7B" w:rsidRDefault="00F25E7B" w:rsidP="00F25E7B">
      <w:pPr>
        <w:pStyle w:val="Heading7"/>
      </w:pPr>
      <w:r w:rsidRPr="00F25E7B">
        <w:rPr>
          <w:b/>
          <w:bCs/>
        </w:rPr>
        <w:t>Data integration:</w:t>
      </w:r>
      <w:r w:rsidRPr="00F25E7B">
        <w:t xml:space="preserve"> Integrate data from both public and non-public universities into the website. Ensure that the data is accurate and up to date. </w:t>
      </w:r>
    </w:p>
    <w:p w14:paraId="6A8E39CF" w14:textId="3FA0283B" w:rsidR="00F25E7B" w:rsidRPr="00F25E7B" w:rsidRDefault="00F25E7B" w:rsidP="00F25E7B">
      <w:pPr>
        <w:pStyle w:val="Heading7"/>
      </w:pPr>
      <w:r w:rsidRPr="00F25E7B">
        <w:rPr>
          <w:b/>
          <w:bCs/>
        </w:rPr>
        <w:t>Testing:</w:t>
      </w:r>
      <w:r w:rsidRPr="00F25E7B">
        <w:t xml:space="preserve"> Test the website thoroughly to ensure that it is functioning properly, and that the information is accurate and complete. </w:t>
      </w:r>
    </w:p>
    <w:p w14:paraId="425FDBE7" w14:textId="4F1179CD" w:rsidR="007612CD" w:rsidRDefault="00F25E7B" w:rsidP="007612CD">
      <w:pPr>
        <w:pStyle w:val="Heading7"/>
      </w:pPr>
      <w:r w:rsidRPr="00F25E7B">
        <w:rPr>
          <w:b/>
          <w:bCs/>
        </w:rPr>
        <w:t>Deployment:</w:t>
      </w:r>
      <w:r w:rsidRPr="00F25E7B">
        <w:t xml:space="preserve"> Deploy the website to a production environment so that students can access it.</w:t>
      </w:r>
    </w:p>
    <w:p w14:paraId="23041AB9" w14:textId="77777777" w:rsidR="007612CD" w:rsidRDefault="007612CD" w:rsidP="007612CD"/>
    <w:p w14:paraId="6314F689" w14:textId="3B7AC100" w:rsidR="007612CD" w:rsidRDefault="007612CD" w:rsidP="00777A40">
      <w:pPr>
        <w:pStyle w:val="ListParagraph"/>
        <w:numPr>
          <w:ilvl w:val="0"/>
          <w:numId w:val="29"/>
        </w:numPr>
        <w:rPr>
          <w:b/>
          <w:bCs/>
          <w:lang w:val="en-US"/>
        </w:rPr>
      </w:pPr>
      <w:r w:rsidRPr="00777A40">
        <w:rPr>
          <w:b/>
          <w:bCs/>
          <w:lang w:val="en-US"/>
        </w:rPr>
        <w:t>Student</w:t>
      </w:r>
    </w:p>
    <w:p w14:paraId="6DB69F33" w14:textId="77777777" w:rsidR="00777A40" w:rsidRPr="00777A40" w:rsidRDefault="00777A40" w:rsidP="00777A40">
      <w:pPr>
        <w:pStyle w:val="ListParagraph"/>
        <w:rPr>
          <w:b/>
          <w:bCs/>
          <w:lang w:val="en-US"/>
        </w:rPr>
      </w:pPr>
    </w:p>
    <w:p w14:paraId="3642C7A0" w14:textId="77777777" w:rsidR="007612CD" w:rsidRDefault="007612CD" w:rsidP="00777A40">
      <w:pPr>
        <w:pStyle w:val="ListParagraph"/>
        <w:numPr>
          <w:ilvl w:val="0"/>
          <w:numId w:val="30"/>
        </w:numPr>
        <w:rPr>
          <w:lang w:val="en-US"/>
        </w:rPr>
      </w:pPr>
      <w:r w:rsidRPr="00777A40">
        <w:rPr>
          <w:lang w:val="en-US"/>
        </w:rPr>
        <w:t>Ability to manage their registration details within the system, including updating personal information.</w:t>
      </w:r>
    </w:p>
    <w:p w14:paraId="33D51145" w14:textId="056B920F" w:rsidR="0037043A" w:rsidRPr="00777A40" w:rsidRDefault="0037043A" w:rsidP="00777A40">
      <w:pPr>
        <w:pStyle w:val="ListParagraph"/>
        <w:numPr>
          <w:ilvl w:val="0"/>
          <w:numId w:val="30"/>
        </w:numPr>
        <w:rPr>
          <w:lang w:val="en-US"/>
        </w:rPr>
      </w:pPr>
      <w:r w:rsidRPr="0037043A">
        <w:rPr>
          <w:lang w:val="en-US"/>
        </w:rPr>
        <w:t>Ability to browse and search for university programs and to compare different programs.</w:t>
      </w:r>
    </w:p>
    <w:p w14:paraId="3AF12782" w14:textId="77777777" w:rsidR="007612CD" w:rsidRPr="00777A40" w:rsidRDefault="007612CD" w:rsidP="00777A40">
      <w:pPr>
        <w:pStyle w:val="ListParagraph"/>
        <w:numPr>
          <w:ilvl w:val="0"/>
          <w:numId w:val="30"/>
        </w:numPr>
        <w:rPr>
          <w:lang w:val="en-US"/>
        </w:rPr>
      </w:pPr>
      <w:r w:rsidRPr="00777A40">
        <w:rPr>
          <w:lang w:val="en-US"/>
        </w:rPr>
        <w:t>Ability to provide feedback on courses, events, or services offered by the community.</w:t>
      </w:r>
    </w:p>
    <w:p w14:paraId="50856CA9" w14:textId="77777777" w:rsidR="007612CD" w:rsidRPr="00777A40" w:rsidRDefault="007612CD" w:rsidP="00777A40">
      <w:pPr>
        <w:pStyle w:val="ListParagraph"/>
        <w:numPr>
          <w:ilvl w:val="0"/>
          <w:numId w:val="30"/>
        </w:numPr>
        <w:rPr>
          <w:lang w:val="en-US"/>
        </w:rPr>
      </w:pPr>
      <w:r w:rsidRPr="00777A40">
        <w:rPr>
          <w:lang w:val="en-US"/>
        </w:rPr>
        <w:t>Access to the management community hub for information on student-related events, resources, and forums.</w:t>
      </w:r>
    </w:p>
    <w:p w14:paraId="29A65F58" w14:textId="3FE28EA5" w:rsidR="007612CD" w:rsidRDefault="007612CD" w:rsidP="00777A40">
      <w:pPr>
        <w:pStyle w:val="ListParagraph"/>
        <w:numPr>
          <w:ilvl w:val="0"/>
          <w:numId w:val="30"/>
        </w:numPr>
        <w:rPr>
          <w:lang w:val="en-US"/>
        </w:rPr>
      </w:pPr>
      <w:r w:rsidRPr="00777A40">
        <w:rPr>
          <w:lang w:val="en-US"/>
        </w:rPr>
        <w:t xml:space="preserve">Ability to register interest in </w:t>
      </w:r>
      <w:r w:rsidR="0037043A">
        <w:rPr>
          <w:lang w:val="en-US"/>
        </w:rPr>
        <w:t xml:space="preserve">specific university or </w:t>
      </w:r>
      <w:r w:rsidRPr="00777A40">
        <w:rPr>
          <w:lang w:val="en-US"/>
        </w:rPr>
        <w:t>events.</w:t>
      </w:r>
    </w:p>
    <w:p w14:paraId="4FB32387" w14:textId="77777777" w:rsidR="00777A40" w:rsidRPr="00777A40" w:rsidRDefault="00777A40" w:rsidP="00777A40">
      <w:pPr>
        <w:pStyle w:val="ListParagraph"/>
        <w:rPr>
          <w:lang w:val="en-US"/>
        </w:rPr>
      </w:pPr>
    </w:p>
    <w:p w14:paraId="38A3DF6B" w14:textId="13C77C4F" w:rsidR="007612CD" w:rsidRPr="00777A40" w:rsidRDefault="007612CD" w:rsidP="00777A40">
      <w:pPr>
        <w:pStyle w:val="ListParagraph"/>
        <w:numPr>
          <w:ilvl w:val="0"/>
          <w:numId w:val="29"/>
        </w:numPr>
        <w:rPr>
          <w:b/>
          <w:bCs/>
          <w:lang w:val="en-US"/>
        </w:rPr>
      </w:pPr>
      <w:r w:rsidRPr="00777A40">
        <w:rPr>
          <w:b/>
          <w:bCs/>
          <w:lang w:val="en-US"/>
        </w:rPr>
        <w:t>Alumni</w:t>
      </w:r>
    </w:p>
    <w:p w14:paraId="19500307" w14:textId="0A7DB339" w:rsidR="00474783" w:rsidRPr="00474783" w:rsidRDefault="00474783" w:rsidP="00474783">
      <w:pPr>
        <w:pStyle w:val="ListParagraph"/>
        <w:numPr>
          <w:ilvl w:val="0"/>
          <w:numId w:val="31"/>
        </w:numPr>
        <w:rPr>
          <w:lang w:val="en-US"/>
        </w:rPr>
      </w:pPr>
      <w:r w:rsidRPr="00474783">
        <w:rPr>
          <w:lang w:val="en-US"/>
        </w:rPr>
        <w:t>Ability to manage their registration details within the system, including updating personal information.</w:t>
      </w:r>
    </w:p>
    <w:p w14:paraId="01BECF16" w14:textId="1C8444CC" w:rsidR="007612CD" w:rsidRPr="00777A40" w:rsidRDefault="007612CD" w:rsidP="00777A40">
      <w:pPr>
        <w:pStyle w:val="ListParagraph"/>
        <w:numPr>
          <w:ilvl w:val="0"/>
          <w:numId w:val="31"/>
        </w:numPr>
        <w:rPr>
          <w:lang w:val="en-US"/>
        </w:rPr>
      </w:pPr>
      <w:r w:rsidRPr="00777A40">
        <w:rPr>
          <w:lang w:val="en-US"/>
        </w:rPr>
        <w:t>Ability to update personal and professional information post-graduation for networking opportunities.</w:t>
      </w:r>
    </w:p>
    <w:p w14:paraId="101B2FD9" w14:textId="48572C95" w:rsidR="007612CD" w:rsidRPr="00777A40" w:rsidRDefault="007612CD" w:rsidP="00777A40">
      <w:pPr>
        <w:pStyle w:val="ListParagraph"/>
        <w:numPr>
          <w:ilvl w:val="0"/>
          <w:numId w:val="31"/>
        </w:numPr>
        <w:rPr>
          <w:lang w:val="en-US"/>
        </w:rPr>
      </w:pPr>
      <w:r w:rsidRPr="00777A40">
        <w:rPr>
          <w:lang w:val="en-US"/>
        </w:rPr>
        <w:t xml:space="preserve">Access to the alumni section of the community hub for </w:t>
      </w:r>
      <w:r w:rsidR="0037043A" w:rsidRPr="00777A40">
        <w:rPr>
          <w:lang w:val="en-US"/>
        </w:rPr>
        <w:t>events and</w:t>
      </w:r>
      <w:r w:rsidR="0037043A">
        <w:rPr>
          <w:lang w:val="en-US"/>
        </w:rPr>
        <w:t xml:space="preserve"> helping students</w:t>
      </w:r>
      <w:r w:rsidRPr="00777A40">
        <w:rPr>
          <w:lang w:val="en-US"/>
        </w:rPr>
        <w:t>.</w:t>
      </w:r>
    </w:p>
    <w:p w14:paraId="7E075BCA" w14:textId="77777777" w:rsidR="007612CD" w:rsidRPr="00777A40" w:rsidRDefault="007612CD" w:rsidP="00777A40">
      <w:pPr>
        <w:pStyle w:val="ListParagraph"/>
        <w:numPr>
          <w:ilvl w:val="0"/>
          <w:numId w:val="31"/>
        </w:numPr>
        <w:rPr>
          <w:lang w:val="en-US"/>
        </w:rPr>
      </w:pPr>
      <w:r w:rsidRPr="00777A40">
        <w:rPr>
          <w:lang w:val="en-US"/>
        </w:rPr>
        <w:t>Ability to provide feedback on alumni services and community engagement.</w:t>
      </w:r>
    </w:p>
    <w:p w14:paraId="7B5961EB" w14:textId="545F3B6D" w:rsidR="007612CD" w:rsidRDefault="007612CD" w:rsidP="00777A40">
      <w:pPr>
        <w:pStyle w:val="ListParagraph"/>
        <w:numPr>
          <w:ilvl w:val="0"/>
          <w:numId w:val="31"/>
        </w:numPr>
        <w:rPr>
          <w:lang w:val="en-US"/>
        </w:rPr>
      </w:pPr>
      <w:r w:rsidRPr="00777A40">
        <w:rPr>
          <w:lang w:val="en-US"/>
        </w:rPr>
        <w:t xml:space="preserve">Ability to make </w:t>
      </w:r>
      <w:r w:rsidR="001304CA">
        <w:rPr>
          <w:lang w:val="en-US"/>
        </w:rPr>
        <w:t>suggestions</w:t>
      </w:r>
      <w:r w:rsidR="00474783">
        <w:rPr>
          <w:lang w:val="en-US"/>
        </w:rPr>
        <w:t xml:space="preserve"> to the administration</w:t>
      </w:r>
      <w:r w:rsidRPr="00777A40">
        <w:rPr>
          <w:lang w:val="en-US"/>
        </w:rPr>
        <w:t>.</w:t>
      </w:r>
    </w:p>
    <w:p w14:paraId="7EA0CDBD" w14:textId="77777777" w:rsidR="00474783" w:rsidRDefault="00474783" w:rsidP="00474783">
      <w:pPr>
        <w:pStyle w:val="ListParagraph"/>
        <w:numPr>
          <w:ilvl w:val="0"/>
          <w:numId w:val="31"/>
        </w:numPr>
        <w:rPr>
          <w:lang w:val="en-US"/>
        </w:rPr>
      </w:pPr>
      <w:r w:rsidRPr="00777A40">
        <w:rPr>
          <w:lang w:val="en-US"/>
        </w:rPr>
        <w:t xml:space="preserve">Ability to register interest in </w:t>
      </w:r>
      <w:r>
        <w:rPr>
          <w:lang w:val="en-US"/>
        </w:rPr>
        <w:t xml:space="preserve">specific university or </w:t>
      </w:r>
      <w:r w:rsidRPr="00777A40">
        <w:rPr>
          <w:lang w:val="en-US"/>
        </w:rPr>
        <w:t>events.</w:t>
      </w:r>
    </w:p>
    <w:p w14:paraId="28D14069" w14:textId="77777777" w:rsidR="00474783" w:rsidRDefault="00474783" w:rsidP="00474783">
      <w:pPr>
        <w:pStyle w:val="ListParagraph"/>
        <w:rPr>
          <w:lang w:val="en-US"/>
        </w:rPr>
      </w:pPr>
    </w:p>
    <w:p w14:paraId="49FAE0DC" w14:textId="77777777" w:rsidR="00777A40" w:rsidRPr="00777A40" w:rsidRDefault="00777A40" w:rsidP="00777A40">
      <w:pPr>
        <w:pStyle w:val="ListParagraph"/>
        <w:rPr>
          <w:lang w:val="en-US"/>
        </w:rPr>
      </w:pPr>
    </w:p>
    <w:p w14:paraId="594D3521" w14:textId="57002926" w:rsidR="007612CD" w:rsidRPr="00777A40" w:rsidRDefault="007612CD" w:rsidP="00777A40">
      <w:pPr>
        <w:pStyle w:val="ListParagraph"/>
        <w:numPr>
          <w:ilvl w:val="0"/>
          <w:numId w:val="29"/>
        </w:numPr>
        <w:rPr>
          <w:b/>
          <w:bCs/>
          <w:lang w:val="en-US"/>
        </w:rPr>
      </w:pPr>
      <w:r w:rsidRPr="00777A40">
        <w:rPr>
          <w:b/>
          <w:bCs/>
          <w:lang w:val="en-US"/>
        </w:rPr>
        <w:t>Staff Marketing Department</w:t>
      </w:r>
    </w:p>
    <w:p w14:paraId="01FC2063" w14:textId="77777777" w:rsidR="007612CD" w:rsidRPr="00777A40" w:rsidRDefault="007612CD" w:rsidP="00777A40">
      <w:pPr>
        <w:pStyle w:val="ListParagraph"/>
        <w:numPr>
          <w:ilvl w:val="0"/>
          <w:numId w:val="32"/>
        </w:numPr>
        <w:rPr>
          <w:lang w:val="en-US"/>
        </w:rPr>
      </w:pPr>
      <w:r w:rsidRPr="00777A40">
        <w:rPr>
          <w:lang w:val="en-US"/>
        </w:rPr>
        <w:t>Ability to manage and update marketing content and data within the system.</w:t>
      </w:r>
    </w:p>
    <w:p w14:paraId="407330EF" w14:textId="77777777" w:rsidR="007612CD" w:rsidRPr="00777A40" w:rsidRDefault="007612CD" w:rsidP="00777A40">
      <w:pPr>
        <w:pStyle w:val="ListParagraph"/>
        <w:numPr>
          <w:ilvl w:val="0"/>
          <w:numId w:val="32"/>
        </w:numPr>
        <w:rPr>
          <w:lang w:val="en-US"/>
        </w:rPr>
      </w:pPr>
      <w:r w:rsidRPr="00777A40">
        <w:rPr>
          <w:lang w:val="en-US"/>
        </w:rPr>
        <w:t>Access to user feedback management to understand the community's reception of marketing initiatives.</w:t>
      </w:r>
    </w:p>
    <w:p w14:paraId="1E2918CB" w14:textId="77777777" w:rsidR="007612CD" w:rsidRPr="00777A40" w:rsidRDefault="007612CD" w:rsidP="00777A40">
      <w:pPr>
        <w:pStyle w:val="ListParagraph"/>
        <w:numPr>
          <w:ilvl w:val="0"/>
          <w:numId w:val="32"/>
        </w:numPr>
        <w:rPr>
          <w:lang w:val="en-US"/>
        </w:rPr>
      </w:pPr>
      <w:r w:rsidRPr="00777A40">
        <w:rPr>
          <w:lang w:val="en-US"/>
        </w:rPr>
        <w:lastRenderedPageBreak/>
        <w:t>Utilization of the management community hub to disseminate marketing materials, announcements, and engage with the community.</w:t>
      </w:r>
    </w:p>
    <w:p w14:paraId="29A8F7AB" w14:textId="77777777" w:rsidR="007612CD" w:rsidRDefault="007612CD" w:rsidP="00777A40">
      <w:pPr>
        <w:pStyle w:val="ListParagraph"/>
        <w:numPr>
          <w:ilvl w:val="0"/>
          <w:numId w:val="32"/>
        </w:numPr>
        <w:rPr>
          <w:lang w:val="en-US"/>
        </w:rPr>
      </w:pPr>
      <w:r w:rsidRPr="00777A40">
        <w:rPr>
          <w:lang w:val="en-US"/>
        </w:rPr>
        <w:t>Ability to generate and analyze reports on marketing campaigns' performance and community engagement levels.</w:t>
      </w:r>
    </w:p>
    <w:p w14:paraId="2F84917F" w14:textId="77777777" w:rsidR="00474783" w:rsidRPr="00777A40" w:rsidRDefault="00474783" w:rsidP="00474783">
      <w:pPr>
        <w:pStyle w:val="ListParagraph"/>
        <w:rPr>
          <w:lang w:val="en-US"/>
        </w:rPr>
      </w:pPr>
    </w:p>
    <w:p w14:paraId="67EAB848" w14:textId="5B7AE899" w:rsidR="007612CD" w:rsidRPr="00777A40" w:rsidRDefault="007612CD" w:rsidP="00777A40">
      <w:pPr>
        <w:pStyle w:val="ListParagraph"/>
        <w:numPr>
          <w:ilvl w:val="0"/>
          <w:numId w:val="29"/>
        </w:numPr>
        <w:rPr>
          <w:b/>
          <w:bCs/>
          <w:lang w:val="en-US"/>
        </w:rPr>
      </w:pPr>
      <w:r w:rsidRPr="00777A40">
        <w:rPr>
          <w:b/>
          <w:bCs/>
          <w:lang w:val="en-US"/>
        </w:rPr>
        <w:t>Staff Admin</w:t>
      </w:r>
    </w:p>
    <w:p w14:paraId="32AC9F83" w14:textId="77777777" w:rsidR="007612CD" w:rsidRPr="00777A40" w:rsidRDefault="007612CD" w:rsidP="00777A40">
      <w:pPr>
        <w:pStyle w:val="ListParagraph"/>
        <w:numPr>
          <w:ilvl w:val="0"/>
          <w:numId w:val="33"/>
        </w:numPr>
        <w:rPr>
          <w:lang w:val="en-US"/>
        </w:rPr>
      </w:pPr>
      <w:r w:rsidRPr="00777A40">
        <w:rPr>
          <w:lang w:val="en-US"/>
        </w:rPr>
        <w:t>Comprehensive access to user registration management for oversight and administrative adjustments.</w:t>
      </w:r>
    </w:p>
    <w:p w14:paraId="23703A03" w14:textId="77777777" w:rsidR="007612CD" w:rsidRPr="00777A40" w:rsidRDefault="007612CD" w:rsidP="00777A40">
      <w:pPr>
        <w:pStyle w:val="ListParagraph"/>
        <w:numPr>
          <w:ilvl w:val="0"/>
          <w:numId w:val="33"/>
        </w:numPr>
        <w:rPr>
          <w:lang w:val="en-US"/>
        </w:rPr>
      </w:pPr>
      <w:r w:rsidRPr="00777A40">
        <w:rPr>
          <w:lang w:val="en-US"/>
        </w:rPr>
        <w:t>Ability to authorize various levels of access to users, based on their roles within the system.</w:t>
      </w:r>
    </w:p>
    <w:p w14:paraId="236E3B44" w14:textId="77777777" w:rsidR="007612CD" w:rsidRPr="00777A40" w:rsidRDefault="007612CD" w:rsidP="00777A40">
      <w:pPr>
        <w:pStyle w:val="ListParagraph"/>
        <w:numPr>
          <w:ilvl w:val="0"/>
          <w:numId w:val="33"/>
        </w:numPr>
        <w:rPr>
          <w:lang w:val="en-US"/>
        </w:rPr>
      </w:pPr>
      <w:r w:rsidRPr="00777A40">
        <w:rPr>
          <w:lang w:val="en-US"/>
        </w:rPr>
        <w:t>Full access to admin management and data entry to ensure all system information is current and accurate.</w:t>
      </w:r>
    </w:p>
    <w:p w14:paraId="56E45FB1" w14:textId="77777777" w:rsidR="007612CD" w:rsidRPr="00777A40" w:rsidRDefault="007612CD" w:rsidP="00777A40">
      <w:pPr>
        <w:pStyle w:val="ListParagraph"/>
        <w:numPr>
          <w:ilvl w:val="0"/>
          <w:numId w:val="33"/>
        </w:numPr>
        <w:rPr>
          <w:lang w:val="en-US"/>
        </w:rPr>
      </w:pPr>
      <w:r w:rsidRPr="00777A40">
        <w:rPr>
          <w:lang w:val="en-US"/>
        </w:rPr>
        <w:t>Management of user feedback, including the resolution of issues and implementation of improvements based on feedback.</w:t>
      </w:r>
    </w:p>
    <w:p w14:paraId="1237E7CA" w14:textId="77777777" w:rsidR="007612CD" w:rsidRPr="00777A40" w:rsidRDefault="007612CD" w:rsidP="00777A40">
      <w:pPr>
        <w:pStyle w:val="ListParagraph"/>
        <w:numPr>
          <w:ilvl w:val="0"/>
          <w:numId w:val="33"/>
        </w:numPr>
        <w:rPr>
          <w:lang w:val="en-US"/>
        </w:rPr>
      </w:pPr>
      <w:r w:rsidRPr="00777A40">
        <w:rPr>
          <w:lang w:val="en-US"/>
        </w:rPr>
        <w:t>Engagement with the management community hub to oversee community interactions and maintain a positive community environment.</w:t>
      </w:r>
    </w:p>
    <w:p w14:paraId="05C3E5BC" w14:textId="77777777" w:rsidR="007612CD" w:rsidRPr="00777A40" w:rsidRDefault="007612CD" w:rsidP="00777A40">
      <w:pPr>
        <w:pStyle w:val="ListParagraph"/>
        <w:numPr>
          <w:ilvl w:val="0"/>
          <w:numId w:val="33"/>
        </w:numPr>
        <w:rPr>
          <w:lang w:val="en-US"/>
        </w:rPr>
      </w:pPr>
      <w:r w:rsidRPr="00777A40">
        <w:rPr>
          <w:lang w:val="en-US"/>
        </w:rPr>
        <w:t>Management of donations, ensuring proper allocation, record-keeping, and reporting of financial contributions.</w:t>
      </w:r>
    </w:p>
    <w:p w14:paraId="47511D5C" w14:textId="77777777" w:rsidR="007612CD" w:rsidRPr="00777A40" w:rsidRDefault="007612CD" w:rsidP="00777A40">
      <w:pPr>
        <w:pStyle w:val="ListParagraph"/>
        <w:numPr>
          <w:ilvl w:val="0"/>
          <w:numId w:val="33"/>
        </w:numPr>
        <w:rPr>
          <w:lang w:val="en-US"/>
        </w:rPr>
      </w:pPr>
      <w:r w:rsidRPr="00777A40">
        <w:rPr>
          <w:lang w:val="en-US"/>
        </w:rPr>
        <w:t>Responsibility for generating detailed management reports that may include user statistics, financial reports, and activity logs.</w:t>
      </w:r>
    </w:p>
    <w:p w14:paraId="39831551" w14:textId="27CA63CF" w:rsidR="00F25E7B" w:rsidRPr="0037043A" w:rsidRDefault="007612CD" w:rsidP="0037043A">
      <w:pPr>
        <w:pStyle w:val="ListParagraph"/>
        <w:numPr>
          <w:ilvl w:val="0"/>
          <w:numId w:val="33"/>
        </w:numPr>
        <w:rPr>
          <w:lang w:val="en-US"/>
        </w:rPr>
      </w:pPr>
      <w:r w:rsidRPr="00777A40">
        <w:rPr>
          <w:lang w:val="en-US"/>
        </w:rPr>
        <w:t>Administration of interest registrations, organizing events or initiatives that reflect the community's interests and needs.</w:t>
      </w:r>
    </w:p>
    <w:p w14:paraId="7A29BC19" w14:textId="77777777" w:rsidR="00F25E7B" w:rsidRDefault="00F25E7B" w:rsidP="00C54FE1">
      <w:pPr>
        <w:pStyle w:val="UMPParagraph"/>
        <w:rPr>
          <w:rtl/>
        </w:rPr>
      </w:pPr>
    </w:p>
    <w:p w14:paraId="0742F6EA" w14:textId="650A4151" w:rsidR="00F25E7B" w:rsidRPr="00F16C7E" w:rsidRDefault="00F25E7B" w:rsidP="004B7AD3">
      <w:pPr>
        <w:pStyle w:val="Heading2"/>
      </w:pPr>
      <w:bookmarkStart w:id="21" w:name="_Toc155213269"/>
      <w:r w:rsidRPr="00201835">
        <w:t>PROJECT SIGNAFICANT</w:t>
      </w:r>
      <w:bookmarkEnd w:id="21"/>
    </w:p>
    <w:p w14:paraId="24A46658" w14:textId="77777777" w:rsidR="00F25E7B" w:rsidRDefault="00F25E7B" w:rsidP="00C54FE1">
      <w:pPr>
        <w:pStyle w:val="UMPParagraph"/>
      </w:pPr>
      <w:r>
        <w:t>This project is significant because it has the potential to make a positive impact on the lives of many students by helping them make informed decisions about their higher education. CollageEase will be a valuable resource for students, their parents, and educators, providing them with the information they need to choose the right university program and achieve their academic and career goals.</w:t>
      </w:r>
    </w:p>
    <w:p w14:paraId="51F701EE" w14:textId="77777777" w:rsidR="00F25E7B" w:rsidRDefault="00F25E7B" w:rsidP="00C54FE1">
      <w:pPr>
        <w:pStyle w:val="UMPParagraph"/>
      </w:pPr>
      <w:r>
        <w:t>CollageEase can also benefit society as a whole by:</w:t>
      </w:r>
    </w:p>
    <w:p w14:paraId="0C11D7A3" w14:textId="77777777" w:rsidR="00F25E7B" w:rsidRDefault="00F25E7B" w:rsidP="00C54FE1">
      <w:pPr>
        <w:pStyle w:val="UMPParagraph"/>
      </w:pPr>
      <w:r>
        <w:t>•</w:t>
      </w:r>
      <w:r>
        <w:tab/>
        <w:t>Increasing the number of students who graduate from university with the skills and knowledge they need to succeed in the workforce.</w:t>
      </w:r>
    </w:p>
    <w:p w14:paraId="2BC00658" w14:textId="5578C01A" w:rsidR="00F25E7B" w:rsidRDefault="00F25E7B" w:rsidP="00C54FE1">
      <w:pPr>
        <w:pStyle w:val="UMPParagraph"/>
      </w:pPr>
      <w:r>
        <w:t>•</w:t>
      </w:r>
      <w:r>
        <w:tab/>
        <w:t>Reducing the number of students who drop out of university or switch programs due to dissatisfaction.</w:t>
      </w:r>
    </w:p>
    <w:p w14:paraId="710CC30C" w14:textId="77777777" w:rsidR="00F16C7E" w:rsidRDefault="00F16C7E" w:rsidP="00C54FE1">
      <w:pPr>
        <w:pStyle w:val="UMPParagraph"/>
      </w:pPr>
    </w:p>
    <w:p w14:paraId="42678B44" w14:textId="643E15BD" w:rsidR="00E32D3C" w:rsidRDefault="00F25E7B" w:rsidP="004B7AD3">
      <w:pPr>
        <w:pStyle w:val="Heading2"/>
      </w:pPr>
      <w:bookmarkStart w:id="22" w:name="_Toc155213270"/>
      <w:r w:rsidRPr="00F25E7B">
        <w:t>Thesis Organizatio</w:t>
      </w:r>
      <w:r w:rsidR="003A3C16">
        <w:t>n</w:t>
      </w:r>
      <w:bookmarkEnd w:id="22"/>
    </w:p>
    <w:p w14:paraId="0135DE4A" w14:textId="77777777" w:rsidR="00E32D3C" w:rsidRDefault="00E32D3C" w:rsidP="00C54FE1">
      <w:pPr>
        <w:pStyle w:val="UMPParagraph"/>
      </w:pPr>
      <w:r>
        <w:t>The proposed thesis, titled "CollageEase: A Comprehensive Website to Facilitate Informed University Program Selection in Malaysia," addresses the growing demand for higher education in Malaysia while recognizing the challenges students face in choosing suitable programs amidst a plethora of options. The absence of a centralized resource for comprehensive information often results in uninformed decisions, impacting academic and career success. The thesis introduces CollageEase, a user-friendly website aggregating data from both public and non-public universities. Its objectives include conducting a literature review on challenges faced by Malaysian students, gathering comprehensive information on university programs, designing a scalable website interface, integrating accurate data, and thorough testing before deployment. The project caters to the needs of various users—students, administrators, and staff—with safety measures in place. The significance lies in CollageEase's potential to positively impact students' lives by fostering informed decision-making, potentially increasing graduation rates, and reducing program switches, thus contributing to societal progress.</w:t>
      </w:r>
    </w:p>
    <w:p w14:paraId="0A9D74DC" w14:textId="77777777" w:rsidR="00E32D3C" w:rsidRDefault="00E32D3C" w:rsidP="00C54FE1">
      <w:pPr>
        <w:pStyle w:val="UMPParagraph"/>
      </w:pPr>
    </w:p>
    <w:p w14:paraId="5598C356" w14:textId="77777777" w:rsidR="00E32D3C" w:rsidRDefault="00E32D3C" w:rsidP="00C54FE1">
      <w:pPr>
        <w:pStyle w:val="UMPParagraph"/>
      </w:pPr>
    </w:p>
    <w:p w14:paraId="608A8E0C" w14:textId="77777777" w:rsidR="00E32D3C" w:rsidRDefault="00E32D3C" w:rsidP="00C54FE1">
      <w:pPr>
        <w:pStyle w:val="UMPParagraph"/>
      </w:pPr>
    </w:p>
    <w:p w14:paraId="3E7855C0" w14:textId="77777777" w:rsidR="00E32D3C" w:rsidRDefault="00E32D3C" w:rsidP="00C54FE1">
      <w:pPr>
        <w:pStyle w:val="UMPParagraph"/>
      </w:pPr>
    </w:p>
    <w:p w14:paraId="297E761A" w14:textId="77777777" w:rsidR="00E32D3C" w:rsidRDefault="00E32D3C" w:rsidP="00C54FE1">
      <w:pPr>
        <w:pStyle w:val="UMPParagraph"/>
      </w:pPr>
    </w:p>
    <w:p w14:paraId="738584A1" w14:textId="77777777" w:rsidR="00E32D3C" w:rsidRDefault="00E32D3C" w:rsidP="00C54FE1">
      <w:pPr>
        <w:pStyle w:val="UMPParagraph"/>
      </w:pPr>
    </w:p>
    <w:p w14:paraId="1F4C1CDD" w14:textId="6F5160D8" w:rsidR="00E32D3C" w:rsidRPr="00E32D3C" w:rsidRDefault="00E32D3C" w:rsidP="00C54FE1">
      <w:pPr>
        <w:pStyle w:val="UMPParagraph"/>
        <w:sectPr w:rsidR="00E32D3C" w:rsidRPr="00E32D3C" w:rsidSect="00B35257">
          <w:footerReference w:type="default" r:id="rId17"/>
          <w:pgSz w:w="11906" w:h="16838" w:code="9"/>
          <w:pgMar w:top="1440" w:right="1440" w:bottom="1440" w:left="1985" w:header="706" w:footer="567" w:gutter="0"/>
          <w:pgNumType w:start="1"/>
          <w:cols w:space="708"/>
          <w:docGrid w:linePitch="360"/>
        </w:sectPr>
      </w:pPr>
    </w:p>
    <w:p w14:paraId="444CA291" w14:textId="42181370" w:rsidR="00986F92" w:rsidRDefault="00986F92" w:rsidP="00AD1C5E">
      <w:pPr>
        <w:pStyle w:val="Heading1"/>
      </w:pPr>
      <w:r>
        <w:lastRenderedPageBreak/>
        <w:br/>
      </w:r>
      <w:r>
        <w:br/>
      </w:r>
      <w:r>
        <w:br/>
      </w:r>
      <w:bookmarkStart w:id="23" w:name="_Toc155213271"/>
      <w:r w:rsidR="003B2746" w:rsidRPr="00201835">
        <w:t>LITERATURE REVIEW</w:t>
      </w:r>
      <w:bookmarkEnd w:id="23"/>
    </w:p>
    <w:p w14:paraId="7DEACC6D" w14:textId="4F3DB6FE" w:rsidR="00F25E7B" w:rsidRDefault="00731720" w:rsidP="004B7AD3">
      <w:pPr>
        <w:pStyle w:val="Heading2"/>
      </w:pPr>
      <w:bookmarkStart w:id="24" w:name="_Toc155213272"/>
      <w:r>
        <w:t>INTRODUCTION</w:t>
      </w:r>
      <w:bookmarkEnd w:id="24"/>
    </w:p>
    <w:p w14:paraId="3475B4A4" w14:textId="77777777" w:rsidR="00F25E7B" w:rsidRDefault="00F25E7B" w:rsidP="003A6E94">
      <w:pPr>
        <w:pStyle w:val="UMPParagraph2"/>
      </w:pPr>
      <w:r w:rsidRPr="00F25E7B">
        <w:t>Chapter 2 is about the review of existing websites. Three existing websites were explained in detail and compare. The comparisons will focus on the description of the system, features, strength, weakness, advantages, disadvantages, software used, and database tools. The comparisons are made to ensure that it the developed will be in this project is a better.</w:t>
      </w:r>
    </w:p>
    <w:p w14:paraId="229FCDAC" w14:textId="77777777" w:rsidR="00F25E7B" w:rsidRDefault="00F25E7B" w:rsidP="004B7AD3">
      <w:pPr>
        <w:pStyle w:val="Heading2"/>
      </w:pPr>
      <w:bookmarkStart w:id="25" w:name="_Toc155213273"/>
      <w:r w:rsidRPr="00201835">
        <w:t>REVIEW OF EXISTING SYSTEMS</w:t>
      </w:r>
      <w:bookmarkEnd w:id="25"/>
    </w:p>
    <w:p w14:paraId="3E58AABF" w14:textId="5E6FF312" w:rsidR="00F25E7B" w:rsidRPr="00F25E7B" w:rsidRDefault="00F25E7B" w:rsidP="00C54FE1">
      <w:pPr>
        <w:pStyle w:val="UMPParagraph"/>
      </w:pPr>
      <w:r w:rsidRPr="00F25E7B">
        <w:t>In this section, three existing websites will be reviewed. These three websites are Sajjel, Mosahseh and Pqsa2.</w:t>
      </w:r>
    </w:p>
    <w:p w14:paraId="49A804F0" w14:textId="503B3254" w:rsidR="00487A2B" w:rsidRPr="00487A2B" w:rsidRDefault="00487A2B" w:rsidP="00487A2B">
      <w:pPr>
        <w:pStyle w:val="Heading8"/>
      </w:pPr>
      <w:r w:rsidRPr="00487A2B">
        <w:t>Sajjel</w:t>
      </w:r>
    </w:p>
    <w:p w14:paraId="605D9BC8" w14:textId="76DDAEA7" w:rsidR="00BA58FD" w:rsidRDefault="00487A2B" w:rsidP="00C54FE1">
      <w:pPr>
        <w:pStyle w:val="UMPParagraph"/>
      </w:pPr>
      <w:r w:rsidRPr="00487A2B">
        <w:t xml:space="preserve">Sajjel is a comprehensive website that helps students explore and select university programs with a user-friendly interface and navigation system. it aggregates data from public and private universities, providing students with easy access to that university based on it they shall search for the programs they need and admission prerequisites. Figure </w:t>
      </w:r>
      <w:r w:rsidR="006926E5">
        <w:t>2</w:t>
      </w:r>
      <w:r w:rsidR="00E934A8">
        <w:t>.</w:t>
      </w:r>
      <w:r w:rsidR="00D83C54">
        <w:t>1</w:t>
      </w:r>
      <w:r w:rsidRPr="00487A2B">
        <w:t xml:space="preserve"> shows a picture of the main page of the website</w:t>
      </w:r>
      <w:r w:rsidR="00BA58FD">
        <w:t xml:space="preserve">. </w:t>
      </w:r>
    </w:p>
    <w:p w14:paraId="45130DE3" w14:textId="77777777" w:rsidR="00E934A8" w:rsidRDefault="00E934A8" w:rsidP="00C54FE1">
      <w:pPr>
        <w:pStyle w:val="PictureLocationUMP"/>
      </w:pPr>
      <w:r>
        <w:drawing>
          <wp:inline distT="0" distB="0" distL="0" distR="0" wp14:anchorId="6E07C243" wp14:editId="4E93662C">
            <wp:extent cx="4304881" cy="1892300"/>
            <wp:effectExtent l="19050" t="19050" r="19685" b="12700"/>
            <wp:docPr id="212977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77292" name="Picture 21297772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4881" cy="1892300"/>
                    </a:xfrm>
                    <a:prstGeom prst="rect">
                      <a:avLst/>
                    </a:prstGeom>
                    <a:ln>
                      <a:solidFill>
                        <a:schemeClr val="tx1"/>
                      </a:solidFill>
                    </a:ln>
                  </pic:spPr>
                </pic:pic>
              </a:graphicData>
            </a:graphic>
          </wp:inline>
        </w:drawing>
      </w:r>
    </w:p>
    <w:p w14:paraId="370DBAD9" w14:textId="2E219338" w:rsidR="003729CC" w:rsidRDefault="003729CC" w:rsidP="003729CC">
      <w:pPr>
        <w:pStyle w:val="CaptionforFigurePlatesUMP"/>
        <w:rPr>
          <w:lang w:eastAsia="en-MY"/>
        </w:rPr>
      </w:pPr>
      <w:bookmarkStart w:id="26" w:name="_Toc155213353"/>
      <w:r>
        <w:lastRenderedPageBreak/>
        <w:t xml:space="preserve">Figure </w:t>
      </w:r>
      <w:r w:rsidR="00CF39BC">
        <w:fldChar w:fldCharType="begin"/>
      </w:r>
      <w:r w:rsidR="00CF39BC">
        <w:instrText xml:space="preserve"> STYLEREF 1 \s </w:instrText>
      </w:r>
      <w:r w:rsidR="00CF39BC">
        <w:fldChar w:fldCharType="separate"/>
      </w:r>
      <w:r w:rsidR="004867DF">
        <w:rPr>
          <w:cs/>
        </w:rPr>
        <w:t>‎</w:t>
      </w:r>
      <w:r w:rsidR="004867DF">
        <w:t>2</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w:t>
      </w:r>
      <w:r w:rsidR="00CF39BC">
        <w:fldChar w:fldCharType="end"/>
      </w:r>
      <w:r>
        <w:rPr>
          <w:lang w:eastAsia="en-MY"/>
        </w:rPr>
        <w:tab/>
      </w:r>
      <w:r>
        <w:rPr>
          <w:lang w:val="en-US"/>
        </w:rPr>
        <w:t>Main Page of Sajjel Website</w:t>
      </w:r>
      <w:bookmarkEnd w:id="26"/>
    </w:p>
    <w:p w14:paraId="57541BA9" w14:textId="27AB76C1" w:rsidR="003729CC" w:rsidRPr="003729CC" w:rsidRDefault="003729CC" w:rsidP="003729CC">
      <w:pPr>
        <w:pStyle w:val="SoureforFigureUMP"/>
        <w:spacing w:after="360"/>
        <w:rPr>
          <w:lang w:eastAsia="en-MY"/>
        </w:rPr>
      </w:pPr>
      <w:r>
        <w:rPr>
          <w:lang w:eastAsia="en-MY"/>
        </w:rPr>
        <w:t xml:space="preserve">Source: </w:t>
      </w:r>
      <w:sdt>
        <w:sdtPr>
          <w:rPr>
            <w:lang w:eastAsia="en-MY"/>
          </w:rPr>
          <w:tag w:val="MENDELEY_CITATION_v3_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"/>
          <w:id w:val="-900973669"/>
          <w:placeholder>
            <w:docPart w:val="DefaultPlaceholder_-1854013440"/>
          </w:placeholder>
        </w:sdtPr>
        <w:sdtContent>
          <w:r w:rsidR="004762F2">
            <w:rPr>
              <w:rFonts w:eastAsia="Times New Roman"/>
            </w:rPr>
            <w:t>(</w:t>
          </w:r>
          <w:r w:rsidR="004762F2">
            <w:rPr>
              <w:rFonts w:eastAsia="Times New Roman"/>
              <w:i/>
              <w:iCs/>
              <w:rtl/>
            </w:rPr>
            <w:t>مواعيد الجامعات ١٤٤٥</w:t>
          </w:r>
          <w:r w:rsidR="004762F2">
            <w:rPr>
              <w:rFonts w:eastAsia="Times New Roman"/>
            </w:rPr>
            <w:t>, n.d.)</w:t>
          </w:r>
        </w:sdtContent>
      </w:sdt>
      <w:r>
        <w:rPr>
          <w:lang w:eastAsia="en-MY"/>
        </w:rPr>
        <w:t xml:space="preserve"> </w:t>
      </w:r>
    </w:p>
    <w:p w14:paraId="562FF27F" w14:textId="126BC67A" w:rsidR="00487A2B" w:rsidRDefault="00E934A8" w:rsidP="003A6E94">
      <w:pPr>
        <w:pStyle w:val="UMPParagraph2"/>
      </w:pPr>
      <w:r>
        <w:t xml:space="preserve">Figure </w:t>
      </w:r>
      <w:r w:rsidR="006926E5">
        <w:t>2</w:t>
      </w:r>
      <w:r>
        <w:t>.2 show</w:t>
      </w:r>
      <w:r w:rsidR="00644CCC">
        <w:t xml:space="preserve"> and </w:t>
      </w:r>
      <w:r w:rsidR="006926E5">
        <w:t>2</w:t>
      </w:r>
      <w:r w:rsidR="00644CCC">
        <w:t>.3</w:t>
      </w:r>
      <w:r>
        <w:t xml:space="preserve"> o</w:t>
      </w:r>
      <w:r w:rsidR="00487A2B" w:rsidRPr="00487A2B">
        <w:t>ne of the features of the website a service "Remind me" is a message at the beginning of registration and a message before its end on the email of the user. Last but not least Sajjel provides you with a calculator to calculate your GPA.</w:t>
      </w:r>
    </w:p>
    <w:p w14:paraId="6AC6A5E1" w14:textId="77777777" w:rsidR="006926E5" w:rsidRDefault="00E934A8" w:rsidP="00C54FE1">
      <w:pPr>
        <w:pStyle w:val="PictureLocationUMP"/>
      </w:pPr>
      <w:r>
        <w:drawing>
          <wp:inline distT="0" distB="0" distL="0" distR="0" wp14:anchorId="28064A4B" wp14:editId="5DFA040F">
            <wp:extent cx="4191000" cy="738280"/>
            <wp:effectExtent l="19050" t="19050" r="19050" b="24130"/>
            <wp:docPr id="494341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41626" name="Picture 494341626"/>
                    <pic:cNvPicPr/>
                  </pic:nvPicPr>
                  <pic:blipFill>
                    <a:blip r:embed="rId19">
                      <a:extLst>
                        <a:ext uri="{28A0092B-C50C-407E-A947-70E740481C1C}">
                          <a14:useLocalDpi xmlns:a14="http://schemas.microsoft.com/office/drawing/2010/main" val="0"/>
                        </a:ext>
                      </a:extLst>
                    </a:blip>
                    <a:stretch>
                      <a:fillRect/>
                    </a:stretch>
                  </pic:blipFill>
                  <pic:spPr>
                    <a:xfrm>
                      <a:off x="0" y="0"/>
                      <a:ext cx="4229595" cy="745079"/>
                    </a:xfrm>
                    <a:prstGeom prst="rect">
                      <a:avLst/>
                    </a:prstGeom>
                    <a:ln>
                      <a:solidFill>
                        <a:schemeClr val="tx1"/>
                      </a:solidFill>
                    </a:ln>
                  </pic:spPr>
                </pic:pic>
              </a:graphicData>
            </a:graphic>
          </wp:inline>
        </w:drawing>
      </w:r>
    </w:p>
    <w:p w14:paraId="0F80A863" w14:textId="09B001B4" w:rsidR="00E934A8" w:rsidRDefault="006926E5" w:rsidP="006926E5">
      <w:pPr>
        <w:pStyle w:val="CaptionforFigurePlatesUMP"/>
      </w:pPr>
      <w:bookmarkStart w:id="27" w:name="_Toc155213354"/>
      <w:r>
        <w:t xml:space="preserve">Figure </w:t>
      </w:r>
      <w:r w:rsidR="00CF39BC">
        <w:fldChar w:fldCharType="begin"/>
      </w:r>
      <w:r w:rsidR="00CF39BC">
        <w:instrText xml:space="preserve"> STYLEREF 1 \s </w:instrText>
      </w:r>
      <w:r w:rsidR="00CF39BC">
        <w:fldChar w:fldCharType="separate"/>
      </w:r>
      <w:r w:rsidR="004867DF">
        <w:rPr>
          <w:cs/>
        </w:rPr>
        <w:t>‎</w:t>
      </w:r>
      <w:r w:rsidR="004867DF">
        <w:t>2</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w:t>
      </w:r>
      <w:r w:rsidR="00CF39BC">
        <w:fldChar w:fldCharType="end"/>
      </w:r>
      <w:r w:rsidRPr="006926E5">
        <w:t xml:space="preserve"> </w:t>
      </w:r>
      <w:r>
        <w:tab/>
      </w:r>
      <w:r w:rsidRPr="006926E5">
        <w:t>Remind me feature button</w:t>
      </w:r>
      <w:bookmarkEnd w:id="27"/>
    </w:p>
    <w:p w14:paraId="6CB479E0" w14:textId="3CFCD1CF" w:rsidR="006926E5" w:rsidRPr="006926E5" w:rsidRDefault="006926E5" w:rsidP="006926E5">
      <w:pPr>
        <w:pStyle w:val="SoureforFigureUMP"/>
        <w:spacing w:after="360"/>
        <w:rPr>
          <w:lang w:eastAsia="en-MY"/>
        </w:rPr>
      </w:pPr>
      <w:r>
        <w:rPr>
          <w:lang w:eastAsia="en-MY"/>
        </w:rPr>
        <w:t xml:space="preserve">Source: </w:t>
      </w:r>
      <w:sdt>
        <w:sdtPr>
          <w:rPr>
            <w:lang w:eastAsia="en-MY"/>
          </w:rPr>
          <w:tag w:val="MENDELEY_CITATION_v3_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"/>
          <w:id w:val="-994633713"/>
          <w:placeholder>
            <w:docPart w:val="E2AB16CA209D402FAD81D34EC40DA6FC"/>
          </w:placeholder>
        </w:sdtPr>
        <w:sdtContent>
          <w:r w:rsidR="004762F2">
            <w:rPr>
              <w:rFonts w:eastAsia="Times New Roman"/>
            </w:rPr>
            <w:t>(</w:t>
          </w:r>
          <w:r w:rsidR="004762F2">
            <w:rPr>
              <w:rFonts w:eastAsia="Times New Roman"/>
              <w:i/>
              <w:iCs/>
              <w:rtl/>
            </w:rPr>
            <w:t>مواعيد الجامعات ١٤٤٥</w:t>
          </w:r>
          <w:r w:rsidR="004762F2">
            <w:rPr>
              <w:rFonts w:eastAsia="Times New Roman"/>
            </w:rPr>
            <w:t>, n.d.)</w:t>
          </w:r>
        </w:sdtContent>
      </w:sdt>
      <w:r>
        <w:rPr>
          <w:lang w:eastAsia="en-MY"/>
        </w:rPr>
        <w:t xml:space="preserve"> </w:t>
      </w:r>
    </w:p>
    <w:p w14:paraId="043E65E7" w14:textId="77777777" w:rsidR="006926E5" w:rsidRDefault="00E934A8" w:rsidP="006926E5">
      <w:pPr>
        <w:pStyle w:val="CaptionforFigurePlatesUMP"/>
        <w:jc w:val="center"/>
      </w:pPr>
      <w:r>
        <w:drawing>
          <wp:inline distT="0" distB="0" distL="0" distR="0" wp14:anchorId="516CB862" wp14:editId="24C32D24">
            <wp:extent cx="4235450" cy="3091314"/>
            <wp:effectExtent l="19050" t="19050" r="12700" b="13970"/>
            <wp:docPr id="31729585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95851"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43711" cy="3097343"/>
                    </a:xfrm>
                    <a:prstGeom prst="rect">
                      <a:avLst/>
                    </a:prstGeom>
                    <a:ln>
                      <a:solidFill>
                        <a:schemeClr val="tx1"/>
                      </a:solidFill>
                    </a:ln>
                  </pic:spPr>
                </pic:pic>
              </a:graphicData>
            </a:graphic>
          </wp:inline>
        </w:drawing>
      </w:r>
    </w:p>
    <w:p w14:paraId="0AC6FC50" w14:textId="78B91F73" w:rsidR="00E934A8" w:rsidRDefault="006926E5" w:rsidP="006926E5">
      <w:pPr>
        <w:pStyle w:val="CaptionforFigurePlatesUMP"/>
      </w:pPr>
      <w:bookmarkStart w:id="28" w:name="_Toc155213355"/>
      <w:r>
        <w:t xml:space="preserve">Figure </w:t>
      </w:r>
      <w:r w:rsidR="00CF39BC">
        <w:fldChar w:fldCharType="begin"/>
      </w:r>
      <w:r w:rsidR="00CF39BC">
        <w:instrText xml:space="preserve"> STYLEREF 1 \s </w:instrText>
      </w:r>
      <w:r w:rsidR="00CF39BC">
        <w:fldChar w:fldCharType="separate"/>
      </w:r>
      <w:r w:rsidR="004867DF">
        <w:rPr>
          <w:cs/>
        </w:rPr>
        <w:t>‎</w:t>
      </w:r>
      <w:r w:rsidR="004867DF">
        <w:t>2</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w:t>
      </w:r>
      <w:r w:rsidR="00CF39BC">
        <w:fldChar w:fldCharType="end"/>
      </w:r>
      <w:r w:rsidRPr="006926E5">
        <w:t xml:space="preserve"> </w:t>
      </w:r>
      <w:r>
        <w:tab/>
      </w:r>
      <w:r w:rsidRPr="006926E5">
        <w:t>Remind me feature page</w:t>
      </w:r>
      <w:bookmarkEnd w:id="28"/>
    </w:p>
    <w:p w14:paraId="1B559706" w14:textId="307CA96A" w:rsidR="006926E5" w:rsidRPr="006926E5" w:rsidRDefault="006926E5" w:rsidP="006926E5">
      <w:pPr>
        <w:pStyle w:val="SoureforFigureUMP"/>
        <w:spacing w:after="360"/>
        <w:rPr>
          <w:lang w:eastAsia="en-MY"/>
        </w:rPr>
      </w:pPr>
      <w:r>
        <w:rPr>
          <w:lang w:eastAsia="en-MY"/>
        </w:rPr>
        <w:t xml:space="preserve">Source: </w:t>
      </w:r>
      <w:sdt>
        <w:sdtPr>
          <w:rPr>
            <w:lang w:eastAsia="en-MY"/>
          </w:rPr>
          <w:tag w:val="MENDELEY_CITATION_v3_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"/>
          <w:id w:val="2065598008"/>
          <w:placeholder>
            <w:docPart w:val="BE15C6F246E4428EACA07D4F4DD7DF0A"/>
          </w:placeholder>
        </w:sdtPr>
        <w:sdtContent>
          <w:r w:rsidR="004762F2">
            <w:rPr>
              <w:rFonts w:eastAsia="Times New Roman"/>
            </w:rPr>
            <w:t>(</w:t>
          </w:r>
          <w:r w:rsidR="004762F2">
            <w:rPr>
              <w:rFonts w:eastAsia="Times New Roman"/>
              <w:i/>
              <w:iCs/>
              <w:rtl/>
            </w:rPr>
            <w:t>مواعيد الجامعات ١٤٤٥</w:t>
          </w:r>
          <w:r w:rsidR="004762F2">
            <w:rPr>
              <w:rFonts w:eastAsia="Times New Roman"/>
            </w:rPr>
            <w:t>, n.d.)</w:t>
          </w:r>
        </w:sdtContent>
      </w:sdt>
      <w:r>
        <w:rPr>
          <w:lang w:eastAsia="en-MY"/>
        </w:rPr>
        <w:t xml:space="preserve"> </w:t>
      </w:r>
    </w:p>
    <w:p w14:paraId="09F6292B" w14:textId="77777777" w:rsidR="00BA58FD" w:rsidRDefault="00BA58FD" w:rsidP="00C54FE1">
      <w:pPr>
        <w:pStyle w:val="UMPParagraph"/>
        <w:rPr>
          <w:lang w:val="en-US"/>
        </w:rPr>
      </w:pPr>
      <w:r w:rsidRPr="00BA58FD">
        <w:t>Support languages and reliability are two key advantages for this website. Support languages enable it to reach a wider audience and improve customer satisfaction. Reliability saves business money and time by reducing customer churn and enhancing brand reputation. However, one weakness of the website is that its content can be outdated, while its social media content is updated more frequently.</w:t>
      </w:r>
    </w:p>
    <w:p w14:paraId="7361F6C9" w14:textId="70FE6804" w:rsidR="00BA58FD" w:rsidRPr="001C3621" w:rsidRDefault="006F053B" w:rsidP="00C54FE1">
      <w:pPr>
        <w:pStyle w:val="UMPParagraph"/>
      </w:pPr>
      <w:r w:rsidRPr="006F053B">
        <w:lastRenderedPageBreak/>
        <w:t>This website is built using the PHP programming language and the Laravel framework. Laravel is a PHP framework that provides a variety of features and tools to make web development easier and more efficient.</w:t>
      </w:r>
      <w:r>
        <w:t xml:space="preserve"> </w:t>
      </w:r>
      <w:r w:rsidR="00633FE9">
        <w:t>Also,</w:t>
      </w:r>
      <w:r>
        <w:t xml:space="preserve"> t</w:t>
      </w:r>
      <w:r w:rsidRPr="006F053B">
        <w:t xml:space="preserve">he website also uses SQL for database management. </w:t>
      </w:r>
    </w:p>
    <w:p w14:paraId="7B74FE36" w14:textId="77777777" w:rsidR="00F2349A" w:rsidRPr="00F2349A" w:rsidRDefault="00F2349A" w:rsidP="00F2349A">
      <w:pPr>
        <w:pStyle w:val="Heading8"/>
        <w:rPr>
          <w:rFonts w:eastAsia="Times New Roman"/>
        </w:rPr>
      </w:pPr>
      <w:r w:rsidRPr="00F2349A">
        <w:rPr>
          <w:rFonts w:eastAsia="Times New Roman"/>
        </w:rPr>
        <w:t>Mosahseh</w:t>
      </w:r>
    </w:p>
    <w:p w14:paraId="13D4B067" w14:textId="63AD5E6B" w:rsidR="00633FE9" w:rsidRDefault="00F2349A" w:rsidP="00C54FE1">
      <w:pPr>
        <w:pStyle w:val="UMPParagraph"/>
      </w:pPr>
      <w:r>
        <w:t xml:space="preserve">Mosahseh is a website that provides up-to-date information about university programs in Saudi. It also offers high performance in searching part to help students find programs that align with their interests and skills. The User-friendly interface and navigation system do not meet the requirements of usability and adaptability. Figure </w:t>
      </w:r>
      <w:r w:rsidR="006926E5">
        <w:t>2</w:t>
      </w:r>
      <w:r w:rsidR="00644CCC">
        <w:t>.4</w:t>
      </w:r>
      <w:r>
        <w:t xml:space="preserve"> shows a picture of the main page of the website. One of the features that is helpful is </w:t>
      </w:r>
      <w:r w:rsidR="00644CCC">
        <w:t>the website it</w:t>
      </w:r>
      <w:r w:rsidR="00644CCC" w:rsidRPr="00633FE9">
        <w:t xml:space="preserve"> offers lightning-fast login</w:t>
      </w:r>
      <w:r w:rsidR="00644CCC">
        <w:t xml:space="preserve"> Figure </w:t>
      </w:r>
      <w:r w:rsidR="006926E5">
        <w:t>2</w:t>
      </w:r>
      <w:r w:rsidR="00644CCC">
        <w:t xml:space="preserve">.5 represent that. </w:t>
      </w:r>
    </w:p>
    <w:p w14:paraId="5A9690D8" w14:textId="77777777" w:rsidR="006926E5" w:rsidRDefault="00644CCC" w:rsidP="00C54FE1">
      <w:pPr>
        <w:pStyle w:val="PictureLocationUMP"/>
      </w:pPr>
      <w:r>
        <w:drawing>
          <wp:inline distT="0" distB="0" distL="0" distR="0" wp14:anchorId="61D00F9F" wp14:editId="59135437">
            <wp:extent cx="4743450" cy="2100183"/>
            <wp:effectExtent l="19050" t="19050" r="19050" b="14605"/>
            <wp:docPr id="2055689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89554" name="Picture 20556895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0893" cy="2103478"/>
                    </a:xfrm>
                    <a:prstGeom prst="rect">
                      <a:avLst/>
                    </a:prstGeom>
                    <a:ln>
                      <a:solidFill>
                        <a:schemeClr val="tx1"/>
                      </a:solidFill>
                    </a:ln>
                  </pic:spPr>
                </pic:pic>
              </a:graphicData>
            </a:graphic>
          </wp:inline>
        </w:drawing>
      </w:r>
    </w:p>
    <w:p w14:paraId="06673794" w14:textId="32446C97" w:rsidR="00644CCC" w:rsidRDefault="006926E5" w:rsidP="006926E5">
      <w:pPr>
        <w:pStyle w:val="CaptionforFigurePlatesUMP"/>
      </w:pPr>
      <w:bookmarkStart w:id="29" w:name="_Toc155213356"/>
      <w:r>
        <w:t xml:space="preserve">Figure </w:t>
      </w:r>
      <w:r w:rsidR="00CF39BC">
        <w:fldChar w:fldCharType="begin"/>
      </w:r>
      <w:r w:rsidR="00CF39BC">
        <w:instrText xml:space="preserve"> STYLEREF 1 \s </w:instrText>
      </w:r>
      <w:r w:rsidR="00CF39BC">
        <w:fldChar w:fldCharType="separate"/>
      </w:r>
      <w:r w:rsidR="004867DF">
        <w:rPr>
          <w:cs/>
        </w:rPr>
        <w:t>‎</w:t>
      </w:r>
      <w:r w:rsidR="004867DF">
        <w:t>2</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4</w:t>
      </w:r>
      <w:r w:rsidR="00CF39BC">
        <w:fldChar w:fldCharType="end"/>
      </w:r>
      <w:r w:rsidRPr="006926E5">
        <w:t xml:space="preserve"> </w:t>
      </w:r>
      <w:r>
        <w:tab/>
      </w:r>
      <w:r w:rsidRPr="006926E5">
        <w:t>Main Page of Mosahseh Website</w:t>
      </w:r>
      <w:bookmarkEnd w:id="29"/>
    </w:p>
    <w:p w14:paraId="225518AE" w14:textId="27EF75B4" w:rsidR="006926E5" w:rsidRPr="006926E5" w:rsidRDefault="006926E5" w:rsidP="006926E5">
      <w:pPr>
        <w:pStyle w:val="SoureforFigureUMP"/>
        <w:spacing w:after="360"/>
      </w:pPr>
      <w:r>
        <w:t>Source:</w:t>
      </w:r>
      <w:r w:rsidR="00D07E40">
        <w:t xml:space="preserve"> </w:t>
      </w:r>
      <w:sdt>
        <w:sdtPr>
          <w:tag w:val="MENDELEY_CITATION_v3_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"/>
          <w:id w:val="-1352333561"/>
          <w:placeholder>
            <w:docPart w:val="DefaultPlaceholder_-1854013440"/>
          </w:placeholder>
        </w:sdtPr>
        <w:sdtContent>
          <w:r w:rsidR="004762F2">
            <w:rPr>
              <w:rFonts w:eastAsia="Times New Roman"/>
            </w:rPr>
            <w:t>(</w:t>
          </w:r>
          <w:r w:rsidR="004762F2">
            <w:rPr>
              <w:rFonts w:eastAsia="Times New Roman"/>
              <w:i/>
              <w:iCs/>
              <w:rtl/>
            </w:rPr>
            <w:t xml:space="preserve">مواعيد الجامعات </w:t>
          </w:r>
          <w:r w:rsidR="004762F2">
            <w:rPr>
              <w:rFonts w:eastAsia="Times New Roman"/>
              <w:i/>
              <w:iCs/>
            </w:rPr>
            <w:t xml:space="preserve">| </w:t>
          </w:r>
          <w:r w:rsidR="004762F2">
            <w:rPr>
              <w:rFonts w:eastAsia="Times New Roman"/>
              <w:i/>
              <w:iCs/>
              <w:rtl/>
            </w:rPr>
            <w:t>مصحصح للجامعات</w:t>
          </w:r>
          <w:r w:rsidR="004762F2">
            <w:rPr>
              <w:rFonts w:eastAsia="Times New Roman"/>
            </w:rPr>
            <w:t>, n.d.)</w:t>
          </w:r>
        </w:sdtContent>
      </w:sdt>
    </w:p>
    <w:p w14:paraId="535E97C7" w14:textId="3CBA1FB0" w:rsidR="00633FE9" w:rsidRDefault="00633FE9" w:rsidP="00C54FE1">
      <w:pPr>
        <w:pStyle w:val="UMPParagraph"/>
        <w:rPr>
          <w:rFonts w:ascii="Segoe UI" w:hAnsi="Segoe UI" w:cs="Segoe UI"/>
          <w:color w:val="D1D5DB"/>
          <w:shd w:val="clear" w:color="auto" w:fill="444654"/>
        </w:rPr>
      </w:pPr>
      <w:r w:rsidRPr="00633FE9">
        <w:t xml:space="preserve">This website offers several key advantages to its users, this website has three key advantages. </w:t>
      </w:r>
      <w:r w:rsidR="00644CCC">
        <w:t xml:space="preserve">Figure </w:t>
      </w:r>
      <w:r w:rsidR="006926E5">
        <w:t>2</w:t>
      </w:r>
      <w:r w:rsidR="00644CCC">
        <w:t>.6 display the page of "the latest university and education news in Saudi Arabia". A</w:t>
      </w:r>
      <w:r w:rsidRPr="00633FE9">
        <w:t xml:space="preserve"> simple question-and-answer chat feature, and reliable performance. Fast access, easy interaction, and trustworthiness make it a great choice for your online needs. These three benefits together make this website a top choice for a seamless and dependable online experience.</w:t>
      </w:r>
    </w:p>
    <w:p w14:paraId="48B8D08A" w14:textId="77777777" w:rsidR="006926E5" w:rsidRDefault="00644CCC" w:rsidP="00C54FE1">
      <w:pPr>
        <w:pStyle w:val="PictureLocationUMP"/>
      </w:pPr>
      <w:r>
        <w:rPr>
          <w:shd w:val="clear" w:color="auto" w:fill="444654"/>
        </w:rPr>
        <w:lastRenderedPageBreak/>
        <w:drawing>
          <wp:inline distT="0" distB="0" distL="0" distR="0" wp14:anchorId="5EB7E103" wp14:editId="2CCC7947">
            <wp:extent cx="2565400" cy="2141457"/>
            <wp:effectExtent l="19050" t="19050" r="25400" b="11430"/>
            <wp:docPr id="896926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26198" name="Picture 896926198"/>
                    <pic:cNvPicPr/>
                  </pic:nvPicPr>
                  <pic:blipFill>
                    <a:blip r:embed="rId22">
                      <a:extLst>
                        <a:ext uri="{28A0092B-C50C-407E-A947-70E740481C1C}">
                          <a14:useLocalDpi xmlns:a14="http://schemas.microsoft.com/office/drawing/2010/main" val="0"/>
                        </a:ext>
                      </a:extLst>
                    </a:blip>
                    <a:stretch>
                      <a:fillRect/>
                    </a:stretch>
                  </pic:blipFill>
                  <pic:spPr>
                    <a:xfrm>
                      <a:off x="0" y="0"/>
                      <a:ext cx="2565400" cy="2141457"/>
                    </a:xfrm>
                    <a:prstGeom prst="rect">
                      <a:avLst/>
                    </a:prstGeom>
                    <a:ln>
                      <a:solidFill>
                        <a:schemeClr val="tx1"/>
                      </a:solidFill>
                    </a:ln>
                  </pic:spPr>
                </pic:pic>
              </a:graphicData>
            </a:graphic>
          </wp:inline>
        </w:drawing>
      </w:r>
    </w:p>
    <w:p w14:paraId="6375EA27" w14:textId="7893373C" w:rsidR="00644CCC" w:rsidRDefault="006926E5" w:rsidP="006926E5">
      <w:pPr>
        <w:pStyle w:val="CaptionforFigurePlatesUMP"/>
      </w:pPr>
      <w:bookmarkStart w:id="30" w:name="_Toc155213357"/>
      <w:r>
        <w:t xml:space="preserve">Figure </w:t>
      </w:r>
      <w:r w:rsidR="00CF39BC">
        <w:fldChar w:fldCharType="begin"/>
      </w:r>
      <w:r w:rsidR="00CF39BC">
        <w:instrText xml:space="preserve"> STYLEREF 1 \s </w:instrText>
      </w:r>
      <w:r w:rsidR="00CF39BC">
        <w:fldChar w:fldCharType="separate"/>
      </w:r>
      <w:r w:rsidR="004867DF">
        <w:rPr>
          <w:cs/>
        </w:rPr>
        <w:t>‎</w:t>
      </w:r>
      <w:r w:rsidR="004867DF">
        <w:t>2</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5</w:t>
      </w:r>
      <w:r w:rsidR="00CF39BC">
        <w:fldChar w:fldCharType="end"/>
      </w:r>
      <w:r>
        <w:rPr>
          <w:lang w:val="en-US"/>
        </w:rPr>
        <w:t xml:space="preserve"> </w:t>
      </w:r>
      <w:r>
        <w:rPr>
          <w:lang w:val="en-US"/>
        </w:rPr>
        <w:tab/>
      </w:r>
      <w:r w:rsidRPr="009B4E30">
        <w:rPr>
          <w:lang w:val="en-US"/>
        </w:rPr>
        <w:t>log in page</w:t>
      </w:r>
      <w:bookmarkEnd w:id="30"/>
    </w:p>
    <w:p w14:paraId="57914696" w14:textId="30AF5A1A" w:rsidR="00275B39" w:rsidRPr="00275B39" w:rsidRDefault="00275B39" w:rsidP="00275B39">
      <w:pPr>
        <w:pStyle w:val="SoureforFigureUMP"/>
        <w:spacing w:after="360"/>
      </w:pPr>
      <w:r>
        <w:t xml:space="preserve">Source: </w:t>
      </w:r>
      <w:sdt>
        <w:sdtPr>
          <w:tag w:val="MENDELEY_CITATION_v3_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"/>
          <w:id w:val="1742214599"/>
          <w:placeholder>
            <w:docPart w:val="DefaultPlaceholder_-1854013440"/>
          </w:placeholder>
        </w:sdtPr>
        <w:sdtContent>
          <w:r w:rsidR="004762F2">
            <w:rPr>
              <w:rFonts w:eastAsia="Times New Roman"/>
            </w:rPr>
            <w:t>(</w:t>
          </w:r>
          <w:r w:rsidR="004762F2">
            <w:rPr>
              <w:rFonts w:eastAsia="Times New Roman"/>
              <w:i/>
              <w:iCs/>
              <w:rtl/>
            </w:rPr>
            <w:t xml:space="preserve">مواعيد الجامعات </w:t>
          </w:r>
          <w:r w:rsidR="004762F2">
            <w:rPr>
              <w:rFonts w:eastAsia="Times New Roman"/>
              <w:i/>
              <w:iCs/>
            </w:rPr>
            <w:t xml:space="preserve">| </w:t>
          </w:r>
          <w:r w:rsidR="004762F2">
            <w:rPr>
              <w:rFonts w:eastAsia="Times New Roman"/>
              <w:i/>
              <w:iCs/>
              <w:rtl/>
            </w:rPr>
            <w:t>مصحصح للجامعات</w:t>
          </w:r>
          <w:r w:rsidR="004762F2">
            <w:rPr>
              <w:rFonts w:eastAsia="Times New Roman"/>
            </w:rPr>
            <w:t>, n.d.)</w:t>
          </w:r>
        </w:sdtContent>
      </w:sdt>
    </w:p>
    <w:p w14:paraId="02589752" w14:textId="77777777" w:rsidR="006926E5" w:rsidRDefault="00644CCC" w:rsidP="00C54FE1">
      <w:pPr>
        <w:pStyle w:val="PictureLocationUMP"/>
      </w:pPr>
      <w:r>
        <w:drawing>
          <wp:inline distT="0" distB="0" distL="0" distR="0" wp14:anchorId="1E930D49" wp14:editId="0226C794">
            <wp:extent cx="3897107" cy="3425190"/>
            <wp:effectExtent l="19050" t="19050" r="27305" b="22860"/>
            <wp:docPr id="530511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11170" name="Picture 5305111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7107" cy="3425190"/>
                    </a:xfrm>
                    <a:prstGeom prst="rect">
                      <a:avLst/>
                    </a:prstGeom>
                    <a:ln>
                      <a:solidFill>
                        <a:schemeClr val="tx1"/>
                      </a:solidFill>
                    </a:ln>
                  </pic:spPr>
                </pic:pic>
              </a:graphicData>
            </a:graphic>
          </wp:inline>
        </w:drawing>
      </w:r>
    </w:p>
    <w:p w14:paraId="635C5B87" w14:textId="756D7E7F" w:rsidR="00644CCC" w:rsidRDefault="006926E5" w:rsidP="006926E5">
      <w:pPr>
        <w:pStyle w:val="CaptionforFigurePlatesUMP"/>
      </w:pPr>
      <w:bookmarkStart w:id="31" w:name="_Toc155213358"/>
      <w:r>
        <w:t xml:space="preserve">Figure </w:t>
      </w:r>
      <w:r w:rsidR="00CF39BC">
        <w:fldChar w:fldCharType="begin"/>
      </w:r>
      <w:r w:rsidR="00CF39BC">
        <w:instrText xml:space="preserve"> STYLEREF 1 \s </w:instrText>
      </w:r>
      <w:r w:rsidR="00CF39BC">
        <w:fldChar w:fldCharType="separate"/>
      </w:r>
      <w:r w:rsidR="004867DF">
        <w:rPr>
          <w:cs/>
        </w:rPr>
        <w:t>‎</w:t>
      </w:r>
      <w:r w:rsidR="004867DF">
        <w:t>2</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6</w:t>
      </w:r>
      <w:r w:rsidR="00CF39BC">
        <w:fldChar w:fldCharType="end"/>
      </w:r>
      <w:r>
        <w:rPr>
          <w:lang w:val="en-US"/>
        </w:rPr>
        <w:tab/>
      </w:r>
      <w:r w:rsidRPr="00FD2582">
        <w:rPr>
          <w:lang w:val="en-US"/>
        </w:rPr>
        <w:t>Mosahseh forums</w:t>
      </w:r>
      <w:bookmarkEnd w:id="31"/>
    </w:p>
    <w:p w14:paraId="2FA2E0A7" w14:textId="0820F577" w:rsidR="00275B39" w:rsidRPr="00275B39" w:rsidRDefault="00275B39" w:rsidP="00275B39">
      <w:pPr>
        <w:pStyle w:val="SoureforFigureUMP"/>
        <w:spacing w:after="360"/>
      </w:pPr>
      <w:r>
        <w:t xml:space="preserve">Source: </w:t>
      </w:r>
      <w:sdt>
        <w:sdtPr>
          <w:tag w:val="MENDELEY_CITATION_v3_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"/>
          <w:id w:val="-454940893"/>
          <w:placeholder>
            <w:docPart w:val="DefaultPlaceholder_-1854013440"/>
          </w:placeholder>
        </w:sdtPr>
        <w:sdtContent>
          <w:r w:rsidR="004762F2">
            <w:rPr>
              <w:rFonts w:eastAsia="Times New Roman"/>
            </w:rPr>
            <w:t>(</w:t>
          </w:r>
          <w:r w:rsidR="004762F2">
            <w:rPr>
              <w:rFonts w:eastAsia="Times New Roman"/>
              <w:i/>
              <w:iCs/>
              <w:rtl/>
            </w:rPr>
            <w:t xml:space="preserve">مواعيد الجامعات </w:t>
          </w:r>
          <w:r w:rsidR="004762F2">
            <w:rPr>
              <w:rFonts w:eastAsia="Times New Roman"/>
              <w:i/>
              <w:iCs/>
            </w:rPr>
            <w:t xml:space="preserve">| </w:t>
          </w:r>
          <w:r w:rsidR="004762F2">
            <w:rPr>
              <w:rFonts w:eastAsia="Times New Roman"/>
              <w:i/>
              <w:iCs/>
              <w:rtl/>
            </w:rPr>
            <w:t>مصحصح للجامعات</w:t>
          </w:r>
          <w:r w:rsidR="004762F2">
            <w:rPr>
              <w:rFonts w:eastAsia="Times New Roman"/>
            </w:rPr>
            <w:t>, n.d.)</w:t>
          </w:r>
        </w:sdtContent>
      </w:sdt>
    </w:p>
    <w:p w14:paraId="2535AA51" w14:textId="7762F697" w:rsidR="00633FE9" w:rsidRDefault="001C3621" w:rsidP="003A6E94">
      <w:pPr>
        <w:pStyle w:val="UMPParagraph2"/>
      </w:pPr>
      <w:r w:rsidRPr="001C3621">
        <w:t>A website can be frustrating for users if it has complicated navigation. this is the primary disadvantage of this website</w:t>
      </w:r>
      <w:r>
        <w:t xml:space="preserve">. </w:t>
      </w:r>
      <w:r w:rsidRPr="001C3621">
        <w:t>It makes it tough for people to find what they need, leads to confusion with too many options, and can slow down the site, all of which can drive users away.</w:t>
      </w:r>
    </w:p>
    <w:p w14:paraId="57A2FECE" w14:textId="5CA6F67C" w:rsidR="006F053B" w:rsidRDefault="001C3621" w:rsidP="00C54FE1">
      <w:pPr>
        <w:pStyle w:val="UMPParagraph"/>
      </w:pPr>
      <w:r>
        <w:lastRenderedPageBreak/>
        <w:t>Mosahseh website is built on a foundation of two key elements. Python and JavaScript are the backbone of software tools, enabling it to create responsive and interactive web applications. Meanwhile, the PostgreSQL database provides a robust and efficient storage solution for managing and retrieving data.</w:t>
      </w:r>
    </w:p>
    <w:p w14:paraId="04D8070F" w14:textId="77777777" w:rsidR="00F2349A" w:rsidRPr="00F2349A" w:rsidRDefault="00F2349A" w:rsidP="00F2349A">
      <w:pPr>
        <w:pStyle w:val="Heading8"/>
        <w:rPr>
          <w:rFonts w:eastAsia="Times New Roman"/>
        </w:rPr>
      </w:pPr>
      <w:r w:rsidRPr="00F2349A">
        <w:rPr>
          <w:rFonts w:eastAsia="Times New Roman"/>
        </w:rPr>
        <w:t>Pqsa2</w:t>
      </w:r>
    </w:p>
    <w:p w14:paraId="2E1098F7" w14:textId="00E606FD" w:rsidR="003546AA" w:rsidRDefault="00F2349A" w:rsidP="00C54FE1">
      <w:pPr>
        <w:pStyle w:val="UMPParagraph"/>
      </w:pPr>
      <w:r>
        <w:t>P</w:t>
      </w:r>
      <w:r w:rsidRPr="008B7303">
        <w:t>qsa2</w:t>
      </w:r>
      <w:r w:rsidRPr="001178DD">
        <w:t>is a website that provides a variety of resources to help students with their university program selection and courses for some programs and calculator tools. The difference between this website and others is an AI chat tool.</w:t>
      </w:r>
      <w:r w:rsidR="001C3621">
        <w:t xml:space="preserve"> Figure </w:t>
      </w:r>
      <w:r w:rsidR="006926E5">
        <w:t>2</w:t>
      </w:r>
      <w:r w:rsidR="003546AA">
        <w:t>.7</w:t>
      </w:r>
      <w:r w:rsidR="001C3621">
        <w:t xml:space="preserve"> shows a picture inside the website.</w:t>
      </w:r>
    </w:p>
    <w:p w14:paraId="440B1AAC" w14:textId="77777777" w:rsidR="006926E5" w:rsidRDefault="003546AA" w:rsidP="00C54FE1">
      <w:pPr>
        <w:pStyle w:val="PictureLocationUMP"/>
      </w:pPr>
      <w:r>
        <w:drawing>
          <wp:inline distT="0" distB="0" distL="0" distR="0" wp14:anchorId="4FB0639D" wp14:editId="1D40C07E">
            <wp:extent cx="5385435" cy="2355850"/>
            <wp:effectExtent l="0" t="0" r="5715" b="6350"/>
            <wp:docPr id="156304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42238" name="Picture 15630422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85435" cy="2355850"/>
                    </a:xfrm>
                    <a:prstGeom prst="rect">
                      <a:avLst/>
                    </a:prstGeom>
                  </pic:spPr>
                </pic:pic>
              </a:graphicData>
            </a:graphic>
          </wp:inline>
        </w:drawing>
      </w:r>
    </w:p>
    <w:p w14:paraId="45142103" w14:textId="50F9F921" w:rsidR="003546AA" w:rsidRDefault="006926E5" w:rsidP="006926E5">
      <w:pPr>
        <w:pStyle w:val="CaptionforFigurePlatesUMP"/>
      </w:pPr>
      <w:bookmarkStart w:id="32" w:name="_Toc155213359"/>
      <w:r>
        <w:t xml:space="preserve">Figure </w:t>
      </w:r>
      <w:r w:rsidR="00CF39BC">
        <w:fldChar w:fldCharType="begin"/>
      </w:r>
      <w:r w:rsidR="00CF39BC">
        <w:instrText xml:space="preserve"> STYLEREF 1 \s </w:instrText>
      </w:r>
      <w:r w:rsidR="00CF39BC">
        <w:fldChar w:fldCharType="separate"/>
      </w:r>
      <w:r w:rsidR="004867DF">
        <w:rPr>
          <w:cs/>
        </w:rPr>
        <w:t>‎</w:t>
      </w:r>
      <w:r w:rsidR="004867DF">
        <w:t>2</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7</w:t>
      </w:r>
      <w:r w:rsidR="00CF39BC">
        <w:fldChar w:fldCharType="end"/>
      </w:r>
      <w:r>
        <w:rPr>
          <w:lang w:val="en-US"/>
        </w:rPr>
        <w:t xml:space="preserve"> </w:t>
      </w:r>
      <w:r>
        <w:rPr>
          <w:lang w:val="en-US"/>
        </w:rPr>
        <w:tab/>
      </w:r>
      <w:r w:rsidRPr="00DC208C">
        <w:rPr>
          <w:lang w:val="en-US"/>
        </w:rPr>
        <w:t>Main Pagr of Pqsa1 Website</w:t>
      </w:r>
      <w:bookmarkEnd w:id="32"/>
    </w:p>
    <w:p w14:paraId="05A531B9" w14:textId="3059B440" w:rsidR="006926E5" w:rsidRPr="006926E5" w:rsidRDefault="006926E5" w:rsidP="006926E5">
      <w:pPr>
        <w:pStyle w:val="SoureforFigureUMP"/>
        <w:spacing w:after="360"/>
      </w:pPr>
      <w:r>
        <w:t>Source:</w:t>
      </w:r>
      <w:r w:rsidR="00275B39">
        <w:t xml:space="preserve"> </w:t>
      </w:r>
      <w:sdt>
        <w:sdtPr>
          <w:tag w:val="MENDELEY_CITATION_v3_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"/>
          <w:id w:val="-601492969"/>
          <w:placeholder>
            <w:docPart w:val="DefaultPlaceholder_-1854013440"/>
          </w:placeholder>
        </w:sdtPr>
        <w:sdtContent>
          <w:r w:rsidR="004762F2">
            <w:rPr>
              <w:rFonts w:eastAsia="Times New Roman"/>
            </w:rPr>
            <w:t>(</w:t>
          </w:r>
          <w:r w:rsidR="004762F2">
            <w:rPr>
              <w:rFonts w:eastAsia="Times New Roman"/>
              <w:i/>
              <w:iCs/>
              <w:rtl/>
            </w:rPr>
            <w:t xml:space="preserve">مواعيد الجامعات </w:t>
          </w:r>
          <w:r w:rsidR="004762F2">
            <w:rPr>
              <w:rFonts w:eastAsia="Times New Roman"/>
              <w:i/>
              <w:iCs/>
            </w:rPr>
            <w:t xml:space="preserve">2023... </w:t>
          </w:r>
          <w:r w:rsidR="004762F2">
            <w:rPr>
              <w:rFonts w:eastAsia="Times New Roman"/>
              <w:i/>
              <w:iCs/>
              <w:rtl/>
            </w:rPr>
            <w:t>سلسلة فهد البابطين</w:t>
          </w:r>
          <w:r w:rsidR="004762F2">
            <w:rPr>
              <w:rFonts w:eastAsia="Times New Roman"/>
            </w:rPr>
            <w:t>, n.d.)</w:t>
          </w:r>
        </w:sdtContent>
      </w:sdt>
    </w:p>
    <w:p w14:paraId="6ED48DF9" w14:textId="2CEE17CF" w:rsidR="007B5087" w:rsidRDefault="001C3621" w:rsidP="00C54FE1">
      <w:pPr>
        <w:pStyle w:val="PictureLocationUMP"/>
      </w:pPr>
      <w:r>
        <w:t xml:space="preserve"> </w:t>
      </w:r>
    </w:p>
    <w:p w14:paraId="145AD769" w14:textId="3AE333F2" w:rsidR="007B5087" w:rsidRDefault="00F2349A" w:rsidP="00C54FE1">
      <w:pPr>
        <w:pStyle w:val="UMPParagraph"/>
        <w:rPr>
          <w:rFonts w:eastAsia="Times New Roman"/>
        </w:rPr>
      </w:pPr>
      <w:r>
        <w:t>P</w:t>
      </w:r>
      <w:r w:rsidRPr="008B7303">
        <w:t>qsa2</w:t>
      </w:r>
      <w:r>
        <w:t xml:space="preserve"> </w:t>
      </w:r>
      <w:r w:rsidRPr="001178DD">
        <w:t>has the most well-designed website and high quality of usability</w:t>
      </w:r>
      <w:r w:rsidR="007B5087">
        <w:t xml:space="preserve"> which is count as powerful strength. Moreover, the website </w:t>
      </w:r>
      <w:r w:rsidR="004B3C73">
        <w:t>provides</w:t>
      </w:r>
      <w:r w:rsidR="007B5087">
        <w:t xml:space="preserve"> AI chatting</w:t>
      </w:r>
      <w:r w:rsidR="007B5087">
        <w:rPr>
          <w:rFonts w:eastAsia="Times New Roman"/>
        </w:rPr>
        <w:t xml:space="preserve"> tool which other two websites do not have it which make it unique thing. </w:t>
      </w:r>
    </w:p>
    <w:p w14:paraId="6ECDB7F0" w14:textId="77777777" w:rsidR="006926E5" w:rsidRDefault="002B4706" w:rsidP="00C54FE1">
      <w:pPr>
        <w:pStyle w:val="PictureLocationUMP"/>
      </w:pPr>
      <w:r>
        <w:rPr>
          <w:rFonts w:eastAsia="Times New Roman"/>
        </w:rPr>
        <w:lastRenderedPageBreak/>
        <w:drawing>
          <wp:inline distT="0" distB="0" distL="0" distR="0" wp14:anchorId="243C541E" wp14:editId="4D2CCA59">
            <wp:extent cx="5385435" cy="1910080"/>
            <wp:effectExtent l="0" t="0" r="5715" b="0"/>
            <wp:docPr id="1682311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11088" name="Picture 16823110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5435" cy="1910080"/>
                    </a:xfrm>
                    <a:prstGeom prst="rect">
                      <a:avLst/>
                    </a:prstGeom>
                  </pic:spPr>
                </pic:pic>
              </a:graphicData>
            </a:graphic>
          </wp:inline>
        </w:drawing>
      </w:r>
    </w:p>
    <w:p w14:paraId="7653C60A" w14:textId="4E6F596D" w:rsidR="002B4706" w:rsidRDefault="006926E5" w:rsidP="006926E5">
      <w:pPr>
        <w:pStyle w:val="CaptionforFigurePlatesUMP"/>
      </w:pPr>
      <w:bookmarkStart w:id="33" w:name="_Toc155213360"/>
      <w:r>
        <w:t xml:space="preserve">Figure </w:t>
      </w:r>
      <w:r w:rsidR="00CF39BC">
        <w:fldChar w:fldCharType="begin"/>
      </w:r>
      <w:r w:rsidR="00CF39BC">
        <w:instrText xml:space="preserve"> STYLEREF 1 \s </w:instrText>
      </w:r>
      <w:r w:rsidR="00CF39BC">
        <w:fldChar w:fldCharType="separate"/>
      </w:r>
      <w:r w:rsidR="004867DF">
        <w:rPr>
          <w:cs/>
        </w:rPr>
        <w:t>‎</w:t>
      </w:r>
      <w:r w:rsidR="004867DF">
        <w:t>2</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8</w:t>
      </w:r>
      <w:r w:rsidR="00CF39BC">
        <w:fldChar w:fldCharType="end"/>
      </w:r>
      <w:r>
        <w:rPr>
          <w:lang w:val="en-US"/>
        </w:rPr>
        <w:t xml:space="preserve"> </w:t>
      </w:r>
      <w:r>
        <w:rPr>
          <w:lang w:val="en-US"/>
        </w:rPr>
        <w:tab/>
      </w:r>
      <w:r w:rsidRPr="000569B0">
        <w:rPr>
          <w:lang w:val="en-US"/>
        </w:rPr>
        <w:t>AI chat bot feature</w:t>
      </w:r>
      <w:bookmarkEnd w:id="33"/>
    </w:p>
    <w:p w14:paraId="1DADD5A0" w14:textId="2F725666" w:rsidR="006926E5" w:rsidRPr="006926E5" w:rsidRDefault="006926E5" w:rsidP="006926E5">
      <w:pPr>
        <w:pStyle w:val="SoureforFigureUMP"/>
        <w:spacing w:after="360"/>
      </w:pPr>
      <w:r>
        <w:t xml:space="preserve">Source: </w:t>
      </w:r>
      <w:sdt>
        <w:sdtPr>
          <w:tag w:val="MENDELEY_CITATION_v3_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"/>
          <w:id w:val="1016963303"/>
          <w:placeholder>
            <w:docPart w:val="DefaultPlaceholder_-1854013440"/>
          </w:placeholder>
        </w:sdtPr>
        <w:sdtContent>
          <w:r w:rsidR="004762F2">
            <w:rPr>
              <w:rFonts w:eastAsia="Times New Roman"/>
            </w:rPr>
            <w:t>(</w:t>
          </w:r>
          <w:r w:rsidR="004762F2">
            <w:rPr>
              <w:rFonts w:eastAsia="Times New Roman"/>
              <w:i/>
              <w:iCs/>
              <w:rtl/>
            </w:rPr>
            <w:t xml:space="preserve">مواعيد الجامعات </w:t>
          </w:r>
          <w:r w:rsidR="004762F2">
            <w:rPr>
              <w:rFonts w:eastAsia="Times New Roman"/>
              <w:i/>
              <w:iCs/>
            </w:rPr>
            <w:t xml:space="preserve">2023... </w:t>
          </w:r>
          <w:r w:rsidR="004762F2">
            <w:rPr>
              <w:rFonts w:eastAsia="Times New Roman"/>
              <w:i/>
              <w:iCs/>
              <w:rtl/>
            </w:rPr>
            <w:t>سلسلة فهد البابطين</w:t>
          </w:r>
          <w:r w:rsidR="004762F2">
            <w:rPr>
              <w:rFonts w:eastAsia="Times New Roman"/>
            </w:rPr>
            <w:t>, n.d.)</w:t>
          </w:r>
        </w:sdtContent>
      </w:sdt>
    </w:p>
    <w:p w14:paraId="4CB54DA5" w14:textId="22EB6313" w:rsidR="004B3C73" w:rsidRDefault="004B3C73" w:rsidP="003A6E94">
      <w:pPr>
        <w:pStyle w:val="UMPParagraph2"/>
        <w:rPr>
          <w:rFonts w:eastAsia="Times New Roman"/>
        </w:rPr>
      </w:pPr>
      <w:r w:rsidRPr="004B3C73">
        <w:rPr>
          <w:rFonts w:eastAsia="Times New Roman"/>
        </w:rPr>
        <w:t>The website utilizes PHP and jQuery as essential software tools to enhance user interactivity and functionality.  In terms of database management, PostgreSQL is the chosen solution. It offers a secure and efficient data storage system, ensuring reliability and data security for the website.</w:t>
      </w:r>
    </w:p>
    <w:p w14:paraId="2C2CF15C" w14:textId="6B576F6F" w:rsidR="00F2349A" w:rsidRPr="007B5087" w:rsidRDefault="00F2349A" w:rsidP="004B7AD3">
      <w:pPr>
        <w:pStyle w:val="Heading2"/>
        <w:rPr>
          <w:rFonts w:eastAsiaTheme="minorEastAsia"/>
        </w:rPr>
      </w:pPr>
      <w:bookmarkStart w:id="34" w:name="_Toc155213274"/>
      <w:r w:rsidRPr="00201835">
        <w:t>LITERATURE REVIEW</w:t>
      </w:r>
      <w:bookmarkEnd w:id="34"/>
    </w:p>
    <w:p w14:paraId="7C3C15F7" w14:textId="7B217259" w:rsidR="00F2349A" w:rsidRDefault="00F2349A" w:rsidP="00C54FE1">
      <w:pPr>
        <w:pStyle w:val="UMPParagraph"/>
      </w:pPr>
      <w:r>
        <w:t xml:space="preserve">There are many types of </w:t>
      </w:r>
      <w:r w:rsidR="002B4706" w:rsidRPr="002B4706">
        <w:t>CollageEase</w:t>
      </w:r>
      <w:r>
        <w:t xml:space="preserve"> systems, and each system has its system flow. There are systems which similar to my project: for example, Mosahseh, Sajjel, Pqsa2. In this chapter we have choose three system to compared with each other, These systems names:</w:t>
      </w:r>
    </w:p>
    <w:p w14:paraId="28239A25" w14:textId="77777777" w:rsidR="00F2349A" w:rsidRPr="00F2349A" w:rsidRDefault="00F2349A" w:rsidP="00F2349A">
      <w:pPr>
        <w:pStyle w:val="Heading8"/>
      </w:pPr>
      <w:r w:rsidRPr="00F2349A">
        <w:t>Mosahseh website.</w:t>
      </w:r>
    </w:p>
    <w:p w14:paraId="78DD4931" w14:textId="77777777" w:rsidR="00F2349A" w:rsidRPr="00F2349A" w:rsidRDefault="00F2349A" w:rsidP="00F2349A">
      <w:pPr>
        <w:pStyle w:val="Heading8"/>
      </w:pPr>
      <w:r w:rsidRPr="00F2349A">
        <w:t>Sajjel website.</w:t>
      </w:r>
    </w:p>
    <w:p w14:paraId="5C4DCF24" w14:textId="77777777" w:rsidR="00F2349A" w:rsidRDefault="00F2349A" w:rsidP="00F2349A">
      <w:pPr>
        <w:pStyle w:val="Heading8"/>
      </w:pPr>
      <w:r w:rsidRPr="00F2349A">
        <w:t>Pqsa2 website.</w:t>
      </w:r>
    </w:p>
    <w:p w14:paraId="0F35ED8C" w14:textId="77777777" w:rsidR="004B3C73" w:rsidRDefault="004B3C73" w:rsidP="004B3C73">
      <w:pPr>
        <w:pStyle w:val="Heading8"/>
        <w:ind w:firstLine="0"/>
      </w:pPr>
    </w:p>
    <w:p w14:paraId="40A1A912" w14:textId="1C55741E" w:rsidR="004B3C73" w:rsidRDefault="004B3C73" w:rsidP="000C4D86">
      <w:pPr>
        <w:pStyle w:val="CaptionforTableUMP"/>
      </w:pPr>
      <w:bookmarkStart w:id="35" w:name="_Toc155213320"/>
      <w:r>
        <w:t xml:space="preserve">Table </w:t>
      </w:r>
      <w:r w:rsidR="002C25F6">
        <w:fldChar w:fldCharType="begin"/>
      </w:r>
      <w:r w:rsidR="002C25F6">
        <w:instrText xml:space="preserve"> STYLEREF 1 \s </w:instrText>
      </w:r>
      <w:r w:rsidR="002C25F6">
        <w:fldChar w:fldCharType="separate"/>
      </w:r>
      <w:r w:rsidR="002C25F6">
        <w:rPr>
          <w:cs/>
        </w:rPr>
        <w:t>‎</w:t>
      </w:r>
      <w:r w:rsidR="002C25F6">
        <w:t>2</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w:t>
      </w:r>
      <w:r w:rsidR="002C25F6">
        <w:fldChar w:fldCharType="end"/>
      </w:r>
      <w:r w:rsidR="006926E5">
        <w:tab/>
      </w:r>
      <w:r w:rsidRPr="002B0FB4">
        <w:t>LITERATURE REVIE</w:t>
      </w:r>
      <w:r>
        <w:t>W</w:t>
      </w:r>
      <w:bookmarkEnd w:id="35"/>
    </w:p>
    <w:tbl>
      <w:tblPr>
        <w:tblStyle w:val="PlainTable2"/>
        <w:tblW w:w="9209" w:type="dxa"/>
        <w:tblBorders>
          <w:top w:val="none" w:sz="0" w:space="0" w:color="auto"/>
          <w:bottom w:val="none" w:sz="0" w:space="0" w:color="auto"/>
        </w:tblBorders>
        <w:tblLook w:val="04A0" w:firstRow="1" w:lastRow="0" w:firstColumn="1" w:lastColumn="0" w:noHBand="0" w:noVBand="1"/>
      </w:tblPr>
      <w:tblGrid>
        <w:gridCol w:w="1803"/>
        <w:gridCol w:w="2587"/>
        <w:gridCol w:w="2409"/>
        <w:gridCol w:w="2410"/>
      </w:tblGrid>
      <w:tr w:rsidR="004B3C73" w:rsidRPr="001659E6" w14:paraId="4C7B82DC" w14:textId="77777777" w:rsidTr="00456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12" w:space="0" w:color="auto"/>
              <w:bottom w:val="single" w:sz="12" w:space="0" w:color="auto"/>
            </w:tcBorders>
          </w:tcPr>
          <w:p w14:paraId="3C11DC78" w14:textId="77777777" w:rsidR="004B3C73" w:rsidRPr="001659E6" w:rsidRDefault="004B3C73" w:rsidP="00F16C7E">
            <w:pPr>
              <w:pStyle w:val="Tableheader"/>
              <w:rPr>
                <w:sz w:val="20"/>
                <w:szCs w:val="20"/>
              </w:rPr>
            </w:pPr>
            <w:r w:rsidRPr="001659E6">
              <w:rPr>
                <w:sz w:val="20"/>
                <w:szCs w:val="20"/>
              </w:rPr>
              <w:t>Attributes</w:t>
            </w:r>
          </w:p>
        </w:tc>
        <w:tc>
          <w:tcPr>
            <w:tcW w:w="2587" w:type="dxa"/>
            <w:tcBorders>
              <w:top w:val="single" w:sz="12" w:space="0" w:color="auto"/>
              <w:bottom w:val="single" w:sz="12" w:space="0" w:color="auto"/>
            </w:tcBorders>
          </w:tcPr>
          <w:p w14:paraId="1443BE83" w14:textId="77777777" w:rsidR="004B3C73" w:rsidRPr="001659E6" w:rsidRDefault="004B3C73" w:rsidP="00F16C7E">
            <w:pPr>
              <w:pStyle w:val="Tableheader"/>
              <w:cnfStyle w:val="100000000000" w:firstRow="1" w:lastRow="0" w:firstColumn="0" w:lastColumn="0" w:oddVBand="0" w:evenVBand="0" w:oddHBand="0" w:evenHBand="0" w:firstRowFirstColumn="0" w:firstRowLastColumn="0" w:lastRowFirstColumn="0" w:lastRowLastColumn="0"/>
              <w:rPr>
                <w:sz w:val="20"/>
                <w:szCs w:val="20"/>
              </w:rPr>
            </w:pPr>
            <w:r w:rsidRPr="001659E6">
              <w:rPr>
                <w:sz w:val="20"/>
                <w:szCs w:val="20"/>
              </w:rPr>
              <w:t>Mosahseh website</w:t>
            </w:r>
          </w:p>
        </w:tc>
        <w:tc>
          <w:tcPr>
            <w:tcW w:w="2409" w:type="dxa"/>
            <w:tcBorders>
              <w:top w:val="single" w:sz="12" w:space="0" w:color="auto"/>
              <w:bottom w:val="single" w:sz="12" w:space="0" w:color="auto"/>
            </w:tcBorders>
          </w:tcPr>
          <w:p w14:paraId="05F0760B" w14:textId="77777777" w:rsidR="004B3C73" w:rsidRPr="001659E6" w:rsidRDefault="004B3C73" w:rsidP="00F16C7E">
            <w:pPr>
              <w:pStyle w:val="Tableheader"/>
              <w:cnfStyle w:val="100000000000" w:firstRow="1" w:lastRow="0" w:firstColumn="0" w:lastColumn="0" w:oddVBand="0" w:evenVBand="0" w:oddHBand="0" w:evenHBand="0" w:firstRowFirstColumn="0" w:firstRowLastColumn="0" w:lastRowFirstColumn="0" w:lastRowLastColumn="0"/>
              <w:rPr>
                <w:sz w:val="20"/>
                <w:szCs w:val="20"/>
              </w:rPr>
            </w:pPr>
            <w:r w:rsidRPr="001659E6">
              <w:rPr>
                <w:sz w:val="20"/>
                <w:szCs w:val="20"/>
              </w:rPr>
              <w:t>Sajjel website</w:t>
            </w:r>
          </w:p>
        </w:tc>
        <w:tc>
          <w:tcPr>
            <w:tcW w:w="2410" w:type="dxa"/>
            <w:tcBorders>
              <w:top w:val="single" w:sz="12" w:space="0" w:color="auto"/>
              <w:bottom w:val="single" w:sz="12" w:space="0" w:color="auto"/>
            </w:tcBorders>
          </w:tcPr>
          <w:p w14:paraId="74ED3E4A" w14:textId="77777777" w:rsidR="004B3C73" w:rsidRPr="001659E6" w:rsidRDefault="004B3C73" w:rsidP="00F16C7E">
            <w:pPr>
              <w:pStyle w:val="Tableheader"/>
              <w:cnfStyle w:val="100000000000" w:firstRow="1" w:lastRow="0" w:firstColumn="0" w:lastColumn="0" w:oddVBand="0" w:evenVBand="0" w:oddHBand="0" w:evenHBand="0" w:firstRowFirstColumn="0" w:firstRowLastColumn="0" w:lastRowFirstColumn="0" w:lastRowLastColumn="0"/>
              <w:rPr>
                <w:sz w:val="20"/>
                <w:szCs w:val="20"/>
              </w:rPr>
            </w:pPr>
            <w:r w:rsidRPr="001659E6">
              <w:rPr>
                <w:sz w:val="20"/>
                <w:szCs w:val="20"/>
              </w:rPr>
              <w:t>Pqsa2 website</w:t>
            </w:r>
          </w:p>
        </w:tc>
      </w:tr>
      <w:tr w:rsidR="004B3C73" w:rsidRPr="001659E6" w14:paraId="3D6F448A" w14:textId="77777777" w:rsidTr="00456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12" w:space="0" w:color="auto"/>
              <w:bottom w:val="none" w:sz="0" w:space="0" w:color="auto"/>
            </w:tcBorders>
          </w:tcPr>
          <w:p w14:paraId="39581401" w14:textId="77777777" w:rsidR="004B3C73" w:rsidRPr="001659E6" w:rsidRDefault="004B3C73" w:rsidP="00F16C7E">
            <w:pPr>
              <w:pStyle w:val="Tableheader"/>
              <w:rPr>
                <w:sz w:val="20"/>
                <w:szCs w:val="20"/>
              </w:rPr>
            </w:pPr>
            <w:r w:rsidRPr="001659E6">
              <w:rPr>
                <w:sz w:val="20"/>
                <w:szCs w:val="20"/>
              </w:rPr>
              <w:t>Description</w:t>
            </w:r>
          </w:p>
        </w:tc>
        <w:tc>
          <w:tcPr>
            <w:tcW w:w="2587" w:type="dxa"/>
            <w:tcBorders>
              <w:top w:val="single" w:sz="12" w:space="0" w:color="auto"/>
              <w:bottom w:val="none" w:sz="0" w:space="0" w:color="auto"/>
            </w:tcBorders>
          </w:tcPr>
          <w:p w14:paraId="03043B4A"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 xml:space="preserve">Mosahseh is a website platform. University Corrector is a service and search engine for university information, and registration dates to </w:t>
            </w:r>
            <w:r w:rsidRPr="001659E6">
              <w:lastRenderedPageBreak/>
              <w:t>help students not to miss any registration date at any university or study program.</w:t>
            </w:r>
          </w:p>
        </w:tc>
        <w:tc>
          <w:tcPr>
            <w:tcW w:w="2409" w:type="dxa"/>
            <w:tcBorders>
              <w:top w:val="single" w:sz="12" w:space="0" w:color="auto"/>
              <w:bottom w:val="none" w:sz="0" w:space="0" w:color="auto"/>
            </w:tcBorders>
          </w:tcPr>
          <w:p w14:paraId="7E9944B6"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lastRenderedPageBreak/>
              <w:t>Sajjel is a website platform. It focuses on Registration dates at public and private universities.</w:t>
            </w:r>
          </w:p>
        </w:tc>
        <w:tc>
          <w:tcPr>
            <w:tcW w:w="2410" w:type="dxa"/>
            <w:tcBorders>
              <w:top w:val="single" w:sz="12" w:space="0" w:color="auto"/>
              <w:bottom w:val="none" w:sz="0" w:space="0" w:color="auto"/>
            </w:tcBorders>
          </w:tcPr>
          <w:p w14:paraId="58EDFF7D" w14:textId="6A4CDA07" w:rsidR="004B3C73" w:rsidRPr="001659E6" w:rsidRDefault="00F6343C" w:rsidP="00011ADA">
            <w:pPr>
              <w:pStyle w:val="CaptionforTableUMP"/>
              <w:cnfStyle w:val="000000100000" w:firstRow="0" w:lastRow="0" w:firstColumn="0" w:lastColumn="0" w:oddVBand="0" w:evenVBand="0" w:oddHBand="1" w:evenHBand="0" w:firstRowFirstColumn="0" w:firstRowLastColumn="0" w:lastRowFirstColumn="0" w:lastRowLastColumn="0"/>
            </w:pPr>
            <w:r>
              <w:t xml:space="preserve">It is a wesbite for students to register by data in both public and non-public univeristies beside </w:t>
            </w:r>
            <w:r>
              <w:lastRenderedPageBreak/>
              <w:t xml:space="preserve">diffrenet programs to subscipe. </w:t>
            </w:r>
          </w:p>
        </w:tc>
      </w:tr>
      <w:tr w:rsidR="004B3C73" w:rsidRPr="001659E6" w14:paraId="17E025BA" w14:textId="77777777" w:rsidTr="00456709">
        <w:tc>
          <w:tcPr>
            <w:cnfStyle w:val="001000000000" w:firstRow="0" w:lastRow="0" w:firstColumn="1" w:lastColumn="0" w:oddVBand="0" w:evenVBand="0" w:oddHBand="0" w:evenHBand="0" w:firstRowFirstColumn="0" w:firstRowLastColumn="0" w:lastRowFirstColumn="0" w:lastRowLastColumn="0"/>
            <w:tcW w:w="1803" w:type="dxa"/>
          </w:tcPr>
          <w:p w14:paraId="70A52BB6" w14:textId="19A071CB" w:rsidR="004B3C73" w:rsidRPr="001659E6" w:rsidRDefault="004B3C73" w:rsidP="00F16C7E">
            <w:pPr>
              <w:pStyle w:val="Tableheader"/>
              <w:rPr>
                <w:sz w:val="20"/>
                <w:szCs w:val="20"/>
              </w:rPr>
            </w:pPr>
            <w:r w:rsidRPr="001659E6">
              <w:rPr>
                <w:sz w:val="20"/>
                <w:szCs w:val="20"/>
              </w:rPr>
              <w:lastRenderedPageBreak/>
              <w:t>Features</w:t>
            </w:r>
            <w:r w:rsidR="001304CA">
              <w:rPr>
                <w:sz w:val="20"/>
                <w:szCs w:val="20"/>
              </w:rPr>
              <w:t xml:space="preserve"> of each website </w:t>
            </w:r>
          </w:p>
        </w:tc>
        <w:tc>
          <w:tcPr>
            <w:tcW w:w="2587" w:type="dxa"/>
          </w:tcPr>
          <w:p w14:paraId="0B8ACD32"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1. Search Part: This is a search function that allows users to look for specific information or content within the system.</w:t>
            </w:r>
          </w:p>
          <w:p w14:paraId="66EEB62D"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rPr>
                <w:rtl/>
              </w:rPr>
            </w:pPr>
          </w:p>
          <w:p w14:paraId="6ECFD355"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2. High Different Resources: These are a wide variety of learning materials, which can include textbooks, articles, and other educational content.</w:t>
            </w:r>
          </w:p>
          <w:p w14:paraId="35EB4ECD"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rPr>
                <w:rtl/>
              </w:rPr>
            </w:pPr>
          </w:p>
          <w:p w14:paraId="1F3AF01B"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3. GPA/CGPA Calculator: This is a tool that helps students calculate their Grade Point Average (GPA) and Grade Point Average (CGPA) based on the grading system used by a specific university.</w:t>
            </w:r>
          </w:p>
          <w:p w14:paraId="331A0949"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rPr>
                <w:rtl/>
              </w:rPr>
            </w:pPr>
          </w:p>
          <w:p w14:paraId="08E30852"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4. Education News: This section provides the latest news and updates related to universities and the education system in Saudi Arabia. It keeps users informed about recent events, and changes in the education sector.</w:t>
            </w:r>
          </w:p>
        </w:tc>
        <w:tc>
          <w:tcPr>
            <w:tcW w:w="2409" w:type="dxa"/>
          </w:tcPr>
          <w:p w14:paraId="08C2DA41"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1. Service Reminds Me: This feature sends you email reminders when the registration begins and closes by notifying you through email messages.</w:t>
            </w:r>
          </w:p>
          <w:p w14:paraId="363BA663"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rPr>
                <w:rtl/>
              </w:rPr>
            </w:pPr>
          </w:p>
          <w:p w14:paraId="296AF557"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2. GPA and CGPA calculator: An online tool that helps students determine their Grade Point Average (GPA) and Grade Point Average (CGPA).</w:t>
            </w:r>
          </w:p>
          <w:p w14:paraId="0752C820"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rPr>
                <w:rtl/>
              </w:rPr>
            </w:pPr>
          </w:p>
          <w:p w14:paraId="0DD42BF9"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3. Advertise with Us: This is an invitation for businesses or individuals to promote their products, services, or messages through advertising on a platform, website, or media outlet. It offers a channel for reaching a broader audience.</w:t>
            </w:r>
          </w:p>
          <w:p w14:paraId="1FA7B9B7"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rPr>
                <w:rtl/>
              </w:rPr>
            </w:pPr>
          </w:p>
          <w:p w14:paraId="008C552F"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4. Q&amp;A: A platform or section where users can see the most common question that has been asked.</w:t>
            </w:r>
          </w:p>
        </w:tc>
        <w:tc>
          <w:tcPr>
            <w:tcW w:w="2410" w:type="dxa"/>
          </w:tcPr>
          <w:p w14:paraId="22ACAC4A" w14:textId="28121EAB" w:rsidR="004B3C73" w:rsidRPr="001659E6" w:rsidRDefault="00F6343C" w:rsidP="00011ADA">
            <w:pPr>
              <w:pStyle w:val="CaptionforTableUMP"/>
              <w:cnfStyle w:val="000000000000" w:firstRow="0" w:lastRow="0" w:firstColumn="0" w:lastColumn="0" w:oddVBand="0" w:evenVBand="0" w:oddHBand="0" w:evenHBand="0" w:firstRowFirstColumn="0" w:firstRowLastColumn="0" w:lastRowFirstColumn="0" w:lastRowLastColumn="0"/>
            </w:pPr>
            <w:r>
              <w:t xml:space="preserve">1. </w:t>
            </w:r>
            <w:r w:rsidR="004B3C73" w:rsidRPr="001659E6">
              <w:t>AI chat: A computer-based system that engages in text-based conversations with users.</w:t>
            </w:r>
          </w:p>
          <w:p w14:paraId="555A5FE9"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rPr>
                <w:rtl/>
              </w:rPr>
            </w:pPr>
          </w:p>
          <w:p w14:paraId="071E4880" w14:textId="424CC677" w:rsidR="004B3C73" w:rsidRPr="001659E6" w:rsidRDefault="00F6343C" w:rsidP="00011ADA">
            <w:pPr>
              <w:pStyle w:val="CaptionforTableUMP"/>
              <w:cnfStyle w:val="000000000000" w:firstRow="0" w:lastRow="0" w:firstColumn="0" w:lastColumn="0" w:oddVBand="0" w:evenVBand="0" w:oddHBand="0" w:evenHBand="0" w:firstRowFirstColumn="0" w:firstRowLastColumn="0" w:lastRowFirstColumn="0" w:lastRowLastColumn="0"/>
            </w:pPr>
            <w:r>
              <w:t xml:space="preserve">2. </w:t>
            </w:r>
            <w:r w:rsidR="004B3C73" w:rsidRPr="001659E6">
              <w:t>Course programs: Structured sets of educational classes to teach specific subjects or skills on payment.</w:t>
            </w:r>
          </w:p>
          <w:p w14:paraId="2FD00003"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rPr>
                <w:rtl/>
              </w:rPr>
            </w:pPr>
          </w:p>
          <w:p w14:paraId="599D3EB1" w14:textId="5F6C22E5" w:rsidR="004B3C73" w:rsidRPr="001659E6" w:rsidRDefault="00F6343C" w:rsidP="00011ADA">
            <w:pPr>
              <w:pStyle w:val="CaptionforTableUMP"/>
              <w:cnfStyle w:val="000000000000" w:firstRow="0" w:lastRow="0" w:firstColumn="0" w:lastColumn="0" w:oddVBand="0" w:evenVBand="0" w:oddHBand="0" w:evenHBand="0" w:firstRowFirstColumn="0" w:firstRowLastColumn="0" w:lastRowFirstColumn="0" w:lastRowLastColumn="0"/>
            </w:pPr>
            <w:r>
              <w:t xml:space="preserve">3. </w:t>
            </w:r>
            <w:r w:rsidR="004B3C73" w:rsidRPr="001659E6">
              <w:t>High different resources: A wide range of varied university, programs and courses are available.</w:t>
            </w:r>
          </w:p>
          <w:p w14:paraId="007AF0B5"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rPr>
                <w:rtl/>
              </w:rPr>
            </w:pPr>
          </w:p>
          <w:p w14:paraId="07711285" w14:textId="4B88F410" w:rsidR="004B3C73" w:rsidRPr="001659E6" w:rsidRDefault="00F6343C" w:rsidP="00F6343C">
            <w:pPr>
              <w:pStyle w:val="CaptionforTableUMP"/>
              <w:cnfStyle w:val="000000000000" w:firstRow="0" w:lastRow="0" w:firstColumn="0" w:lastColumn="0" w:oddVBand="0" w:evenVBand="0" w:oddHBand="0" w:evenHBand="0" w:firstRowFirstColumn="0" w:firstRowLastColumn="0" w:lastRowFirstColumn="0" w:lastRowLastColumn="0"/>
            </w:pPr>
            <w:r>
              <w:t>4.</w:t>
            </w:r>
            <w:r w:rsidR="004B3C73" w:rsidRPr="001659E6">
              <w:t xml:space="preserve">GPA and CGPA calculator: An online tool that helps students determine their Grade Point Average (GPA) and Grade Point Average (CGPA). </w:t>
            </w:r>
          </w:p>
        </w:tc>
      </w:tr>
      <w:tr w:rsidR="004B3C73" w:rsidRPr="001659E6" w14:paraId="4B2F5B15" w14:textId="77777777" w:rsidTr="00456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none" w:sz="0" w:space="0" w:color="auto"/>
              <w:bottom w:val="none" w:sz="0" w:space="0" w:color="auto"/>
            </w:tcBorders>
          </w:tcPr>
          <w:p w14:paraId="0D141266" w14:textId="77777777" w:rsidR="004B3C73" w:rsidRPr="001659E6" w:rsidRDefault="004B3C73" w:rsidP="00F16C7E">
            <w:pPr>
              <w:pStyle w:val="Tableheader"/>
              <w:rPr>
                <w:sz w:val="20"/>
                <w:szCs w:val="20"/>
              </w:rPr>
            </w:pPr>
            <w:r w:rsidRPr="001659E6">
              <w:rPr>
                <w:sz w:val="20"/>
                <w:szCs w:val="20"/>
              </w:rPr>
              <w:lastRenderedPageBreak/>
              <w:t>Strength</w:t>
            </w:r>
          </w:p>
        </w:tc>
        <w:tc>
          <w:tcPr>
            <w:tcW w:w="2587" w:type="dxa"/>
            <w:tcBorders>
              <w:top w:val="none" w:sz="0" w:space="0" w:color="auto"/>
              <w:bottom w:val="none" w:sz="0" w:space="0" w:color="auto"/>
            </w:tcBorders>
          </w:tcPr>
          <w:p w14:paraId="56128944"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1. High performance.</w:t>
            </w:r>
          </w:p>
          <w:p w14:paraId="2028CC5C"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2. Secured.</w:t>
            </w:r>
          </w:p>
          <w:p w14:paraId="5834AEB3"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3. Fast Loading Speed</w:t>
            </w:r>
          </w:p>
          <w:p w14:paraId="781EFB97"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4.Regular Updates</w:t>
            </w:r>
          </w:p>
          <w:p w14:paraId="57A6C5A4"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5. Secured.</w:t>
            </w:r>
          </w:p>
          <w:p w14:paraId="33F91319"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 xml:space="preserve">  </w:t>
            </w:r>
          </w:p>
        </w:tc>
        <w:tc>
          <w:tcPr>
            <w:tcW w:w="2409" w:type="dxa"/>
            <w:tcBorders>
              <w:top w:val="none" w:sz="0" w:space="0" w:color="auto"/>
              <w:bottom w:val="none" w:sz="0" w:space="0" w:color="auto"/>
            </w:tcBorders>
          </w:tcPr>
          <w:p w14:paraId="755E7CD9"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1. High performance.</w:t>
            </w:r>
          </w:p>
          <w:p w14:paraId="44E877B5"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2. Secured.</w:t>
            </w:r>
          </w:p>
          <w:p w14:paraId="254543BB"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3. User-Friendly Navigation</w:t>
            </w:r>
          </w:p>
          <w:p w14:paraId="6D4422C4"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4. Responsive Design</w:t>
            </w:r>
          </w:p>
          <w:p w14:paraId="69F69E21"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5. Secured.</w:t>
            </w:r>
          </w:p>
          <w:p w14:paraId="351D4B9B"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 xml:space="preserve">  </w:t>
            </w:r>
          </w:p>
        </w:tc>
        <w:tc>
          <w:tcPr>
            <w:tcW w:w="2410" w:type="dxa"/>
            <w:tcBorders>
              <w:top w:val="none" w:sz="0" w:space="0" w:color="auto"/>
              <w:bottom w:val="none" w:sz="0" w:space="0" w:color="auto"/>
            </w:tcBorders>
          </w:tcPr>
          <w:p w14:paraId="3FEA3733"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1. Secured.</w:t>
            </w:r>
          </w:p>
          <w:p w14:paraId="17547AB8"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 xml:space="preserve">2. well desired </w:t>
            </w:r>
          </w:p>
          <w:p w14:paraId="1EF49A7F"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3. User-Friendly Navigation</w:t>
            </w:r>
          </w:p>
          <w:p w14:paraId="28D7AFB6"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4. Responsive Design</w:t>
            </w:r>
          </w:p>
          <w:p w14:paraId="757CAE15"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p>
        </w:tc>
      </w:tr>
      <w:tr w:rsidR="004B3C73" w:rsidRPr="001659E6" w14:paraId="694FD168" w14:textId="77777777" w:rsidTr="00456709">
        <w:tc>
          <w:tcPr>
            <w:cnfStyle w:val="001000000000" w:firstRow="0" w:lastRow="0" w:firstColumn="1" w:lastColumn="0" w:oddVBand="0" w:evenVBand="0" w:oddHBand="0" w:evenHBand="0" w:firstRowFirstColumn="0" w:firstRowLastColumn="0" w:lastRowFirstColumn="0" w:lastRowLastColumn="0"/>
            <w:tcW w:w="1803" w:type="dxa"/>
          </w:tcPr>
          <w:p w14:paraId="72C60D6B" w14:textId="77777777" w:rsidR="004B3C73" w:rsidRPr="001659E6" w:rsidRDefault="004B3C73" w:rsidP="00F16C7E">
            <w:pPr>
              <w:pStyle w:val="Tableheader"/>
              <w:rPr>
                <w:sz w:val="20"/>
                <w:szCs w:val="20"/>
              </w:rPr>
            </w:pPr>
            <w:r w:rsidRPr="001659E6">
              <w:rPr>
                <w:sz w:val="20"/>
                <w:szCs w:val="20"/>
              </w:rPr>
              <w:t>Weakness</w:t>
            </w:r>
          </w:p>
        </w:tc>
        <w:tc>
          <w:tcPr>
            <w:tcW w:w="2587" w:type="dxa"/>
          </w:tcPr>
          <w:p w14:paraId="32FDA514"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1. User-Friendly Navigation</w:t>
            </w:r>
          </w:p>
          <w:p w14:paraId="47B2B6A0"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p>
        </w:tc>
        <w:tc>
          <w:tcPr>
            <w:tcW w:w="2409" w:type="dxa"/>
          </w:tcPr>
          <w:p w14:paraId="2E14E11B"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Outdated Content</w:t>
            </w:r>
          </w:p>
        </w:tc>
        <w:tc>
          <w:tcPr>
            <w:tcW w:w="2410" w:type="dxa"/>
          </w:tcPr>
          <w:p w14:paraId="720C9F7F"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1. High performance.</w:t>
            </w:r>
          </w:p>
        </w:tc>
      </w:tr>
      <w:tr w:rsidR="004B3C73" w:rsidRPr="001659E6" w14:paraId="20487018" w14:textId="77777777" w:rsidTr="00456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none" w:sz="0" w:space="0" w:color="auto"/>
              <w:bottom w:val="none" w:sz="0" w:space="0" w:color="auto"/>
            </w:tcBorders>
          </w:tcPr>
          <w:p w14:paraId="36216FCE" w14:textId="77777777" w:rsidR="004B3C73" w:rsidRPr="001659E6" w:rsidRDefault="004B3C73" w:rsidP="00F16C7E">
            <w:pPr>
              <w:pStyle w:val="Tableheader"/>
              <w:rPr>
                <w:sz w:val="20"/>
                <w:szCs w:val="20"/>
              </w:rPr>
            </w:pPr>
            <w:r w:rsidRPr="001659E6">
              <w:rPr>
                <w:sz w:val="20"/>
                <w:szCs w:val="20"/>
              </w:rPr>
              <w:t>Advantages</w:t>
            </w:r>
          </w:p>
        </w:tc>
        <w:tc>
          <w:tcPr>
            <w:tcW w:w="2587" w:type="dxa"/>
            <w:tcBorders>
              <w:top w:val="none" w:sz="0" w:space="0" w:color="auto"/>
              <w:bottom w:val="none" w:sz="0" w:space="0" w:color="auto"/>
            </w:tcBorders>
          </w:tcPr>
          <w:p w14:paraId="3BCAF054"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Fast login due to high performance.</w:t>
            </w:r>
          </w:p>
          <w:p w14:paraId="73728CB8"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Support languages.</w:t>
            </w:r>
          </w:p>
          <w:p w14:paraId="0C8D769E"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Provide question and answer chatting.</w:t>
            </w:r>
          </w:p>
          <w:p w14:paraId="2A0C43F9"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 xml:space="preserve">Reliable </w:t>
            </w:r>
          </w:p>
        </w:tc>
        <w:tc>
          <w:tcPr>
            <w:tcW w:w="2409" w:type="dxa"/>
            <w:tcBorders>
              <w:top w:val="none" w:sz="0" w:space="0" w:color="auto"/>
              <w:bottom w:val="none" w:sz="0" w:space="0" w:color="auto"/>
            </w:tcBorders>
          </w:tcPr>
          <w:p w14:paraId="33986041"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Support languages.</w:t>
            </w:r>
          </w:p>
          <w:p w14:paraId="77B16B50"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 xml:space="preserve">Reliable </w:t>
            </w:r>
          </w:p>
        </w:tc>
        <w:tc>
          <w:tcPr>
            <w:tcW w:w="2410" w:type="dxa"/>
            <w:tcBorders>
              <w:top w:val="none" w:sz="0" w:space="0" w:color="auto"/>
              <w:bottom w:val="none" w:sz="0" w:space="0" w:color="auto"/>
            </w:tcBorders>
          </w:tcPr>
          <w:p w14:paraId="6C6EC3C3"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Fast login options with google.</w:t>
            </w:r>
          </w:p>
          <w:p w14:paraId="7058F8A9"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Provide AI chatting.</w:t>
            </w:r>
          </w:p>
        </w:tc>
      </w:tr>
      <w:tr w:rsidR="004B3C73" w:rsidRPr="001659E6" w14:paraId="69027367" w14:textId="77777777" w:rsidTr="00456709">
        <w:tc>
          <w:tcPr>
            <w:cnfStyle w:val="001000000000" w:firstRow="0" w:lastRow="0" w:firstColumn="1" w:lastColumn="0" w:oddVBand="0" w:evenVBand="0" w:oddHBand="0" w:evenHBand="0" w:firstRowFirstColumn="0" w:firstRowLastColumn="0" w:lastRowFirstColumn="0" w:lastRowLastColumn="0"/>
            <w:tcW w:w="1803" w:type="dxa"/>
          </w:tcPr>
          <w:p w14:paraId="16011692" w14:textId="460CD460" w:rsidR="004B3C73" w:rsidRPr="001659E6" w:rsidRDefault="004B3C73" w:rsidP="00F16C7E">
            <w:pPr>
              <w:pStyle w:val="Tableheader"/>
              <w:rPr>
                <w:sz w:val="20"/>
                <w:szCs w:val="20"/>
              </w:rPr>
            </w:pPr>
          </w:p>
        </w:tc>
        <w:tc>
          <w:tcPr>
            <w:tcW w:w="2587" w:type="dxa"/>
          </w:tcPr>
          <w:p w14:paraId="42CBAE50"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p>
        </w:tc>
        <w:tc>
          <w:tcPr>
            <w:tcW w:w="2409" w:type="dxa"/>
          </w:tcPr>
          <w:p w14:paraId="1AEB13A6"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p>
        </w:tc>
        <w:tc>
          <w:tcPr>
            <w:tcW w:w="2410" w:type="dxa"/>
          </w:tcPr>
          <w:p w14:paraId="475D7FF3"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p>
        </w:tc>
      </w:tr>
      <w:tr w:rsidR="004B3C73" w:rsidRPr="001659E6" w14:paraId="6E36506F" w14:textId="77777777" w:rsidTr="00456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none" w:sz="0" w:space="0" w:color="auto"/>
              <w:bottom w:val="none" w:sz="0" w:space="0" w:color="auto"/>
            </w:tcBorders>
          </w:tcPr>
          <w:p w14:paraId="1E12265D" w14:textId="77777777" w:rsidR="004B3C73" w:rsidRPr="001659E6" w:rsidRDefault="004B3C73" w:rsidP="00F16C7E">
            <w:pPr>
              <w:pStyle w:val="Tableheader"/>
              <w:rPr>
                <w:sz w:val="20"/>
                <w:szCs w:val="20"/>
              </w:rPr>
            </w:pPr>
            <w:r w:rsidRPr="001659E6">
              <w:rPr>
                <w:sz w:val="20"/>
                <w:szCs w:val="20"/>
              </w:rPr>
              <w:t>Software used</w:t>
            </w:r>
          </w:p>
        </w:tc>
        <w:tc>
          <w:tcPr>
            <w:tcW w:w="2587" w:type="dxa"/>
            <w:tcBorders>
              <w:top w:val="none" w:sz="0" w:space="0" w:color="auto"/>
              <w:bottom w:val="none" w:sz="0" w:space="0" w:color="auto"/>
            </w:tcBorders>
          </w:tcPr>
          <w:p w14:paraId="39567F7F"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Python, JavaScript</w:t>
            </w:r>
          </w:p>
        </w:tc>
        <w:tc>
          <w:tcPr>
            <w:tcW w:w="2409" w:type="dxa"/>
            <w:tcBorders>
              <w:top w:val="none" w:sz="0" w:space="0" w:color="auto"/>
              <w:bottom w:val="none" w:sz="0" w:space="0" w:color="auto"/>
            </w:tcBorders>
          </w:tcPr>
          <w:p w14:paraId="46661071"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PHP, Laravel</w:t>
            </w:r>
          </w:p>
        </w:tc>
        <w:tc>
          <w:tcPr>
            <w:tcW w:w="2410" w:type="dxa"/>
            <w:tcBorders>
              <w:top w:val="none" w:sz="0" w:space="0" w:color="auto"/>
              <w:bottom w:val="none" w:sz="0" w:space="0" w:color="auto"/>
            </w:tcBorders>
          </w:tcPr>
          <w:p w14:paraId="549188B4" w14:textId="77777777" w:rsidR="004B3C73" w:rsidRPr="001659E6" w:rsidRDefault="004B3C73" w:rsidP="00011ADA">
            <w:pPr>
              <w:pStyle w:val="CaptionforTableUMP"/>
              <w:cnfStyle w:val="000000100000" w:firstRow="0" w:lastRow="0" w:firstColumn="0" w:lastColumn="0" w:oddVBand="0" w:evenVBand="0" w:oddHBand="1" w:evenHBand="0" w:firstRowFirstColumn="0" w:firstRowLastColumn="0" w:lastRowFirstColumn="0" w:lastRowLastColumn="0"/>
            </w:pPr>
            <w:r w:rsidRPr="001659E6">
              <w:t>PHP, jQuery</w:t>
            </w:r>
          </w:p>
        </w:tc>
      </w:tr>
      <w:tr w:rsidR="004B3C73" w:rsidRPr="001659E6" w14:paraId="0282655B" w14:textId="77777777" w:rsidTr="00456709">
        <w:tc>
          <w:tcPr>
            <w:cnfStyle w:val="001000000000" w:firstRow="0" w:lastRow="0" w:firstColumn="1" w:lastColumn="0" w:oddVBand="0" w:evenVBand="0" w:oddHBand="0" w:evenHBand="0" w:firstRowFirstColumn="0" w:firstRowLastColumn="0" w:lastRowFirstColumn="0" w:lastRowLastColumn="0"/>
            <w:tcW w:w="1803" w:type="dxa"/>
            <w:tcBorders>
              <w:bottom w:val="single" w:sz="12" w:space="0" w:color="auto"/>
            </w:tcBorders>
          </w:tcPr>
          <w:p w14:paraId="34B89382" w14:textId="77777777" w:rsidR="004B3C73" w:rsidRPr="001659E6" w:rsidRDefault="004B3C73" w:rsidP="00F16C7E">
            <w:pPr>
              <w:pStyle w:val="Tableheader"/>
              <w:rPr>
                <w:sz w:val="20"/>
                <w:szCs w:val="20"/>
              </w:rPr>
            </w:pPr>
            <w:r w:rsidRPr="001659E6">
              <w:rPr>
                <w:sz w:val="20"/>
                <w:szCs w:val="20"/>
              </w:rPr>
              <w:t>Database tool</w:t>
            </w:r>
          </w:p>
        </w:tc>
        <w:tc>
          <w:tcPr>
            <w:tcW w:w="2587" w:type="dxa"/>
            <w:tcBorders>
              <w:bottom w:val="single" w:sz="12" w:space="0" w:color="auto"/>
            </w:tcBorders>
          </w:tcPr>
          <w:p w14:paraId="27FFAC55"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PostgreSQL</w:t>
            </w:r>
          </w:p>
        </w:tc>
        <w:tc>
          <w:tcPr>
            <w:tcW w:w="2409" w:type="dxa"/>
            <w:tcBorders>
              <w:bottom w:val="single" w:sz="12" w:space="0" w:color="auto"/>
            </w:tcBorders>
          </w:tcPr>
          <w:p w14:paraId="16830502"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SQL for Database.</w:t>
            </w:r>
          </w:p>
        </w:tc>
        <w:tc>
          <w:tcPr>
            <w:tcW w:w="2410" w:type="dxa"/>
            <w:tcBorders>
              <w:bottom w:val="single" w:sz="12" w:space="0" w:color="auto"/>
            </w:tcBorders>
          </w:tcPr>
          <w:p w14:paraId="3B63E62F" w14:textId="77777777" w:rsidR="004B3C73" w:rsidRPr="001659E6" w:rsidRDefault="004B3C73" w:rsidP="00011ADA">
            <w:pPr>
              <w:pStyle w:val="CaptionforTableUMP"/>
              <w:cnfStyle w:val="000000000000" w:firstRow="0" w:lastRow="0" w:firstColumn="0" w:lastColumn="0" w:oddVBand="0" w:evenVBand="0" w:oddHBand="0" w:evenHBand="0" w:firstRowFirstColumn="0" w:firstRowLastColumn="0" w:lastRowFirstColumn="0" w:lastRowLastColumn="0"/>
            </w:pPr>
            <w:r w:rsidRPr="001659E6">
              <w:t>PostgreSQL</w:t>
            </w:r>
          </w:p>
        </w:tc>
      </w:tr>
    </w:tbl>
    <w:p w14:paraId="5F6063A2" w14:textId="0D1E3A48" w:rsidR="00487A2B" w:rsidRDefault="00487A2B" w:rsidP="00C54FE1">
      <w:pPr>
        <w:pStyle w:val="UMPParagraph"/>
      </w:pPr>
    </w:p>
    <w:p w14:paraId="3DC2427F" w14:textId="77777777" w:rsidR="004C730C" w:rsidRDefault="004C730C" w:rsidP="00C54FE1">
      <w:pPr>
        <w:pStyle w:val="UMPParagraph"/>
      </w:pPr>
    </w:p>
    <w:p w14:paraId="56BD7F61" w14:textId="77777777" w:rsidR="004C730C" w:rsidRDefault="004C730C" w:rsidP="00C54FE1">
      <w:pPr>
        <w:pStyle w:val="UMPParagraph"/>
      </w:pPr>
    </w:p>
    <w:p w14:paraId="6327D983" w14:textId="77777777" w:rsidR="00011ADA" w:rsidRDefault="00011ADA" w:rsidP="00C54FE1">
      <w:pPr>
        <w:pStyle w:val="UMPParagraph"/>
      </w:pPr>
    </w:p>
    <w:p w14:paraId="777BDD2B" w14:textId="77777777" w:rsidR="00011ADA" w:rsidRDefault="00011ADA" w:rsidP="00C54FE1">
      <w:pPr>
        <w:pStyle w:val="UMPParagraph"/>
      </w:pPr>
    </w:p>
    <w:p w14:paraId="799160A4" w14:textId="77777777" w:rsidR="00011ADA" w:rsidRDefault="00011ADA" w:rsidP="00C54FE1">
      <w:pPr>
        <w:pStyle w:val="UMPParagraph"/>
      </w:pPr>
    </w:p>
    <w:p w14:paraId="4A5CBB1D" w14:textId="77777777" w:rsidR="004C730C" w:rsidRDefault="004C730C" w:rsidP="00C54FE1">
      <w:pPr>
        <w:pStyle w:val="UMPParagraph"/>
      </w:pPr>
    </w:p>
    <w:p w14:paraId="5CFA4228" w14:textId="328D3270" w:rsidR="004C730C" w:rsidRDefault="004C730C" w:rsidP="004C730C">
      <w:pPr>
        <w:pStyle w:val="Heading2"/>
      </w:pPr>
      <w:bookmarkStart w:id="36" w:name="_Toc155213275"/>
      <w:r>
        <w:lastRenderedPageBreak/>
        <w:t>Mind map</w:t>
      </w:r>
      <w:bookmarkEnd w:id="36"/>
    </w:p>
    <w:p w14:paraId="437A1935" w14:textId="77777777" w:rsidR="004C730C" w:rsidRDefault="004C730C" w:rsidP="00C54FE1">
      <w:pPr>
        <w:pStyle w:val="UMPParagraph"/>
      </w:pPr>
    </w:p>
    <w:p w14:paraId="3F37216C" w14:textId="77777777" w:rsidR="004C730C" w:rsidRDefault="004C730C" w:rsidP="004C730C">
      <w:pPr>
        <w:pStyle w:val="CaptionforFigurePlatesUMP"/>
      </w:pPr>
      <w:r>
        <w:drawing>
          <wp:inline distT="0" distB="0" distL="0" distR="0" wp14:anchorId="2BE5BD30" wp14:editId="2B2B3F8F">
            <wp:extent cx="5385435" cy="2141351"/>
            <wp:effectExtent l="0" t="0" r="0" b="0"/>
            <wp:docPr id="725084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4316"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385435" cy="2141351"/>
                    </a:xfrm>
                    <a:prstGeom prst="rect">
                      <a:avLst/>
                    </a:prstGeom>
                    <a:noFill/>
                    <a:ln>
                      <a:noFill/>
                    </a:ln>
                  </pic:spPr>
                </pic:pic>
              </a:graphicData>
            </a:graphic>
          </wp:inline>
        </w:drawing>
      </w:r>
    </w:p>
    <w:p w14:paraId="4D693205" w14:textId="45BB8E20" w:rsidR="004C730C" w:rsidRDefault="004C730C" w:rsidP="004C730C">
      <w:pPr>
        <w:pStyle w:val="CaptionforFigurePlatesUMP"/>
      </w:pPr>
      <w:bookmarkStart w:id="37" w:name="_Toc155213361"/>
      <w:r>
        <w:t xml:space="preserve">Figure </w:t>
      </w:r>
      <w:r w:rsidR="00CF39BC">
        <w:fldChar w:fldCharType="begin"/>
      </w:r>
      <w:r w:rsidR="00CF39BC">
        <w:instrText xml:space="preserve"> STYLEREF 1 \s </w:instrText>
      </w:r>
      <w:r w:rsidR="00CF39BC">
        <w:fldChar w:fldCharType="separate"/>
      </w:r>
      <w:r w:rsidR="004867DF">
        <w:rPr>
          <w:cs/>
        </w:rPr>
        <w:t>‎</w:t>
      </w:r>
      <w:r w:rsidR="004867DF">
        <w:t>2</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9</w:t>
      </w:r>
      <w:r w:rsidR="00CF39BC">
        <w:fldChar w:fldCharType="end"/>
      </w:r>
      <w:r>
        <w:rPr>
          <w:lang w:val="en-US"/>
        </w:rPr>
        <w:tab/>
        <w:t>Mind map</w:t>
      </w:r>
      <w:bookmarkEnd w:id="37"/>
    </w:p>
    <w:p w14:paraId="2FB40C39" w14:textId="77777777" w:rsidR="004C730C" w:rsidRDefault="004C730C" w:rsidP="00C54FE1">
      <w:pPr>
        <w:pStyle w:val="UMPParagraph"/>
      </w:pPr>
    </w:p>
    <w:p w14:paraId="718308DA" w14:textId="77777777" w:rsidR="004C730C" w:rsidRDefault="004C730C" w:rsidP="00C54FE1">
      <w:pPr>
        <w:pStyle w:val="UMPParagraph"/>
      </w:pPr>
    </w:p>
    <w:p w14:paraId="1412C215" w14:textId="77777777" w:rsidR="004C730C" w:rsidRDefault="004C730C" w:rsidP="00C54FE1">
      <w:pPr>
        <w:pStyle w:val="UMPParagraph"/>
      </w:pPr>
    </w:p>
    <w:p w14:paraId="248F9DE3" w14:textId="77777777" w:rsidR="004C730C" w:rsidRDefault="004C730C" w:rsidP="00C54FE1">
      <w:pPr>
        <w:pStyle w:val="UMPParagraph"/>
      </w:pPr>
    </w:p>
    <w:p w14:paraId="57D08CFA" w14:textId="77777777" w:rsidR="004C730C" w:rsidRDefault="004C730C" w:rsidP="00C54FE1">
      <w:pPr>
        <w:pStyle w:val="UMPParagraph"/>
      </w:pPr>
    </w:p>
    <w:p w14:paraId="7C21F4B0" w14:textId="77777777" w:rsidR="00011ADA" w:rsidRDefault="00011ADA" w:rsidP="00C54FE1">
      <w:pPr>
        <w:pStyle w:val="UMPParagraph"/>
      </w:pPr>
    </w:p>
    <w:p w14:paraId="51926AA3" w14:textId="77777777" w:rsidR="004C730C" w:rsidRPr="004C730C" w:rsidRDefault="004C730C" w:rsidP="00C54FE1">
      <w:pPr>
        <w:pStyle w:val="UMPParagraph"/>
      </w:pPr>
    </w:p>
    <w:p w14:paraId="727A55D6" w14:textId="77777777" w:rsidR="00986F92" w:rsidRDefault="0052147A" w:rsidP="00AD1C5E">
      <w:pPr>
        <w:pStyle w:val="Heading1"/>
      </w:pPr>
      <w:r>
        <w:lastRenderedPageBreak/>
        <w:br/>
      </w:r>
      <w:r>
        <w:br/>
      </w:r>
      <w:r>
        <w:br/>
      </w:r>
      <w:bookmarkStart w:id="38" w:name="_Toc155213276"/>
      <w:r>
        <w:t>METHODOLOGY</w:t>
      </w:r>
      <w:bookmarkEnd w:id="38"/>
    </w:p>
    <w:p w14:paraId="5A3BF1BF" w14:textId="1151FE4A" w:rsidR="003A3F5D" w:rsidRDefault="007B6821" w:rsidP="004B7AD3">
      <w:pPr>
        <w:pStyle w:val="Heading2"/>
      </w:pPr>
      <w:bookmarkStart w:id="39" w:name="_Toc155213277"/>
      <w:r>
        <w:t xml:space="preserve">3.1 </w:t>
      </w:r>
      <w:r w:rsidR="0052147A">
        <w:t>Introduction</w:t>
      </w:r>
      <w:bookmarkEnd w:id="39"/>
    </w:p>
    <w:p w14:paraId="55AF0D9D" w14:textId="39E53B67" w:rsidR="00612467" w:rsidRPr="00612467" w:rsidRDefault="00612467" w:rsidP="00C54FE1">
      <w:pPr>
        <w:pStyle w:val="UMPParagraph"/>
      </w:pPr>
      <w:r>
        <w:t>To further advance this method, I have found a suitable technique to be used</w:t>
      </w:r>
      <w:r>
        <w:rPr>
          <w:spacing w:val="1"/>
        </w:rPr>
        <w:t xml:space="preserve"> </w:t>
      </w:r>
      <w:r>
        <w:t>for the implementation of CollageEase. In this chapter we will discuss the structure of system. At the end of this chapter, the followings will be accomplished in detail.</w:t>
      </w:r>
    </w:p>
    <w:p w14:paraId="5F8C7089" w14:textId="29C6138F" w:rsidR="00612467" w:rsidRDefault="00612467" w:rsidP="000C4D86">
      <w:pPr>
        <w:pStyle w:val="UMPParagraph"/>
        <w:numPr>
          <w:ilvl w:val="6"/>
          <w:numId w:val="1"/>
        </w:numPr>
      </w:pPr>
      <w:r>
        <w:t xml:space="preserve">Software Development Life Cycle (SDLC). </w:t>
      </w:r>
    </w:p>
    <w:p w14:paraId="4E2724AC" w14:textId="77777777" w:rsidR="00612467" w:rsidRDefault="00612467" w:rsidP="000C4D86">
      <w:pPr>
        <w:pStyle w:val="UMPParagraph"/>
        <w:numPr>
          <w:ilvl w:val="6"/>
          <w:numId w:val="1"/>
        </w:numPr>
      </w:pPr>
      <w:r>
        <w:t xml:space="preserve">Requirements details </w:t>
      </w:r>
    </w:p>
    <w:p w14:paraId="637A9B90" w14:textId="4EB6B299" w:rsidR="00612467" w:rsidRDefault="00612467" w:rsidP="000C4D86">
      <w:pPr>
        <w:pStyle w:val="UMPParagraph"/>
        <w:numPr>
          <w:ilvl w:val="6"/>
          <w:numId w:val="1"/>
        </w:numPr>
      </w:pPr>
      <w:r>
        <w:t xml:space="preserve">All related diagrams such as context diagram, use case, use case description, and sequence diagram. </w:t>
      </w:r>
    </w:p>
    <w:p w14:paraId="22715E56" w14:textId="4702E58E" w:rsidR="00612467" w:rsidRDefault="00612467" w:rsidP="000C4D86">
      <w:pPr>
        <w:pStyle w:val="UMPParagraph"/>
        <w:numPr>
          <w:ilvl w:val="6"/>
          <w:numId w:val="1"/>
        </w:numPr>
      </w:pPr>
      <w:r>
        <w:t xml:space="preserve">Description of how the data will be designed using ERD, and database dictionary. </w:t>
      </w:r>
    </w:p>
    <w:p w14:paraId="59BD7A44" w14:textId="7C21D969" w:rsidR="00612467" w:rsidRDefault="00612467" w:rsidP="000C4D86">
      <w:pPr>
        <w:pStyle w:val="UMPParagraph"/>
        <w:numPr>
          <w:ilvl w:val="6"/>
          <w:numId w:val="1"/>
        </w:numPr>
      </w:pPr>
      <w:r>
        <w:t xml:space="preserve">Designing the prototype. </w:t>
      </w:r>
    </w:p>
    <w:p w14:paraId="4025EBE3" w14:textId="399E9D56" w:rsidR="00612467" w:rsidRDefault="00612467" w:rsidP="000C4D86">
      <w:pPr>
        <w:pStyle w:val="UMPParagraph"/>
        <w:numPr>
          <w:ilvl w:val="6"/>
          <w:numId w:val="1"/>
        </w:numPr>
      </w:pPr>
      <w:r>
        <w:t xml:space="preserve">Describing testing plan and how it will be conducted. </w:t>
      </w:r>
    </w:p>
    <w:p w14:paraId="48B601BB" w14:textId="1506C064" w:rsidR="003A3F5D" w:rsidRPr="003A3F5D" w:rsidRDefault="00612467" w:rsidP="000C4D86">
      <w:pPr>
        <w:pStyle w:val="UMPParagraph"/>
        <w:numPr>
          <w:ilvl w:val="6"/>
          <w:numId w:val="1"/>
        </w:numPr>
      </w:pPr>
      <w:r>
        <w:t>Potential use of the proposed solution</w:t>
      </w:r>
    </w:p>
    <w:p w14:paraId="79A10A00" w14:textId="77777777" w:rsidR="003A3F5D" w:rsidRDefault="003A3F5D" w:rsidP="00C54FE1">
      <w:pPr>
        <w:pStyle w:val="UMPParagraph"/>
      </w:pPr>
    </w:p>
    <w:p w14:paraId="0B9C49CD" w14:textId="77777777" w:rsidR="00F3683A" w:rsidRDefault="00F3683A" w:rsidP="00C54FE1">
      <w:pPr>
        <w:pStyle w:val="UMPParagraph"/>
      </w:pPr>
    </w:p>
    <w:p w14:paraId="313AC343" w14:textId="77777777" w:rsidR="00E32D3C" w:rsidRDefault="00E32D3C" w:rsidP="00C54FE1">
      <w:pPr>
        <w:pStyle w:val="UMPParagraph"/>
      </w:pPr>
    </w:p>
    <w:p w14:paraId="5DEF2A09" w14:textId="77777777" w:rsidR="00E32D3C" w:rsidRDefault="00E32D3C" w:rsidP="00C54FE1">
      <w:pPr>
        <w:pStyle w:val="UMPParagraph"/>
      </w:pPr>
    </w:p>
    <w:p w14:paraId="7B6EAA2D" w14:textId="77777777" w:rsidR="00E32D3C" w:rsidRDefault="00E32D3C" w:rsidP="00C54FE1">
      <w:pPr>
        <w:pStyle w:val="UMPParagraph"/>
      </w:pPr>
    </w:p>
    <w:p w14:paraId="6B9FFB93" w14:textId="77777777" w:rsidR="00E32D3C" w:rsidRDefault="00E32D3C" w:rsidP="00C54FE1">
      <w:pPr>
        <w:pStyle w:val="UMPParagraph"/>
      </w:pPr>
    </w:p>
    <w:p w14:paraId="0C94F1DE" w14:textId="77777777" w:rsidR="00E32D3C" w:rsidRDefault="00E32D3C" w:rsidP="00C54FE1">
      <w:pPr>
        <w:pStyle w:val="UMPParagraph"/>
      </w:pPr>
    </w:p>
    <w:p w14:paraId="75D45284" w14:textId="18541A00" w:rsidR="00F3683A" w:rsidRDefault="00240E15" w:rsidP="004B7AD3">
      <w:pPr>
        <w:pStyle w:val="Heading2"/>
      </w:pPr>
      <w:bookmarkStart w:id="40" w:name="_Toc155213278"/>
      <w:r>
        <w:t xml:space="preserve">3.2 </w:t>
      </w:r>
      <w:r w:rsidR="00F3683A">
        <w:t>PROJECT MANAGEMENT FRAMEWORK</w:t>
      </w:r>
      <w:bookmarkEnd w:id="40"/>
    </w:p>
    <w:p w14:paraId="50DBAB6B" w14:textId="076B2669" w:rsidR="00447818" w:rsidRDefault="00447818" w:rsidP="00C54FE1">
      <w:pPr>
        <w:pStyle w:val="UMPParagraph"/>
      </w:pPr>
      <w:r>
        <w:t>In this subtopic the methodology that will be used for my system. After few discussions about which methodology we will choose, these three methodologies are suggested to be used.</w:t>
      </w:r>
    </w:p>
    <w:p w14:paraId="72F53D78" w14:textId="2D2931A9" w:rsidR="00447818" w:rsidRDefault="00447818" w:rsidP="00447818">
      <w:pPr>
        <w:pStyle w:val="Heading8"/>
      </w:pPr>
      <w:r>
        <w:t>Agile methodology.</w:t>
      </w:r>
    </w:p>
    <w:p w14:paraId="79300E79" w14:textId="0A9DB49E" w:rsidR="00447818" w:rsidRDefault="00447818" w:rsidP="0069755B">
      <w:pPr>
        <w:pStyle w:val="Heading8"/>
      </w:pPr>
      <w:r w:rsidRPr="00447818">
        <w:t>Content management system (CMS)</w:t>
      </w:r>
      <w:r>
        <w:t>.</w:t>
      </w:r>
    </w:p>
    <w:p w14:paraId="3EC7BAC1" w14:textId="77777777" w:rsidR="00E32D3C" w:rsidRDefault="00E32D3C" w:rsidP="00E32D3C">
      <w:pPr>
        <w:pStyle w:val="Heading8"/>
      </w:pPr>
      <w:r w:rsidRPr="00E32D3C">
        <w:t>Rapid Application Development (RAD)</w:t>
      </w:r>
    </w:p>
    <w:p w14:paraId="47DEFE5A" w14:textId="38FF8CC2" w:rsidR="00717176" w:rsidRDefault="00717176" w:rsidP="003A6E94">
      <w:pPr>
        <w:pStyle w:val="UMPParagraph2"/>
      </w:pPr>
      <w:r w:rsidRPr="00717176">
        <w:t xml:space="preserve">The best methodology process for you would be Agile. Agile is a software development methodology that is based on the following principles: </w:t>
      </w:r>
    </w:p>
    <w:p w14:paraId="22B73794" w14:textId="77777777" w:rsidR="00717176" w:rsidRPr="00717176" w:rsidRDefault="00717176" w:rsidP="00717176">
      <w:pPr>
        <w:pStyle w:val="Heading9"/>
        <w:rPr>
          <w:b w:val="0"/>
          <w:bCs w:val="0"/>
        </w:rPr>
      </w:pPr>
      <w:r w:rsidRPr="00717176">
        <w:rPr>
          <w:b w:val="0"/>
          <w:bCs w:val="0"/>
        </w:rPr>
        <w:t>Individuals and interactions over processes and tools.</w:t>
      </w:r>
    </w:p>
    <w:p w14:paraId="6291A55D" w14:textId="77777777" w:rsidR="00717176" w:rsidRPr="00717176" w:rsidRDefault="00717176" w:rsidP="00717176">
      <w:pPr>
        <w:pStyle w:val="Heading9"/>
        <w:rPr>
          <w:b w:val="0"/>
          <w:bCs w:val="0"/>
        </w:rPr>
      </w:pPr>
      <w:r w:rsidRPr="00717176">
        <w:rPr>
          <w:b w:val="0"/>
          <w:bCs w:val="0"/>
        </w:rPr>
        <w:t>Working software over comprehensive documentation.</w:t>
      </w:r>
    </w:p>
    <w:p w14:paraId="76323513" w14:textId="77777777" w:rsidR="00717176" w:rsidRPr="00717176" w:rsidRDefault="00717176" w:rsidP="00717176">
      <w:pPr>
        <w:pStyle w:val="Heading9"/>
        <w:rPr>
          <w:b w:val="0"/>
          <w:bCs w:val="0"/>
        </w:rPr>
      </w:pPr>
      <w:r w:rsidRPr="00717176">
        <w:rPr>
          <w:b w:val="0"/>
          <w:bCs w:val="0"/>
        </w:rPr>
        <w:t>Customer collaboration over contract negotiation.</w:t>
      </w:r>
    </w:p>
    <w:p w14:paraId="563D4B76" w14:textId="3B599191" w:rsidR="00717176" w:rsidRDefault="00717176" w:rsidP="00717176">
      <w:pPr>
        <w:pStyle w:val="Heading9"/>
        <w:rPr>
          <w:b w:val="0"/>
          <w:bCs w:val="0"/>
        </w:rPr>
      </w:pPr>
      <w:r w:rsidRPr="00717176">
        <w:rPr>
          <w:b w:val="0"/>
          <w:bCs w:val="0"/>
        </w:rPr>
        <w:t>Responding to change over following a plan.</w:t>
      </w:r>
    </w:p>
    <w:p w14:paraId="3D823459" w14:textId="77777777" w:rsidR="00717176" w:rsidRDefault="00717176" w:rsidP="00717176"/>
    <w:p w14:paraId="35BC462E" w14:textId="7F826547" w:rsidR="0069755B" w:rsidRPr="00717176" w:rsidRDefault="00717176" w:rsidP="00C54FE1">
      <w:pPr>
        <w:pStyle w:val="UMPParagraph"/>
      </w:pPr>
      <w:r w:rsidRPr="00717176">
        <w:t>These principles make Agile a good choice for projects that have complex or changing requirements, or that need to be completed quickly. Agile also involves users in the development process, which helps to ensure that the website meets their needs.</w:t>
      </w:r>
    </w:p>
    <w:p w14:paraId="77966292" w14:textId="77777777" w:rsidR="00E32D3C" w:rsidRDefault="00447818" w:rsidP="004B7AD3">
      <w:pPr>
        <w:pStyle w:val="Heading2"/>
      </w:pPr>
      <w:bookmarkStart w:id="41" w:name="_Toc155213279"/>
      <w:r>
        <w:t>Agile Methodology:</w:t>
      </w:r>
      <w:bookmarkEnd w:id="41"/>
    </w:p>
    <w:p w14:paraId="1978D6BF" w14:textId="398E2333" w:rsidR="00E32D3C" w:rsidRDefault="00E32D3C" w:rsidP="003A6E94">
      <w:pPr>
        <w:pStyle w:val="UMPParagraph2"/>
      </w:pPr>
      <w:r>
        <w:t>In selecting the Agile methodology for my Final Year Project, CollageEase, I am driven by the project's unique characteristics and the need for a flexible and collaborative approach. Agile principles resonate with the dynamic nature of my project, where adaptability, constant collaboration, and responsiveness are crucial.</w:t>
      </w:r>
    </w:p>
    <w:p w14:paraId="7C34D4B4" w14:textId="37E53D83" w:rsidR="00E32D3C" w:rsidRDefault="00E32D3C" w:rsidP="003A6E94">
      <w:pPr>
        <w:pStyle w:val="UMPParagraph2"/>
      </w:pPr>
      <w:r>
        <w:lastRenderedPageBreak/>
        <w:t>Firstly, prioritizing 'Individuals and Interactions over Processes and Tools' aligns perfectly with the diverse stakeholders involved</w:t>
      </w:r>
      <w:r w:rsidR="00647765">
        <w:t xml:space="preserve"> </w:t>
      </w:r>
      <w:r>
        <w:t>students, administrators, and staff. Effective communication and collaboration among team members are prioritized, ensuring that the development process is not only efficient but also responsive to the evolving needs of all users.</w:t>
      </w:r>
    </w:p>
    <w:p w14:paraId="178F798F" w14:textId="6D3495FE" w:rsidR="00E32D3C" w:rsidRDefault="00E32D3C" w:rsidP="003A6E94">
      <w:pPr>
        <w:pStyle w:val="UMPParagraph2"/>
      </w:pPr>
      <w:r>
        <w:t>Secondly, Working Software over Comprehensive Documentation emphasizes delivering a functional product efficiently. For CollageEase, this means focusing on developing a user-friendly website with core features before extensive documentation. This approach allows for quicker iterations and a more responsive development process.</w:t>
      </w:r>
    </w:p>
    <w:p w14:paraId="3E1B9A77" w14:textId="486D9413" w:rsidR="00E32D3C" w:rsidRDefault="00E32D3C" w:rsidP="003A6E94">
      <w:pPr>
        <w:pStyle w:val="UMPParagraph2"/>
      </w:pPr>
      <w:r>
        <w:t>The Customer Collaboration over Contract Negotiation principle underscores the importance of continuous customer involvement. In the context of CollageEase, this translates into engaging potential users early and consistently throughout development. This collaboration ensures the website closely aligns with user needs and expectations, resulting in a more user-centric final product.</w:t>
      </w:r>
    </w:p>
    <w:p w14:paraId="44018B57" w14:textId="7203E64F" w:rsidR="00E32D3C" w:rsidRDefault="00E32D3C" w:rsidP="003A6E94">
      <w:pPr>
        <w:pStyle w:val="UMPParagraph2"/>
      </w:pPr>
      <w:r>
        <w:t xml:space="preserve">Agile's commitment to </w:t>
      </w:r>
      <w:r w:rsidR="00647765">
        <w:t>'</w:t>
      </w:r>
      <w:r>
        <w:t>Responding to Change over Following a Plan' is particularly apt for my project, considering the ever-evolving landscape of higher education in Malaysia. This principle allows my team to adapt promptly to changes in requirements or emerging trends, ensuring CollageEase remains relevant and effective.</w:t>
      </w:r>
    </w:p>
    <w:p w14:paraId="4D6E9626" w14:textId="20783EE1" w:rsidR="00E32D3C" w:rsidRDefault="00E32D3C" w:rsidP="003A6E94">
      <w:pPr>
        <w:pStyle w:val="UMPParagraph2"/>
      </w:pPr>
      <w:r>
        <w:t>Furthermore, Agile's iterative and incremental development approach complements the phased nature of my project</w:t>
      </w:r>
      <w:r w:rsidR="00647765">
        <w:t xml:space="preserve"> </w:t>
      </w:r>
      <w:r>
        <w:t>conducting a literature review, data collection, website development, and testing. Each iteration allows for adjustments based on feedback and changing requirements.</w:t>
      </w:r>
    </w:p>
    <w:p w14:paraId="1E568F62" w14:textId="40110A51" w:rsidR="0069755B" w:rsidRDefault="00E32D3C" w:rsidP="003A6E94">
      <w:pPr>
        <w:pStyle w:val="UMPParagraph2"/>
      </w:pPr>
      <w:r>
        <w:t>Lastly, the regular reviews and retrospectives encouraged by Agile provide a mechanism for continuous improvement. These practices ensure that CollageEase remains aligned with user expectations, and my development team can refine strategies based on lessons learned.</w:t>
      </w:r>
    </w:p>
    <w:p w14:paraId="7E651D6D" w14:textId="77777777" w:rsidR="00647765" w:rsidRPr="00647765" w:rsidRDefault="00647765" w:rsidP="00C54FE1">
      <w:pPr>
        <w:pStyle w:val="UMPParagraph"/>
      </w:pPr>
    </w:p>
    <w:p w14:paraId="66127EA3" w14:textId="34277617" w:rsidR="0069755B" w:rsidRDefault="000A25A5" w:rsidP="00250015">
      <w:pPr>
        <w:pStyle w:val="Heading3"/>
      </w:pPr>
      <w:bookmarkStart w:id="42" w:name="_Toc155213280"/>
      <w:r>
        <w:lastRenderedPageBreak/>
        <w:t xml:space="preserve">3.2.1 </w:t>
      </w:r>
      <w:r w:rsidR="0069755B" w:rsidRPr="00717176">
        <w:t>Here are some of the challenges of using Agile methodology:</w:t>
      </w:r>
      <w:bookmarkEnd w:id="42"/>
    </w:p>
    <w:p w14:paraId="6988EAF9" w14:textId="77777777" w:rsidR="00647765" w:rsidRDefault="0069755B" w:rsidP="000C4D86">
      <w:pPr>
        <w:pStyle w:val="Heading8"/>
        <w:numPr>
          <w:ilvl w:val="0"/>
          <w:numId w:val="5"/>
        </w:numPr>
        <w:rPr>
          <w:b w:val="0"/>
          <w:bCs w:val="0"/>
        </w:rPr>
      </w:pPr>
      <w:r w:rsidRPr="00647765">
        <w:t>Requires careful planning:</w:t>
      </w:r>
      <w:r w:rsidRPr="00647765">
        <w:rPr>
          <w:b w:val="0"/>
          <w:bCs w:val="0"/>
        </w:rPr>
        <w:t xml:space="preserve"> Agile requires careful planning upfront to ensure that the project is successful.</w:t>
      </w:r>
      <w:r w:rsidR="00647765">
        <w:rPr>
          <w:b w:val="0"/>
          <w:bCs w:val="0"/>
        </w:rPr>
        <w:t xml:space="preserve"> </w:t>
      </w:r>
    </w:p>
    <w:p w14:paraId="4EDF560C" w14:textId="3DF134F2" w:rsidR="0069755B" w:rsidRPr="00647765" w:rsidRDefault="0069755B" w:rsidP="000C4D86">
      <w:pPr>
        <w:pStyle w:val="Heading8"/>
        <w:numPr>
          <w:ilvl w:val="0"/>
          <w:numId w:val="5"/>
        </w:numPr>
        <w:rPr>
          <w:b w:val="0"/>
          <w:bCs w:val="0"/>
        </w:rPr>
      </w:pPr>
      <w:r w:rsidRPr="00647765">
        <w:t>Can be difficult to manage:</w:t>
      </w:r>
      <w:r w:rsidRPr="00647765">
        <w:rPr>
          <w:b w:val="0"/>
          <w:bCs w:val="0"/>
        </w:rPr>
        <w:t xml:space="preserve"> Agile can be more difficult to manage than traditional software development methodologies, as it requires more frequent communication and coordination between team members.</w:t>
      </w:r>
    </w:p>
    <w:p w14:paraId="2F302BF1" w14:textId="77777777" w:rsidR="0069755B" w:rsidRDefault="0069755B" w:rsidP="00C54FE1">
      <w:pPr>
        <w:pStyle w:val="UMPParagraph"/>
      </w:pPr>
    </w:p>
    <w:p w14:paraId="0CAEAB17" w14:textId="77777777" w:rsidR="00FD79AE" w:rsidRDefault="00024497" w:rsidP="00C54FE1">
      <w:pPr>
        <w:pStyle w:val="PictureLocationUMP"/>
      </w:pPr>
      <w:r>
        <w:drawing>
          <wp:inline distT="0" distB="0" distL="0" distR="0" wp14:anchorId="269BC2EA" wp14:editId="128164FF">
            <wp:extent cx="5385435" cy="2173808"/>
            <wp:effectExtent l="19050" t="19050" r="24765" b="17145"/>
            <wp:docPr id="206993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30590"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5435" cy="2173808"/>
                    </a:xfrm>
                    <a:prstGeom prst="rect">
                      <a:avLst/>
                    </a:prstGeom>
                    <a:ln>
                      <a:solidFill>
                        <a:schemeClr val="tx1"/>
                      </a:solidFill>
                    </a:ln>
                  </pic:spPr>
                </pic:pic>
              </a:graphicData>
            </a:graphic>
          </wp:inline>
        </w:drawing>
      </w:r>
    </w:p>
    <w:p w14:paraId="624C662A" w14:textId="354A8B55" w:rsidR="00024497" w:rsidRDefault="00FD79AE" w:rsidP="00FD79AE">
      <w:pPr>
        <w:pStyle w:val="CaptionforFigurePlatesUMP"/>
      </w:pPr>
      <w:bookmarkStart w:id="43" w:name="_Toc155213362"/>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w:t>
      </w:r>
      <w:r w:rsidR="00CF39BC">
        <w:fldChar w:fldCharType="end"/>
      </w:r>
      <w:r>
        <w:rPr>
          <w:lang w:val="en-US"/>
        </w:rPr>
        <w:t xml:space="preserve"> </w:t>
      </w:r>
      <w:r>
        <w:rPr>
          <w:lang w:val="en-US"/>
        </w:rPr>
        <w:tab/>
      </w:r>
      <w:r w:rsidRPr="00023388">
        <w:rPr>
          <w:lang w:val="en-US"/>
        </w:rPr>
        <w:t>Agile methodology</w:t>
      </w:r>
      <w:bookmarkEnd w:id="43"/>
    </w:p>
    <w:p w14:paraId="5937491B" w14:textId="75E19423" w:rsidR="00FD79AE" w:rsidRPr="00FD79AE" w:rsidRDefault="00FD79AE" w:rsidP="00FD79AE">
      <w:pPr>
        <w:pStyle w:val="SoureforFigureUMP"/>
        <w:spacing w:after="360"/>
      </w:pPr>
      <w:r>
        <w:t xml:space="preserve">Source: </w:t>
      </w:r>
      <w:sdt>
        <w:sdtPr>
          <w:tag w:val="MENDELEY_CITATION_v3_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"/>
          <w:id w:val="-1668314944"/>
          <w:placeholder>
            <w:docPart w:val="DefaultPlaceholder_-1854013440"/>
          </w:placeholder>
        </w:sdtPr>
        <w:sdtContent>
          <w:r w:rsidR="004762F2">
            <w:rPr>
              <w:rFonts w:eastAsia="Times New Roman"/>
            </w:rPr>
            <w:t>(</w:t>
          </w:r>
          <w:r w:rsidR="004762F2">
            <w:rPr>
              <w:rFonts w:eastAsia="Times New Roman"/>
              <w:i/>
              <w:iCs/>
            </w:rPr>
            <w:t>Agile Software Development Life Cycle, Phases, Tools</w:t>
          </w:r>
          <w:r w:rsidR="004762F2">
            <w:rPr>
              <w:rFonts w:eastAsia="Times New Roman"/>
            </w:rPr>
            <w:t>, n.d.)</w:t>
          </w:r>
        </w:sdtContent>
      </w:sdt>
    </w:p>
    <w:p w14:paraId="634DF857" w14:textId="77777777" w:rsidR="00024497" w:rsidRPr="00024497" w:rsidRDefault="00024497" w:rsidP="003A6E94">
      <w:pPr>
        <w:pStyle w:val="UMPParagraph2"/>
      </w:pPr>
      <w:r w:rsidRPr="00024497">
        <w:t>Agile SDLC functions much like a train. Each turning of the train wheels signifies a sprint. During every sprint rotation, new needs are coming in from the backlog, rolling throughout the planning, implementation, testing, analysis, and deployment stages of the Agile software development life cycle (SDLC).</w:t>
      </w:r>
    </w:p>
    <w:p w14:paraId="413D178B" w14:textId="77777777" w:rsidR="00024497" w:rsidRDefault="00024497" w:rsidP="00C54FE1">
      <w:pPr>
        <w:pStyle w:val="UMPParagraph"/>
      </w:pPr>
      <w:r w:rsidRPr="00024497">
        <w:t>Each Agile stage within every sprint spinning meets the software security monitors through a series of security actions tailored to each phase. There is no need to prevent the train to think about security.</w:t>
      </w:r>
    </w:p>
    <w:p w14:paraId="03B3F812" w14:textId="58601051" w:rsidR="00024497" w:rsidRDefault="00024497" w:rsidP="00C54FE1">
      <w:pPr>
        <w:pStyle w:val="UMPParagraph"/>
      </w:pPr>
      <w:r w:rsidRPr="00024497">
        <w:t xml:space="preserve">Agile methodology has been widely adopted in software development and IT application development projects since its inception around 1999-2000. The agile approach focuses on adapting to market needs, meeting customer expectations, and accommodating changes as required. This methodology emphasizes delivering value to </w:t>
      </w:r>
      <w:r w:rsidRPr="00024497">
        <w:lastRenderedPageBreak/>
        <w:t>customers while minimizing the risk of developing products that do not align with market or customer demands.</w:t>
      </w:r>
    </w:p>
    <w:p w14:paraId="7055B63D" w14:textId="77777777" w:rsidR="00FD79AE" w:rsidRDefault="00024497" w:rsidP="00C54FE1">
      <w:pPr>
        <w:pStyle w:val="PictureLocationUMP"/>
      </w:pPr>
      <w:r>
        <w:drawing>
          <wp:inline distT="0" distB="0" distL="0" distR="0" wp14:anchorId="6260734A" wp14:editId="131AB1E1">
            <wp:extent cx="4058726" cy="2283033"/>
            <wp:effectExtent l="19050" t="19050" r="18415" b="22225"/>
            <wp:docPr id="1510572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7200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58726" cy="2283033"/>
                    </a:xfrm>
                    <a:prstGeom prst="rect">
                      <a:avLst/>
                    </a:prstGeom>
                    <a:ln>
                      <a:solidFill>
                        <a:schemeClr val="tx1"/>
                      </a:solidFill>
                    </a:ln>
                  </pic:spPr>
                </pic:pic>
              </a:graphicData>
            </a:graphic>
          </wp:inline>
        </w:drawing>
      </w:r>
    </w:p>
    <w:p w14:paraId="515F756E" w14:textId="66C38D8C" w:rsidR="00024497" w:rsidRDefault="00FD79AE" w:rsidP="00FD79AE">
      <w:pPr>
        <w:pStyle w:val="CaptionforFigurePlatesUMP"/>
      </w:pPr>
      <w:bookmarkStart w:id="44" w:name="_Toc155213363"/>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w:t>
      </w:r>
      <w:r w:rsidR="00CF39BC">
        <w:fldChar w:fldCharType="end"/>
      </w:r>
      <w:r w:rsidR="00264DF5">
        <w:tab/>
      </w:r>
      <w:r w:rsidRPr="00152304">
        <w:rPr>
          <w:lang w:val="en-US"/>
        </w:rPr>
        <w:t>Agile methodology process</w:t>
      </w:r>
      <w:bookmarkEnd w:id="44"/>
    </w:p>
    <w:p w14:paraId="0616B64B" w14:textId="24E38C0D" w:rsidR="0069755B" w:rsidRDefault="00FD79AE" w:rsidP="001B39BD">
      <w:pPr>
        <w:pStyle w:val="SoureforFigureUMP"/>
        <w:spacing w:after="360"/>
      </w:pPr>
      <w:r>
        <w:t xml:space="preserve">Source: </w:t>
      </w:r>
      <w:sdt>
        <w:sdtPr>
          <w:tag w:val="MENDELEY_CITATION_v3_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"/>
          <w:id w:val="-783656474"/>
          <w:placeholder>
            <w:docPart w:val="DefaultPlaceholder_-1854013440"/>
          </w:placeholder>
        </w:sdtPr>
        <w:sdtContent>
          <w:r w:rsidR="004762F2">
            <w:rPr>
              <w:rFonts w:eastAsia="Times New Roman"/>
            </w:rPr>
            <w:t>(</w:t>
          </w:r>
          <w:r w:rsidR="004762F2">
            <w:rPr>
              <w:rFonts w:eastAsia="Times New Roman"/>
              <w:i/>
              <w:iCs/>
            </w:rPr>
            <w:t>6 Stages of the Agile Development Lifecycle</w:t>
          </w:r>
          <w:r w:rsidR="004762F2">
            <w:rPr>
              <w:rFonts w:eastAsia="Times New Roman"/>
            </w:rPr>
            <w:t>, n.d.)</w:t>
          </w:r>
        </w:sdtContent>
      </w:sdt>
    </w:p>
    <w:p w14:paraId="689FD971" w14:textId="77777777" w:rsidR="001659E6" w:rsidRDefault="001659E6" w:rsidP="003729CC">
      <w:pPr>
        <w:pStyle w:val="CaptionforFigurePlatesUMP"/>
      </w:pPr>
    </w:p>
    <w:p w14:paraId="35D87475" w14:textId="4D9B55BC" w:rsidR="001659E6" w:rsidRDefault="001659E6" w:rsidP="00C54FE1">
      <w:pPr>
        <w:pStyle w:val="UMPParagraph"/>
      </w:pPr>
    </w:p>
    <w:p w14:paraId="14475DAF" w14:textId="5D8FA4DF" w:rsidR="001659E6" w:rsidRDefault="001659E6" w:rsidP="00C54FE1">
      <w:pPr>
        <w:pStyle w:val="UMPParagraph"/>
      </w:pPr>
    </w:p>
    <w:p w14:paraId="3F651322" w14:textId="1CD7BC93" w:rsidR="001659E6" w:rsidRDefault="001659E6" w:rsidP="00C54FE1">
      <w:pPr>
        <w:pStyle w:val="UMPParagraph"/>
      </w:pPr>
    </w:p>
    <w:p w14:paraId="2EB3E9C8" w14:textId="3B1E26C0" w:rsidR="001659E6" w:rsidRDefault="001659E6" w:rsidP="00C54FE1">
      <w:pPr>
        <w:pStyle w:val="UMPParagraph"/>
      </w:pPr>
    </w:p>
    <w:p w14:paraId="28FBE200" w14:textId="0E40C59B" w:rsidR="001659E6" w:rsidRDefault="001659E6" w:rsidP="00C54FE1">
      <w:pPr>
        <w:pStyle w:val="UMPParagraph"/>
      </w:pPr>
    </w:p>
    <w:p w14:paraId="185BD467" w14:textId="21259950" w:rsidR="001659E6" w:rsidRDefault="001659E6" w:rsidP="00C54FE1">
      <w:pPr>
        <w:pStyle w:val="UMPParagraph"/>
      </w:pPr>
    </w:p>
    <w:p w14:paraId="390B311F" w14:textId="20EA5BC2" w:rsidR="001659E6" w:rsidRDefault="001659E6" w:rsidP="00C54FE1">
      <w:pPr>
        <w:pStyle w:val="UMPParagraph"/>
      </w:pPr>
    </w:p>
    <w:p w14:paraId="266745AB" w14:textId="45D3357A" w:rsidR="001659E6" w:rsidRDefault="001659E6" w:rsidP="00C54FE1">
      <w:pPr>
        <w:pStyle w:val="UMPParagraph"/>
      </w:pPr>
    </w:p>
    <w:p w14:paraId="0D1F5CF1" w14:textId="347D3E49" w:rsidR="001659E6" w:rsidRDefault="001659E6" w:rsidP="00C54FE1">
      <w:pPr>
        <w:pStyle w:val="UMPParagraph"/>
      </w:pPr>
    </w:p>
    <w:p w14:paraId="0AE41399" w14:textId="77777777" w:rsidR="004A6028" w:rsidRPr="001659E6" w:rsidRDefault="004A6028" w:rsidP="00C54FE1">
      <w:pPr>
        <w:pStyle w:val="UMPParagraph"/>
      </w:pPr>
    </w:p>
    <w:p w14:paraId="3E8C4B8F" w14:textId="7A3C7B0E" w:rsidR="0069755B" w:rsidRDefault="0069755B" w:rsidP="003729CC">
      <w:pPr>
        <w:pStyle w:val="CaptionforFigurePlatesUMP"/>
      </w:pPr>
      <w:bookmarkStart w:id="45" w:name="_Toc155213321"/>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w:t>
      </w:r>
      <w:r w:rsidR="002C25F6">
        <w:fldChar w:fldCharType="end"/>
      </w:r>
      <w:r>
        <w:rPr>
          <w:lang w:val="en-US"/>
        </w:rPr>
        <w:t xml:space="preserve"> </w:t>
      </w:r>
      <w:r w:rsidRPr="00A6507A">
        <w:rPr>
          <w:lang w:val="en-US"/>
        </w:rPr>
        <w:t xml:space="preserve"> </w:t>
      </w:r>
      <w:r w:rsidR="006926E5">
        <w:rPr>
          <w:lang w:val="en-US"/>
        </w:rPr>
        <w:tab/>
      </w:r>
      <w:r w:rsidRPr="00A6507A">
        <w:rPr>
          <w:lang w:val="en-US"/>
        </w:rPr>
        <w:t xml:space="preserve">Advantages of </w:t>
      </w:r>
      <w:r>
        <w:rPr>
          <w:lang w:val="en-US"/>
        </w:rPr>
        <w:t>A</w:t>
      </w:r>
      <w:r w:rsidRPr="00A6507A">
        <w:rPr>
          <w:lang w:val="en-US"/>
        </w:rPr>
        <w:t>gile</w:t>
      </w:r>
      <w:r w:rsidR="00275F31">
        <w:t xml:space="preserve"> Table</w:t>
      </w:r>
      <w:bookmarkEnd w:id="45"/>
      <w:r w:rsidR="00275F31">
        <w:t xml:space="preserve"> </w:t>
      </w:r>
    </w:p>
    <w:tbl>
      <w:tblPr>
        <w:tblStyle w:val="PlainTable2"/>
        <w:tblW w:w="0" w:type="auto"/>
        <w:tblBorders>
          <w:top w:val="single" w:sz="12" w:space="0" w:color="000000" w:themeColor="text1"/>
          <w:bottom w:val="single" w:sz="12" w:space="0" w:color="000000" w:themeColor="text1"/>
        </w:tblBorders>
        <w:tblLook w:val="04A0" w:firstRow="1" w:lastRow="0" w:firstColumn="1" w:lastColumn="0" w:noHBand="0" w:noVBand="1"/>
      </w:tblPr>
      <w:tblGrid>
        <w:gridCol w:w="4235"/>
        <w:gridCol w:w="4236"/>
      </w:tblGrid>
      <w:tr w:rsidR="0069755B" w:rsidRPr="001659E6" w14:paraId="41B935AF" w14:textId="77777777" w:rsidTr="00FC2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5" w:type="dxa"/>
            <w:tcBorders>
              <w:bottom w:val="none" w:sz="0" w:space="0" w:color="auto"/>
            </w:tcBorders>
          </w:tcPr>
          <w:p w14:paraId="6B0DEE9C" w14:textId="0F56B9C9" w:rsidR="0069755B" w:rsidRPr="001659E6" w:rsidRDefault="0069755B" w:rsidP="001B39BD">
            <w:pPr>
              <w:pStyle w:val="Tableheadercenter"/>
              <w:rPr>
                <w:sz w:val="20"/>
                <w:szCs w:val="20"/>
              </w:rPr>
            </w:pPr>
            <w:r w:rsidRPr="001659E6">
              <w:rPr>
                <w:sz w:val="20"/>
                <w:szCs w:val="20"/>
              </w:rPr>
              <w:t>Advantages</w:t>
            </w:r>
          </w:p>
        </w:tc>
        <w:tc>
          <w:tcPr>
            <w:tcW w:w="4236" w:type="dxa"/>
            <w:tcBorders>
              <w:bottom w:val="none" w:sz="0" w:space="0" w:color="auto"/>
            </w:tcBorders>
          </w:tcPr>
          <w:p w14:paraId="1087B862" w14:textId="408DD358" w:rsidR="0069755B" w:rsidRPr="001659E6" w:rsidRDefault="0069755B" w:rsidP="001B39BD">
            <w:pPr>
              <w:pStyle w:val="Tableheadercenter"/>
              <w:cnfStyle w:val="100000000000" w:firstRow="1" w:lastRow="0" w:firstColumn="0" w:lastColumn="0" w:oddVBand="0" w:evenVBand="0" w:oddHBand="0" w:evenHBand="0" w:firstRowFirstColumn="0" w:firstRowLastColumn="0" w:lastRowFirstColumn="0" w:lastRowLastColumn="0"/>
              <w:rPr>
                <w:sz w:val="20"/>
                <w:szCs w:val="20"/>
              </w:rPr>
            </w:pPr>
            <w:r w:rsidRPr="001659E6">
              <w:rPr>
                <w:sz w:val="20"/>
                <w:szCs w:val="20"/>
              </w:rPr>
              <w:t>Description</w:t>
            </w:r>
          </w:p>
        </w:tc>
      </w:tr>
      <w:tr w:rsidR="0069755B" w:rsidRPr="001659E6" w14:paraId="08F87478" w14:textId="77777777" w:rsidTr="00FC2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5" w:type="dxa"/>
            <w:tcBorders>
              <w:top w:val="none" w:sz="0" w:space="0" w:color="auto"/>
              <w:bottom w:val="none" w:sz="0" w:space="0" w:color="auto"/>
            </w:tcBorders>
          </w:tcPr>
          <w:p w14:paraId="794D493F" w14:textId="206CF3F1" w:rsidR="0069755B" w:rsidRPr="001659E6" w:rsidRDefault="0096319C" w:rsidP="003B2746">
            <w:pPr>
              <w:pStyle w:val="CitationforTableUMP"/>
              <w:rPr>
                <w:bCs/>
              </w:rPr>
            </w:pPr>
            <w:r w:rsidRPr="001659E6">
              <w:rPr>
                <w:bCs/>
              </w:rPr>
              <w:t>Increased speed and flexibility</w:t>
            </w:r>
          </w:p>
        </w:tc>
        <w:tc>
          <w:tcPr>
            <w:tcW w:w="4236" w:type="dxa"/>
            <w:tcBorders>
              <w:top w:val="none" w:sz="0" w:space="0" w:color="auto"/>
              <w:bottom w:val="none" w:sz="0" w:space="0" w:color="auto"/>
            </w:tcBorders>
          </w:tcPr>
          <w:p w14:paraId="24FFEB74" w14:textId="179AD871" w:rsidR="0069755B" w:rsidRPr="003B2746" w:rsidRDefault="0096319C" w:rsidP="000C4D86">
            <w:pPr>
              <w:pStyle w:val="CaptionforTableUMP"/>
              <w:cnfStyle w:val="000000100000" w:firstRow="0" w:lastRow="0" w:firstColumn="0" w:lastColumn="0" w:oddVBand="0" w:evenVBand="0" w:oddHBand="1" w:evenHBand="0" w:firstRowFirstColumn="0" w:firstRowLastColumn="0" w:lastRowFirstColumn="0" w:lastRowLastColumn="0"/>
            </w:pPr>
            <w:r w:rsidRPr="003B2746">
              <w:t>Agile allows you to develop software quickly and efficiently, and to make changes to the software as needed without going through a lengthy and expensive change management process</w:t>
            </w:r>
          </w:p>
        </w:tc>
      </w:tr>
      <w:tr w:rsidR="0069755B" w:rsidRPr="001659E6" w14:paraId="1DC45248" w14:textId="77777777" w:rsidTr="00FC2B8B">
        <w:tc>
          <w:tcPr>
            <w:cnfStyle w:val="001000000000" w:firstRow="0" w:lastRow="0" w:firstColumn="1" w:lastColumn="0" w:oddVBand="0" w:evenVBand="0" w:oddHBand="0" w:evenHBand="0" w:firstRowFirstColumn="0" w:firstRowLastColumn="0" w:lastRowFirstColumn="0" w:lastRowLastColumn="0"/>
            <w:tcW w:w="4235" w:type="dxa"/>
          </w:tcPr>
          <w:p w14:paraId="3E98E354" w14:textId="46842F70" w:rsidR="0069755B" w:rsidRPr="001659E6" w:rsidRDefault="0096319C" w:rsidP="003B2746">
            <w:pPr>
              <w:pStyle w:val="CitationforTableUMP"/>
              <w:rPr>
                <w:bCs/>
              </w:rPr>
            </w:pPr>
            <w:r w:rsidRPr="001659E6">
              <w:rPr>
                <w:bCs/>
              </w:rPr>
              <w:t>Improved quality</w:t>
            </w:r>
          </w:p>
        </w:tc>
        <w:tc>
          <w:tcPr>
            <w:tcW w:w="4236" w:type="dxa"/>
          </w:tcPr>
          <w:p w14:paraId="0A55EF27" w14:textId="61A814EE" w:rsidR="0069755B" w:rsidRPr="003B2746" w:rsidRDefault="0096319C" w:rsidP="000C4D86">
            <w:pPr>
              <w:pStyle w:val="CaptionforTableUMP"/>
              <w:cnfStyle w:val="000000000000" w:firstRow="0" w:lastRow="0" w:firstColumn="0" w:lastColumn="0" w:oddVBand="0" w:evenVBand="0" w:oddHBand="0" w:evenHBand="0" w:firstRowFirstColumn="0" w:firstRowLastColumn="0" w:lastRowFirstColumn="0" w:lastRowLastColumn="0"/>
            </w:pPr>
            <w:r w:rsidRPr="003B2746">
              <w:t>Agile involves users in the development process, which helps ensure that the software meets their needs and that it is of high quality</w:t>
            </w:r>
          </w:p>
        </w:tc>
      </w:tr>
      <w:tr w:rsidR="0069755B" w:rsidRPr="001659E6" w14:paraId="72C34B5D" w14:textId="77777777" w:rsidTr="00FC2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5" w:type="dxa"/>
            <w:tcBorders>
              <w:top w:val="none" w:sz="0" w:space="0" w:color="auto"/>
              <w:bottom w:val="none" w:sz="0" w:space="0" w:color="auto"/>
            </w:tcBorders>
          </w:tcPr>
          <w:p w14:paraId="0F9566F5" w14:textId="3F75EC79" w:rsidR="0069755B" w:rsidRPr="001659E6" w:rsidRDefault="0096319C" w:rsidP="003B2746">
            <w:pPr>
              <w:pStyle w:val="CitationforTableUMP"/>
              <w:rPr>
                <w:bCs/>
              </w:rPr>
            </w:pPr>
            <w:r w:rsidRPr="001659E6">
              <w:rPr>
                <w:bCs/>
              </w:rPr>
              <w:t>Reduced risk</w:t>
            </w:r>
          </w:p>
        </w:tc>
        <w:tc>
          <w:tcPr>
            <w:tcW w:w="4236" w:type="dxa"/>
            <w:tcBorders>
              <w:top w:val="none" w:sz="0" w:space="0" w:color="auto"/>
              <w:bottom w:val="none" w:sz="0" w:space="0" w:color="auto"/>
            </w:tcBorders>
          </w:tcPr>
          <w:p w14:paraId="719B6D76" w14:textId="3903B3F9" w:rsidR="0069755B" w:rsidRPr="003B2746" w:rsidRDefault="0096319C" w:rsidP="000C4D86">
            <w:pPr>
              <w:pStyle w:val="CaptionforTableUMP"/>
              <w:cnfStyle w:val="000000100000" w:firstRow="0" w:lastRow="0" w:firstColumn="0" w:lastColumn="0" w:oddVBand="0" w:evenVBand="0" w:oddHBand="1" w:evenHBand="0" w:firstRowFirstColumn="0" w:firstRowLastColumn="0" w:lastRowFirstColumn="0" w:lastRowLastColumn="0"/>
            </w:pPr>
            <w:r w:rsidRPr="003B2746">
              <w:t>Agile helps reduce the risk of developing software that does not meet market or customer requirements</w:t>
            </w:r>
          </w:p>
        </w:tc>
      </w:tr>
      <w:tr w:rsidR="0069755B" w:rsidRPr="001659E6" w14:paraId="6288C6A2" w14:textId="77777777" w:rsidTr="00FC2B8B">
        <w:tc>
          <w:tcPr>
            <w:cnfStyle w:val="001000000000" w:firstRow="0" w:lastRow="0" w:firstColumn="1" w:lastColumn="0" w:oddVBand="0" w:evenVBand="0" w:oddHBand="0" w:evenHBand="0" w:firstRowFirstColumn="0" w:firstRowLastColumn="0" w:lastRowFirstColumn="0" w:lastRowLastColumn="0"/>
            <w:tcW w:w="4235" w:type="dxa"/>
          </w:tcPr>
          <w:p w14:paraId="492F2698" w14:textId="51A7C1F3" w:rsidR="0069755B" w:rsidRPr="001659E6" w:rsidRDefault="0096319C" w:rsidP="003B2746">
            <w:pPr>
              <w:pStyle w:val="CitationforTableUMP"/>
              <w:rPr>
                <w:bCs/>
              </w:rPr>
            </w:pPr>
            <w:r w:rsidRPr="001659E6">
              <w:rPr>
                <w:bCs/>
              </w:rPr>
              <w:t> adaptability to change</w:t>
            </w:r>
          </w:p>
        </w:tc>
        <w:tc>
          <w:tcPr>
            <w:tcW w:w="4236" w:type="dxa"/>
          </w:tcPr>
          <w:p w14:paraId="30E88025" w14:textId="20E02302" w:rsidR="0069755B" w:rsidRPr="003B2746" w:rsidRDefault="0096319C" w:rsidP="000C4D86">
            <w:pPr>
              <w:pStyle w:val="CaptionforTableUMP"/>
              <w:cnfStyle w:val="000000000000" w:firstRow="0" w:lastRow="0" w:firstColumn="0" w:lastColumn="0" w:oddVBand="0" w:evenVBand="0" w:oddHBand="0" w:evenHBand="0" w:firstRowFirstColumn="0" w:firstRowLastColumn="0" w:lastRowFirstColumn="0" w:lastRowLastColumn="0"/>
            </w:pPr>
            <w:r w:rsidRPr="003B2746">
              <w:t>Agile helps organizations adapt to change more quickly and effectively than organizations that use traditional software development methodologies</w:t>
            </w:r>
          </w:p>
        </w:tc>
      </w:tr>
      <w:tr w:rsidR="0069755B" w:rsidRPr="001659E6" w14:paraId="4B65D313" w14:textId="77777777" w:rsidTr="00FC2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5" w:type="dxa"/>
            <w:tcBorders>
              <w:top w:val="none" w:sz="0" w:space="0" w:color="auto"/>
              <w:bottom w:val="none" w:sz="0" w:space="0" w:color="auto"/>
            </w:tcBorders>
          </w:tcPr>
          <w:p w14:paraId="343921B9" w14:textId="5722422E" w:rsidR="0069755B" w:rsidRPr="001659E6" w:rsidRDefault="0096319C" w:rsidP="003B2746">
            <w:pPr>
              <w:pStyle w:val="CitationforTableUMP"/>
              <w:rPr>
                <w:bCs/>
              </w:rPr>
            </w:pPr>
            <w:r w:rsidRPr="001659E6">
              <w:rPr>
                <w:bCs/>
              </w:rPr>
              <w:t>System representation</w:t>
            </w:r>
          </w:p>
        </w:tc>
        <w:tc>
          <w:tcPr>
            <w:tcW w:w="4236" w:type="dxa"/>
            <w:tcBorders>
              <w:top w:val="none" w:sz="0" w:space="0" w:color="auto"/>
              <w:bottom w:val="none" w:sz="0" w:space="0" w:color="auto"/>
            </w:tcBorders>
          </w:tcPr>
          <w:p w14:paraId="0ECF8D21" w14:textId="7E4CAAFA" w:rsidR="0069755B" w:rsidRPr="003B2746" w:rsidRDefault="0096319C" w:rsidP="000C4D86">
            <w:pPr>
              <w:pStyle w:val="CaptionforTableUMP"/>
              <w:cnfStyle w:val="000000100000" w:firstRow="0" w:lastRow="0" w:firstColumn="0" w:lastColumn="0" w:oddVBand="0" w:evenVBand="0" w:oddHBand="1" w:evenHBand="0" w:firstRowFirstColumn="0" w:firstRowLastColumn="0" w:lastRowFirstColumn="0" w:lastRowLastColumn="0"/>
            </w:pPr>
            <w:r w:rsidRPr="003B2746">
              <w:t>The customer has the opportunity to look at the project, gives early feedback and makes the decision</w:t>
            </w:r>
          </w:p>
        </w:tc>
      </w:tr>
      <w:tr w:rsidR="0069755B" w:rsidRPr="001659E6" w14:paraId="5FBCED1A" w14:textId="77777777" w:rsidTr="00FC2B8B">
        <w:tc>
          <w:tcPr>
            <w:cnfStyle w:val="001000000000" w:firstRow="0" w:lastRow="0" w:firstColumn="1" w:lastColumn="0" w:oddVBand="0" w:evenVBand="0" w:oddHBand="0" w:evenHBand="0" w:firstRowFirstColumn="0" w:firstRowLastColumn="0" w:lastRowFirstColumn="0" w:lastRowLastColumn="0"/>
            <w:tcW w:w="4235" w:type="dxa"/>
          </w:tcPr>
          <w:p w14:paraId="1C5F6090" w14:textId="7CF8BD4C" w:rsidR="0069755B" w:rsidRPr="001659E6" w:rsidRDefault="0096319C" w:rsidP="003B2746">
            <w:pPr>
              <w:pStyle w:val="CitationforTableUMP"/>
              <w:rPr>
                <w:bCs/>
              </w:rPr>
            </w:pPr>
            <w:r w:rsidRPr="001659E6">
              <w:rPr>
                <w:bCs/>
              </w:rPr>
              <w:t>User acceptance testing implementations</w:t>
            </w:r>
          </w:p>
        </w:tc>
        <w:tc>
          <w:tcPr>
            <w:tcW w:w="4236" w:type="dxa"/>
          </w:tcPr>
          <w:p w14:paraId="120833EE" w14:textId="5F739FBD" w:rsidR="0069755B" w:rsidRPr="003B2746" w:rsidRDefault="0096319C" w:rsidP="000C4D86">
            <w:pPr>
              <w:pStyle w:val="CaptionforTableUMP"/>
              <w:cnfStyle w:val="000000000000" w:firstRow="0" w:lastRow="0" w:firstColumn="0" w:lastColumn="0" w:oddVBand="0" w:evenVBand="0" w:oddHBand="0" w:evenHBand="0" w:firstRowFirstColumn="0" w:firstRowLastColumn="0" w:lastRowFirstColumn="0" w:lastRowLastColumn="0"/>
            </w:pPr>
            <w:r w:rsidRPr="003B2746">
              <w:t>At the end of every sprint or iteration, user acceptance testing is conducted</w:t>
            </w:r>
          </w:p>
        </w:tc>
      </w:tr>
    </w:tbl>
    <w:p w14:paraId="3498B04E" w14:textId="2E97C932" w:rsidR="00085DE9" w:rsidRDefault="00456709" w:rsidP="00FC2B8B">
      <w:pPr>
        <w:pStyle w:val="Tablesource"/>
        <w:spacing w:after="360"/>
      </w:pPr>
      <w:r>
        <w:t xml:space="preserve">Source: </w:t>
      </w:r>
      <w:sdt>
        <w:sdtPr>
          <w:tag w:val="MENDELEY_CITATION_v3_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"/>
          <w:id w:val="1216779332"/>
          <w:placeholder>
            <w:docPart w:val="DefaultPlaceholder_-1854013440"/>
          </w:placeholder>
        </w:sdtPr>
        <w:sdtContent>
          <w:r w:rsidR="004762F2">
            <w:rPr>
              <w:rFonts w:eastAsia="Times New Roman"/>
            </w:rPr>
            <w:t>(</w:t>
          </w:r>
          <w:r w:rsidR="004762F2">
            <w:rPr>
              <w:rFonts w:eastAsia="Times New Roman"/>
              <w:i/>
              <w:iCs/>
            </w:rPr>
            <w:t>10 Benefits of Using the Agile Methodology</w:t>
          </w:r>
          <w:r w:rsidR="004762F2">
            <w:rPr>
              <w:rFonts w:eastAsia="Times New Roman"/>
            </w:rPr>
            <w:t>, n.d.)</w:t>
          </w:r>
        </w:sdtContent>
      </w:sdt>
    </w:p>
    <w:p w14:paraId="529D4FC0" w14:textId="77777777" w:rsidR="001659E6" w:rsidRDefault="001659E6" w:rsidP="00C54FE1">
      <w:pPr>
        <w:pStyle w:val="UMPParagraph"/>
      </w:pPr>
    </w:p>
    <w:p w14:paraId="1925375B" w14:textId="77777777" w:rsidR="001659E6" w:rsidRDefault="001659E6" w:rsidP="00C54FE1">
      <w:pPr>
        <w:pStyle w:val="UMPParagraph"/>
      </w:pPr>
    </w:p>
    <w:p w14:paraId="21491867" w14:textId="77777777" w:rsidR="001659E6" w:rsidRDefault="001659E6" w:rsidP="00C54FE1">
      <w:pPr>
        <w:pStyle w:val="UMPParagraph"/>
      </w:pPr>
    </w:p>
    <w:p w14:paraId="3733BE67" w14:textId="77777777" w:rsidR="003B2746" w:rsidRDefault="003B2746" w:rsidP="00C54FE1">
      <w:pPr>
        <w:pStyle w:val="UMPParagraph"/>
      </w:pPr>
    </w:p>
    <w:p w14:paraId="74C02125" w14:textId="77777777" w:rsidR="003B2746" w:rsidRDefault="003B2746" w:rsidP="00C54FE1">
      <w:pPr>
        <w:pStyle w:val="UMPParagraph"/>
      </w:pPr>
    </w:p>
    <w:p w14:paraId="525683B9" w14:textId="77777777" w:rsidR="003B2746" w:rsidRDefault="003B2746" w:rsidP="00C54FE1">
      <w:pPr>
        <w:pStyle w:val="UMPParagraph"/>
      </w:pPr>
    </w:p>
    <w:p w14:paraId="26D96376" w14:textId="77777777" w:rsidR="001659E6" w:rsidRPr="001659E6" w:rsidRDefault="001659E6" w:rsidP="00C54FE1">
      <w:pPr>
        <w:pStyle w:val="UMPParagraph"/>
      </w:pPr>
    </w:p>
    <w:p w14:paraId="11B5D6DA" w14:textId="76A0E0C7" w:rsidR="00240E15" w:rsidRPr="00085DE9" w:rsidRDefault="00240E15" w:rsidP="000C4D86">
      <w:pPr>
        <w:pStyle w:val="ListParagraph"/>
        <w:numPr>
          <w:ilvl w:val="1"/>
          <w:numId w:val="1"/>
        </w:numPr>
        <w:spacing w:after="0" w:line="240" w:lineRule="auto"/>
        <w:jc w:val="both"/>
        <w:rPr>
          <w:rFonts w:eastAsia="Times New Roman" w:cs="Times New Roman"/>
          <w:b/>
          <w:sz w:val="24"/>
          <w:szCs w:val="24"/>
        </w:rPr>
      </w:pPr>
      <w:r w:rsidRPr="00085DE9">
        <w:rPr>
          <w:rFonts w:eastAsia="Times New Roman" w:cs="Times New Roman"/>
          <w:b/>
          <w:sz w:val="24"/>
          <w:szCs w:val="24"/>
        </w:rPr>
        <w:lastRenderedPageBreak/>
        <w:t>Project Requirement</w:t>
      </w:r>
    </w:p>
    <w:p w14:paraId="6E52B970" w14:textId="77777777" w:rsidR="00085DE9" w:rsidRDefault="00085DE9" w:rsidP="00085DE9">
      <w:pPr>
        <w:pStyle w:val="ListParagraph"/>
        <w:spacing w:after="0" w:line="240" w:lineRule="auto"/>
        <w:jc w:val="both"/>
        <w:rPr>
          <w:rFonts w:eastAsia="Times New Roman" w:cs="Times New Roman"/>
          <w:b/>
          <w:sz w:val="24"/>
          <w:szCs w:val="24"/>
        </w:rPr>
      </w:pPr>
    </w:p>
    <w:p w14:paraId="2B2BA447" w14:textId="4F6BE2E6" w:rsidR="00085DE9" w:rsidRDefault="00085DE9" w:rsidP="003729CC">
      <w:pPr>
        <w:pStyle w:val="CaptionforFigurePlatesUMP"/>
      </w:pPr>
      <w:bookmarkStart w:id="46" w:name="_Toc155213322"/>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2</w:t>
      </w:r>
      <w:r w:rsidR="002C25F6">
        <w:fldChar w:fldCharType="end"/>
      </w:r>
      <w:r>
        <w:rPr>
          <w:lang w:val="en-US"/>
        </w:rPr>
        <w:t xml:space="preserve"> </w:t>
      </w:r>
      <w:r w:rsidR="006926E5">
        <w:rPr>
          <w:lang w:val="en-US"/>
        </w:rPr>
        <w:tab/>
      </w:r>
      <w:r>
        <w:rPr>
          <w:lang w:val="en-US"/>
        </w:rPr>
        <w:t>F</w:t>
      </w:r>
      <w:r w:rsidRPr="00570191">
        <w:rPr>
          <w:lang w:val="en-US"/>
        </w:rPr>
        <w:t xml:space="preserve">unction </w:t>
      </w:r>
      <w:r>
        <w:rPr>
          <w:lang w:val="en-US"/>
        </w:rPr>
        <w:t>R</w:t>
      </w:r>
      <w:r w:rsidRPr="00570191">
        <w:rPr>
          <w:lang w:val="en-US"/>
        </w:rPr>
        <w:t>equirements</w:t>
      </w:r>
      <w:r w:rsidR="00275F31">
        <w:t xml:space="preserve"> Table</w:t>
      </w:r>
      <w:bookmarkEnd w:id="46"/>
    </w:p>
    <w:tbl>
      <w:tblPr>
        <w:tblStyle w:val="PlainTable2"/>
        <w:tblW w:w="9555" w:type="dxa"/>
        <w:jc w:val="center"/>
        <w:tblBorders>
          <w:top w:val="single" w:sz="12" w:space="0" w:color="000000" w:themeColor="text1"/>
          <w:bottom w:val="single" w:sz="12" w:space="0" w:color="000000" w:themeColor="text1"/>
        </w:tblBorders>
        <w:tblLook w:val="04A0" w:firstRow="1" w:lastRow="0" w:firstColumn="1" w:lastColumn="0" w:noHBand="0" w:noVBand="1"/>
      </w:tblPr>
      <w:tblGrid>
        <w:gridCol w:w="2269"/>
        <w:gridCol w:w="3118"/>
        <w:gridCol w:w="4168"/>
      </w:tblGrid>
      <w:tr w:rsidR="00085DE9" w14:paraId="0163E397" w14:textId="77777777" w:rsidTr="00944A0F">
        <w:trPr>
          <w:cnfStyle w:val="100000000000" w:firstRow="1" w:lastRow="0" w:firstColumn="0" w:lastColumn="0" w:oddVBand="0" w:evenVBand="0" w:oddHBand="0"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269" w:type="dxa"/>
            <w:tcBorders>
              <w:bottom w:val="none" w:sz="0" w:space="0" w:color="auto"/>
            </w:tcBorders>
          </w:tcPr>
          <w:p w14:paraId="2A5D74CC" w14:textId="106C7FB7" w:rsidR="00085DE9" w:rsidRDefault="00085DE9" w:rsidP="000C4D86">
            <w:pPr>
              <w:pStyle w:val="CaptionforTableUMP"/>
            </w:pPr>
            <w:r w:rsidRPr="002640C2">
              <w:t>FUNCTION ID</w:t>
            </w:r>
          </w:p>
        </w:tc>
        <w:tc>
          <w:tcPr>
            <w:tcW w:w="3118" w:type="dxa"/>
            <w:tcBorders>
              <w:bottom w:val="none" w:sz="0" w:space="0" w:color="auto"/>
            </w:tcBorders>
          </w:tcPr>
          <w:p w14:paraId="5E5687C8" w14:textId="2E685622" w:rsidR="00085DE9" w:rsidRDefault="00085DE9" w:rsidP="000C4D86">
            <w:pPr>
              <w:pStyle w:val="CaptionforTableUMP"/>
              <w:cnfStyle w:val="100000000000" w:firstRow="1" w:lastRow="0" w:firstColumn="0" w:lastColumn="0" w:oddVBand="0" w:evenVBand="0" w:oddHBand="0" w:evenHBand="0" w:firstRowFirstColumn="0" w:firstRowLastColumn="0" w:lastRowFirstColumn="0" w:lastRowLastColumn="0"/>
            </w:pPr>
            <w:r w:rsidRPr="002640C2">
              <w:t xml:space="preserve">FUNCTION NAME </w:t>
            </w:r>
          </w:p>
        </w:tc>
        <w:tc>
          <w:tcPr>
            <w:tcW w:w="4168" w:type="dxa"/>
            <w:tcBorders>
              <w:bottom w:val="none" w:sz="0" w:space="0" w:color="auto"/>
            </w:tcBorders>
          </w:tcPr>
          <w:p w14:paraId="38A3DD0C" w14:textId="73BD1FA1" w:rsidR="00085DE9" w:rsidRDefault="00085DE9" w:rsidP="000C4D86">
            <w:pPr>
              <w:pStyle w:val="CaptionforTableUMP"/>
              <w:cnfStyle w:val="100000000000" w:firstRow="1" w:lastRow="0" w:firstColumn="0" w:lastColumn="0" w:oddVBand="0" w:evenVBand="0" w:oddHBand="0" w:evenHBand="0" w:firstRowFirstColumn="0" w:firstRowLastColumn="0" w:lastRowFirstColumn="0" w:lastRowLastColumn="0"/>
            </w:pPr>
            <w:r w:rsidRPr="002640C2">
              <w:t xml:space="preserve">DESCRIPTION </w:t>
            </w:r>
          </w:p>
        </w:tc>
      </w:tr>
      <w:tr w:rsidR="00085DE9" w14:paraId="145DBB7A" w14:textId="77777777" w:rsidTr="00944A0F">
        <w:trPr>
          <w:cnfStyle w:val="000000100000" w:firstRow="0" w:lastRow="0" w:firstColumn="0" w:lastColumn="0" w:oddVBand="0" w:evenVBand="0" w:oddHBand="1" w:evenHBand="0" w:firstRowFirstColumn="0" w:firstRowLastColumn="0" w:lastRowFirstColumn="0" w:lastRowLastColumn="0"/>
          <w:trHeight w:val="1058"/>
          <w:jc w:val="center"/>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tcBorders>
          </w:tcPr>
          <w:p w14:paraId="68961D62" w14:textId="3CF8EC67" w:rsidR="00085DE9" w:rsidRDefault="00250015" w:rsidP="000C4D86">
            <w:pPr>
              <w:pStyle w:val="CaptionforTableUMP"/>
            </w:pPr>
            <w:r>
              <w:t>CE-PR-01</w:t>
            </w:r>
          </w:p>
        </w:tc>
        <w:tc>
          <w:tcPr>
            <w:tcW w:w="3118" w:type="dxa"/>
            <w:tcBorders>
              <w:top w:val="none" w:sz="0" w:space="0" w:color="auto"/>
              <w:bottom w:val="none" w:sz="0" w:space="0" w:color="auto"/>
            </w:tcBorders>
          </w:tcPr>
          <w:p w14:paraId="61F232BC" w14:textId="4DBB3146" w:rsidR="00085DE9" w:rsidRPr="00250015" w:rsidRDefault="00085DE9" w:rsidP="000C4D86">
            <w:pPr>
              <w:pStyle w:val="CaptionforTableUMP"/>
              <w:cnfStyle w:val="000000100000" w:firstRow="0" w:lastRow="0" w:firstColumn="0" w:lastColumn="0" w:oddVBand="0" w:evenVBand="0" w:oddHBand="1" w:evenHBand="0" w:firstRowFirstColumn="0" w:firstRowLastColumn="0" w:lastRowFirstColumn="0" w:lastRowLastColumn="0"/>
            </w:pPr>
            <w:r w:rsidRPr="00250015">
              <w:t>Authentication</w:t>
            </w:r>
          </w:p>
        </w:tc>
        <w:tc>
          <w:tcPr>
            <w:tcW w:w="4168" w:type="dxa"/>
            <w:tcBorders>
              <w:top w:val="none" w:sz="0" w:space="0" w:color="auto"/>
              <w:bottom w:val="none" w:sz="0" w:space="0" w:color="auto"/>
            </w:tcBorders>
          </w:tcPr>
          <w:p w14:paraId="1B40684C" w14:textId="20FED779" w:rsidR="00250015" w:rsidRPr="00250015" w:rsidRDefault="00250015" w:rsidP="000C4D86">
            <w:pPr>
              <w:pStyle w:val="CaptionforTableUMP"/>
              <w:cnfStyle w:val="000000100000" w:firstRow="0" w:lastRow="0" w:firstColumn="0" w:lastColumn="0" w:oddVBand="0" w:evenVBand="0" w:oddHBand="1" w:evenHBand="0" w:firstRowFirstColumn="0" w:firstRowLastColumn="0" w:lastRowFirstColumn="0" w:lastRowLastColumn="0"/>
            </w:pPr>
            <w:r w:rsidRPr="00250015">
              <w:t>CollageEase must login into the system.</w:t>
            </w:r>
          </w:p>
          <w:p w14:paraId="239132FC" w14:textId="073FCC31" w:rsidR="00085DE9" w:rsidRPr="00250015" w:rsidRDefault="00250015" w:rsidP="000C4D86">
            <w:pPr>
              <w:pStyle w:val="CaptionforTableUMP"/>
              <w:cnfStyle w:val="000000100000" w:firstRow="0" w:lastRow="0" w:firstColumn="0" w:lastColumn="0" w:oddVBand="0" w:evenVBand="0" w:oddHBand="1" w:evenHBand="0" w:firstRowFirstColumn="0" w:firstRowLastColumn="0" w:lastRowFirstColumn="0" w:lastRowLastColumn="0"/>
            </w:pPr>
            <w:r w:rsidRPr="00250015">
              <w:t>CollageEase have to provide necessary information to complete their registration such as full name, email, and phone number.</w:t>
            </w:r>
          </w:p>
        </w:tc>
      </w:tr>
      <w:tr w:rsidR="00085DE9" w14:paraId="3E606239" w14:textId="77777777" w:rsidTr="00944A0F">
        <w:trPr>
          <w:trHeight w:val="1058"/>
          <w:jc w:val="center"/>
        </w:trPr>
        <w:tc>
          <w:tcPr>
            <w:cnfStyle w:val="001000000000" w:firstRow="0" w:lastRow="0" w:firstColumn="1" w:lastColumn="0" w:oddVBand="0" w:evenVBand="0" w:oddHBand="0" w:evenHBand="0" w:firstRowFirstColumn="0" w:firstRowLastColumn="0" w:lastRowFirstColumn="0" w:lastRowLastColumn="0"/>
            <w:tcW w:w="2269" w:type="dxa"/>
          </w:tcPr>
          <w:p w14:paraId="701EBD3E" w14:textId="68943BE1" w:rsidR="00085DE9" w:rsidRDefault="00250015" w:rsidP="000C4D86">
            <w:pPr>
              <w:pStyle w:val="CaptionforTableUMP"/>
            </w:pPr>
            <w:r>
              <w:t>CE-PR-02</w:t>
            </w:r>
          </w:p>
        </w:tc>
        <w:tc>
          <w:tcPr>
            <w:tcW w:w="3118" w:type="dxa"/>
          </w:tcPr>
          <w:p w14:paraId="664EE5DD" w14:textId="337DC69D" w:rsidR="00085DE9" w:rsidRPr="00250015" w:rsidRDefault="00085DE9" w:rsidP="000C4D86">
            <w:pPr>
              <w:pStyle w:val="CaptionforTableUMP"/>
              <w:cnfStyle w:val="000000000000" w:firstRow="0" w:lastRow="0" w:firstColumn="0" w:lastColumn="0" w:oddVBand="0" w:evenVBand="0" w:oddHBand="0" w:evenHBand="0" w:firstRowFirstColumn="0" w:firstRowLastColumn="0" w:lastRowFirstColumn="0" w:lastRowLastColumn="0"/>
            </w:pPr>
            <w:r w:rsidRPr="00250015">
              <w:t>Browse and search for university programs.</w:t>
            </w:r>
          </w:p>
        </w:tc>
        <w:tc>
          <w:tcPr>
            <w:tcW w:w="4168" w:type="dxa"/>
          </w:tcPr>
          <w:p w14:paraId="7BD53BB4" w14:textId="39F02C95" w:rsidR="00085DE9" w:rsidRPr="00250015" w:rsidRDefault="00085DE9" w:rsidP="000C4D86">
            <w:pPr>
              <w:pStyle w:val="CaptionforTableUMP"/>
              <w:cnfStyle w:val="000000000000" w:firstRow="0" w:lastRow="0" w:firstColumn="0" w:lastColumn="0" w:oddVBand="0" w:evenVBand="0" w:oddHBand="0" w:evenHBand="0" w:firstRowFirstColumn="0" w:firstRowLastColumn="0" w:lastRowFirstColumn="0" w:lastRowLastColumn="0"/>
            </w:pPr>
            <w:r w:rsidRPr="00250015">
              <w:t>Users should be able to browse and search for university programs by name, keyword, or location.</w:t>
            </w:r>
          </w:p>
        </w:tc>
      </w:tr>
      <w:tr w:rsidR="00085DE9" w14:paraId="494FF8D5" w14:textId="77777777" w:rsidTr="00944A0F">
        <w:trPr>
          <w:cnfStyle w:val="000000100000" w:firstRow="0" w:lastRow="0" w:firstColumn="0" w:lastColumn="0" w:oddVBand="0" w:evenVBand="0" w:oddHBand="1" w:evenHBand="0" w:firstRowFirstColumn="0" w:firstRowLastColumn="0" w:lastRowFirstColumn="0" w:lastRowLastColumn="0"/>
          <w:trHeight w:val="1699"/>
          <w:jc w:val="center"/>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tcBorders>
          </w:tcPr>
          <w:p w14:paraId="12A50C09" w14:textId="30DA7798" w:rsidR="00085DE9" w:rsidRDefault="00250015" w:rsidP="000C4D86">
            <w:pPr>
              <w:pStyle w:val="CaptionforTableUMP"/>
            </w:pPr>
            <w:r>
              <w:t>CE-PR-03</w:t>
            </w:r>
          </w:p>
        </w:tc>
        <w:tc>
          <w:tcPr>
            <w:tcW w:w="3118" w:type="dxa"/>
            <w:tcBorders>
              <w:top w:val="none" w:sz="0" w:space="0" w:color="auto"/>
              <w:bottom w:val="none" w:sz="0" w:space="0" w:color="auto"/>
            </w:tcBorders>
          </w:tcPr>
          <w:p w14:paraId="60CB7B40" w14:textId="6F8C508D" w:rsidR="00085DE9" w:rsidRPr="00250015" w:rsidRDefault="00085DE9" w:rsidP="000C4D86">
            <w:pPr>
              <w:pStyle w:val="CaptionforTableUMP"/>
              <w:cnfStyle w:val="000000100000" w:firstRow="0" w:lastRow="0" w:firstColumn="0" w:lastColumn="0" w:oddVBand="0" w:evenVBand="0" w:oddHBand="1" w:evenHBand="0" w:firstRowFirstColumn="0" w:firstRowLastColumn="0" w:lastRowFirstColumn="0" w:lastRowLastColumn="0"/>
            </w:pPr>
            <w:r w:rsidRPr="00250015">
              <w:t>View detailed information about programs</w:t>
            </w:r>
          </w:p>
        </w:tc>
        <w:tc>
          <w:tcPr>
            <w:tcW w:w="4168" w:type="dxa"/>
            <w:tcBorders>
              <w:top w:val="none" w:sz="0" w:space="0" w:color="auto"/>
              <w:bottom w:val="none" w:sz="0" w:space="0" w:color="auto"/>
            </w:tcBorders>
          </w:tcPr>
          <w:p w14:paraId="7944391D" w14:textId="32AC85B8" w:rsidR="00085DE9" w:rsidRPr="00250015" w:rsidRDefault="00085DE9" w:rsidP="000C4D86">
            <w:pPr>
              <w:pStyle w:val="CaptionforTableUMP"/>
              <w:cnfStyle w:val="000000100000" w:firstRow="0" w:lastRow="0" w:firstColumn="0" w:lastColumn="0" w:oddVBand="0" w:evenVBand="0" w:oddHBand="1" w:evenHBand="0" w:firstRowFirstColumn="0" w:firstRowLastColumn="0" w:lastRowFirstColumn="0" w:lastRowLastColumn="0"/>
            </w:pPr>
            <w:r w:rsidRPr="00250015">
              <w:t>Users should be able to view detailed information about programs, including program descriptions, admission prerequisites, career prospects, and student reviews.</w:t>
            </w:r>
          </w:p>
        </w:tc>
      </w:tr>
      <w:tr w:rsidR="00085DE9" w14:paraId="450BD90C" w14:textId="77777777" w:rsidTr="00944A0F">
        <w:trPr>
          <w:trHeight w:val="893"/>
          <w:jc w:val="center"/>
        </w:trPr>
        <w:tc>
          <w:tcPr>
            <w:cnfStyle w:val="001000000000" w:firstRow="0" w:lastRow="0" w:firstColumn="1" w:lastColumn="0" w:oddVBand="0" w:evenVBand="0" w:oddHBand="0" w:evenHBand="0" w:firstRowFirstColumn="0" w:firstRowLastColumn="0" w:lastRowFirstColumn="0" w:lastRowLastColumn="0"/>
            <w:tcW w:w="2269" w:type="dxa"/>
          </w:tcPr>
          <w:p w14:paraId="1C09E16B" w14:textId="2AE5BDB0" w:rsidR="00085DE9" w:rsidRDefault="00250015" w:rsidP="000C4D86">
            <w:pPr>
              <w:pStyle w:val="CaptionforTableUMP"/>
            </w:pPr>
            <w:r>
              <w:t>CE-PR-04</w:t>
            </w:r>
          </w:p>
        </w:tc>
        <w:tc>
          <w:tcPr>
            <w:tcW w:w="3118" w:type="dxa"/>
          </w:tcPr>
          <w:p w14:paraId="421977C6" w14:textId="6A5772F3" w:rsidR="00085DE9" w:rsidRPr="00250015" w:rsidRDefault="00085DE9" w:rsidP="000C4D86">
            <w:pPr>
              <w:pStyle w:val="CaptionforTableUMP"/>
              <w:cnfStyle w:val="000000000000" w:firstRow="0" w:lastRow="0" w:firstColumn="0" w:lastColumn="0" w:oddVBand="0" w:evenVBand="0" w:oddHBand="0" w:evenHBand="0" w:firstRowFirstColumn="0" w:firstRowLastColumn="0" w:lastRowFirstColumn="0" w:lastRowLastColumn="0"/>
            </w:pPr>
            <w:r w:rsidRPr="00250015">
              <w:t>Compare different programs</w:t>
            </w:r>
          </w:p>
        </w:tc>
        <w:tc>
          <w:tcPr>
            <w:tcW w:w="4168" w:type="dxa"/>
          </w:tcPr>
          <w:p w14:paraId="6614BFB8" w14:textId="37E1CEB6" w:rsidR="00085DE9" w:rsidRPr="00250015" w:rsidRDefault="00085DE9" w:rsidP="000C4D86">
            <w:pPr>
              <w:pStyle w:val="CaptionforTableUMP"/>
              <w:cnfStyle w:val="000000000000" w:firstRow="0" w:lastRow="0" w:firstColumn="0" w:lastColumn="0" w:oddVBand="0" w:evenVBand="0" w:oddHBand="0" w:evenHBand="0" w:firstRowFirstColumn="0" w:firstRowLastColumn="0" w:lastRowFirstColumn="0" w:lastRowLastColumn="0"/>
            </w:pPr>
            <w:r w:rsidRPr="00250015">
              <w:t>Users should be able to compare different programs side-by-side.</w:t>
            </w:r>
          </w:p>
        </w:tc>
      </w:tr>
      <w:tr w:rsidR="00085DE9" w14:paraId="31772E83" w14:textId="77777777" w:rsidTr="00944A0F">
        <w:trPr>
          <w:cnfStyle w:val="000000100000" w:firstRow="0" w:lastRow="0" w:firstColumn="0" w:lastColumn="0" w:oddVBand="0" w:evenVBand="0" w:oddHBand="1" w:evenHBand="0" w:firstRowFirstColumn="0" w:firstRowLastColumn="0" w:lastRowFirstColumn="0" w:lastRowLastColumn="0"/>
          <w:trHeight w:val="1195"/>
          <w:jc w:val="center"/>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tcBorders>
          </w:tcPr>
          <w:p w14:paraId="72928E14" w14:textId="2725064F" w:rsidR="00085DE9" w:rsidRDefault="00250015" w:rsidP="000C4D86">
            <w:pPr>
              <w:pStyle w:val="CaptionforTableUMP"/>
            </w:pPr>
            <w:r>
              <w:t>CE-PR-05</w:t>
            </w:r>
          </w:p>
        </w:tc>
        <w:tc>
          <w:tcPr>
            <w:tcW w:w="3118" w:type="dxa"/>
            <w:tcBorders>
              <w:top w:val="none" w:sz="0" w:space="0" w:color="auto"/>
              <w:bottom w:val="none" w:sz="0" w:space="0" w:color="auto"/>
            </w:tcBorders>
          </w:tcPr>
          <w:p w14:paraId="7B61849B" w14:textId="6CC3EE50" w:rsidR="00085DE9" w:rsidRPr="00250015" w:rsidRDefault="00085DE9" w:rsidP="000C4D86">
            <w:pPr>
              <w:pStyle w:val="CaptionforTableUMP"/>
              <w:cnfStyle w:val="000000100000" w:firstRow="0" w:lastRow="0" w:firstColumn="0" w:lastColumn="0" w:oddVBand="0" w:evenVBand="0" w:oddHBand="1" w:evenHBand="0" w:firstRowFirstColumn="0" w:firstRowLastColumn="0" w:lastRowFirstColumn="0" w:lastRowLastColumn="0"/>
            </w:pPr>
            <w:r w:rsidRPr="00250015">
              <w:t>Contact universities directly</w:t>
            </w:r>
          </w:p>
        </w:tc>
        <w:tc>
          <w:tcPr>
            <w:tcW w:w="4168" w:type="dxa"/>
            <w:tcBorders>
              <w:top w:val="none" w:sz="0" w:space="0" w:color="auto"/>
              <w:bottom w:val="none" w:sz="0" w:space="0" w:color="auto"/>
            </w:tcBorders>
          </w:tcPr>
          <w:p w14:paraId="67292B83" w14:textId="339A56DE" w:rsidR="00085DE9" w:rsidRPr="00250015" w:rsidRDefault="00085DE9" w:rsidP="000C4D86">
            <w:pPr>
              <w:pStyle w:val="CaptionforTableUMP"/>
              <w:cnfStyle w:val="000000100000" w:firstRow="0" w:lastRow="0" w:firstColumn="0" w:lastColumn="0" w:oddVBand="0" w:evenVBand="0" w:oddHBand="1" w:evenHBand="0" w:firstRowFirstColumn="0" w:firstRowLastColumn="0" w:lastRowFirstColumn="0" w:lastRowLastColumn="0"/>
            </w:pPr>
            <w:r w:rsidRPr="00250015">
              <w:t>Users should be able to contact universities directly from the website.</w:t>
            </w:r>
          </w:p>
        </w:tc>
      </w:tr>
      <w:tr w:rsidR="00085DE9" w14:paraId="33549B65" w14:textId="77777777" w:rsidTr="00944A0F">
        <w:trPr>
          <w:trHeight w:val="893"/>
          <w:jc w:val="center"/>
        </w:trPr>
        <w:tc>
          <w:tcPr>
            <w:cnfStyle w:val="001000000000" w:firstRow="0" w:lastRow="0" w:firstColumn="1" w:lastColumn="0" w:oddVBand="0" w:evenVBand="0" w:oddHBand="0" w:evenHBand="0" w:firstRowFirstColumn="0" w:firstRowLastColumn="0" w:lastRowFirstColumn="0" w:lastRowLastColumn="0"/>
            <w:tcW w:w="2269" w:type="dxa"/>
          </w:tcPr>
          <w:p w14:paraId="44401CF9" w14:textId="76A00CAE" w:rsidR="00085DE9" w:rsidRDefault="00250015" w:rsidP="000C4D86">
            <w:pPr>
              <w:pStyle w:val="CaptionforTableUMP"/>
            </w:pPr>
            <w:r>
              <w:t>CE-PR-06</w:t>
            </w:r>
          </w:p>
        </w:tc>
        <w:tc>
          <w:tcPr>
            <w:tcW w:w="3118" w:type="dxa"/>
          </w:tcPr>
          <w:p w14:paraId="6AA45DF0" w14:textId="1CB22084" w:rsidR="00085DE9" w:rsidRPr="00250015" w:rsidRDefault="00085DE9" w:rsidP="000C4D86">
            <w:pPr>
              <w:pStyle w:val="CaptionforTableUMP"/>
              <w:cnfStyle w:val="000000000000" w:firstRow="0" w:lastRow="0" w:firstColumn="0" w:lastColumn="0" w:oddVBand="0" w:evenVBand="0" w:oddHBand="0" w:evenHBand="0" w:firstRowFirstColumn="0" w:firstRowLastColumn="0" w:lastRowFirstColumn="0" w:lastRowLastColumn="0"/>
            </w:pPr>
            <w:r w:rsidRPr="00250015">
              <w:t>Provide feedback or report on the website</w:t>
            </w:r>
          </w:p>
        </w:tc>
        <w:tc>
          <w:tcPr>
            <w:tcW w:w="4168" w:type="dxa"/>
          </w:tcPr>
          <w:p w14:paraId="3EB4A617" w14:textId="78961B80" w:rsidR="00085DE9" w:rsidRPr="00250015" w:rsidRDefault="00085DE9" w:rsidP="000C4D86">
            <w:pPr>
              <w:pStyle w:val="CaptionforTableUMP"/>
              <w:cnfStyle w:val="000000000000" w:firstRow="0" w:lastRow="0" w:firstColumn="0" w:lastColumn="0" w:oddVBand="0" w:evenVBand="0" w:oddHBand="0" w:evenHBand="0" w:firstRowFirstColumn="0" w:firstRowLastColumn="0" w:lastRowFirstColumn="0" w:lastRowLastColumn="0"/>
            </w:pPr>
            <w:r w:rsidRPr="00250015">
              <w:t>Users should be able to provide feedback or report on the website.</w:t>
            </w:r>
          </w:p>
        </w:tc>
      </w:tr>
    </w:tbl>
    <w:p w14:paraId="53F38F6F" w14:textId="77777777" w:rsidR="00085DE9" w:rsidRPr="00944A0F" w:rsidRDefault="00085DE9" w:rsidP="00944A0F">
      <w:pPr>
        <w:spacing w:after="0" w:line="240" w:lineRule="auto"/>
        <w:jc w:val="both"/>
        <w:rPr>
          <w:rFonts w:eastAsia="Times New Roman" w:cs="Times New Roman"/>
          <w:b/>
          <w:sz w:val="24"/>
          <w:szCs w:val="24"/>
        </w:rPr>
      </w:pPr>
    </w:p>
    <w:p w14:paraId="2296ADF4" w14:textId="77777777" w:rsidR="00085DE9" w:rsidRDefault="00085DE9" w:rsidP="00250015">
      <w:pPr>
        <w:spacing w:after="0" w:line="240" w:lineRule="auto"/>
        <w:jc w:val="both"/>
        <w:rPr>
          <w:rFonts w:eastAsia="Times New Roman" w:cs="Times New Roman"/>
          <w:b/>
          <w:sz w:val="24"/>
          <w:szCs w:val="24"/>
        </w:rPr>
      </w:pPr>
    </w:p>
    <w:p w14:paraId="3D93308D" w14:textId="77777777" w:rsidR="004A6028" w:rsidRDefault="004A6028" w:rsidP="00250015">
      <w:pPr>
        <w:spacing w:after="0" w:line="240" w:lineRule="auto"/>
        <w:jc w:val="both"/>
        <w:rPr>
          <w:rFonts w:eastAsia="Times New Roman" w:cs="Times New Roman"/>
          <w:b/>
          <w:sz w:val="24"/>
          <w:szCs w:val="24"/>
        </w:rPr>
      </w:pPr>
    </w:p>
    <w:p w14:paraId="56566337" w14:textId="77777777" w:rsidR="004A6028" w:rsidRDefault="004A6028" w:rsidP="00250015">
      <w:pPr>
        <w:spacing w:after="0" w:line="240" w:lineRule="auto"/>
        <w:jc w:val="both"/>
        <w:rPr>
          <w:rFonts w:eastAsia="Times New Roman" w:cs="Times New Roman"/>
          <w:b/>
          <w:sz w:val="24"/>
          <w:szCs w:val="24"/>
        </w:rPr>
      </w:pPr>
    </w:p>
    <w:p w14:paraId="39685F70" w14:textId="77777777" w:rsidR="004A6028" w:rsidRDefault="004A6028" w:rsidP="00250015">
      <w:pPr>
        <w:spacing w:after="0" w:line="240" w:lineRule="auto"/>
        <w:jc w:val="both"/>
        <w:rPr>
          <w:rFonts w:eastAsia="Times New Roman" w:cs="Times New Roman"/>
          <w:b/>
          <w:sz w:val="24"/>
          <w:szCs w:val="24"/>
        </w:rPr>
      </w:pPr>
    </w:p>
    <w:p w14:paraId="45F3FD53" w14:textId="77777777" w:rsidR="004A6028" w:rsidRDefault="004A6028" w:rsidP="00250015">
      <w:pPr>
        <w:spacing w:after="0" w:line="240" w:lineRule="auto"/>
        <w:jc w:val="both"/>
        <w:rPr>
          <w:rFonts w:eastAsia="Times New Roman" w:cs="Times New Roman"/>
          <w:b/>
          <w:sz w:val="24"/>
          <w:szCs w:val="24"/>
        </w:rPr>
      </w:pPr>
    </w:p>
    <w:p w14:paraId="0431EDB8" w14:textId="77777777" w:rsidR="004A6028" w:rsidRDefault="004A6028" w:rsidP="00250015">
      <w:pPr>
        <w:spacing w:after="0" w:line="240" w:lineRule="auto"/>
        <w:jc w:val="both"/>
        <w:rPr>
          <w:rFonts w:eastAsia="Times New Roman" w:cs="Times New Roman"/>
          <w:b/>
          <w:sz w:val="24"/>
          <w:szCs w:val="24"/>
        </w:rPr>
      </w:pPr>
    </w:p>
    <w:p w14:paraId="1CF09019" w14:textId="77777777" w:rsidR="004A6028" w:rsidRDefault="004A6028" w:rsidP="00250015">
      <w:pPr>
        <w:spacing w:after="0" w:line="240" w:lineRule="auto"/>
        <w:jc w:val="both"/>
        <w:rPr>
          <w:rFonts w:eastAsia="Times New Roman" w:cs="Times New Roman"/>
          <w:b/>
          <w:sz w:val="24"/>
          <w:szCs w:val="24"/>
        </w:rPr>
      </w:pPr>
    </w:p>
    <w:p w14:paraId="78898A4B" w14:textId="77777777" w:rsidR="004A6028" w:rsidRDefault="004A6028" w:rsidP="00250015">
      <w:pPr>
        <w:spacing w:after="0" w:line="240" w:lineRule="auto"/>
        <w:jc w:val="both"/>
        <w:rPr>
          <w:rFonts w:eastAsia="Times New Roman" w:cs="Times New Roman"/>
          <w:b/>
          <w:sz w:val="24"/>
          <w:szCs w:val="24"/>
        </w:rPr>
      </w:pPr>
    </w:p>
    <w:p w14:paraId="363E2040" w14:textId="77777777" w:rsidR="004A6028" w:rsidRDefault="004A6028" w:rsidP="00250015">
      <w:pPr>
        <w:spacing w:after="0" w:line="240" w:lineRule="auto"/>
        <w:jc w:val="both"/>
        <w:rPr>
          <w:rFonts w:eastAsia="Times New Roman" w:cs="Times New Roman"/>
          <w:b/>
          <w:sz w:val="24"/>
          <w:szCs w:val="24"/>
        </w:rPr>
      </w:pPr>
    </w:p>
    <w:p w14:paraId="487D0D92" w14:textId="77777777" w:rsidR="004A6028" w:rsidRDefault="004A6028" w:rsidP="00250015">
      <w:pPr>
        <w:spacing w:after="0" w:line="240" w:lineRule="auto"/>
        <w:jc w:val="both"/>
        <w:rPr>
          <w:rFonts w:eastAsia="Times New Roman" w:cs="Times New Roman"/>
          <w:b/>
          <w:sz w:val="24"/>
          <w:szCs w:val="24"/>
        </w:rPr>
      </w:pPr>
    </w:p>
    <w:p w14:paraId="034DC974" w14:textId="77777777" w:rsidR="004A6028" w:rsidRPr="00250015" w:rsidRDefault="004A6028" w:rsidP="00250015">
      <w:pPr>
        <w:spacing w:after="0" w:line="240" w:lineRule="auto"/>
        <w:jc w:val="both"/>
        <w:rPr>
          <w:rFonts w:eastAsia="Times New Roman" w:cs="Times New Roman"/>
          <w:b/>
          <w:sz w:val="24"/>
          <w:szCs w:val="24"/>
        </w:rPr>
      </w:pPr>
    </w:p>
    <w:p w14:paraId="517FA3AE" w14:textId="662CE2F9" w:rsidR="00186B50" w:rsidRDefault="00186B50" w:rsidP="003729CC">
      <w:pPr>
        <w:pStyle w:val="CaptionforFigurePlatesUMP"/>
      </w:pPr>
      <w:bookmarkStart w:id="47" w:name="_Toc155213323"/>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3</w:t>
      </w:r>
      <w:r w:rsidR="002C25F6">
        <w:fldChar w:fldCharType="end"/>
      </w:r>
      <w:r w:rsidR="006926E5">
        <w:tab/>
      </w:r>
      <w:r>
        <w:rPr>
          <w:lang w:val="en-US"/>
        </w:rPr>
        <w:t>Non</w:t>
      </w:r>
      <w:r w:rsidRPr="00342E07">
        <w:rPr>
          <w:lang w:val="en-US"/>
        </w:rPr>
        <w:t>-</w:t>
      </w:r>
      <w:r>
        <w:rPr>
          <w:lang w:val="en-US"/>
        </w:rPr>
        <w:t>F</w:t>
      </w:r>
      <w:r w:rsidRPr="00342E07">
        <w:rPr>
          <w:lang w:val="en-US"/>
        </w:rPr>
        <w:t xml:space="preserve">unctional </w:t>
      </w:r>
      <w:r>
        <w:rPr>
          <w:lang w:val="en-US"/>
        </w:rPr>
        <w:t>R</w:t>
      </w:r>
      <w:r w:rsidRPr="00342E07">
        <w:rPr>
          <w:lang w:val="en-US"/>
        </w:rPr>
        <w:t>equirements</w:t>
      </w:r>
      <w:r w:rsidR="00275F31">
        <w:t xml:space="preserve"> Table</w:t>
      </w:r>
      <w:bookmarkEnd w:id="47"/>
    </w:p>
    <w:tbl>
      <w:tblPr>
        <w:tblStyle w:val="PlainTable2"/>
        <w:tblW w:w="9555" w:type="dxa"/>
        <w:jc w:val="center"/>
        <w:tblBorders>
          <w:top w:val="single" w:sz="12" w:space="0" w:color="auto"/>
          <w:bottom w:val="single" w:sz="12" w:space="0" w:color="auto"/>
        </w:tblBorders>
        <w:tblLook w:val="04A0" w:firstRow="1" w:lastRow="0" w:firstColumn="1" w:lastColumn="0" w:noHBand="0" w:noVBand="1"/>
      </w:tblPr>
      <w:tblGrid>
        <w:gridCol w:w="2269"/>
        <w:gridCol w:w="3118"/>
        <w:gridCol w:w="4168"/>
      </w:tblGrid>
      <w:tr w:rsidR="00085DE9" w14:paraId="17E4F195" w14:textId="77777777" w:rsidTr="00944A0F">
        <w:trPr>
          <w:cnfStyle w:val="100000000000" w:firstRow="1" w:lastRow="0" w:firstColumn="0" w:lastColumn="0" w:oddVBand="0" w:evenVBand="0" w:oddHBand="0"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269" w:type="dxa"/>
            <w:tcBorders>
              <w:bottom w:val="none" w:sz="0" w:space="0" w:color="auto"/>
            </w:tcBorders>
          </w:tcPr>
          <w:p w14:paraId="783B75D5" w14:textId="77777777" w:rsidR="00085DE9" w:rsidRDefault="00085DE9" w:rsidP="00944A0F">
            <w:pPr>
              <w:pStyle w:val="Tableheader"/>
              <w:rPr>
                <w:rFonts w:eastAsia="Times New Roman"/>
                <w:b w:val="0"/>
              </w:rPr>
            </w:pPr>
            <w:r w:rsidRPr="002640C2">
              <w:t>FUNCTION ID</w:t>
            </w:r>
          </w:p>
        </w:tc>
        <w:tc>
          <w:tcPr>
            <w:tcW w:w="3118" w:type="dxa"/>
            <w:tcBorders>
              <w:bottom w:val="none" w:sz="0" w:space="0" w:color="auto"/>
            </w:tcBorders>
          </w:tcPr>
          <w:p w14:paraId="1C2458BA" w14:textId="6ED49238" w:rsidR="00085DE9" w:rsidRDefault="00085DE9" w:rsidP="00944A0F">
            <w:pPr>
              <w:pStyle w:val="Tableheader"/>
              <w:cnfStyle w:val="100000000000" w:firstRow="1" w:lastRow="0" w:firstColumn="0" w:lastColumn="0" w:oddVBand="0" w:evenVBand="0" w:oddHBand="0" w:evenHBand="0" w:firstRowFirstColumn="0" w:firstRowLastColumn="0" w:lastRowFirstColumn="0" w:lastRowLastColumn="0"/>
              <w:rPr>
                <w:rFonts w:eastAsia="Times New Roman"/>
                <w:b w:val="0"/>
              </w:rPr>
            </w:pPr>
            <w:r>
              <w:t>NON-</w:t>
            </w:r>
            <w:r w:rsidRPr="002640C2">
              <w:t xml:space="preserve">FUNCTION NAME </w:t>
            </w:r>
          </w:p>
        </w:tc>
        <w:tc>
          <w:tcPr>
            <w:tcW w:w="4168" w:type="dxa"/>
            <w:tcBorders>
              <w:bottom w:val="none" w:sz="0" w:space="0" w:color="auto"/>
            </w:tcBorders>
          </w:tcPr>
          <w:p w14:paraId="396CA439" w14:textId="77777777" w:rsidR="00085DE9" w:rsidRDefault="00085DE9" w:rsidP="00944A0F">
            <w:pPr>
              <w:pStyle w:val="Tableheader"/>
              <w:cnfStyle w:val="100000000000" w:firstRow="1" w:lastRow="0" w:firstColumn="0" w:lastColumn="0" w:oddVBand="0" w:evenVBand="0" w:oddHBand="0" w:evenHBand="0" w:firstRowFirstColumn="0" w:firstRowLastColumn="0" w:lastRowFirstColumn="0" w:lastRowLastColumn="0"/>
              <w:rPr>
                <w:rFonts w:eastAsia="Times New Roman"/>
                <w:b w:val="0"/>
              </w:rPr>
            </w:pPr>
            <w:r w:rsidRPr="002640C2">
              <w:t xml:space="preserve">DESCRIPTION </w:t>
            </w:r>
          </w:p>
        </w:tc>
      </w:tr>
      <w:tr w:rsidR="00085DE9" w14:paraId="51554FAD" w14:textId="77777777" w:rsidTr="00944A0F">
        <w:trPr>
          <w:cnfStyle w:val="000000100000" w:firstRow="0" w:lastRow="0" w:firstColumn="0" w:lastColumn="0" w:oddVBand="0" w:evenVBand="0" w:oddHBand="1" w:evenHBand="0" w:firstRowFirstColumn="0" w:firstRowLastColumn="0" w:lastRowFirstColumn="0" w:lastRowLastColumn="0"/>
          <w:trHeight w:val="1058"/>
          <w:jc w:val="center"/>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tcBorders>
          </w:tcPr>
          <w:p w14:paraId="4514908F" w14:textId="7721A8A6" w:rsidR="00085DE9" w:rsidRPr="001B39BD" w:rsidRDefault="00250015" w:rsidP="00944A0F">
            <w:pPr>
              <w:pStyle w:val="Tableheader"/>
            </w:pPr>
            <w:r w:rsidRPr="001B39BD">
              <w:t>CE-NPR-01</w:t>
            </w:r>
          </w:p>
        </w:tc>
        <w:tc>
          <w:tcPr>
            <w:tcW w:w="3118" w:type="dxa"/>
            <w:tcBorders>
              <w:top w:val="none" w:sz="0" w:space="0" w:color="auto"/>
              <w:bottom w:val="none" w:sz="0" w:space="0" w:color="auto"/>
            </w:tcBorders>
          </w:tcPr>
          <w:p w14:paraId="40FA96F7" w14:textId="27384FB9" w:rsidR="00085DE9" w:rsidRPr="001B39BD" w:rsidRDefault="00085DE9" w:rsidP="00944A0F">
            <w:pPr>
              <w:pStyle w:val="Tableheader"/>
              <w:cnfStyle w:val="000000100000" w:firstRow="0" w:lastRow="0" w:firstColumn="0" w:lastColumn="0" w:oddVBand="0" w:evenVBand="0" w:oddHBand="1" w:evenHBand="0" w:firstRowFirstColumn="0" w:firstRowLastColumn="0" w:lastRowFirstColumn="0" w:lastRowLastColumn="0"/>
            </w:pPr>
            <w:r w:rsidRPr="001B39BD">
              <w:t>Easy to use and navigate</w:t>
            </w:r>
          </w:p>
        </w:tc>
        <w:tc>
          <w:tcPr>
            <w:tcW w:w="4168" w:type="dxa"/>
            <w:tcBorders>
              <w:top w:val="none" w:sz="0" w:space="0" w:color="auto"/>
              <w:bottom w:val="none" w:sz="0" w:space="0" w:color="auto"/>
            </w:tcBorders>
          </w:tcPr>
          <w:p w14:paraId="687E537A" w14:textId="36573A96" w:rsidR="00085DE9" w:rsidRPr="001B39BD" w:rsidRDefault="00085DE9" w:rsidP="00944A0F">
            <w:pPr>
              <w:pStyle w:val="Tableheader"/>
              <w:cnfStyle w:val="000000100000" w:firstRow="0" w:lastRow="0" w:firstColumn="0" w:lastColumn="0" w:oddVBand="0" w:evenVBand="0" w:oddHBand="1" w:evenHBand="0" w:firstRowFirstColumn="0" w:firstRowLastColumn="0" w:lastRowFirstColumn="0" w:lastRowLastColumn="0"/>
            </w:pPr>
            <w:r w:rsidRPr="001B39BD">
              <w:t>The website should be easy to use and navigate, even for users who are not familiar with using websites.</w:t>
            </w:r>
          </w:p>
        </w:tc>
      </w:tr>
      <w:tr w:rsidR="00250015" w14:paraId="29ADB946" w14:textId="77777777" w:rsidTr="00944A0F">
        <w:trPr>
          <w:trHeight w:val="1058"/>
          <w:jc w:val="center"/>
        </w:trPr>
        <w:tc>
          <w:tcPr>
            <w:cnfStyle w:val="001000000000" w:firstRow="0" w:lastRow="0" w:firstColumn="1" w:lastColumn="0" w:oddVBand="0" w:evenVBand="0" w:oddHBand="0" w:evenHBand="0" w:firstRowFirstColumn="0" w:firstRowLastColumn="0" w:lastRowFirstColumn="0" w:lastRowLastColumn="0"/>
            <w:tcW w:w="2269" w:type="dxa"/>
          </w:tcPr>
          <w:p w14:paraId="50DE9050" w14:textId="39185FD8" w:rsidR="00250015" w:rsidRPr="001B39BD" w:rsidRDefault="00250015" w:rsidP="00944A0F">
            <w:pPr>
              <w:pStyle w:val="Tableheader"/>
            </w:pPr>
            <w:r w:rsidRPr="001B39BD">
              <w:t>CE-NPR-02</w:t>
            </w:r>
          </w:p>
        </w:tc>
        <w:tc>
          <w:tcPr>
            <w:tcW w:w="3118" w:type="dxa"/>
          </w:tcPr>
          <w:p w14:paraId="05533F8F" w14:textId="07A95B37" w:rsidR="00250015" w:rsidRPr="001B39BD" w:rsidRDefault="00250015" w:rsidP="00944A0F">
            <w:pPr>
              <w:pStyle w:val="Tableheader"/>
              <w:cnfStyle w:val="000000000000" w:firstRow="0" w:lastRow="0" w:firstColumn="0" w:lastColumn="0" w:oddVBand="0" w:evenVBand="0" w:oddHBand="0" w:evenHBand="0" w:firstRowFirstColumn="0" w:firstRowLastColumn="0" w:lastRowFirstColumn="0" w:lastRowLastColumn="0"/>
            </w:pPr>
            <w:r w:rsidRPr="001B39BD">
              <w:t>Scalable</w:t>
            </w:r>
          </w:p>
        </w:tc>
        <w:tc>
          <w:tcPr>
            <w:tcW w:w="4168" w:type="dxa"/>
          </w:tcPr>
          <w:p w14:paraId="65B9F30A" w14:textId="7D87E71B" w:rsidR="00250015" w:rsidRPr="001B39BD" w:rsidRDefault="00250015" w:rsidP="00944A0F">
            <w:pPr>
              <w:pStyle w:val="Tableheader"/>
              <w:cnfStyle w:val="000000000000" w:firstRow="0" w:lastRow="0" w:firstColumn="0" w:lastColumn="0" w:oddVBand="0" w:evenVBand="0" w:oddHBand="0" w:evenHBand="0" w:firstRowFirstColumn="0" w:firstRowLastColumn="0" w:lastRowFirstColumn="0" w:lastRowLastColumn="0"/>
            </w:pPr>
            <w:r w:rsidRPr="001B39BD">
              <w:t>The website should be scalable to accommodate future expansion, accommodating additional universities and features.</w:t>
            </w:r>
          </w:p>
        </w:tc>
      </w:tr>
      <w:tr w:rsidR="00250015" w14:paraId="383B77B2" w14:textId="77777777" w:rsidTr="00944A0F">
        <w:trPr>
          <w:cnfStyle w:val="000000100000" w:firstRow="0" w:lastRow="0" w:firstColumn="0" w:lastColumn="0" w:oddVBand="0" w:evenVBand="0" w:oddHBand="1" w:evenHBand="0" w:firstRowFirstColumn="0" w:firstRowLastColumn="0" w:lastRowFirstColumn="0" w:lastRowLastColumn="0"/>
          <w:trHeight w:val="1699"/>
          <w:jc w:val="center"/>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tcBorders>
          </w:tcPr>
          <w:p w14:paraId="08A988D3" w14:textId="12A75945" w:rsidR="00250015" w:rsidRPr="001B39BD" w:rsidRDefault="00250015" w:rsidP="00944A0F">
            <w:pPr>
              <w:pStyle w:val="Tableheader"/>
            </w:pPr>
            <w:r w:rsidRPr="001B39BD">
              <w:t>CE-NPR-03</w:t>
            </w:r>
          </w:p>
        </w:tc>
        <w:tc>
          <w:tcPr>
            <w:tcW w:w="3118" w:type="dxa"/>
            <w:tcBorders>
              <w:top w:val="none" w:sz="0" w:space="0" w:color="auto"/>
              <w:bottom w:val="none" w:sz="0" w:space="0" w:color="auto"/>
            </w:tcBorders>
          </w:tcPr>
          <w:p w14:paraId="6AF2CAAF" w14:textId="34B951AF" w:rsidR="00250015" w:rsidRPr="001B39BD" w:rsidRDefault="00250015" w:rsidP="00944A0F">
            <w:pPr>
              <w:pStyle w:val="Tableheader"/>
              <w:cnfStyle w:val="000000100000" w:firstRow="0" w:lastRow="0" w:firstColumn="0" w:lastColumn="0" w:oddVBand="0" w:evenVBand="0" w:oddHBand="1" w:evenHBand="0" w:firstRowFirstColumn="0" w:firstRowLastColumn="0" w:lastRowFirstColumn="0" w:lastRowLastColumn="0"/>
            </w:pPr>
            <w:r w:rsidRPr="001B39BD">
              <w:t>Responsive</w:t>
            </w:r>
          </w:p>
        </w:tc>
        <w:tc>
          <w:tcPr>
            <w:tcW w:w="4168" w:type="dxa"/>
            <w:tcBorders>
              <w:top w:val="none" w:sz="0" w:space="0" w:color="auto"/>
              <w:bottom w:val="none" w:sz="0" w:space="0" w:color="auto"/>
            </w:tcBorders>
          </w:tcPr>
          <w:p w14:paraId="7F569913" w14:textId="6A659491" w:rsidR="00250015" w:rsidRPr="001B39BD" w:rsidRDefault="00250015" w:rsidP="00944A0F">
            <w:pPr>
              <w:pStyle w:val="Tableheader"/>
              <w:cnfStyle w:val="000000100000" w:firstRow="0" w:lastRow="0" w:firstColumn="0" w:lastColumn="0" w:oddVBand="0" w:evenVBand="0" w:oddHBand="1" w:evenHBand="0" w:firstRowFirstColumn="0" w:firstRowLastColumn="0" w:lastRowFirstColumn="0" w:lastRowLastColumn="0"/>
            </w:pPr>
            <w:r w:rsidRPr="001B39BD">
              <w:t>The website should be responsive and work on a variety of devices, including desktops, laptops, tablets, and smartphones.</w:t>
            </w:r>
          </w:p>
        </w:tc>
      </w:tr>
      <w:tr w:rsidR="00250015" w14:paraId="1EBE0F2D" w14:textId="77777777" w:rsidTr="00944A0F">
        <w:trPr>
          <w:trHeight w:val="893"/>
          <w:jc w:val="center"/>
        </w:trPr>
        <w:tc>
          <w:tcPr>
            <w:cnfStyle w:val="001000000000" w:firstRow="0" w:lastRow="0" w:firstColumn="1" w:lastColumn="0" w:oddVBand="0" w:evenVBand="0" w:oddHBand="0" w:evenHBand="0" w:firstRowFirstColumn="0" w:firstRowLastColumn="0" w:lastRowFirstColumn="0" w:lastRowLastColumn="0"/>
            <w:tcW w:w="2269" w:type="dxa"/>
          </w:tcPr>
          <w:p w14:paraId="5C6BC300" w14:textId="6BD983EF" w:rsidR="00250015" w:rsidRPr="001B39BD" w:rsidRDefault="00250015" w:rsidP="00944A0F">
            <w:pPr>
              <w:pStyle w:val="Tableheader"/>
            </w:pPr>
            <w:r w:rsidRPr="001B39BD">
              <w:t>CE-NPR-04</w:t>
            </w:r>
          </w:p>
        </w:tc>
        <w:tc>
          <w:tcPr>
            <w:tcW w:w="3118" w:type="dxa"/>
          </w:tcPr>
          <w:p w14:paraId="2D24C0F3" w14:textId="0E769D11" w:rsidR="00250015" w:rsidRPr="001B39BD" w:rsidRDefault="00250015" w:rsidP="00944A0F">
            <w:pPr>
              <w:pStyle w:val="Tableheader"/>
              <w:cnfStyle w:val="000000000000" w:firstRow="0" w:lastRow="0" w:firstColumn="0" w:lastColumn="0" w:oddVBand="0" w:evenVBand="0" w:oddHBand="0" w:evenHBand="0" w:firstRowFirstColumn="0" w:firstRowLastColumn="0" w:lastRowFirstColumn="0" w:lastRowLastColumn="0"/>
            </w:pPr>
            <w:r w:rsidRPr="001B39BD">
              <w:t>Secure</w:t>
            </w:r>
          </w:p>
        </w:tc>
        <w:tc>
          <w:tcPr>
            <w:tcW w:w="4168" w:type="dxa"/>
          </w:tcPr>
          <w:p w14:paraId="760AFDF8" w14:textId="428CE66B" w:rsidR="00250015" w:rsidRPr="001B39BD" w:rsidRDefault="00250015" w:rsidP="00944A0F">
            <w:pPr>
              <w:pStyle w:val="Tableheader"/>
              <w:cnfStyle w:val="000000000000" w:firstRow="0" w:lastRow="0" w:firstColumn="0" w:lastColumn="0" w:oddVBand="0" w:evenVBand="0" w:oddHBand="0" w:evenHBand="0" w:firstRowFirstColumn="0" w:firstRowLastColumn="0" w:lastRowFirstColumn="0" w:lastRowLastColumn="0"/>
            </w:pPr>
            <w:r w:rsidRPr="001B39BD">
              <w:t>The website should be secure and protect user data.</w:t>
            </w:r>
          </w:p>
        </w:tc>
      </w:tr>
      <w:tr w:rsidR="00250015" w14:paraId="763D1E43" w14:textId="77777777" w:rsidTr="00944A0F">
        <w:trPr>
          <w:cnfStyle w:val="000000100000" w:firstRow="0" w:lastRow="0" w:firstColumn="0" w:lastColumn="0" w:oddVBand="0" w:evenVBand="0" w:oddHBand="1" w:evenHBand="0" w:firstRowFirstColumn="0" w:firstRowLastColumn="0" w:lastRowFirstColumn="0" w:lastRowLastColumn="0"/>
          <w:trHeight w:val="1195"/>
          <w:jc w:val="center"/>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tcBorders>
          </w:tcPr>
          <w:p w14:paraId="7C590364" w14:textId="07448CC8" w:rsidR="00250015" w:rsidRPr="001B39BD" w:rsidRDefault="00250015" w:rsidP="00944A0F">
            <w:pPr>
              <w:pStyle w:val="Tableheader"/>
            </w:pPr>
            <w:r w:rsidRPr="001B39BD">
              <w:t>CE-NPR-05</w:t>
            </w:r>
          </w:p>
        </w:tc>
        <w:tc>
          <w:tcPr>
            <w:tcW w:w="3118" w:type="dxa"/>
            <w:tcBorders>
              <w:top w:val="none" w:sz="0" w:space="0" w:color="auto"/>
              <w:bottom w:val="none" w:sz="0" w:space="0" w:color="auto"/>
            </w:tcBorders>
          </w:tcPr>
          <w:p w14:paraId="7DE40F8E" w14:textId="1EDA4534" w:rsidR="00250015" w:rsidRPr="001B39BD" w:rsidRDefault="00250015" w:rsidP="00944A0F">
            <w:pPr>
              <w:pStyle w:val="Tableheader"/>
              <w:cnfStyle w:val="000000100000" w:firstRow="0" w:lastRow="0" w:firstColumn="0" w:lastColumn="0" w:oddVBand="0" w:evenVBand="0" w:oddHBand="1" w:evenHBand="0" w:firstRowFirstColumn="0" w:firstRowLastColumn="0" w:lastRowFirstColumn="0" w:lastRowLastColumn="0"/>
            </w:pPr>
            <w:r w:rsidRPr="001B39BD">
              <w:t>Performant</w:t>
            </w:r>
          </w:p>
        </w:tc>
        <w:tc>
          <w:tcPr>
            <w:tcW w:w="4168" w:type="dxa"/>
            <w:tcBorders>
              <w:top w:val="none" w:sz="0" w:space="0" w:color="auto"/>
              <w:bottom w:val="none" w:sz="0" w:space="0" w:color="auto"/>
            </w:tcBorders>
          </w:tcPr>
          <w:p w14:paraId="3135C115" w14:textId="5A65E335" w:rsidR="00250015" w:rsidRPr="001B39BD" w:rsidRDefault="00250015" w:rsidP="00944A0F">
            <w:pPr>
              <w:pStyle w:val="Tableheader"/>
              <w:cnfStyle w:val="000000100000" w:firstRow="0" w:lastRow="0" w:firstColumn="0" w:lastColumn="0" w:oddVBand="0" w:evenVBand="0" w:oddHBand="1" w:evenHBand="0" w:firstRowFirstColumn="0" w:firstRowLastColumn="0" w:lastRowFirstColumn="0" w:lastRowLastColumn="0"/>
            </w:pPr>
            <w:r w:rsidRPr="001B39BD">
              <w:t>The website should be performant and load quickly.</w:t>
            </w:r>
          </w:p>
        </w:tc>
      </w:tr>
      <w:tr w:rsidR="00250015" w14:paraId="454DD94E" w14:textId="77777777" w:rsidTr="00944A0F">
        <w:trPr>
          <w:trHeight w:val="893"/>
          <w:jc w:val="center"/>
        </w:trPr>
        <w:tc>
          <w:tcPr>
            <w:cnfStyle w:val="001000000000" w:firstRow="0" w:lastRow="0" w:firstColumn="1" w:lastColumn="0" w:oddVBand="0" w:evenVBand="0" w:oddHBand="0" w:evenHBand="0" w:firstRowFirstColumn="0" w:firstRowLastColumn="0" w:lastRowFirstColumn="0" w:lastRowLastColumn="0"/>
            <w:tcW w:w="2269" w:type="dxa"/>
          </w:tcPr>
          <w:p w14:paraId="21BEF62A" w14:textId="0366512B" w:rsidR="00250015" w:rsidRPr="001B39BD" w:rsidRDefault="00250015" w:rsidP="00944A0F">
            <w:pPr>
              <w:pStyle w:val="Tableheader"/>
            </w:pPr>
            <w:r w:rsidRPr="001B39BD">
              <w:t>CE-NPR-06</w:t>
            </w:r>
          </w:p>
        </w:tc>
        <w:tc>
          <w:tcPr>
            <w:tcW w:w="3118" w:type="dxa"/>
          </w:tcPr>
          <w:p w14:paraId="35F66C9F" w14:textId="1CE41D5B" w:rsidR="00250015" w:rsidRPr="001B39BD" w:rsidRDefault="00250015" w:rsidP="00944A0F">
            <w:pPr>
              <w:pStyle w:val="Tableheader"/>
              <w:cnfStyle w:val="000000000000" w:firstRow="0" w:lastRow="0" w:firstColumn="0" w:lastColumn="0" w:oddVBand="0" w:evenVBand="0" w:oddHBand="0" w:evenHBand="0" w:firstRowFirstColumn="0" w:firstRowLastColumn="0" w:lastRowFirstColumn="0" w:lastRowLastColumn="0"/>
            </w:pPr>
            <w:r w:rsidRPr="001B39BD">
              <w:t xml:space="preserve">Maintainability </w:t>
            </w:r>
          </w:p>
        </w:tc>
        <w:tc>
          <w:tcPr>
            <w:tcW w:w="4168" w:type="dxa"/>
          </w:tcPr>
          <w:p w14:paraId="49B1CE8D" w14:textId="58A77597" w:rsidR="00250015" w:rsidRPr="001B39BD" w:rsidRDefault="00250015" w:rsidP="00944A0F">
            <w:pPr>
              <w:pStyle w:val="Tableheader"/>
              <w:cnfStyle w:val="000000000000" w:firstRow="0" w:lastRow="0" w:firstColumn="0" w:lastColumn="0" w:oddVBand="0" w:evenVBand="0" w:oddHBand="0" w:evenHBand="0" w:firstRowFirstColumn="0" w:firstRowLastColumn="0" w:lastRowFirstColumn="0" w:lastRowLastColumn="0"/>
            </w:pPr>
            <w:r w:rsidRPr="001B39BD">
              <w:t xml:space="preserve">Maintainability application should be able to be maintained and accept new features, patch existing features, or delete existing features. </w:t>
            </w:r>
          </w:p>
        </w:tc>
      </w:tr>
      <w:tr w:rsidR="00250015" w14:paraId="5026468C" w14:textId="77777777" w:rsidTr="00944A0F">
        <w:trPr>
          <w:cnfStyle w:val="000000100000" w:firstRow="0" w:lastRow="0" w:firstColumn="0" w:lastColumn="0" w:oddVBand="0" w:evenVBand="0" w:oddHBand="1" w:evenHBand="0" w:firstRowFirstColumn="0" w:firstRowLastColumn="0" w:lastRowFirstColumn="0" w:lastRowLastColumn="0"/>
          <w:trHeight w:val="893"/>
          <w:jc w:val="center"/>
        </w:trPr>
        <w:tc>
          <w:tcPr>
            <w:cnfStyle w:val="001000000000" w:firstRow="0" w:lastRow="0" w:firstColumn="1" w:lastColumn="0" w:oddVBand="0" w:evenVBand="0" w:oddHBand="0" w:evenHBand="0" w:firstRowFirstColumn="0" w:firstRowLastColumn="0" w:lastRowFirstColumn="0" w:lastRowLastColumn="0"/>
            <w:tcW w:w="2269" w:type="dxa"/>
            <w:tcBorders>
              <w:top w:val="none" w:sz="0" w:space="0" w:color="auto"/>
              <w:bottom w:val="none" w:sz="0" w:space="0" w:color="auto"/>
            </w:tcBorders>
          </w:tcPr>
          <w:p w14:paraId="056B0957" w14:textId="1ACE9CE9" w:rsidR="00250015" w:rsidRPr="001B39BD" w:rsidRDefault="00250015" w:rsidP="00944A0F">
            <w:pPr>
              <w:pStyle w:val="Tableheader"/>
            </w:pPr>
            <w:r w:rsidRPr="001B39BD">
              <w:t>CE-NPR-07</w:t>
            </w:r>
          </w:p>
        </w:tc>
        <w:tc>
          <w:tcPr>
            <w:tcW w:w="3118" w:type="dxa"/>
            <w:tcBorders>
              <w:top w:val="none" w:sz="0" w:space="0" w:color="auto"/>
              <w:bottom w:val="none" w:sz="0" w:space="0" w:color="auto"/>
            </w:tcBorders>
          </w:tcPr>
          <w:p w14:paraId="76520201" w14:textId="1A89BEF5" w:rsidR="00250015" w:rsidRPr="001B39BD" w:rsidRDefault="00250015" w:rsidP="00944A0F">
            <w:pPr>
              <w:pStyle w:val="Tableheader"/>
              <w:cnfStyle w:val="000000100000" w:firstRow="0" w:lastRow="0" w:firstColumn="0" w:lastColumn="0" w:oddVBand="0" w:evenVBand="0" w:oddHBand="1" w:evenHBand="0" w:firstRowFirstColumn="0" w:firstRowLastColumn="0" w:lastRowFirstColumn="0" w:lastRowLastColumn="0"/>
            </w:pPr>
            <w:r w:rsidRPr="001B39BD">
              <w:t xml:space="preserve">Recoverability </w:t>
            </w:r>
          </w:p>
        </w:tc>
        <w:tc>
          <w:tcPr>
            <w:tcW w:w="4168" w:type="dxa"/>
            <w:tcBorders>
              <w:top w:val="none" w:sz="0" w:space="0" w:color="auto"/>
              <w:bottom w:val="none" w:sz="0" w:space="0" w:color="auto"/>
            </w:tcBorders>
          </w:tcPr>
          <w:p w14:paraId="4323D16E" w14:textId="5511160C" w:rsidR="00250015" w:rsidRPr="001B39BD" w:rsidRDefault="00250015" w:rsidP="00944A0F">
            <w:pPr>
              <w:pStyle w:val="Tableheader"/>
              <w:cnfStyle w:val="000000100000" w:firstRow="0" w:lastRow="0" w:firstColumn="0" w:lastColumn="0" w:oddVBand="0" w:evenVBand="0" w:oddHBand="1" w:evenHBand="0" w:firstRowFirstColumn="0" w:firstRowLastColumn="0" w:lastRowFirstColumn="0" w:lastRowLastColumn="0"/>
            </w:pPr>
            <w:r w:rsidRPr="001B39BD">
              <w:t xml:space="preserve">Recoverability application is able to </w:t>
            </w:r>
            <w:r w:rsidR="00184DB5" w:rsidRPr="001B39BD">
              <w:t>back up</w:t>
            </w:r>
            <w:r w:rsidRPr="001B39BD">
              <w:t xml:space="preserve"> the data and recover it if it is lost. </w:t>
            </w:r>
          </w:p>
        </w:tc>
      </w:tr>
    </w:tbl>
    <w:p w14:paraId="44D69C6A" w14:textId="77777777" w:rsidR="00085DE9" w:rsidRPr="00085DE9" w:rsidRDefault="00085DE9" w:rsidP="00085DE9">
      <w:pPr>
        <w:pStyle w:val="ListParagraph"/>
        <w:spacing w:after="0" w:line="240" w:lineRule="auto"/>
        <w:jc w:val="both"/>
        <w:rPr>
          <w:rFonts w:eastAsia="Times New Roman" w:cs="Times New Roman"/>
          <w:b/>
          <w:sz w:val="24"/>
          <w:szCs w:val="24"/>
        </w:rPr>
      </w:pPr>
    </w:p>
    <w:p w14:paraId="7EF7C91C" w14:textId="77777777" w:rsidR="001B39BD" w:rsidRDefault="001B39BD" w:rsidP="00C54FE1">
      <w:pPr>
        <w:pStyle w:val="UMPParagraph"/>
      </w:pPr>
    </w:p>
    <w:p w14:paraId="011DCC53" w14:textId="77777777" w:rsidR="00944A0F" w:rsidRPr="001B39BD" w:rsidRDefault="00944A0F" w:rsidP="00C54FE1">
      <w:pPr>
        <w:pStyle w:val="UMPParagraph"/>
      </w:pPr>
    </w:p>
    <w:p w14:paraId="2F4F680D" w14:textId="478787CE" w:rsidR="00186B50" w:rsidRDefault="00F476DB" w:rsidP="00F476DB">
      <w:pPr>
        <w:pStyle w:val="Heading2"/>
      </w:pPr>
      <w:bookmarkStart w:id="48" w:name="_Toc155213281"/>
      <w:r w:rsidRPr="00017018">
        <w:lastRenderedPageBreak/>
        <w:t>Limitations</w:t>
      </w:r>
      <w:bookmarkEnd w:id="48"/>
    </w:p>
    <w:p w14:paraId="762F28E2" w14:textId="16B4EC6C" w:rsidR="00E532F9" w:rsidRDefault="00F476DB" w:rsidP="000C4D86">
      <w:pPr>
        <w:pStyle w:val="UMPParagraph"/>
        <w:numPr>
          <w:ilvl w:val="0"/>
          <w:numId w:val="14"/>
        </w:numPr>
      </w:pPr>
      <w:r w:rsidRPr="00E532F9">
        <w:t>The success of CollageEase heavily relies on the availability and accuracy of data from all kinds of universities. Incomplete or outdated information may limit the effectiveness of the platform in providing comprehensive insights to users.</w:t>
      </w:r>
    </w:p>
    <w:p w14:paraId="3A334A01" w14:textId="101A3303" w:rsidR="00E532F9" w:rsidRPr="00E532F9" w:rsidRDefault="00E532F9" w:rsidP="000C4D86">
      <w:pPr>
        <w:pStyle w:val="UMPParagraph"/>
        <w:numPr>
          <w:ilvl w:val="0"/>
          <w:numId w:val="14"/>
        </w:numPr>
      </w:pPr>
      <w:r>
        <w:t>C</w:t>
      </w:r>
      <w:r w:rsidRPr="00E532F9">
        <w:t>ollageEase deals with sensitive information, including personal details of students and potentially proprietary data from educational institutions. Privacy concerns and data security may pose limitations on the extent of information that can be shared and accessed.</w:t>
      </w:r>
    </w:p>
    <w:p w14:paraId="0C79C245" w14:textId="3BEFB63D" w:rsidR="00F476DB" w:rsidRDefault="00F476DB" w:rsidP="00F476DB">
      <w:pPr>
        <w:pStyle w:val="Heading2"/>
      </w:pPr>
      <w:bookmarkStart w:id="49" w:name="_Toc155213282"/>
      <w:r w:rsidRPr="00017018">
        <w:t>Constraints</w:t>
      </w:r>
      <w:bookmarkEnd w:id="49"/>
    </w:p>
    <w:p w14:paraId="5E43B0A2" w14:textId="10751664" w:rsidR="00E532F9" w:rsidRDefault="00E532F9" w:rsidP="000C4D86">
      <w:pPr>
        <w:pStyle w:val="UMPParagraph"/>
        <w:numPr>
          <w:ilvl w:val="0"/>
          <w:numId w:val="15"/>
        </w:numPr>
      </w:pPr>
      <w:r>
        <w:t>Establishing strong collaboration with educational institutions, leveraging official databases, and implementing regular data update protocols can help address this limitation.</w:t>
      </w:r>
    </w:p>
    <w:p w14:paraId="61BD542E" w14:textId="7A9D1DF2" w:rsidR="00F476DB" w:rsidRPr="00F476DB" w:rsidRDefault="00F476DB" w:rsidP="000C4D86">
      <w:pPr>
        <w:pStyle w:val="UMPParagraph"/>
        <w:numPr>
          <w:ilvl w:val="0"/>
          <w:numId w:val="15"/>
        </w:numPr>
      </w:pPr>
      <w:r w:rsidRPr="001B39BD">
        <w:t>Implementing robust security measures, adhering to data privacy regulations, and ensuring transparent communication about data handling practices can help address privacy concerns.</w:t>
      </w:r>
    </w:p>
    <w:p w14:paraId="035BC6C1" w14:textId="77777777" w:rsidR="004B7AD3" w:rsidRDefault="004B7AD3" w:rsidP="004B7AD3">
      <w:pPr>
        <w:pStyle w:val="Heading2"/>
      </w:pPr>
      <w:bookmarkStart w:id="50" w:name="_Toc155213283"/>
      <w:r>
        <w:lastRenderedPageBreak/>
        <w:t>Propose Design</w:t>
      </w:r>
      <w:bookmarkEnd w:id="50"/>
    </w:p>
    <w:p w14:paraId="7F0B131D" w14:textId="77777777" w:rsidR="004B7AD3" w:rsidRDefault="004B7AD3" w:rsidP="00250015">
      <w:pPr>
        <w:pStyle w:val="Heading3"/>
      </w:pPr>
      <w:bookmarkStart w:id="51" w:name="_Toc155213284"/>
      <w:r w:rsidRPr="00250015">
        <w:t>Context Diagram</w:t>
      </w:r>
      <w:bookmarkEnd w:id="51"/>
    </w:p>
    <w:p w14:paraId="28DEF99A" w14:textId="77777777" w:rsidR="00944A0F" w:rsidRDefault="00944A0F" w:rsidP="00944A0F">
      <w:pPr>
        <w:pStyle w:val="CaptionforFigurePlatesUMP"/>
      </w:pPr>
      <w:r>
        <w:drawing>
          <wp:inline distT="0" distB="0" distL="0" distR="0" wp14:anchorId="1FDB4CD1" wp14:editId="2C7E7620">
            <wp:extent cx="3502660" cy="3502660"/>
            <wp:effectExtent l="0" t="0" r="2540" b="2540"/>
            <wp:docPr id="21378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81855"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502660" cy="3502660"/>
                    </a:xfrm>
                    <a:prstGeom prst="rect">
                      <a:avLst/>
                    </a:prstGeom>
                    <a:noFill/>
                    <a:ln>
                      <a:noFill/>
                    </a:ln>
                  </pic:spPr>
                </pic:pic>
              </a:graphicData>
            </a:graphic>
          </wp:inline>
        </w:drawing>
      </w:r>
    </w:p>
    <w:p w14:paraId="76E610BA" w14:textId="0E1C29DB" w:rsidR="003B2746" w:rsidRDefault="00944A0F" w:rsidP="003B2746">
      <w:pPr>
        <w:pStyle w:val="CaptionforFigurePlatesUMP"/>
        <w:rPr>
          <w:lang w:val="en-US"/>
        </w:rPr>
      </w:pPr>
      <w:bookmarkStart w:id="52" w:name="_Toc155213364"/>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w:t>
      </w:r>
      <w:r w:rsidR="00CF39BC">
        <w:fldChar w:fldCharType="end"/>
      </w:r>
      <w:r>
        <w:rPr>
          <w:lang w:val="en-US"/>
        </w:rPr>
        <w:tab/>
        <w:t>Context Diagram</w:t>
      </w:r>
      <w:bookmarkEnd w:id="52"/>
    </w:p>
    <w:p w14:paraId="33A576CE" w14:textId="77777777" w:rsidR="003B2746" w:rsidRPr="003B2746" w:rsidRDefault="003B2746" w:rsidP="003B2746">
      <w:pPr>
        <w:pStyle w:val="UMPParagraph"/>
        <w:rPr>
          <w:lang w:val="en-US"/>
        </w:rPr>
      </w:pPr>
    </w:p>
    <w:p w14:paraId="4DFB625C" w14:textId="77777777" w:rsidR="004B7AD3" w:rsidRDefault="004B7AD3" w:rsidP="00250015">
      <w:pPr>
        <w:pStyle w:val="Heading3"/>
      </w:pPr>
      <w:bookmarkStart w:id="53" w:name="_Toc155213285"/>
      <w:r>
        <w:lastRenderedPageBreak/>
        <w:t>Use Case Diagram</w:t>
      </w:r>
      <w:bookmarkEnd w:id="53"/>
      <w:r>
        <w:t xml:space="preserve"> </w:t>
      </w:r>
    </w:p>
    <w:p w14:paraId="441C6719" w14:textId="77777777" w:rsidR="004C730C" w:rsidRDefault="004C730C" w:rsidP="004C730C">
      <w:pPr>
        <w:pStyle w:val="CaptionforFigurePlatesUMP"/>
      </w:pPr>
      <w:r>
        <w:drawing>
          <wp:inline distT="0" distB="0" distL="0" distR="0" wp14:anchorId="3DC2B42A" wp14:editId="7B462B38">
            <wp:extent cx="4897917" cy="4990465"/>
            <wp:effectExtent l="0" t="0" r="0" b="0"/>
            <wp:docPr id="215320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0724"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897917" cy="4990465"/>
                    </a:xfrm>
                    <a:prstGeom prst="rect">
                      <a:avLst/>
                    </a:prstGeom>
                    <a:noFill/>
                    <a:ln>
                      <a:noFill/>
                    </a:ln>
                  </pic:spPr>
                </pic:pic>
              </a:graphicData>
            </a:graphic>
          </wp:inline>
        </w:drawing>
      </w:r>
    </w:p>
    <w:p w14:paraId="4F9339D1" w14:textId="5526647E" w:rsidR="004C730C" w:rsidRDefault="004C730C" w:rsidP="004C730C">
      <w:pPr>
        <w:pStyle w:val="CaptionforFigurePlatesUMP"/>
      </w:pPr>
      <w:bookmarkStart w:id="54" w:name="_Toc155213365"/>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4</w:t>
      </w:r>
      <w:r w:rsidR="00CF39BC">
        <w:fldChar w:fldCharType="end"/>
      </w:r>
      <w:r>
        <w:rPr>
          <w:lang w:val="en-US"/>
        </w:rPr>
        <w:tab/>
        <w:t>Use Case Diagram</w:t>
      </w:r>
      <w:bookmarkEnd w:id="54"/>
    </w:p>
    <w:p w14:paraId="42728E09" w14:textId="77777777" w:rsidR="004C730C" w:rsidRDefault="004C730C" w:rsidP="00C54FE1">
      <w:pPr>
        <w:pStyle w:val="UMPParagraph"/>
      </w:pPr>
    </w:p>
    <w:p w14:paraId="3BFA8FA7" w14:textId="77777777" w:rsidR="004C730C" w:rsidRDefault="004C730C" w:rsidP="00C54FE1">
      <w:pPr>
        <w:pStyle w:val="UMPParagraph"/>
      </w:pPr>
    </w:p>
    <w:p w14:paraId="18896E3B" w14:textId="77777777" w:rsidR="004C730C" w:rsidRDefault="004C730C" w:rsidP="00C54FE1">
      <w:pPr>
        <w:pStyle w:val="UMPParagraph"/>
      </w:pPr>
    </w:p>
    <w:p w14:paraId="20EC827D" w14:textId="77777777" w:rsidR="004C730C" w:rsidRDefault="004C730C" w:rsidP="00C54FE1">
      <w:pPr>
        <w:pStyle w:val="UMPParagraph"/>
      </w:pPr>
    </w:p>
    <w:p w14:paraId="7D0DAB79" w14:textId="77777777" w:rsidR="0075740F" w:rsidRDefault="0075740F" w:rsidP="00C54FE1">
      <w:pPr>
        <w:pStyle w:val="UMPParagraph"/>
      </w:pPr>
    </w:p>
    <w:p w14:paraId="720C40C2" w14:textId="77777777" w:rsidR="0075740F" w:rsidRPr="004C730C" w:rsidRDefault="0075740F" w:rsidP="00C54FE1">
      <w:pPr>
        <w:pStyle w:val="UMPParagraph"/>
      </w:pPr>
    </w:p>
    <w:p w14:paraId="288CC3FA" w14:textId="0B9BFFC0" w:rsidR="004B7AD3" w:rsidRDefault="004B7AD3" w:rsidP="00250015">
      <w:pPr>
        <w:pStyle w:val="Heading3"/>
      </w:pPr>
      <w:bookmarkStart w:id="55" w:name="_Toc155213286"/>
      <w:r>
        <w:lastRenderedPageBreak/>
        <w:t>Use Case Description</w:t>
      </w:r>
      <w:bookmarkEnd w:id="55"/>
      <w:r>
        <w:t xml:space="preserve">   </w:t>
      </w:r>
    </w:p>
    <w:p w14:paraId="18833559" w14:textId="1D34924D" w:rsidR="0075740F" w:rsidRDefault="00835C26" w:rsidP="00D7799B">
      <w:pPr>
        <w:pStyle w:val="Heading5"/>
      </w:pPr>
      <w:r w:rsidRPr="00835C26">
        <w:t xml:space="preserve">User Registration Management </w:t>
      </w:r>
    </w:p>
    <w:p w14:paraId="580FCAE5" w14:textId="77777777" w:rsidR="0075740F" w:rsidRDefault="0075740F" w:rsidP="0075740F">
      <w:pPr>
        <w:pStyle w:val="CaptionforFigurePlatesUMP"/>
      </w:pPr>
      <w:r>
        <w:drawing>
          <wp:inline distT="0" distB="0" distL="0" distR="0" wp14:anchorId="05309B81" wp14:editId="516A6F8C">
            <wp:extent cx="4427090" cy="1946275"/>
            <wp:effectExtent l="0" t="0" r="0" b="0"/>
            <wp:docPr id="136529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90382"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427090" cy="1946275"/>
                    </a:xfrm>
                    <a:prstGeom prst="rect">
                      <a:avLst/>
                    </a:prstGeom>
                    <a:noFill/>
                    <a:ln>
                      <a:noFill/>
                    </a:ln>
                  </pic:spPr>
                </pic:pic>
              </a:graphicData>
            </a:graphic>
          </wp:inline>
        </w:drawing>
      </w:r>
    </w:p>
    <w:p w14:paraId="22B832DB" w14:textId="078E5A70" w:rsidR="0075740F" w:rsidRDefault="0075740F" w:rsidP="0075740F">
      <w:pPr>
        <w:pStyle w:val="CaptionforFigurePlatesUMP"/>
      </w:pPr>
      <w:bookmarkStart w:id="56" w:name="_Toc155213366"/>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5</w:t>
      </w:r>
      <w:r w:rsidR="00CF39BC">
        <w:fldChar w:fldCharType="end"/>
      </w:r>
      <w:r>
        <w:rPr>
          <w:lang w:val="en-US"/>
        </w:rPr>
        <w:tab/>
      </w:r>
      <w:r w:rsidRPr="00F40D9B">
        <w:rPr>
          <w:lang w:val="en-US"/>
        </w:rPr>
        <w:t xml:space="preserve">User Registration Management </w:t>
      </w:r>
      <w:r>
        <w:t>Diagram</w:t>
      </w:r>
      <w:bookmarkEnd w:id="56"/>
    </w:p>
    <w:p w14:paraId="13F246C7" w14:textId="77777777" w:rsidR="0075740F" w:rsidRPr="0075740F" w:rsidRDefault="0075740F" w:rsidP="00C54FE1">
      <w:pPr>
        <w:pStyle w:val="UMPParagraph"/>
      </w:pPr>
    </w:p>
    <w:p w14:paraId="402C9DA6" w14:textId="7B302D69" w:rsidR="0075740F" w:rsidRDefault="0075740F" w:rsidP="0075740F">
      <w:pPr>
        <w:pStyle w:val="CaptionforFigurePlatesUMP"/>
      </w:pPr>
      <w:bookmarkStart w:id="57" w:name="_Toc155213324"/>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4</w:t>
      </w:r>
      <w:r w:rsidR="002C25F6">
        <w:fldChar w:fldCharType="end"/>
      </w:r>
      <w:r>
        <w:rPr>
          <w:lang w:val="en-US"/>
        </w:rPr>
        <w:tab/>
      </w:r>
      <w:r w:rsidR="00683352">
        <w:rPr>
          <w:lang w:val="en-US"/>
        </w:rPr>
        <w:t>CollageEase</w:t>
      </w:r>
      <w:r w:rsidRPr="007460A4">
        <w:rPr>
          <w:lang w:val="en-US"/>
        </w:rPr>
        <w:t xml:space="preserve">User Registration Management </w:t>
      </w:r>
      <w:r>
        <w:rPr>
          <w:lang w:val="en-US"/>
        </w:rPr>
        <w:t>Table</w:t>
      </w:r>
      <w:bookmarkEnd w:id="57"/>
    </w:p>
    <w:tbl>
      <w:tblPr>
        <w:tblStyle w:val="PlainTable2"/>
        <w:tblW w:w="0" w:type="auto"/>
        <w:tblBorders>
          <w:top w:val="single" w:sz="12" w:space="0" w:color="auto"/>
          <w:bottom w:val="single" w:sz="12" w:space="0" w:color="auto"/>
        </w:tblBorders>
        <w:tblLook w:val="04A0" w:firstRow="1" w:lastRow="0" w:firstColumn="1" w:lastColumn="0" w:noHBand="0" w:noVBand="1"/>
      </w:tblPr>
      <w:tblGrid>
        <w:gridCol w:w="2263"/>
        <w:gridCol w:w="6208"/>
      </w:tblGrid>
      <w:tr w:rsidR="005E01B3" w14:paraId="51CD234E" w14:textId="77777777" w:rsidTr="004C73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bottom w:val="none" w:sz="0" w:space="0" w:color="auto"/>
            </w:tcBorders>
          </w:tcPr>
          <w:p w14:paraId="2281B8D8" w14:textId="6E54F7CB" w:rsidR="005E01B3" w:rsidRDefault="005E01B3" w:rsidP="00C54FE1">
            <w:pPr>
              <w:pStyle w:val="UMPParagraph"/>
            </w:pPr>
            <w:r>
              <w:t>Use Case ID</w:t>
            </w:r>
          </w:p>
        </w:tc>
        <w:tc>
          <w:tcPr>
            <w:tcW w:w="6208" w:type="dxa"/>
            <w:tcBorders>
              <w:bottom w:val="none" w:sz="0" w:space="0" w:color="auto"/>
            </w:tcBorders>
          </w:tcPr>
          <w:p w14:paraId="659CF76E" w14:textId="3110013B" w:rsidR="005E01B3" w:rsidRDefault="005E01B3" w:rsidP="00C54FE1">
            <w:pPr>
              <w:pStyle w:val="UMPParagraph"/>
              <w:cnfStyle w:val="100000000000" w:firstRow="1" w:lastRow="0" w:firstColumn="0" w:lastColumn="0" w:oddVBand="0" w:evenVBand="0" w:oddHBand="0" w:evenHBand="0" w:firstRowFirstColumn="0" w:firstRowLastColumn="0" w:lastRowFirstColumn="0" w:lastRowLastColumn="0"/>
            </w:pPr>
            <w:r>
              <w:t>CE-UC-01</w:t>
            </w:r>
          </w:p>
        </w:tc>
      </w:tr>
      <w:tr w:rsidR="005E01B3" w14:paraId="47E719B0"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45D05A33" w14:textId="297563DA" w:rsidR="005E01B3" w:rsidRDefault="005E01B3" w:rsidP="00C54FE1">
            <w:pPr>
              <w:pStyle w:val="UMPParagraph"/>
            </w:pPr>
            <w:r w:rsidRPr="005E01B3">
              <w:t>Brief descriptio</w:t>
            </w:r>
            <w:r>
              <w:t>n</w:t>
            </w:r>
          </w:p>
        </w:tc>
        <w:tc>
          <w:tcPr>
            <w:tcW w:w="6208" w:type="dxa"/>
            <w:tcBorders>
              <w:top w:val="none" w:sz="0" w:space="0" w:color="auto"/>
              <w:bottom w:val="none" w:sz="0" w:space="0" w:color="auto"/>
            </w:tcBorders>
          </w:tcPr>
          <w:p w14:paraId="652141D3" w14:textId="45D1D065" w:rsidR="005E01B3" w:rsidRDefault="00B5498C" w:rsidP="00C54FE1">
            <w:pPr>
              <w:pStyle w:val="UMPParagraph"/>
              <w:cnfStyle w:val="000000100000" w:firstRow="0" w:lastRow="0" w:firstColumn="0" w:lastColumn="0" w:oddVBand="0" w:evenVBand="0" w:oddHBand="1" w:evenHBand="0" w:firstRowFirstColumn="0" w:firstRowLastColumn="0" w:lastRowFirstColumn="0" w:lastRowLastColumn="0"/>
            </w:pPr>
            <w:r w:rsidRPr="00B5498C">
              <w:t>The User Registration Management in CollageEase facilitates the seamless registration of students and users into the platform</w:t>
            </w:r>
            <w:r>
              <w:t xml:space="preserve">. </w:t>
            </w:r>
            <w:r w:rsidRPr="00B5498C">
              <w:t>This use case involves the process of users creating accounts to access CollageEase features and resources.</w:t>
            </w:r>
          </w:p>
        </w:tc>
      </w:tr>
      <w:tr w:rsidR="005E01B3" w14:paraId="1E06A26B"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07D14D35" w14:textId="2559218C" w:rsidR="005E01B3" w:rsidRDefault="005E01B3" w:rsidP="00C54FE1">
            <w:pPr>
              <w:pStyle w:val="UMPParagraph"/>
            </w:pPr>
            <w:r w:rsidRPr="005E01B3">
              <w:t>Actors</w:t>
            </w:r>
          </w:p>
        </w:tc>
        <w:tc>
          <w:tcPr>
            <w:tcW w:w="6208" w:type="dxa"/>
          </w:tcPr>
          <w:p w14:paraId="038B9CAF" w14:textId="71C6F903" w:rsidR="005E01B3" w:rsidRDefault="00B5498C" w:rsidP="00C54FE1">
            <w:pPr>
              <w:pStyle w:val="UMPParagraph"/>
              <w:cnfStyle w:val="000000000000" w:firstRow="0" w:lastRow="0" w:firstColumn="0" w:lastColumn="0" w:oddVBand="0" w:evenVBand="0" w:oddHBand="0" w:evenHBand="0" w:firstRowFirstColumn="0" w:firstRowLastColumn="0" w:lastRowFirstColumn="0" w:lastRowLastColumn="0"/>
            </w:pPr>
            <w:r w:rsidRPr="00B5498C">
              <w:t>Student</w:t>
            </w:r>
            <w:r>
              <w:t xml:space="preserve">, </w:t>
            </w:r>
            <w:r w:rsidR="00BB4A39">
              <w:t>Alumni</w:t>
            </w:r>
            <w:r w:rsidR="0075740F">
              <w:t>, Staff</w:t>
            </w:r>
            <w:r w:rsidR="00BB4A39">
              <w:t xml:space="preserve"> admin</w:t>
            </w:r>
            <w:r w:rsidR="0075740F">
              <w:t>, Staff</w:t>
            </w:r>
            <w:r w:rsidR="00BB4A39">
              <w:t xml:space="preserve"> Marketing Department</w:t>
            </w:r>
          </w:p>
        </w:tc>
      </w:tr>
      <w:tr w:rsidR="005E01B3" w14:paraId="71DA8A59"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7F91A93A" w14:textId="2654DE80" w:rsidR="005E01B3" w:rsidRDefault="005E01B3" w:rsidP="00C54FE1">
            <w:pPr>
              <w:pStyle w:val="UMPParagraph"/>
            </w:pPr>
            <w:r>
              <w:t>Pre-condition</w:t>
            </w:r>
          </w:p>
        </w:tc>
        <w:tc>
          <w:tcPr>
            <w:tcW w:w="6208" w:type="dxa"/>
            <w:tcBorders>
              <w:top w:val="none" w:sz="0" w:space="0" w:color="auto"/>
              <w:bottom w:val="none" w:sz="0" w:space="0" w:color="auto"/>
            </w:tcBorders>
          </w:tcPr>
          <w:p w14:paraId="1216056B" w14:textId="6F7EAE89" w:rsidR="00835C26" w:rsidRPr="00835C26" w:rsidRDefault="00B5498C" w:rsidP="00835C26">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lang w:val="en-US"/>
              </w:rPr>
            </w:pPr>
            <w:r w:rsidRPr="00B5498C">
              <w:rPr>
                <w:rFonts w:cs="Times New Roman"/>
                <w:sz w:val="24"/>
                <w:lang w:val="en-US"/>
              </w:rPr>
              <w:t>The CollageEase system is operational, and the student/user has access to a device with an internet connection.</w:t>
            </w:r>
          </w:p>
        </w:tc>
      </w:tr>
      <w:tr w:rsidR="005E01B3" w14:paraId="7653BDF7"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67FA662D" w14:textId="5B72A59E" w:rsidR="005E01B3" w:rsidRDefault="005E01B3" w:rsidP="00C54FE1">
            <w:pPr>
              <w:pStyle w:val="UMPParagraph"/>
            </w:pPr>
            <w:r>
              <w:t>Basic flow</w:t>
            </w:r>
          </w:p>
        </w:tc>
        <w:tc>
          <w:tcPr>
            <w:tcW w:w="6208" w:type="dxa"/>
          </w:tcPr>
          <w:p w14:paraId="2BE22DFD" w14:textId="48CFC86D" w:rsidR="00835C26" w:rsidRDefault="00835C26" w:rsidP="000C4D86">
            <w:pPr>
              <w:pStyle w:val="UMPParagraph"/>
              <w:numPr>
                <w:ilvl w:val="0"/>
                <w:numId w:val="10"/>
              </w:numPr>
              <w:cnfStyle w:val="000000000000" w:firstRow="0" w:lastRow="0" w:firstColumn="0" w:lastColumn="0" w:oddVBand="0" w:evenVBand="0" w:oddHBand="0" w:evenHBand="0" w:firstRowFirstColumn="0" w:firstRowLastColumn="0" w:lastRowFirstColumn="0" w:lastRowLastColumn="0"/>
            </w:pPr>
            <w:r>
              <w:t>The user opens the CollageEase website.</w:t>
            </w:r>
          </w:p>
          <w:p w14:paraId="1F0AFDE2" w14:textId="29193070" w:rsidR="00835C26" w:rsidRDefault="00835C26" w:rsidP="000C4D86">
            <w:pPr>
              <w:pStyle w:val="UMPParagraph"/>
              <w:numPr>
                <w:ilvl w:val="0"/>
                <w:numId w:val="10"/>
              </w:numPr>
              <w:cnfStyle w:val="000000000000" w:firstRow="0" w:lastRow="0" w:firstColumn="0" w:lastColumn="0" w:oddVBand="0" w:evenVBand="0" w:oddHBand="0" w:evenHBand="0" w:firstRowFirstColumn="0" w:firstRowLastColumn="0" w:lastRowFirstColumn="0" w:lastRowLastColumn="0"/>
            </w:pPr>
            <w:r>
              <w:t>The user clicks on the "Register" button.</w:t>
            </w:r>
            <w:r w:rsidR="00BB4A39">
              <w:t xml:space="preserve"> </w:t>
            </w:r>
            <w:r w:rsidR="00BB4A39" w:rsidRPr="00BB4A39">
              <w:rPr>
                <w:b/>
                <w:bCs/>
              </w:rPr>
              <w:t>[A1]</w:t>
            </w:r>
          </w:p>
          <w:p w14:paraId="7405853A" w14:textId="5726FC41" w:rsidR="00835C26" w:rsidRDefault="00835C26" w:rsidP="000C4D86">
            <w:pPr>
              <w:pStyle w:val="UMPParagraph"/>
              <w:numPr>
                <w:ilvl w:val="0"/>
                <w:numId w:val="10"/>
              </w:numPr>
              <w:cnfStyle w:val="000000000000" w:firstRow="0" w:lastRow="0" w:firstColumn="0" w:lastColumn="0" w:oddVBand="0" w:evenVBand="0" w:oddHBand="0" w:evenHBand="0" w:firstRowFirstColumn="0" w:firstRowLastColumn="0" w:lastRowFirstColumn="0" w:lastRowLastColumn="0"/>
            </w:pPr>
            <w:r>
              <w:t>The system presents the user with a registration form.</w:t>
            </w:r>
          </w:p>
          <w:p w14:paraId="23B574AC" w14:textId="71907292" w:rsidR="00835C26" w:rsidRDefault="00835C26" w:rsidP="000C4D86">
            <w:pPr>
              <w:pStyle w:val="UMP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The user fills in necessary information, including name, email, desired username, and password</w:t>
            </w:r>
            <w:r w:rsidR="00BB4A39">
              <w:t xml:space="preserve">, etc. </w:t>
            </w:r>
          </w:p>
          <w:p w14:paraId="0349B7D0" w14:textId="6648D749" w:rsidR="00835C26" w:rsidRDefault="00835C26" w:rsidP="000C4D86">
            <w:pPr>
              <w:pStyle w:val="UMPParagraph"/>
              <w:numPr>
                <w:ilvl w:val="0"/>
                <w:numId w:val="10"/>
              </w:numPr>
              <w:cnfStyle w:val="000000000000" w:firstRow="0" w:lastRow="0" w:firstColumn="0" w:lastColumn="0" w:oddVBand="0" w:evenVBand="0" w:oddHBand="0" w:evenHBand="0" w:firstRowFirstColumn="0" w:firstRowLastColumn="0" w:lastRowFirstColumn="0" w:lastRowLastColumn="0"/>
            </w:pPr>
            <w:r>
              <w:t>The system verifies the uniqueness of the chosen username and validates the email format.</w:t>
            </w:r>
          </w:p>
          <w:p w14:paraId="3E1D6B6C" w14:textId="1377F59F" w:rsidR="00835C26" w:rsidRDefault="00835C26" w:rsidP="000C4D86">
            <w:pPr>
              <w:pStyle w:val="UMPParagraph"/>
              <w:numPr>
                <w:ilvl w:val="0"/>
                <w:numId w:val="10"/>
              </w:numPr>
              <w:cnfStyle w:val="000000000000" w:firstRow="0" w:lastRow="0" w:firstColumn="0" w:lastColumn="0" w:oddVBand="0" w:evenVBand="0" w:oddHBand="0" w:evenHBand="0" w:firstRowFirstColumn="0" w:firstRowLastColumn="0" w:lastRowFirstColumn="0" w:lastRowLastColumn="0"/>
            </w:pPr>
            <w:r>
              <w:t>If there are issues, the user is prompted to correct the information.</w:t>
            </w:r>
          </w:p>
          <w:p w14:paraId="09AEE54F" w14:textId="0028C1CC" w:rsidR="00835C26" w:rsidRDefault="00835C26" w:rsidP="000C4D86">
            <w:pPr>
              <w:pStyle w:val="UMPParagraph"/>
              <w:numPr>
                <w:ilvl w:val="0"/>
                <w:numId w:val="10"/>
              </w:numPr>
              <w:cnfStyle w:val="000000000000" w:firstRow="0" w:lastRow="0" w:firstColumn="0" w:lastColumn="0" w:oddVBand="0" w:evenVBand="0" w:oddHBand="0" w:evenHBand="0" w:firstRowFirstColumn="0" w:firstRowLastColumn="0" w:lastRowFirstColumn="0" w:lastRowLastColumn="0"/>
            </w:pPr>
            <w:r>
              <w:t>The system verifies the uniqueness of the chosen username and validates the email format.</w:t>
            </w:r>
            <w:r w:rsidR="00BB4A39">
              <w:t xml:space="preserve"> </w:t>
            </w:r>
            <w:r w:rsidR="00BB4A39" w:rsidRPr="00BB4A39">
              <w:rPr>
                <w:b/>
                <w:bCs/>
              </w:rPr>
              <w:t>[A2]</w:t>
            </w:r>
            <w:r w:rsidR="00BB4A39">
              <w:t xml:space="preserve">, </w:t>
            </w:r>
            <w:r w:rsidR="00BB4A39" w:rsidRPr="00BB4A39">
              <w:rPr>
                <w:b/>
                <w:bCs/>
              </w:rPr>
              <w:t>[A3]</w:t>
            </w:r>
          </w:p>
          <w:p w14:paraId="0C2EB148" w14:textId="3D4FFE11" w:rsidR="005E01B3" w:rsidRDefault="00835C26" w:rsidP="000C4D86">
            <w:pPr>
              <w:pStyle w:val="UMPParagraph"/>
              <w:numPr>
                <w:ilvl w:val="0"/>
                <w:numId w:val="10"/>
              </w:numPr>
              <w:cnfStyle w:val="000000000000" w:firstRow="0" w:lastRow="0" w:firstColumn="0" w:lastColumn="0" w:oddVBand="0" w:evenVBand="0" w:oddHBand="0" w:evenHBand="0" w:firstRowFirstColumn="0" w:firstRowLastColumn="0" w:lastRowFirstColumn="0" w:lastRowLastColumn="0"/>
            </w:pPr>
            <w:r>
              <w:t>If there are issues, the user is prompted to correct the information.</w:t>
            </w:r>
            <w:r w:rsidR="00BB4A39">
              <w:t xml:space="preserve"> </w:t>
            </w:r>
            <w:r w:rsidR="00BB4A39" w:rsidRPr="00BB4A39">
              <w:rPr>
                <w:b/>
                <w:bCs/>
              </w:rPr>
              <w:t>[E1]</w:t>
            </w:r>
          </w:p>
        </w:tc>
      </w:tr>
      <w:tr w:rsidR="005E01B3" w14:paraId="0A46AE5F"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05ABB062" w14:textId="789291F6" w:rsidR="005E01B3" w:rsidRDefault="005E01B3" w:rsidP="00C54FE1">
            <w:pPr>
              <w:pStyle w:val="UMPParagraph"/>
            </w:pPr>
            <w:r>
              <w:lastRenderedPageBreak/>
              <w:t>Alternative flow</w:t>
            </w:r>
            <w:r w:rsidR="00B5498C">
              <w:t xml:space="preserve"> </w:t>
            </w:r>
          </w:p>
        </w:tc>
        <w:tc>
          <w:tcPr>
            <w:tcW w:w="6208" w:type="dxa"/>
            <w:tcBorders>
              <w:top w:val="none" w:sz="0" w:space="0" w:color="auto"/>
              <w:bottom w:val="none" w:sz="0" w:space="0" w:color="auto"/>
            </w:tcBorders>
          </w:tcPr>
          <w:p w14:paraId="761D0A04" w14:textId="000210FB" w:rsidR="00BB4A39" w:rsidRDefault="00BB4A39" w:rsidP="000C4D86">
            <w:pPr>
              <w:pStyle w:val="UMPParagraph"/>
              <w:numPr>
                <w:ilvl w:val="0"/>
                <w:numId w:val="9"/>
              </w:numPr>
              <w:cnfStyle w:val="000000100000" w:firstRow="0" w:lastRow="0" w:firstColumn="0" w:lastColumn="0" w:oddVBand="0" w:evenVBand="0" w:oddHBand="1" w:evenHBand="0" w:firstRowFirstColumn="0" w:firstRowLastColumn="0" w:lastRowFirstColumn="0" w:lastRowLastColumn="0"/>
            </w:pPr>
            <w:r>
              <w:t xml:space="preserve">If the user already registered user can log in into the system without new account. </w:t>
            </w:r>
          </w:p>
          <w:p w14:paraId="07F3ADA8" w14:textId="7D16FE0C" w:rsidR="00B5498C" w:rsidRDefault="00B5498C" w:rsidP="000C4D86">
            <w:pPr>
              <w:pStyle w:val="UMPParagraph"/>
              <w:numPr>
                <w:ilvl w:val="0"/>
                <w:numId w:val="9"/>
              </w:numPr>
              <w:cnfStyle w:val="000000100000" w:firstRow="0" w:lastRow="0" w:firstColumn="0" w:lastColumn="0" w:oddVBand="0" w:evenVBand="0" w:oddHBand="1" w:evenHBand="0" w:firstRowFirstColumn="0" w:firstRowLastColumn="0" w:lastRowFirstColumn="0" w:lastRowLastColumn="0"/>
            </w:pPr>
            <w:r>
              <w:t>If the chosen username is already in use, the system prompts the user to select a different one.</w:t>
            </w:r>
          </w:p>
          <w:p w14:paraId="269A58A0" w14:textId="2A59AA86" w:rsidR="005E01B3" w:rsidRDefault="00B5498C" w:rsidP="000C4D86">
            <w:pPr>
              <w:pStyle w:val="UMPParagraph"/>
              <w:numPr>
                <w:ilvl w:val="0"/>
                <w:numId w:val="9"/>
              </w:numPr>
              <w:cnfStyle w:val="000000100000" w:firstRow="0" w:lastRow="0" w:firstColumn="0" w:lastColumn="0" w:oddVBand="0" w:evenVBand="0" w:oddHBand="1" w:evenHBand="0" w:firstRowFirstColumn="0" w:firstRowLastColumn="0" w:lastRowFirstColumn="0" w:lastRowLastColumn="0"/>
            </w:pPr>
            <w:r>
              <w:t>If the email format is incorrect, the system alerts the user to provide a valid email.</w:t>
            </w:r>
          </w:p>
        </w:tc>
      </w:tr>
      <w:tr w:rsidR="005E01B3" w14:paraId="72BD6F54"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549C277C" w14:textId="36852380" w:rsidR="005E01B3" w:rsidRDefault="005E01B3" w:rsidP="00C54FE1">
            <w:pPr>
              <w:pStyle w:val="UMPParagraph"/>
            </w:pPr>
            <w:r>
              <w:t>Exception flow</w:t>
            </w:r>
          </w:p>
        </w:tc>
        <w:tc>
          <w:tcPr>
            <w:tcW w:w="6208" w:type="dxa"/>
          </w:tcPr>
          <w:p w14:paraId="05A3AA00" w14:textId="22A680C5" w:rsidR="005E01B3" w:rsidRDefault="00B5498C" w:rsidP="00C54FE1">
            <w:pPr>
              <w:pStyle w:val="UMPParagraph"/>
              <w:cnfStyle w:val="000000000000" w:firstRow="0" w:lastRow="0" w:firstColumn="0" w:lastColumn="0" w:oddVBand="0" w:evenVBand="0" w:oddHBand="0" w:evenHBand="0" w:firstRowFirstColumn="0" w:firstRowLastColumn="0" w:lastRowFirstColumn="0" w:lastRowLastColumn="0"/>
            </w:pPr>
            <w:r w:rsidRPr="00B5498C">
              <w:t>If there is a system error during the registration process, such as a database connection failure, an error message is displayed, and the user is prompted to try again later.</w:t>
            </w:r>
          </w:p>
        </w:tc>
      </w:tr>
      <w:tr w:rsidR="005E01B3" w14:paraId="14C4265C"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6864E598" w14:textId="527B9A51" w:rsidR="005E01B3" w:rsidRDefault="005E01B3" w:rsidP="00C54FE1">
            <w:pPr>
              <w:pStyle w:val="UMPParagraph"/>
            </w:pPr>
            <w:r>
              <w:t>Post-condition</w:t>
            </w:r>
          </w:p>
        </w:tc>
        <w:tc>
          <w:tcPr>
            <w:tcW w:w="6208" w:type="dxa"/>
            <w:tcBorders>
              <w:top w:val="none" w:sz="0" w:space="0" w:color="auto"/>
              <w:bottom w:val="none" w:sz="0" w:space="0" w:color="auto"/>
            </w:tcBorders>
          </w:tcPr>
          <w:p w14:paraId="01C8F0A2" w14:textId="56398AE7" w:rsidR="005E01B3" w:rsidRPr="00B5498C" w:rsidRDefault="00B5498C" w:rsidP="00B5498C">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rPr>
            </w:pPr>
            <w:r w:rsidRPr="00B5498C">
              <w:rPr>
                <w:rFonts w:cs="Times New Roman"/>
                <w:sz w:val="24"/>
              </w:rPr>
              <w:t>The user's registration details are securely stored in the CollageEase database, and the user gains access to the platform with the provided credentials.</w:t>
            </w:r>
          </w:p>
        </w:tc>
      </w:tr>
    </w:tbl>
    <w:p w14:paraId="198726C4" w14:textId="77777777" w:rsidR="005E01B3" w:rsidRDefault="005E01B3" w:rsidP="00C54FE1">
      <w:pPr>
        <w:pStyle w:val="UMPParagraph"/>
      </w:pPr>
    </w:p>
    <w:p w14:paraId="7E72652C" w14:textId="77777777" w:rsidR="0075740F" w:rsidRDefault="0075740F" w:rsidP="00C54FE1">
      <w:pPr>
        <w:pStyle w:val="UMPParagraph"/>
      </w:pPr>
    </w:p>
    <w:p w14:paraId="70FF29F0" w14:textId="77777777" w:rsidR="0075740F" w:rsidRDefault="0075740F" w:rsidP="00C54FE1">
      <w:pPr>
        <w:pStyle w:val="UMPParagraph"/>
      </w:pPr>
    </w:p>
    <w:p w14:paraId="301BBFBB" w14:textId="04DD6520" w:rsidR="00835C26" w:rsidRDefault="00835C26" w:rsidP="00D7799B">
      <w:pPr>
        <w:pStyle w:val="Heading5"/>
      </w:pPr>
      <w:r w:rsidRPr="00835C26">
        <w:lastRenderedPageBreak/>
        <w:t xml:space="preserve">Admin Management and Data Entry </w:t>
      </w:r>
    </w:p>
    <w:p w14:paraId="4681202A" w14:textId="77777777" w:rsidR="0075740F" w:rsidRDefault="0075740F" w:rsidP="00BB4A39">
      <w:pPr>
        <w:pStyle w:val="CaptionforFigurePlatesUMP"/>
      </w:pPr>
      <w:r w:rsidRPr="00BB4A39">
        <w:drawing>
          <wp:inline distT="0" distB="0" distL="0" distR="0" wp14:anchorId="0CFA7377" wp14:editId="027158DB">
            <wp:extent cx="3769633" cy="1662385"/>
            <wp:effectExtent l="0" t="0" r="2540" b="0"/>
            <wp:docPr id="211358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8744"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769633" cy="1662385"/>
                    </a:xfrm>
                    <a:prstGeom prst="rect">
                      <a:avLst/>
                    </a:prstGeom>
                    <a:noFill/>
                    <a:ln>
                      <a:noFill/>
                    </a:ln>
                  </pic:spPr>
                </pic:pic>
              </a:graphicData>
            </a:graphic>
          </wp:inline>
        </w:drawing>
      </w:r>
    </w:p>
    <w:p w14:paraId="6FB8EAD5" w14:textId="3C7D253D" w:rsidR="0075740F" w:rsidRDefault="0075740F" w:rsidP="0075740F">
      <w:pPr>
        <w:pStyle w:val="CaptionforFigurePlatesUMP"/>
        <w:rPr>
          <w:lang w:val="en-US"/>
        </w:rPr>
      </w:pPr>
      <w:bookmarkStart w:id="58" w:name="_Toc155213367"/>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6</w:t>
      </w:r>
      <w:r w:rsidR="00CF39BC">
        <w:fldChar w:fldCharType="end"/>
      </w:r>
      <w:r>
        <w:tab/>
      </w:r>
      <w:r w:rsidRPr="00C40CCD">
        <w:rPr>
          <w:lang w:val="en-US"/>
        </w:rPr>
        <w:t xml:space="preserve">Admin Management and Data Entry </w:t>
      </w:r>
      <w:r>
        <w:rPr>
          <w:lang w:val="en-US"/>
        </w:rPr>
        <w:t>Diagram</w:t>
      </w:r>
      <w:bookmarkEnd w:id="58"/>
      <w:r>
        <w:rPr>
          <w:lang w:val="en-US"/>
        </w:rPr>
        <w:t xml:space="preserve"> </w:t>
      </w:r>
    </w:p>
    <w:p w14:paraId="51CB2D01" w14:textId="77777777" w:rsidR="0075740F" w:rsidRPr="0075740F" w:rsidRDefault="0075740F" w:rsidP="00C54FE1">
      <w:pPr>
        <w:pStyle w:val="UMPParagraph"/>
        <w:rPr>
          <w:lang w:val="en-US"/>
        </w:rPr>
      </w:pPr>
    </w:p>
    <w:p w14:paraId="30890B08" w14:textId="280A59DF" w:rsidR="0075740F" w:rsidRDefault="0075740F" w:rsidP="0075740F">
      <w:pPr>
        <w:pStyle w:val="CaptionforFigurePlatesUMP"/>
      </w:pPr>
      <w:bookmarkStart w:id="59" w:name="_Toc155213325"/>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5</w:t>
      </w:r>
      <w:r w:rsidR="002C25F6">
        <w:fldChar w:fldCharType="end"/>
      </w:r>
      <w:r>
        <w:rPr>
          <w:lang w:val="en-US"/>
        </w:rPr>
        <w:tab/>
      </w:r>
      <w:r w:rsidR="000B5622">
        <w:rPr>
          <w:lang w:val="en-US"/>
        </w:rPr>
        <w:t xml:space="preserve">CollageEase </w:t>
      </w:r>
      <w:r w:rsidRPr="00E80715">
        <w:rPr>
          <w:lang w:val="en-US"/>
        </w:rPr>
        <w:t xml:space="preserve">Admin Management and Data Entry </w:t>
      </w:r>
      <w:r>
        <w:t>Table</w:t>
      </w:r>
      <w:bookmarkEnd w:id="59"/>
    </w:p>
    <w:tbl>
      <w:tblPr>
        <w:tblStyle w:val="PlainTable2"/>
        <w:tblW w:w="0" w:type="auto"/>
        <w:tblBorders>
          <w:top w:val="single" w:sz="12" w:space="0" w:color="auto"/>
          <w:bottom w:val="single" w:sz="12" w:space="0" w:color="auto"/>
        </w:tblBorders>
        <w:tblLook w:val="04A0" w:firstRow="1" w:lastRow="0" w:firstColumn="1" w:lastColumn="0" w:noHBand="0" w:noVBand="1"/>
      </w:tblPr>
      <w:tblGrid>
        <w:gridCol w:w="2263"/>
        <w:gridCol w:w="6208"/>
      </w:tblGrid>
      <w:tr w:rsidR="00835C26" w14:paraId="79300D8A" w14:textId="77777777" w:rsidTr="004C73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bottom w:val="none" w:sz="0" w:space="0" w:color="auto"/>
            </w:tcBorders>
          </w:tcPr>
          <w:p w14:paraId="5DF489CD" w14:textId="77777777" w:rsidR="00835C26" w:rsidRDefault="00835C26" w:rsidP="00C54FE1">
            <w:pPr>
              <w:pStyle w:val="UMPParagraph"/>
            </w:pPr>
            <w:r>
              <w:t>Use Case ID</w:t>
            </w:r>
          </w:p>
        </w:tc>
        <w:tc>
          <w:tcPr>
            <w:tcW w:w="6208" w:type="dxa"/>
            <w:tcBorders>
              <w:bottom w:val="none" w:sz="0" w:space="0" w:color="auto"/>
            </w:tcBorders>
          </w:tcPr>
          <w:p w14:paraId="095767A6" w14:textId="77EC86E2" w:rsidR="00835C26" w:rsidRDefault="00835C26" w:rsidP="00C54FE1">
            <w:pPr>
              <w:pStyle w:val="UMPParagraph"/>
              <w:cnfStyle w:val="100000000000" w:firstRow="1" w:lastRow="0" w:firstColumn="0" w:lastColumn="0" w:oddVBand="0" w:evenVBand="0" w:oddHBand="0" w:evenHBand="0" w:firstRowFirstColumn="0" w:firstRowLastColumn="0" w:lastRowFirstColumn="0" w:lastRowLastColumn="0"/>
            </w:pPr>
            <w:r>
              <w:t>CE-UC-02</w:t>
            </w:r>
          </w:p>
        </w:tc>
      </w:tr>
      <w:tr w:rsidR="00835C26" w14:paraId="1BBE0D53"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438456DA" w14:textId="77777777" w:rsidR="00835C26" w:rsidRDefault="00835C26" w:rsidP="00C54FE1">
            <w:pPr>
              <w:pStyle w:val="UMPParagraph"/>
            </w:pPr>
            <w:r w:rsidRPr="005E01B3">
              <w:t>Brief descriptio</w:t>
            </w:r>
            <w:r>
              <w:t>n</w:t>
            </w:r>
          </w:p>
        </w:tc>
        <w:tc>
          <w:tcPr>
            <w:tcW w:w="6208" w:type="dxa"/>
            <w:tcBorders>
              <w:top w:val="none" w:sz="0" w:space="0" w:color="auto"/>
              <w:bottom w:val="none" w:sz="0" w:space="0" w:color="auto"/>
            </w:tcBorders>
          </w:tcPr>
          <w:p w14:paraId="4704BC71" w14:textId="30268925" w:rsidR="00835C26" w:rsidRDefault="00617162" w:rsidP="00C54FE1">
            <w:pPr>
              <w:pStyle w:val="UMPParagraph"/>
              <w:cnfStyle w:val="000000100000" w:firstRow="0" w:lastRow="0" w:firstColumn="0" w:lastColumn="0" w:oddVBand="0" w:evenVBand="0" w:oddHBand="1" w:evenHBand="0" w:firstRowFirstColumn="0" w:firstRowLastColumn="0" w:lastRowFirstColumn="0" w:lastRowLastColumn="0"/>
            </w:pPr>
            <w:r w:rsidRPr="00617162">
              <w:t>The Admin Management and Data Entry in CollageEase facilitates the effective management of administrators and the efficient entry of relevant data into the platform. This use case involves the processes associated with creating, editing, and managing administrator accounts, as well as the entry of essential data into the system.</w:t>
            </w:r>
          </w:p>
        </w:tc>
      </w:tr>
      <w:tr w:rsidR="00835C26" w14:paraId="7C061F92"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6511ED8F" w14:textId="77777777" w:rsidR="00835C26" w:rsidRDefault="00835C26" w:rsidP="00C54FE1">
            <w:pPr>
              <w:pStyle w:val="UMPParagraph"/>
            </w:pPr>
            <w:r w:rsidRPr="005E01B3">
              <w:t>Actors</w:t>
            </w:r>
          </w:p>
        </w:tc>
        <w:tc>
          <w:tcPr>
            <w:tcW w:w="6208" w:type="dxa"/>
          </w:tcPr>
          <w:p w14:paraId="7BD380EE" w14:textId="2F38B3C9" w:rsidR="00835C26" w:rsidRDefault="00BB4A39" w:rsidP="00C54FE1">
            <w:pPr>
              <w:pStyle w:val="UMPParagraph"/>
              <w:cnfStyle w:val="000000000000" w:firstRow="0" w:lastRow="0" w:firstColumn="0" w:lastColumn="0" w:oddVBand="0" w:evenVBand="0" w:oddHBand="0" w:evenHBand="0" w:firstRowFirstColumn="0" w:firstRowLastColumn="0" w:lastRowFirstColumn="0" w:lastRowLastColumn="0"/>
            </w:pPr>
            <w:r>
              <w:t>Staff a</w:t>
            </w:r>
            <w:r w:rsidR="00617162" w:rsidRPr="00617162">
              <w:t>dmin</w:t>
            </w:r>
            <w:r w:rsidR="00835C26">
              <w:t xml:space="preserve">, </w:t>
            </w:r>
            <w:r>
              <w:t>Staff Marketing Department</w:t>
            </w:r>
          </w:p>
        </w:tc>
      </w:tr>
      <w:tr w:rsidR="00835C26" w14:paraId="3BE9CCAC"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11F620A6" w14:textId="77777777" w:rsidR="00835C26" w:rsidRDefault="00835C26" w:rsidP="00C54FE1">
            <w:pPr>
              <w:pStyle w:val="UMPParagraph"/>
            </w:pPr>
            <w:r>
              <w:t>Pre-condition</w:t>
            </w:r>
          </w:p>
        </w:tc>
        <w:tc>
          <w:tcPr>
            <w:tcW w:w="6208" w:type="dxa"/>
            <w:tcBorders>
              <w:top w:val="none" w:sz="0" w:space="0" w:color="auto"/>
              <w:bottom w:val="none" w:sz="0" w:space="0" w:color="auto"/>
            </w:tcBorders>
          </w:tcPr>
          <w:p w14:paraId="2A4F367B" w14:textId="6DB11757" w:rsidR="00835C26" w:rsidRPr="00835C26" w:rsidRDefault="00617162" w:rsidP="00617162">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lang w:val="en-US"/>
              </w:rPr>
            </w:pPr>
            <w:r w:rsidRPr="00617162">
              <w:rPr>
                <w:rFonts w:cs="Times New Roman"/>
                <w:sz w:val="24"/>
                <w:lang w:val="en-US"/>
              </w:rPr>
              <w:t>The CollageEase system is operational, and the admin/user has appropriate access privileges to perform management and data entry tasks.</w:t>
            </w:r>
          </w:p>
        </w:tc>
      </w:tr>
      <w:tr w:rsidR="00835C26" w14:paraId="4AC12DAD"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135DC0F9" w14:textId="77777777" w:rsidR="00835C26" w:rsidRDefault="00835C26" w:rsidP="00C54FE1">
            <w:pPr>
              <w:pStyle w:val="UMPParagraph"/>
            </w:pPr>
            <w:r>
              <w:t>Basic flow</w:t>
            </w:r>
          </w:p>
        </w:tc>
        <w:tc>
          <w:tcPr>
            <w:tcW w:w="6208" w:type="dxa"/>
          </w:tcPr>
          <w:p w14:paraId="1625A3AD" w14:textId="6033F164" w:rsidR="00617162" w:rsidRDefault="00617162" w:rsidP="000C4D86">
            <w:pPr>
              <w:pStyle w:val="UMP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The </w:t>
            </w:r>
            <w:r w:rsidR="00BB4A39">
              <w:t>user</w:t>
            </w:r>
            <w:r>
              <w:t xml:space="preserve"> logs into the CollageEase system with valid credentials.</w:t>
            </w:r>
          </w:p>
          <w:p w14:paraId="1F3EE418" w14:textId="03FD935B" w:rsidR="00BB4A39" w:rsidRDefault="00BB4A39" w:rsidP="000C4D86">
            <w:pPr>
              <w:pStyle w:val="UMP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The user prompt for entry new data from the menu. </w:t>
            </w:r>
            <w:r w:rsidRPr="00BB4A39">
              <w:rPr>
                <w:b/>
                <w:bCs/>
              </w:rPr>
              <w:t>[A1]</w:t>
            </w:r>
            <w:r>
              <w:t xml:space="preserve">, </w:t>
            </w:r>
            <w:r w:rsidRPr="00BB4A39">
              <w:rPr>
                <w:b/>
                <w:bCs/>
              </w:rPr>
              <w:t>[E1]</w:t>
            </w:r>
          </w:p>
        </w:tc>
      </w:tr>
      <w:tr w:rsidR="00835C26" w14:paraId="5982913F"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70022138" w14:textId="77777777" w:rsidR="00835C26" w:rsidRDefault="00835C26" w:rsidP="00C54FE1">
            <w:pPr>
              <w:pStyle w:val="UMPParagraph"/>
            </w:pPr>
            <w:r>
              <w:lastRenderedPageBreak/>
              <w:t xml:space="preserve">Alternative flow </w:t>
            </w:r>
          </w:p>
        </w:tc>
        <w:tc>
          <w:tcPr>
            <w:tcW w:w="6208" w:type="dxa"/>
            <w:tcBorders>
              <w:top w:val="none" w:sz="0" w:space="0" w:color="auto"/>
              <w:bottom w:val="none" w:sz="0" w:space="0" w:color="auto"/>
            </w:tcBorders>
          </w:tcPr>
          <w:p w14:paraId="41D668E3" w14:textId="2EBC590C" w:rsidR="00835C26" w:rsidRDefault="00617162" w:rsidP="00C54FE1">
            <w:pPr>
              <w:pStyle w:val="UMPParagraph"/>
              <w:cnfStyle w:val="000000100000" w:firstRow="0" w:lastRow="0" w:firstColumn="0" w:lastColumn="0" w:oddVBand="0" w:evenVBand="0" w:oddHBand="1" w:evenHBand="0" w:firstRowFirstColumn="0" w:firstRowLastColumn="0" w:lastRowFirstColumn="0" w:lastRowLastColumn="0"/>
            </w:pPr>
            <w:r w:rsidRPr="00617162">
              <w:t>If the entered admin details during account creation are incomplete or invalid, the system prompts the user to provide correct information.</w:t>
            </w:r>
          </w:p>
        </w:tc>
      </w:tr>
      <w:tr w:rsidR="00835C26" w14:paraId="432D6226"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010B145A" w14:textId="77777777" w:rsidR="00835C26" w:rsidRDefault="00835C26" w:rsidP="00C54FE1">
            <w:pPr>
              <w:pStyle w:val="UMPParagraph"/>
            </w:pPr>
            <w:r>
              <w:t>Exception flow</w:t>
            </w:r>
          </w:p>
        </w:tc>
        <w:tc>
          <w:tcPr>
            <w:tcW w:w="6208" w:type="dxa"/>
          </w:tcPr>
          <w:p w14:paraId="21187AD8" w14:textId="14439485" w:rsidR="00835C26" w:rsidRDefault="00617162" w:rsidP="00C54FE1">
            <w:pPr>
              <w:pStyle w:val="UMPParagraph"/>
              <w:cnfStyle w:val="000000000000" w:firstRow="0" w:lastRow="0" w:firstColumn="0" w:lastColumn="0" w:oddVBand="0" w:evenVBand="0" w:oddHBand="0" w:evenHBand="0" w:firstRowFirstColumn="0" w:firstRowLastColumn="0" w:lastRowFirstColumn="0" w:lastRowLastColumn="0"/>
            </w:pPr>
            <w:r w:rsidRPr="00617162">
              <w:t>If there is a system error during admin management or data entry, such as a database connection failure, an error message is displayed, and the user is prompted to try the action again.</w:t>
            </w:r>
          </w:p>
        </w:tc>
      </w:tr>
      <w:tr w:rsidR="00835C26" w14:paraId="24AAC8BE"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3F1B1B31" w14:textId="77777777" w:rsidR="00835C26" w:rsidRDefault="00835C26" w:rsidP="00C54FE1">
            <w:pPr>
              <w:pStyle w:val="UMPParagraph"/>
            </w:pPr>
            <w:r>
              <w:t>Post-condition</w:t>
            </w:r>
          </w:p>
        </w:tc>
        <w:tc>
          <w:tcPr>
            <w:tcW w:w="6208" w:type="dxa"/>
            <w:tcBorders>
              <w:top w:val="none" w:sz="0" w:space="0" w:color="auto"/>
              <w:bottom w:val="none" w:sz="0" w:space="0" w:color="auto"/>
            </w:tcBorders>
          </w:tcPr>
          <w:p w14:paraId="0DEEFE9F" w14:textId="1F013C10" w:rsidR="00835C26" w:rsidRPr="00B5498C" w:rsidRDefault="00617162" w:rsidP="00617162">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rPr>
            </w:pPr>
            <w:r w:rsidRPr="00617162">
              <w:rPr>
                <w:rFonts w:cs="Times New Roman"/>
                <w:sz w:val="24"/>
              </w:rPr>
              <w:t>The CollageEase system updates the admin/user database with new entries or modifications, ensuring accurate admin management and maintaining the integrity of the entered data.</w:t>
            </w:r>
          </w:p>
        </w:tc>
      </w:tr>
    </w:tbl>
    <w:p w14:paraId="6E885659" w14:textId="77777777" w:rsidR="00835C26" w:rsidRDefault="00835C26" w:rsidP="00C54FE1">
      <w:pPr>
        <w:pStyle w:val="UMPParagraph"/>
      </w:pPr>
    </w:p>
    <w:p w14:paraId="4C0C7B1A" w14:textId="49E30463" w:rsidR="00DC31F8" w:rsidRDefault="00DC31F8" w:rsidP="00D7799B">
      <w:pPr>
        <w:pStyle w:val="Heading5"/>
      </w:pPr>
      <w:r>
        <w:t xml:space="preserve">User Feedback Management </w:t>
      </w:r>
    </w:p>
    <w:p w14:paraId="148DF31C" w14:textId="77777777" w:rsidR="0075740F" w:rsidRDefault="0075740F" w:rsidP="0075740F">
      <w:pPr>
        <w:pStyle w:val="CaptionforFigurePlatesUMP"/>
      </w:pPr>
      <w:r>
        <w:drawing>
          <wp:inline distT="0" distB="0" distL="0" distR="0" wp14:anchorId="7C727D01" wp14:editId="6BAA61A8">
            <wp:extent cx="4948423" cy="1946274"/>
            <wp:effectExtent l="0" t="0" r="5080" b="0"/>
            <wp:docPr id="1647472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72162"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48423" cy="1946274"/>
                    </a:xfrm>
                    <a:prstGeom prst="rect">
                      <a:avLst/>
                    </a:prstGeom>
                    <a:noFill/>
                    <a:ln>
                      <a:noFill/>
                    </a:ln>
                  </pic:spPr>
                </pic:pic>
              </a:graphicData>
            </a:graphic>
          </wp:inline>
        </w:drawing>
      </w:r>
    </w:p>
    <w:p w14:paraId="7439083F" w14:textId="252C33B1" w:rsidR="0075740F" w:rsidRDefault="0075740F" w:rsidP="007D4D17">
      <w:pPr>
        <w:pStyle w:val="CaptionforFigurePlatesUMP"/>
      </w:pPr>
      <w:bookmarkStart w:id="60" w:name="_Toc155213368"/>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7</w:t>
      </w:r>
      <w:r w:rsidR="00CF39BC">
        <w:fldChar w:fldCharType="end"/>
      </w:r>
      <w:r>
        <w:rPr>
          <w:lang w:val="en-US"/>
        </w:rPr>
        <w:tab/>
      </w:r>
      <w:r w:rsidRPr="000A3DA9">
        <w:rPr>
          <w:lang w:val="en-US"/>
        </w:rPr>
        <w:t xml:space="preserve">User Feedback Management </w:t>
      </w:r>
      <w:r>
        <w:rPr>
          <w:lang w:val="en-US"/>
        </w:rPr>
        <w:t>Diagram</w:t>
      </w:r>
      <w:bookmarkEnd w:id="60"/>
    </w:p>
    <w:p w14:paraId="6577242C" w14:textId="77777777" w:rsidR="007D4D17" w:rsidRPr="007D4D17" w:rsidRDefault="007D4D17" w:rsidP="00C54FE1">
      <w:pPr>
        <w:pStyle w:val="UMPParagraph"/>
      </w:pPr>
    </w:p>
    <w:p w14:paraId="43975B77" w14:textId="2BC7CC18" w:rsidR="007D4D17" w:rsidRDefault="007D4D17" w:rsidP="007D4D17">
      <w:pPr>
        <w:pStyle w:val="CaptionforFigurePlatesUMP"/>
      </w:pPr>
      <w:bookmarkStart w:id="61" w:name="_Toc155213326"/>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6</w:t>
      </w:r>
      <w:r w:rsidR="002C25F6">
        <w:fldChar w:fldCharType="end"/>
      </w:r>
      <w:r>
        <w:tab/>
      </w:r>
      <w:r w:rsidR="000B5622">
        <w:t xml:space="preserve">CollageEase </w:t>
      </w:r>
      <w:r w:rsidRPr="00992DC8">
        <w:rPr>
          <w:lang w:val="en-US"/>
        </w:rPr>
        <w:t xml:space="preserve">User Feedback Management </w:t>
      </w:r>
      <w:r>
        <w:rPr>
          <w:lang w:val="en-US"/>
        </w:rPr>
        <w:t>Table</w:t>
      </w:r>
      <w:bookmarkEnd w:id="61"/>
    </w:p>
    <w:tbl>
      <w:tblPr>
        <w:tblStyle w:val="PlainTable2"/>
        <w:tblW w:w="0" w:type="auto"/>
        <w:tblBorders>
          <w:top w:val="single" w:sz="12" w:space="0" w:color="auto"/>
          <w:bottom w:val="single" w:sz="12" w:space="0" w:color="auto"/>
        </w:tblBorders>
        <w:tblLook w:val="04A0" w:firstRow="1" w:lastRow="0" w:firstColumn="1" w:lastColumn="0" w:noHBand="0" w:noVBand="1"/>
      </w:tblPr>
      <w:tblGrid>
        <w:gridCol w:w="2263"/>
        <w:gridCol w:w="6208"/>
      </w:tblGrid>
      <w:tr w:rsidR="00DC31F8" w14:paraId="5913C31B" w14:textId="77777777" w:rsidTr="004C73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bottom w:val="none" w:sz="0" w:space="0" w:color="auto"/>
            </w:tcBorders>
          </w:tcPr>
          <w:p w14:paraId="55868803" w14:textId="77777777" w:rsidR="00DC31F8" w:rsidRDefault="00DC31F8" w:rsidP="00C54FE1">
            <w:pPr>
              <w:pStyle w:val="UMPParagraph"/>
            </w:pPr>
            <w:r>
              <w:t>Use Case ID</w:t>
            </w:r>
          </w:p>
        </w:tc>
        <w:tc>
          <w:tcPr>
            <w:tcW w:w="6208" w:type="dxa"/>
            <w:tcBorders>
              <w:bottom w:val="none" w:sz="0" w:space="0" w:color="auto"/>
            </w:tcBorders>
          </w:tcPr>
          <w:p w14:paraId="251CB335" w14:textId="43FFB096" w:rsidR="00DC31F8" w:rsidRDefault="00DC31F8" w:rsidP="00C54FE1">
            <w:pPr>
              <w:pStyle w:val="UMPParagraph"/>
              <w:cnfStyle w:val="100000000000" w:firstRow="1" w:lastRow="0" w:firstColumn="0" w:lastColumn="0" w:oddVBand="0" w:evenVBand="0" w:oddHBand="0" w:evenHBand="0" w:firstRowFirstColumn="0" w:firstRowLastColumn="0" w:lastRowFirstColumn="0" w:lastRowLastColumn="0"/>
            </w:pPr>
            <w:r>
              <w:t>CE-UC-03</w:t>
            </w:r>
          </w:p>
        </w:tc>
      </w:tr>
      <w:tr w:rsidR="00DC31F8" w14:paraId="45DC6D84"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6630CE41" w14:textId="77777777" w:rsidR="00DC31F8" w:rsidRDefault="00DC31F8" w:rsidP="00C54FE1">
            <w:pPr>
              <w:pStyle w:val="UMPParagraph"/>
            </w:pPr>
            <w:r w:rsidRPr="005E01B3">
              <w:t>Brief descriptio</w:t>
            </w:r>
            <w:r>
              <w:t>n</w:t>
            </w:r>
          </w:p>
        </w:tc>
        <w:tc>
          <w:tcPr>
            <w:tcW w:w="6208" w:type="dxa"/>
            <w:tcBorders>
              <w:top w:val="none" w:sz="0" w:space="0" w:color="auto"/>
              <w:bottom w:val="none" w:sz="0" w:space="0" w:color="auto"/>
            </w:tcBorders>
          </w:tcPr>
          <w:p w14:paraId="79657F95" w14:textId="2AED7070" w:rsidR="00DC31F8" w:rsidRPr="00DC31F8" w:rsidRDefault="00DC31F8" w:rsidP="00DC31F8">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rPr>
            </w:pPr>
            <w:r w:rsidRPr="00DC31F8">
              <w:rPr>
                <w:rFonts w:cs="Times New Roman"/>
                <w:sz w:val="24"/>
              </w:rPr>
              <w:t>The User Feedback and Support Management in CollageEase oversees the process of users providing feedback and seeking support. It involves the efficient collection, organization, and resolution of user queries or concerns to enhance user satisfaction and improve the platform's performance.</w:t>
            </w:r>
          </w:p>
        </w:tc>
      </w:tr>
      <w:tr w:rsidR="00DC31F8" w14:paraId="17B7EDB3"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34623A7E" w14:textId="77777777" w:rsidR="00DC31F8" w:rsidRDefault="00DC31F8" w:rsidP="00C54FE1">
            <w:pPr>
              <w:pStyle w:val="UMPParagraph"/>
            </w:pPr>
            <w:r w:rsidRPr="005E01B3">
              <w:lastRenderedPageBreak/>
              <w:t>Actors</w:t>
            </w:r>
          </w:p>
        </w:tc>
        <w:tc>
          <w:tcPr>
            <w:tcW w:w="6208" w:type="dxa"/>
          </w:tcPr>
          <w:p w14:paraId="376ACFF0" w14:textId="5C4CADF0" w:rsidR="00DC31F8" w:rsidRDefault="00DC31F8" w:rsidP="00C54FE1">
            <w:pPr>
              <w:pStyle w:val="UMPParagraph"/>
              <w:cnfStyle w:val="000000000000" w:firstRow="0" w:lastRow="0" w:firstColumn="0" w:lastColumn="0" w:oddVBand="0" w:evenVBand="0" w:oddHBand="0" w:evenHBand="0" w:firstRowFirstColumn="0" w:firstRowLastColumn="0" w:lastRowFirstColumn="0" w:lastRowLastColumn="0"/>
            </w:pPr>
            <w:r>
              <w:t xml:space="preserve">Student, </w:t>
            </w:r>
            <w:r w:rsidR="000B5622">
              <w:t>S</w:t>
            </w:r>
            <w:r w:rsidR="0075740F">
              <w:t xml:space="preserve">afety </w:t>
            </w:r>
            <w:r w:rsidR="000B5622">
              <w:t>admin</w:t>
            </w:r>
            <w:r w:rsidR="0075740F">
              <w:t xml:space="preserve">, </w:t>
            </w:r>
            <w:r w:rsidR="000B5622">
              <w:t>Staff Marketing Department</w:t>
            </w:r>
          </w:p>
        </w:tc>
      </w:tr>
      <w:tr w:rsidR="00DC31F8" w14:paraId="5EDA6B50"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0626B8C2" w14:textId="77777777" w:rsidR="00DC31F8" w:rsidRDefault="00DC31F8" w:rsidP="00C54FE1">
            <w:pPr>
              <w:pStyle w:val="UMPParagraph"/>
            </w:pPr>
            <w:r>
              <w:t>Pre-condition</w:t>
            </w:r>
          </w:p>
        </w:tc>
        <w:tc>
          <w:tcPr>
            <w:tcW w:w="6208" w:type="dxa"/>
            <w:tcBorders>
              <w:top w:val="none" w:sz="0" w:space="0" w:color="auto"/>
              <w:bottom w:val="none" w:sz="0" w:space="0" w:color="auto"/>
            </w:tcBorders>
          </w:tcPr>
          <w:p w14:paraId="168A9DF5" w14:textId="2BE438F2" w:rsidR="00DC31F8" w:rsidRPr="00835C26" w:rsidRDefault="00DC31F8" w:rsidP="00DC31F8">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lang w:val="en-US"/>
              </w:rPr>
            </w:pPr>
            <w:r w:rsidRPr="00DC31F8">
              <w:rPr>
                <w:rFonts w:cs="Times New Roman"/>
                <w:sz w:val="24"/>
                <w:lang w:val="en-US"/>
              </w:rPr>
              <w:t xml:space="preserve">The CollageEase system is operational, and the </w:t>
            </w:r>
            <w:r w:rsidR="000B5622">
              <w:rPr>
                <w:rFonts w:cs="Times New Roman"/>
                <w:sz w:val="24"/>
                <w:lang w:val="en-US"/>
              </w:rPr>
              <w:t>user</w:t>
            </w:r>
            <w:r w:rsidRPr="00DC31F8">
              <w:rPr>
                <w:rFonts w:cs="Times New Roman"/>
                <w:sz w:val="24"/>
                <w:lang w:val="en-US"/>
              </w:rPr>
              <w:t xml:space="preserve"> is logged into their account.</w:t>
            </w:r>
          </w:p>
        </w:tc>
      </w:tr>
      <w:tr w:rsidR="00DC31F8" w14:paraId="57875FE5"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7C53B573" w14:textId="77777777" w:rsidR="00DC31F8" w:rsidRDefault="00DC31F8" w:rsidP="00C54FE1">
            <w:pPr>
              <w:pStyle w:val="UMPParagraph"/>
            </w:pPr>
            <w:r>
              <w:t>Basic flow</w:t>
            </w:r>
          </w:p>
        </w:tc>
        <w:tc>
          <w:tcPr>
            <w:tcW w:w="6208" w:type="dxa"/>
          </w:tcPr>
          <w:p w14:paraId="1B8F77F6" w14:textId="77777777" w:rsidR="00DC31F8" w:rsidRDefault="00DC31F8" w:rsidP="000C4D86">
            <w:pPr>
              <w:pStyle w:val="UMPParagraph"/>
              <w:numPr>
                <w:ilvl w:val="0"/>
                <w:numId w:val="11"/>
              </w:numPr>
              <w:cnfStyle w:val="000000000000" w:firstRow="0" w:lastRow="0" w:firstColumn="0" w:lastColumn="0" w:oddVBand="0" w:evenVBand="0" w:oddHBand="0" w:evenHBand="0" w:firstRowFirstColumn="0" w:firstRowLastColumn="0" w:lastRowFirstColumn="0" w:lastRowLastColumn="0"/>
            </w:pPr>
            <w:r w:rsidRPr="00DC31F8">
              <w:t>The system presents options for providing feedback or initiating a support request.</w:t>
            </w:r>
          </w:p>
          <w:p w14:paraId="4C23183D" w14:textId="6D696138" w:rsidR="00DC31F8" w:rsidRDefault="00DC31F8" w:rsidP="000C4D86">
            <w:pPr>
              <w:pStyle w:val="UMPParagraph"/>
              <w:numPr>
                <w:ilvl w:val="0"/>
                <w:numId w:val="11"/>
              </w:numPr>
              <w:cnfStyle w:val="000000000000" w:firstRow="0" w:lastRow="0" w:firstColumn="0" w:lastColumn="0" w:oddVBand="0" w:evenVBand="0" w:oddHBand="0" w:evenHBand="0" w:firstRowFirstColumn="0" w:firstRowLastColumn="0" w:lastRowFirstColumn="0" w:lastRowLastColumn="0"/>
            </w:pPr>
            <w:r w:rsidRPr="00DC31F8">
              <w:t xml:space="preserve">The user </w:t>
            </w:r>
            <w:r>
              <w:t>clicks on</w:t>
            </w:r>
            <w:r w:rsidRPr="00DC31F8">
              <w:t xml:space="preserve"> the "Feedback" section within CollageEase</w:t>
            </w:r>
            <w:r>
              <w:t xml:space="preserve"> menu</w:t>
            </w:r>
            <w:r w:rsidRPr="00DC31F8">
              <w:t>.</w:t>
            </w:r>
          </w:p>
          <w:p w14:paraId="0D27B4EB" w14:textId="659EE138" w:rsidR="00DC31F8" w:rsidRDefault="00DC31F8" w:rsidP="000C4D86">
            <w:pPr>
              <w:pStyle w:val="UMPParagraph"/>
              <w:numPr>
                <w:ilvl w:val="0"/>
                <w:numId w:val="11"/>
              </w:numPr>
              <w:cnfStyle w:val="000000000000" w:firstRow="0" w:lastRow="0" w:firstColumn="0" w:lastColumn="0" w:oddVBand="0" w:evenVBand="0" w:oddHBand="0" w:evenHBand="0" w:firstRowFirstColumn="0" w:firstRowLastColumn="0" w:lastRowFirstColumn="0" w:lastRowLastColumn="0"/>
            </w:pPr>
            <w:r w:rsidRPr="00DC31F8">
              <w:t>The user enters relevant details, including the nature of the feedback request and any supporting information.</w:t>
            </w:r>
            <w:r w:rsidR="000B5622">
              <w:t xml:space="preserve"> </w:t>
            </w:r>
            <w:r w:rsidR="000B5622" w:rsidRPr="000B5622">
              <w:rPr>
                <w:b/>
                <w:bCs/>
              </w:rPr>
              <w:t>[A1]</w:t>
            </w:r>
          </w:p>
          <w:p w14:paraId="467BBB75" w14:textId="386B515A" w:rsidR="00DC31F8" w:rsidRDefault="00DC31F8" w:rsidP="000C4D86">
            <w:pPr>
              <w:pStyle w:val="UMPParagraph"/>
              <w:numPr>
                <w:ilvl w:val="0"/>
                <w:numId w:val="11"/>
              </w:numPr>
              <w:cnfStyle w:val="000000000000" w:firstRow="0" w:lastRow="0" w:firstColumn="0" w:lastColumn="0" w:oddVBand="0" w:evenVBand="0" w:oddHBand="0" w:evenHBand="0" w:firstRowFirstColumn="0" w:firstRowLastColumn="0" w:lastRowFirstColumn="0" w:lastRowLastColumn="0"/>
            </w:pPr>
            <w:r w:rsidRPr="00DC31F8">
              <w:t>The user submits the feedback request through the system.</w:t>
            </w:r>
            <w:r w:rsidR="000B5622">
              <w:t xml:space="preserve"> </w:t>
            </w:r>
            <w:r w:rsidR="000B5622" w:rsidRPr="000B5622">
              <w:rPr>
                <w:b/>
                <w:bCs/>
              </w:rPr>
              <w:t>[E1]</w:t>
            </w:r>
          </w:p>
          <w:p w14:paraId="1578825C" w14:textId="44133B54" w:rsidR="000B5622" w:rsidRDefault="00DC31F8" w:rsidP="000C4D86">
            <w:pPr>
              <w:pStyle w:val="UMPParagraph"/>
              <w:numPr>
                <w:ilvl w:val="0"/>
                <w:numId w:val="11"/>
              </w:numPr>
              <w:cnfStyle w:val="000000000000" w:firstRow="0" w:lastRow="0" w:firstColumn="0" w:lastColumn="0" w:oddVBand="0" w:evenVBand="0" w:oddHBand="0" w:evenHBand="0" w:firstRowFirstColumn="0" w:firstRowLastColumn="0" w:lastRowFirstColumn="0" w:lastRowLastColumn="0"/>
            </w:pPr>
            <w:r w:rsidRPr="00DC31F8">
              <w:t xml:space="preserve">The system acknowledges the submission and provides a reference or </w:t>
            </w:r>
            <w:r w:rsidR="000B5622">
              <w:t>ID</w:t>
            </w:r>
            <w:r w:rsidRPr="00DC31F8">
              <w:t xml:space="preserve"> number</w:t>
            </w:r>
            <w:r w:rsidR="000B5622">
              <w:t xml:space="preserve">. </w:t>
            </w:r>
          </w:p>
          <w:p w14:paraId="658C6EE6" w14:textId="64935B01" w:rsidR="00DC31F8" w:rsidRDefault="000B5622" w:rsidP="000C4D86">
            <w:pPr>
              <w:pStyle w:val="UMPParagraph"/>
              <w:numPr>
                <w:ilvl w:val="0"/>
                <w:numId w:val="11"/>
              </w:numPr>
              <w:cnfStyle w:val="000000000000" w:firstRow="0" w:lastRow="0" w:firstColumn="0" w:lastColumn="0" w:oddVBand="0" w:evenVBand="0" w:oddHBand="0" w:evenHBand="0" w:firstRowFirstColumn="0" w:firstRowLastColumn="0" w:lastRowFirstColumn="0" w:lastRowLastColumn="0"/>
            </w:pPr>
            <w:r>
              <w:t>S</w:t>
            </w:r>
            <w:r w:rsidR="00DC31F8" w:rsidRPr="00DC31F8">
              <w:t>taff</w:t>
            </w:r>
            <w:r>
              <w:t xml:space="preserve"> admin</w:t>
            </w:r>
            <w:r w:rsidR="00DC31F8" w:rsidRPr="00DC31F8">
              <w:t xml:space="preserve"> reviews to the user's feedback request.</w:t>
            </w:r>
          </w:p>
        </w:tc>
      </w:tr>
      <w:tr w:rsidR="00DC31F8" w14:paraId="0651FAE2"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7F76B512" w14:textId="77777777" w:rsidR="00DC31F8" w:rsidRDefault="00DC31F8" w:rsidP="00C54FE1">
            <w:pPr>
              <w:pStyle w:val="UMPParagraph"/>
            </w:pPr>
            <w:r>
              <w:t xml:space="preserve">Alternative flow </w:t>
            </w:r>
          </w:p>
        </w:tc>
        <w:tc>
          <w:tcPr>
            <w:tcW w:w="6208" w:type="dxa"/>
            <w:tcBorders>
              <w:top w:val="none" w:sz="0" w:space="0" w:color="auto"/>
              <w:bottom w:val="none" w:sz="0" w:space="0" w:color="auto"/>
            </w:tcBorders>
          </w:tcPr>
          <w:p w14:paraId="080D6E6D" w14:textId="618F61C0" w:rsidR="00DC31F8" w:rsidRDefault="00DC31F8" w:rsidP="00C54FE1">
            <w:pPr>
              <w:pStyle w:val="UMPParagraph"/>
              <w:cnfStyle w:val="000000100000" w:firstRow="0" w:lastRow="0" w:firstColumn="0" w:lastColumn="0" w:oddVBand="0" w:evenVBand="0" w:oddHBand="1" w:evenHBand="0" w:firstRowFirstColumn="0" w:firstRowLastColumn="0" w:lastRowFirstColumn="0" w:lastRowLastColumn="0"/>
            </w:pPr>
            <w:r w:rsidRPr="00DC31F8">
              <w:t>If the user initiates a support request, the system may prompt them to provide additional details or attachments to facilitate the resolution process.</w:t>
            </w:r>
          </w:p>
        </w:tc>
      </w:tr>
      <w:tr w:rsidR="00DC31F8" w14:paraId="6D05839D"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121254D2" w14:textId="77777777" w:rsidR="00DC31F8" w:rsidRDefault="00DC31F8" w:rsidP="00C54FE1">
            <w:pPr>
              <w:pStyle w:val="UMPParagraph"/>
            </w:pPr>
            <w:r>
              <w:t>Exception flow</w:t>
            </w:r>
          </w:p>
        </w:tc>
        <w:tc>
          <w:tcPr>
            <w:tcW w:w="6208" w:type="dxa"/>
          </w:tcPr>
          <w:p w14:paraId="644CAFEA" w14:textId="1B330F57" w:rsidR="00DC31F8" w:rsidRDefault="00DC31F8" w:rsidP="00C54FE1">
            <w:pPr>
              <w:pStyle w:val="UMPParagraph"/>
              <w:cnfStyle w:val="000000000000" w:firstRow="0" w:lastRow="0" w:firstColumn="0" w:lastColumn="0" w:oddVBand="0" w:evenVBand="0" w:oddHBand="0" w:evenHBand="0" w:firstRowFirstColumn="0" w:firstRowLastColumn="0" w:lastRowFirstColumn="0" w:lastRowLastColumn="0"/>
            </w:pPr>
            <w:r w:rsidRPr="00DC31F8">
              <w:t>If there is a system error during the submission process, an error message is displayed, and the user is prompted to try again.</w:t>
            </w:r>
          </w:p>
        </w:tc>
      </w:tr>
      <w:tr w:rsidR="00DC31F8" w14:paraId="256C3853"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0797158D" w14:textId="77777777" w:rsidR="00DC31F8" w:rsidRDefault="00DC31F8" w:rsidP="00C54FE1">
            <w:pPr>
              <w:pStyle w:val="UMPParagraph"/>
            </w:pPr>
            <w:r>
              <w:t>Post-condition</w:t>
            </w:r>
          </w:p>
        </w:tc>
        <w:tc>
          <w:tcPr>
            <w:tcW w:w="6208" w:type="dxa"/>
            <w:tcBorders>
              <w:top w:val="none" w:sz="0" w:space="0" w:color="auto"/>
              <w:bottom w:val="none" w:sz="0" w:space="0" w:color="auto"/>
            </w:tcBorders>
          </w:tcPr>
          <w:p w14:paraId="4A226AE9" w14:textId="56DA2486" w:rsidR="00DC31F8" w:rsidRPr="00B5498C" w:rsidRDefault="00557B3E" w:rsidP="000438A5">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rPr>
            </w:pPr>
            <w:r w:rsidRPr="00557B3E">
              <w:rPr>
                <w:rFonts w:cs="Times New Roman"/>
                <w:sz w:val="24"/>
              </w:rPr>
              <w:t>Non-applicable</w:t>
            </w:r>
          </w:p>
        </w:tc>
      </w:tr>
    </w:tbl>
    <w:p w14:paraId="132BEC6A" w14:textId="77777777" w:rsidR="00DC31F8" w:rsidRDefault="00DC31F8" w:rsidP="00C54FE1">
      <w:pPr>
        <w:pStyle w:val="UMPParagraph"/>
      </w:pPr>
    </w:p>
    <w:p w14:paraId="480710CF" w14:textId="77777777" w:rsidR="004C730C" w:rsidRDefault="004C730C" w:rsidP="00C54FE1">
      <w:pPr>
        <w:pStyle w:val="UMPParagraph"/>
      </w:pPr>
    </w:p>
    <w:p w14:paraId="55C5C0E2" w14:textId="4A37CAF5" w:rsidR="009C71C2" w:rsidRDefault="009C71C2" w:rsidP="00D7799B">
      <w:pPr>
        <w:pStyle w:val="Heading5"/>
      </w:pPr>
      <w:r>
        <w:lastRenderedPageBreak/>
        <w:t xml:space="preserve">Management Community Hub </w:t>
      </w:r>
    </w:p>
    <w:p w14:paraId="40A5FF12" w14:textId="77777777" w:rsidR="007D4D17" w:rsidRDefault="007D4D17" w:rsidP="007D4D17">
      <w:pPr>
        <w:pStyle w:val="CaptionforFigurePlatesUMP"/>
      </w:pPr>
      <w:r>
        <w:drawing>
          <wp:inline distT="0" distB="0" distL="0" distR="0" wp14:anchorId="7446A1F2" wp14:editId="6F1AA149">
            <wp:extent cx="3727866" cy="1466214"/>
            <wp:effectExtent l="0" t="0" r="0" b="0"/>
            <wp:docPr id="1033846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4633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727866" cy="1466214"/>
                    </a:xfrm>
                    <a:prstGeom prst="rect">
                      <a:avLst/>
                    </a:prstGeom>
                    <a:noFill/>
                    <a:ln>
                      <a:noFill/>
                    </a:ln>
                  </pic:spPr>
                </pic:pic>
              </a:graphicData>
            </a:graphic>
          </wp:inline>
        </w:drawing>
      </w:r>
    </w:p>
    <w:p w14:paraId="5F99FBC9" w14:textId="5971E7FA" w:rsidR="007D4D17" w:rsidRDefault="007D4D17" w:rsidP="007D4D17">
      <w:pPr>
        <w:pStyle w:val="CaptionforFigurePlatesUMP"/>
      </w:pPr>
      <w:bookmarkStart w:id="62" w:name="_Toc155213369"/>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8</w:t>
      </w:r>
      <w:r w:rsidR="00CF39BC">
        <w:fldChar w:fldCharType="end"/>
      </w:r>
      <w:r>
        <w:rPr>
          <w:lang w:val="en-US"/>
        </w:rPr>
        <w:tab/>
      </w:r>
      <w:r w:rsidRPr="00C376AC">
        <w:rPr>
          <w:lang w:val="en-US"/>
        </w:rPr>
        <w:t xml:space="preserve">Management Community Hub </w:t>
      </w:r>
      <w:r>
        <w:rPr>
          <w:lang w:val="en-US"/>
        </w:rPr>
        <w:t>Diagram</w:t>
      </w:r>
      <w:bookmarkEnd w:id="62"/>
    </w:p>
    <w:p w14:paraId="493A85B0" w14:textId="77777777" w:rsidR="007D4D17" w:rsidRPr="007D4D17" w:rsidRDefault="007D4D17" w:rsidP="00C54FE1">
      <w:pPr>
        <w:pStyle w:val="UMPParagraph"/>
      </w:pPr>
    </w:p>
    <w:p w14:paraId="756C0243" w14:textId="01DD4CE6" w:rsidR="007D4D17" w:rsidRDefault="007D4D17" w:rsidP="007D4D17">
      <w:pPr>
        <w:pStyle w:val="CaptionforFigurePlatesUMP"/>
      </w:pPr>
      <w:bookmarkStart w:id="63" w:name="_Toc155213327"/>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7</w:t>
      </w:r>
      <w:r w:rsidR="002C25F6">
        <w:fldChar w:fldCharType="end"/>
      </w:r>
      <w:r>
        <w:tab/>
      </w:r>
      <w:r w:rsidRPr="00DD5823">
        <w:rPr>
          <w:lang w:val="en-US"/>
        </w:rPr>
        <w:t xml:space="preserve">CollageEase Management Community Hub </w:t>
      </w:r>
      <w:r>
        <w:rPr>
          <w:lang w:val="en-US"/>
        </w:rPr>
        <w:t>Table</w:t>
      </w:r>
      <w:bookmarkEnd w:id="63"/>
    </w:p>
    <w:tbl>
      <w:tblPr>
        <w:tblStyle w:val="PlainTable2"/>
        <w:tblW w:w="0" w:type="auto"/>
        <w:tblBorders>
          <w:top w:val="single" w:sz="12" w:space="0" w:color="auto"/>
          <w:bottom w:val="single" w:sz="12" w:space="0" w:color="auto"/>
        </w:tblBorders>
        <w:tblLook w:val="04A0" w:firstRow="1" w:lastRow="0" w:firstColumn="1" w:lastColumn="0" w:noHBand="0" w:noVBand="1"/>
      </w:tblPr>
      <w:tblGrid>
        <w:gridCol w:w="2263"/>
        <w:gridCol w:w="6208"/>
      </w:tblGrid>
      <w:tr w:rsidR="009C71C2" w14:paraId="278EFAF8" w14:textId="77777777" w:rsidTr="004C73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bottom w:val="none" w:sz="0" w:space="0" w:color="auto"/>
            </w:tcBorders>
          </w:tcPr>
          <w:p w14:paraId="0F70AD2A" w14:textId="77777777" w:rsidR="009C71C2" w:rsidRDefault="009C71C2" w:rsidP="00C54FE1">
            <w:pPr>
              <w:pStyle w:val="UMPParagraph"/>
            </w:pPr>
            <w:r>
              <w:t>Use Case ID</w:t>
            </w:r>
          </w:p>
        </w:tc>
        <w:tc>
          <w:tcPr>
            <w:tcW w:w="6208" w:type="dxa"/>
            <w:tcBorders>
              <w:bottom w:val="none" w:sz="0" w:space="0" w:color="auto"/>
            </w:tcBorders>
          </w:tcPr>
          <w:p w14:paraId="70AFE91D" w14:textId="3EF82299" w:rsidR="009C71C2" w:rsidRDefault="009C71C2" w:rsidP="00C54FE1">
            <w:pPr>
              <w:pStyle w:val="UMPParagraph"/>
              <w:cnfStyle w:val="100000000000" w:firstRow="1" w:lastRow="0" w:firstColumn="0" w:lastColumn="0" w:oddVBand="0" w:evenVBand="0" w:oddHBand="0" w:evenHBand="0" w:firstRowFirstColumn="0" w:firstRowLastColumn="0" w:lastRowFirstColumn="0" w:lastRowLastColumn="0"/>
            </w:pPr>
            <w:r>
              <w:t>CE-UC-04</w:t>
            </w:r>
          </w:p>
        </w:tc>
      </w:tr>
      <w:tr w:rsidR="009C71C2" w14:paraId="33801492"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333EB245" w14:textId="77777777" w:rsidR="009C71C2" w:rsidRDefault="009C71C2" w:rsidP="00C54FE1">
            <w:pPr>
              <w:pStyle w:val="UMPParagraph"/>
            </w:pPr>
            <w:r w:rsidRPr="005E01B3">
              <w:t>Brief descriptio</w:t>
            </w:r>
            <w:r>
              <w:t>n</w:t>
            </w:r>
          </w:p>
        </w:tc>
        <w:tc>
          <w:tcPr>
            <w:tcW w:w="6208" w:type="dxa"/>
            <w:tcBorders>
              <w:top w:val="none" w:sz="0" w:space="0" w:color="auto"/>
              <w:bottom w:val="none" w:sz="0" w:space="0" w:color="auto"/>
            </w:tcBorders>
          </w:tcPr>
          <w:p w14:paraId="0749C10F" w14:textId="21DBB653" w:rsidR="009C71C2" w:rsidRPr="00DC31F8" w:rsidRDefault="009C71C2" w:rsidP="009C71C2">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rPr>
            </w:pPr>
            <w:r w:rsidRPr="009C71C2">
              <w:rPr>
                <w:rFonts w:cs="Times New Roman"/>
                <w:sz w:val="24"/>
              </w:rPr>
              <w:t>The Management Community Hub within CollageEase oversees the creation and management of community discussions and interactions. This use case involves the facilitation of user engagement within the platform's community hub, fostering collaboration, and providing a space for users to share insights and experiences.</w:t>
            </w:r>
          </w:p>
        </w:tc>
      </w:tr>
      <w:tr w:rsidR="009C71C2" w14:paraId="6CF11FCC"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53A200C0" w14:textId="77777777" w:rsidR="009C71C2" w:rsidRDefault="009C71C2" w:rsidP="00C54FE1">
            <w:pPr>
              <w:pStyle w:val="UMPParagraph"/>
            </w:pPr>
            <w:r w:rsidRPr="005E01B3">
              <w:t>Actors</w:t>
            </w:r>
          </w:p>
        </w:tc>
        <w:tc>
          <w:tcPr>
            <w:tcW w:w="6208" w:type="dxa"/>
          </w:tcPr>
          <w:p w14:paraId="0903AC2E" w14:textId="2B0F77DD" w:rsidR="009C71C2" w:rsidRDefault="009C71C2" w:rsidP="00C54FE1">
            <w:pPr>
              <w:pStyle w:val="UMPParagraph"/>
              <w:cnfStyle w:val="000000000000" w:firstRow="0" w:lastRow="0" w:firstColumn="0" w:lastColumn="0" w:oddVBand="0" w:evenVBand="0" w:oddHBand="0" w:evenHBand="0" w:firstRowFirstColumn="0" w:firstRowLastColumn="0" w:lastRowFirstColumn="0" w:lastRowLastColumn="0"/>
            </w:pPr>
            <w:r>
              <w:t>Student</w:t>
            </w:r>
            <w:r w:rsidR="007D4D17">
              <w:t xml:space="preserve">, </w:t>
            </w:r>
            <w:r w:rsidR="00792ADF">
              <w:rPr>
                <w:lang w:val="en-US"/>
              </w:rPr>
              <w:t>Alumni, Staff admin</w:t>
            </w:r>
          </w:p>
        </w:tc>
      </w:tr>
      <w:tr w:rsidR="009C71C2" w14:paraId="316F8FEA"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795DD310" w14:textId="77777777" w:rsidR="009C71C2" w:rsidRDefault="009C71C2" w:rsidP="00C54FE1">
            <w:pPr>
              <w:pStyle w:val="UMPParagraph"/>
            </w:pPr>
            <w:r>
              <w:t>Pre-condition</w:t>
            </w:r>
          </w:p>
        </w:tc>
        <w:tc>
          <w:tcPr>
            <w:tcW w:w="6208" w:type="dxa"/>
            <w:tcBorders>
              <w:top w:val="none" w:sz="0" w:space="0" w:color="auto"/>
              <w:bottom w:val="none" w:sz="0" w:space="0" w:color="auto"/>
            </w:tcBorders>
          </w:tcPr>
          <w:p w14:paraId="21B8DE02" w14:textId="029431BA" w:rsidR="00557B3E" w:rsidRPr="00557B3E" w:rsidRDefault="009C71C2" w:rsidP="000C4D86">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cs="Times New Roman"/>
                <w:sz w:val="24"/>
                <w:lang w:val="en-US"/>
              </w:rPr>
            </w:pPr>
            <w:r w:rsidRPr="00557B3E">
              <w:rPr>
                <w:rFonts w:cs="Times New Roman"/>
                <w:sz w:val="24"/>
                <w:lang w:val="en-US"/>
              </w:rPr>
              <w:t>The CollageEase system is operational, and the student is logged into their account.</w:t>
            </w:r>
          </w:p>
          <w:p w14:paraId="492E94C5" w14:textId="75DC9F38" w:rsidR="009C71C2" w:rsidRPr="00557B3E" w:rsidRDefault="00557B3E" w:rsidP="000C4D86">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cs="Times New Roman"/>
                <w:sz w:val="24"/>
                <w:lang w:val="en-US"/>
              </w:rPr>
            </w:pPr>
            <w:r w:rsidRPr="00557B3E">
              <w:rPr>
                <w:rFonts w:cs="Times New Roman"/>
                <w:sz w:val="24"/>
                <w:lang w:val="en-US"/>
              </w:rPr>
              <w:t>The user is already paid for this feature.</w:t>
            </w:r>
          </w:p>
          <w:p w14:paraId="29372FCB" w14:textId="77777777" w:rsidR="00557B3E" w:rsidRDefault="00557B3E" w:rsidP="00557B3E">
            <w:pPr>
              <w:jc w:val="both"/>
              <w:cnfStyle w:val="000000100000" w:firstRow="0" w:lastRow="0" w:firstColumn="0" w:lastColumn="0" w:oddVBand="0" w:evenVBand="0" w:oddHBand="1" w:evenHBand="0" w:firstRowFirstColumn="0" w:firstRowLastColumn="0" w:lastRowFirstColumn="0" w:lastRowLastColumn="0"/>
              <w:rPr>
                <w:rFonts w:cs="Times New Roman"/>
                <w:sz w:val="24"/>
                <w:lang w:val="en-US"/>
              </w:rPr>
            </w:pPr>
          </w:p>
          <w:p w14:paraId="1F76F3B1" w14:textId="2095F56A" w:rsidR="00557B3E" w:rsidRPr="00835C26" w:rsidRDefault="00557B3E" w:rsidP="00557B3E">
            <w:pPr>
              <w:jc w:val="both"/>
              <w:cnfStyle w:val="000000100000" w:firstRow="0" w:lastRow="0" w:firstColumn="0" w:lastColumn="0" w:oddVBand="0" w:evenVBand="0" w:oddHBand="1" w:evenHBand="0" w:firstRowFirstColumn="0" w:firstRowLastColumn="0" w:lastRowFirstColumn="0" w:lastRowLastColumn="0"/>
              <w:rPr>
                <w:rFonts w:cs="Times New Roman"/>
                <w:sz w:val="24"/>
                <w:lang w:val="en-US"/>
              </w:rPr>
            </w:pPr>
          </w:p>
        </w:tc>
      </w:tr>
      <w:tr w:rsidR="009C71C2" w14:paraId="41DCFBAE"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1FF0C9D8" w14:textId="77777777" w:rsidR="009C71C2" w:rsidRDefault="009C71C2" w:rsidP="00C54FE1">
            <w:pPr>
              <w:pStyle w:val="UMPParagraph"/>
            </w:pPr>
            <w:r>
              <w:t>Basic flow</w:t>
            </w:r>
          </w:p>
        </w:tc>
        <w:tc>
          <w:tcPr>
            <w:tcW w:w="6208" w:type="dxa"/>
          </w:tcPr>
          <w:p w14:paraId="7C328071" w14:textId="4717ACFB" w:rsidR="00557B3E" w:rsidRDefault="00557B3E" w:rsidP="000C4D86">
            <w:pPr>
              <w:pStyle w:val="UMPParagraph"/>
              <w:numPr>
                <w:ilvl w:val="0"/>
                <w:numId w:val="12"/>
              </w:numPr>
              <w:cnfStyle w:val="000000000000" w:firstRow="0" w:lastRow="0" w:firstColumn="0" w:lastColumn="0" w:oddVBand="0" w:evenVBand="0" w:oddHBand="0" w:evenHBand="0" w:firstRowFirstColumn="0" w:firstRowLastColumn="0" w:lastRowFirstColumn="0" w:lastRowLastColumn="0"/>
            </w:pPr>
            <w:r w:rsidRPr="00557B3E">
              <w:t xml:space="preserve">The user navigates to the "Community Hub" section within the CollageEase menu. </w:t>
            </w:r>
          </w:p>
          <w:p w14:paraId="59147815" w14:textId="5E329466" w:rsidR="009C71C2" w:rsidRDefault="00557B3E" w:rsidP="000C4D86">
            <w:pPr>
              <w:pStyle w:val="UMPParagraph"/>
              <w:numPr>
                <w:ilvl w:val="0"/>
                <w:numId w:val="12"/>
              </w:numPr>
              <w:cnfStyle w:val="000000000000" w:firstRow="0" w:lastRow="0" w:firstColumn="0" w:lastColumn="0" w:oddVBand="0" w:evenVBand="0" w:oddHBand="0" w:evenHBand="0" w:firstRowFirstColumn="0" w:firstRowLastColumn="0" w:lastRowFirstColumn="0" w:lastRowLastColumn="0"/>
            </w:pPr>
            <w:r w:rsidRPr="00557B3E">
              <w:t>The user initiates a new discussion by providing a title, description.</w:t>
            </w:r>
            <w:r w:rsidR="00D776CB">
              <w:t xml:space="preserve"> </w:t>
            </w:r>
            <w:r w:rsidR="00D776CB" w:rsidRPr="00D776CB">
              <w:rPr>
                <w:b/>
                <w:bCs/>
              </w:rPr>
              <w:t>[E1]</w:t>
            </w:r>
          </w:p>
          <w:p w14:paraId="6E1C2EBE" w14:textId="77777777" w:rsidR="00557B3E" w:rsidRDefault="00557B3E" w:rsidP="000C4D86">
            <w:pPr>
              <w:pStyle w:val="UMPParagraph"/>
              <w:numPr>
                <w:ilvl w:val="0"/>
                <w:numId w:val="12"/>
              </w:numPr>
              <w:cnfStyle w:val="000000000000" w:firstRow="0" w:lastRow="0" w:firstColumn="0" w:lastColumn="0" w:oddVBand="0" w:evenVBand="0" w:oddHBand="0" w:evenHBand="0" w:firstRowFirstColumn="0" w:firstRowLastColumn="0" w:lastRowFirstColumn="0" w:lastRowLastColumn="0"/>
            </w:pPr>
            <w:r w:rsidRPr="00557B3E">
              <w:t>The user engages in existing discussions by posting comments, asking questions, or responding to others' contributions.</w:t>
            </w:r>
          </w:p>
          <w:p w14:paraId="738A7106" w14:textId="51984AAC" w:rsidR="00557B3E" w:rsidRDefault="00557B3E" w:rsidP="000C4D86">
            <w:pPr>
              <w:pStyle w:val="UMPParagraph"/>
              <w:numPr>
                <w:ilvl w:val="0"/>
                <w:numId w:val="12"/>
              </w:numPr>
              <w:cnfStyle w:val="000000000000" w:firstRow="0" w:lastRow="0" w:firstColumn="0" w:lastColumn="0" w:oddVBand="0" w:evenVBand="0" w:oddHBand="0" w:evenHBand="0" w:firstRowFirstColumn="0" w:firstRowLastColumn="0" w:lastRowFirstColumn="0" w:lastRowLastColumn="0"/>
            </w:pPr>
            <w:r w:rsidRPr="00557B3E">
              <w:lastRenderedPageBreak/>
              <w:t>The system facilitates real-time updates,</w:t>
            </w:r>
            <w:r w:rsidR="00D776CB">
              <w:t xml:space="preserve"> </w:t>
            </w:r>
            <w:r w:rsidRPr="00557B3E">
              <w:t>and interactions within the community hub to enhance user engagement.</w:t>
            </w:r>
          </w:p>
          <w:p w14:paraId="4290A37E" w14:textId="5CDFB004" w:rsidR="00557B3E" w:rsidRDefault="00557B3E" w:rsidP="000C4D86">
            <w:pPr>
              <w:pStyle w:val="UMPParagraph"/>
              <w:numPr>
                <w:ilvl w:val="0"/>
                <w:numId w:val="12"/>
              </w:numPr>
              <w:cnfStyle w:val="000000000000" w:firstRow="0" w:lastRow="0" w:firstColumn="0" w:lastColumn="0" w:oddVBand="0" w:evenVBand="0" w:oddHBand="0" w:evenHBand="0" w:firstRowFirstColumn="0" w:firstRowLastColumn="0" w:lastRowFirstColumn="0" w:lastRowLastColumn="0"/>
            </w:pPr>
            <w:r>
              <w:t>The system allows the user to view, edit, delete, reply, add to the chat.</w:t>
            </w:r>
            <w:r w:rsidR="00D776CB">
              <w:t xml:space="preserve"> </w:t>
            </w:r>
            <w:r w:rsidR="00D776CB" w:rsidRPr="00D776CB">
              <w:rPr>
                <w:b/>
                <w:bCs/>
              </w:rPr>
              <w:t>[</w:t>
            </w:r>
            <w:r w:rsidR="00D776CB">
              <w:rPr>
                <w:b/>
                <w:bCs/>
              </w:rPr>
              <w:t>A1</w:t>
            </w:r>
            <w:r w:rsidR="00D776CB" w:rsidRPr="00D776CB">
              <w:rPr>
                <w:b/>
                <w:bCs/>
              </w:rPr>
              <w:t>]</w:t>
            </w:r>
          </w:p>
        </w:tc>
      </w:tr>
      <w:tr w:rsidR="009C71C2" w14:paraId="1F818934"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55B0130F" w14:textId="77777777" w:rsidR="009C71C2" w:rsidRDefault="009C71C2" w:rsidP="00C54FE1">
            <w:pPr>
              <w:pStyle w:val="UMPParagraph"/>
            </w:pPr>
            <w:r>
              <w:lastRenderedPageBreak/>
              <w:t xml:space="preserve">Alternative flow </w:t>
            </w:r>
          </w:p>
        </w:tc>
        <w:tc>
          <w:tcPr>
            <w:tcW w:w="6208" w:type="dxa"/>
            <w:tcBorders>
              <w:top w:val="none" w:sz="0" w:space="0" w:color="auto"/>
              <w:bottom w:val="none" w:sz="0" w:space="0" w:color="auto"/>
            </w:tcBorders>
          </w:tcPr>
          <w:p w14:paraId="5ED7FFE9" w14:textId="6DFB1557" w:rsidR="009C71C2" w:rsidRDefault="00557B3E" w:rsidP="00C54FE1">
            <w:pPr>
              <w:pStyle w:val="UMPParagraph"/>
              <w:cnfStyle w:val="000000100000" w:firstRow="0" w:lastRow="0" w:firstColumn="0" w:lastColumn="0" w:oddVBand="0" w:evenVBand="0" w:oddHBand="1" w:evenHBand="0" w:firstRowFirstColumn="0" w:firstRowLastColumn="0" w:lastRowFirstColumn="0" w:lastRowLastColumn="0"/>
            </w:pPr>
            <w:r>
              <w:t>If a user attempts to post content that violates community guidelines, the system may prompt them to revise or remove the content.</w:t>
            </w:r>
          </w:p>
        </w:tc>
      </w:tr>
      <w:tr w:rsidR="009C71C2" w14:paraId="73E61C44"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47795786" w14:textId="77777777" w:rsidR="009C71C2" w:rsidRDefault="009C71C2" w:rsidP="00C54FE1">
            <w:pPr>
              <w:pStyle w:val="UMPParagraph"/>
            </w:pPr>
            <w:r>
              <w:t>Exception flow</w:t>
            </w:r>
          </w:p>
        </w:tc>
        <w:tc>
          <w:tcPr>
            <w:tcW w:w="6208" w:type="dxa"/>
          </w:tcPr>
          <w:p w14:paraId="151F7C09" w14:textId="5017761D" w:rsidR="009C71C2" w:rsidRDefault="00557B3E" w:rsidP="00C54FE1">
            <w:pPr>
              <w:pStyle w:val="UMPParagraph"/>
              <w:cnfStyle w:val="000000000000" w:firstRow="0" w:lastRow="0" w:firstColumn="0" w:lastColumn="0" w:oddVBand="0" w:evenVBand="0" w:oddHBand="0" w:evenHBand="0" w:firstRowFirstColumn="0" w:firstRowLastColumn="0" w:lastRowFirstColumn="0" w:lastRowLastColumn="0"/>
            </w:pPr>
            <w:r w:rsidRPr="00557B3E">
              <w:t>If there is a system error during the creation of a new discussion or participation in existing discussions, an error message is displayed, and the user is prompted to try again.</w:t>
            </w:r>
          </w:p>
        </w:tc>
      </w:tr>
      <w:tr w:rsidR="009C71C2" w14:paraId="517388BB"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5DD742FB" w14:textId="77777777" w:rsidR="009C71C2" w:rsidRDefault="009C71C2" w:rsidP="00C54FE1">
            <w:pPr>
              <w:pStyle w:val="UMPParagraph"/>
            </w:pPr>
            <w:r>
              <w:t>Post-condition</w:t>
            </w:r>
          </w:p>
        </w:tc>
        <w:tc>
          <w:tcPr>
            <w:tcW w:w="6208" w:type="dxa"/>
            <w:tcBorders>
              <w:top w:val="none" w:sz="0" w:space="0" w:color="auto"/>
              <w:bottom w:val="none" w:sz="0" w:space="0" w:color="auto"/>
            </w:tcBorders>
          </w:tcPr>
          <w:p w14:paraId="26316EC7" w14:textId="681DF90E" w:rsidR="009C71C2" w:rsidRPr="00B5498C" w:rsidRDefault="009C71C2" w:rsidP="000438A5">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rPr>
            </w:pPr>
            <w:r>
              <w:rPr>
                <w:rFonts w:cs="Times New Roman"/>
                <w:sz w:val="24"/>
              </w:rPr>
              <w:t>Non-</w:t>
            </w:r>
            <w:r w:rsidR="00557B3E">
              <w:rPr>
                <w:rFonts w:cs="Times New Roman"/>
                <w:sz w:val="24"/>
              </w:rPr>
              <w:t>ap</w:t>
            </w:r>
            <w:r w:rsidR="00557B3E" w:rsidRPr="00DC31F8">
              <w:rPr>
                <w:rFonts w:cs="Times New Roman"/>
                <w:sz w:val="24"/>
              </w:rPr>
              <w:t>plicable</w:t>
            </w:r>
          </w:p>
        </w:tc>
      </w:tr>
    </w:tbl>
    <w:p w14:paraId="7516F176" w14:textId="77777777" w:rsidR="00557B3E" w:rsidRDefault="00557B3E" w:rsidP="00C54FE1">
      <w:pPr>
        <w:pStyle w:val="UMPParagraph"/>
      </w:pPr>
    </w:p>
    <w:p w14:paraId="1E8915CB" w14:textId="77777777" w:rsidR="00A655D9" w:rsidRDefault="00A655D9" w:rsidP="00C54FE1">
      <w:pPr>
        <w:pStyle w:val="UMPParagraph"/>
      </w:pPr>
    </w:p>
    <w:p w14:paraId="4C418197" w14:textId="77777777" w:rsidR="00792ADF" w:rsidRDefault="00792ADF" w:rsidP="00C54FE1">
      <w:pPr>
        <w:pStyle w:val="UMPParagraph"/>
      </w:pPr>
    </w:p>
    <w:p w14:paraId="34411B57" w14:textId="77777777" w:rsidR="00792ADF" w:rsidRDefault="00792ADF" w:rsidP="00C54FE1">
      <w:pPr>
        <w:pStyle w:val="UMPParagraph"/>
      </w:pPr>
    </w:p>
    <w:p w14:paraId="5B76FBA9" w14:textId="77777777" w:rsidR="00792ADF" w:rsidRDefault="00792ADF" w:rsidP="00C54FE1">
      <w:pPr>
        <w:pStyle w:val="UMPParagraph"/>
      </w:pPr>
    </w:p>
    <w:p w14:paraId="7EA01405" w14:textId="7EA161A0" w:rsidR="007F73FA" w:rsidRDefault="007F73FA" w:rsidP="00D7799B">
      <w:pPr>
        <w:pStyle w:val="Heading5"/>
      </w:pPr>
      <w:r>
        <w:lastRenderedPageBreak/>
        <w:t xml:space="preserve">Management </w:t>
      </w:r>
      <w:r w:rsidR="00683352">
        <w:t>Donation</w:t>
      </w:r>
      <w:r>
        <w:t xml:space="preserve"> </w:t>
      </w:r>
    </w:p>
    <w:p w14:paraId="3DB8C1C5" w14:textId="77777777" w:rsidR="007D4D17" w:rsidRDefault="007D4D17" w:rsidP="007D4D17">
      <w:pPr>
        <w:pStyle w:val="CaptionforFigurePlatesUMP"/>
      </w:pPr>
      <w:r>
        <w:drawing>
          <wp:inline distT="0" distB="0" distL="0" distR="0" wp14:anchorId="16F3BCF7" wp14:editId="46EC3784">
            <wp:extent cx="3646278" cy="1561464"/>
            <wp:effectExtent l="0" t="0" r="0" b="0"/>
            <wp:docPr id="334389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89789"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646278" cy="1561464"/>
                    </a:xfrm>
                    <a:prstGeom prst="rect">
                      <a:avLst/>
                    </a:prstGeom>
                    <a:noFill/>
                    <a:ln>
                      <a:noFill/>
                    </a:ln>
                  </pic:spPr>
                </pic:pic>
              </a:graphicData>
            </a:graphic>
          </wp:inline>
        </w:drawing>
      </w:r>
    </w:p>
    <w:p w14:paraId="05B0D9D0" w14:textId="102B3229" w:rsidR="007D4D17" w:rsidRDefault="007D4D17" w:rsidP="007D4D17">
      <w:pPr>
        <w:pStyle w:val="CaptionforFigurePlatesUMP"/>
      </w:pPr>
      <w:bookmarkStart w:id="64" w:name="_Toc155213370"/>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9</w:t>
      </w:r>
      <w:r w:rsidR="00CF39BC">
        <w:fldChar w:fldCharType="end"/>
      </w:r>
      <w:r>
        <w:rPr>
          <w:lang w:val="en-US"/>
        </w:rPr>
        <w:tab/>
      </w:r>
      <w:r w:rsidRPr="00A77BB0">
        <w:rPr>
          <w:lang w:val="en-US"/>
        </w:rPr>
        <w:t xml:space="preserve">Management </w:t>
      </w:r>
      <w:r w:rsidR="00683352">
        <w:rPr>
          <w:lang w:val="en-US"/>
        </w:rPr>
        <w:t>Donation</w:t>
      </w:r>
      <w:r w:rsidRPr="00A77BB0">
        <w:rPr>
          <w:lang w:val="en-US"/>
        </w:rPr>
        <w:t xml:space="preserve"> </w:t>
      </w:r>
      <w:r>
        <w:rPr>
          <w:lang w:val="en-US"/>
        </w:rPr>
        <w:t>Diagram</w:t>
      </w:r>
      <w:bookmarkEnd w:id="64"/>
    </w:p>
    <w:p w14:paraId="5BEFDB96" w14:textId="77777777" w:rsidR="007D4D17" w:rsidRPr="007D4D17" w:rsidRDefault="007D4D17" w:rsidP="00C54FE1">
      <w:pPr>
        <w:pStyle w:val="UMPParagraph"/>
      </w:pPr>
    </w:p>
    <w:p w14:paraId="3BB4AE53" w14:textId="64300C42" w:rsidR="007D4D17" w:rsidRDefault="007D4D17" w:rsidP="007D4D17">
      <w:pPr>
        <w:pStyle w:val="CaptionforFigurePlatesUMP"/>
      </w:pPr>
      <w:bookmarkStart w:id="65" w:name="_Toc155213328"/>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8</w:t>
      </w:r>
      <w:r w:rsidR="002C25F6">
        <w:fldChar w:fldCharType="end"/>
      </w:r>
      <w:r>
        <w:tab/>
      </w:r>
      <w:r w:rsidR="00683352">
        <w:t xml:space="preserve">CollageEase </w:t>
      </w:r>
      <w:r w:rsidRPr="00532BEF">
        <w:rPr>
          <w:lang w:val="en-US"/>
        </w:rPr>
        <w:t xml:space="preserve">Management </w:t>
      </w:r>
      <w:r w:rsidR="00683352">
        <w:rPr>
          <w:lang w:val="en-US"/>
        </w:rPr>
        <w:t>Donation</w:t>
      </w:r>
      <w:r w:rsidRPr="00532BEF">
        <w:rPr>
          <w:lang w:val="en-US"/>
        </w:rPr>
        <w:t xml:space="preserve"> </w:t>
      </w:r>
      <w:r>
        <w:rPr>
          <w:lang w:val="en-US"/>
        </w:rPr>
        <w:t>Table</w:t>
      </w:r>
      <w:bookmarkEnd w:id="65"/>
    </w:p>
    <w:tbl>
      <w:tblPr>
        <w:tblStyle w:val="PlainTable2"/>
        <w:tblW w:w="0" w:type="auto"/>
        <w:tblBorders>
          <w:top w:val="single" w:sz="12" w:space="0" w:color="auto"/>
          <w:bottom w:val="single" w:sz="12" w:space="0" w:color="auto"/>
        </w:tblBorders>
        <w:tblLook w:val="04A0" w:firstRow="1" w:lastRow="0" w:firstColumn="1" w:lastColumn="0" w:noHBand="0" w:noVBand="1"/>
      </w:tblPr>
      <w:tblGrid>
        <w:gridCol w:w="2263"/>
        <w:gridCol w:w="6208"/>
      </w:tblGrid>
      <w:tr w:rsidR="007F73FA" w14:paraId="3792FF07" w14:textId="77777777" w:rsidTr="004C73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bottom w:val="none" w:sz="0" w:space="0" w:color="auto"/>
            </w:tcBorders>
          </w:tcPr>
          <w:p w14:paraId="39FCCC9C" w14:textId="77777777" w:rsidR="007F73FA" w:rsidRDefault="007F73FA" w:rsidP="00C54FE1">
            <w:pPr>
              <w:pStyle w:val="UMPParagraph"/>
            </w:pPr>
            <w:r>
              <w:t>Use Case ID</w:t>
            </w:r>
          </w:p>
        </w:tc>
        <w:tc>
          <w:tcPr>
            <w:tcW w:w="6208" w:type="dxa"/>
            <w:tcBorders>
              <w:bottom w:val="none" w:sz="0" w:space="0" w:color="auto"/>
            </w:tcBorders>
          </w:tcPr>
          <w:p w14:paraId="32426114" w14:textId="2B135EC8" w:rsidR="007F73FA" w:rsidRDefault="007F73FA" w:rsidP="00C54FE1">
            <w:pPr>
              <w:pStyle w:val="UMPParagraph"/>
              <w:cnfStyle w:val="100000000000" w:firstRow="1" w:lastRow="0" w:firstColumn="0" w:lastColumn="0" w:oddVBand="0" w:evenVBand="0" w:oddHBand="0" w:evenHBand="0" w:firstRowFirstColumn="0" w:firstRowLastColumn="0" w:lastRowFirstColumn="0" w:lastRowLastColumn="0"/>
            </w:pPr>
            <w:r>
              <w:t>CE-UC-0</w:t>
            </w:r>
            <w:r w:rsidR="002115F6">
              <w:t>5</w:t>
            </w:r>
          </w:p>
        </w:tc>
      </w:tr>
      <w:tr w:rsidR="007F73FA" w14:paraId="59C243AD"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1D4E8351" w14:textId="77777777" w:rsidR="007F73FA" w:rsidRDefault="007F73FA" w:rsidP="00C54FE1">
            <w:pPr>
              <w:pStyle w:val="UMPParagraph"/>
            </w:pPr>
            <w:r w:rsidRPr="005E01B3">
              <w:t>Brief descriptio</w:t>
            </w:r>
            <w:r>
              <w:t>n</w:t>
            </w:r>
          </w:p>
        </w:tc>
        <w:tc>
          <w:tcPr>
            <w:tcW w:w="6208" w:type="dxa"/>
            <w:tcBorders>
              <w:top w:val="none" w:sz="0" w:space="0" w:color="auto"/>
              <w:bottom w:val="none" w:sz="0" w:space="0" w:color="auto"/>
            </w:tcBorders>
          </w:tcPr>
          <w:p w14:paraId="681070BF" w14:textId="689DDA38" w:rsidR="007F73FA" w:rsidRPr="00DC31F8" w:rsidRDefault="00D776CB" w:rsidP="00D776CB">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rPr>
            </w:pPr>
            <w:r w:rsidRPr="00D776CB">
              <w:rPr>
                <w:rFonts w:cs="Times New Roman"/>
                <w:sz w:val="24"/>
              </w:rPr>
              <w:t xml:space="preserve">The Management </w:t>
            </w:r>
            <w:r w:rsidR="00683352">
              <w:rPr>
                <w:rFonts w:cs="Times New Roman"/>
                <w:sz w:val="24"/>
              </w:rPr>
              <w:t>Donation</w:t>
            </w:r>
            <w:r w:rsidRPr="00D776CB">
              <w:rPr>
                <w:rFonts w:cs="Times New Roman"/>
                <w:sz w:val="24"/>
              </w:rPr>
              <w:t xml:space="preserve"> within CollageEase facilitates the efficient handling </w:t>
            </w:r>
            <w:r w:rsidR="00683352">
              <w:rPr>
                <w:rFonts w:cs="Times New Roman"/>
                <w:sz w:val="24"/>
              </w:rPr>
              <w:t xml:space="preserve">and </w:t>
            </w:r>
            <w:r w:rsidRPr="00D776CB">
              <w:rPr>
                <w:rFonts w:cs="Times New Roman"/>
                <w:sz w:val="24"/>
              </w:rPr>
              <w:t xml:space="preserve">related to user </w:t>
            </w:r>
            <w:r w:rsidR="00683352">
              <w:rPr>
                <w:rFonts w:cs="Times New Roman"/>
                <w:sz w:val="24"/>
              </w:rPr>
              <w:t>donation</w:t>
            </w:r>
            <w:r>
              <w:rPr>
                <w:rFonts w:cs="Times New Roman"/>
                <w:sz w:val="24"/>
              </w:rPr>
              <w:t xml:space="preserve"> to use </w:t>
            </w:r>
            <w:r w:rsidRPr="009C71C2">
              <w:rPr>
                <w:rFonts w:cs="Times New Roman"/>
                <w:sz w:val="24"/>
              </w:rPr>
              <w:t>Community Hub</w:t>
            </w:r>
            <w:r w:rsidRPr="00D776CB">
              <w:rPr>
                <w:rFonts w:cs="Times New Roman"/>
                <w:sz w:val="24"/>
              </w:rPr>
              <w:t>.</w:t>
            </w:r>
          </w:p>
        </w:tc>
      </w:tr>
      <w:tr w:rsidR="007F73FA" w14:paraId="20D0F9AD"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0CAB1A18" w14:textId="77777777" w:rsidR="007F73FA" w:rsidRDefault="007F73FA" w:rsidP="00C54FE1">
            <w:pPr>
              <w:pStyle w:val="UMPParagraph"/>
            </w:pPr>
            <w:r w:rsidRPr="005E01B3">
              <w:t>Actors</w:t>
            </w:r>
          </w:p>
        </w:tc>
        <w:tc>
          <w:tcPr>
            <w:tcW w:w="6208" w:type="dxa"/>
          </w:tcPr>
          <w:p w14:paraId="5E77464E" w14:textId="0D7D73C5" w:rsidR="00D776CB" w:rsidRDefault="00683352" w:rsidP="00C54FE1">
            <w:pPr>
              <w:pStyle w:val="UMPParagraph"/>
              <w:cnfStyle w:val="000000000000" w:firstRow="0" w:lastRow="0" w:firstColumn="0" w:lastColumn="0" w:oddVBand="0" w:evenVBand="0" w:oddHBand="0" w:evenHBand="0" w:firstRowFirstColumn="0" w:firstRowLastColumn="0" w:lastRowFirstColumn="0" w:lastRowLastColumn="0"/>
            </w:pPr>
            <w:r>
              <w:t>Student</w:t>
            </w:r>
          </w:p>
        </w:tc>
      </w:tr>
      <w:tr w:rsidR="007F73FA" w14:paraId="5779D9D1"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0C072570" w14:textId="77777777" w:rsidR="007F73FA" w:rsidRDefault="007F73FA" w:rsidP="00C54FE1">
            <w:pPr>
              <w:pStyle w:val="UMPParagraph"/>
            </w:pPr>
            <w:r>
              <w:t>Pre-condition</w:t>
            </w:r>
          </w:p>
        </w:tc>
        <w:tc>
          <w:tcPr>
            <w:tcW w:w="6208" w:type="dxa"/>
            <w:tcBorders>
              <w:top w:val="none" w:sz="0" w:space="0" w:color="auto"/>
              <w:bottom w:val="none" w:sz="0" w:space="0" w:color="auto"/>
            </w:tcBorders>
          </w:tcPr>
          <w:p w14:paraId="4AE715EB" w14:textId="77777777" w:rsidR="00D776CB" w:rsidRPr="00D776CB" w:rsidRDefault="00D776CB" w:rsidP="000C4D86">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cs="Times New Roman"/>
                <w:sz w:val="24"/>
                <w:lang w:val="en-US"/>
              </w:rPr>
            </w:pPr>
            <w:r w:rsidRPr="00D776CB">
              <w:rPr>
                <w:rFonts w:cs="Times New Roman"/>
                <w:sz w:val="24"/>
                <w:lang w:val="en-US"/>
              </w:rPr>
              <w:t>The user has an active account on CollageEase.</w:t>
            </w:r>
          </w:p>
          <w:p w14:paraId="4D896173" w14:textId="644D8ABD" w:rsidR="007F73FA" w:rsidRDefault="00D776CB" w:rsidP="000C4D86">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cs="Times New Roman"/>
                <w:sz w:val="24"/>
                <w:lang w:val="en-US"/>
              </w:rPr>
            </w:pPr>
            <w:r w:rsidRPr="00D776CB">
              <w:rPr>
                <w:rFonts w:cs="Times New Roman"/>
                <w:sz w:val="24"/>
                <w:lang w:val="en-US"/>
              </w:rPr>
              <w:t xml:space="preserve">The user has selected </w:t>
            </w:r>
            <w:r w:rsidR="00B3743B" w:rsidRPr="009C71C2">
              <w:rPr>
                <w:rFonts w:cs="Times New Roman"/>
                <w:sz w:val="24"/>
              </w:rPr>
              <w:t>Community Hub</w:t>
            </w:r>
            <w:r w:rsidR="00B3743B" w:rsidRPr="00D776CB">
              <w:rPr>
                <w:rFonts w:cs="Times New Roman"/>
                <w:sz w:val="24"/>
                <w:lang w:val="en-US"/>
              </w:rPr>
              <w:t xml:space="preserve"> </w:t>
            </w:r>
            <w:r w:rsidRPr="00D776CB">
              <w:rPr>
                <w:rFonts w:cs="Times New Roman"/>
                <w:sz w:val="24"/>
                <w:lang w:val="en-US"/>
              </w:rPr>
              <w:t xml:space="preserve">service that requires </w:t>
            </w:r>
            <w:r w:rsidR="00683352">
              <w:rPr>
                <w:rFonts w:cs="Times New Roman"/>
                <w:sz w:val="24"/>
                <w:lang w:val="en-US"/>
              </w:rPr>
              <w:t>donation to the system</w:t>
            </w:r>
            <w:r w:rsidRPr="00D776CB">
              <w:rPr>
                <w:rFonts w:cs="Times New Roman"/>
                <w:sz w:val="24"/>
                <w:lang w:val="en-US"/>
              </w:rPr>
              <w:t>.</w:t>
            </w:r>
          </w:p>
          <w:p w14:paraId="27328089" w14:textId="2C11B945" w:rsidR="00B3743B" w:rsidRPr="00D776CB" w:rsidRDefault="00B3743B" w:rsidP="00B3743B">
            <w:pPr>
              <w:pStyle w:val="ListParagraph"/>
              <w:jc w:val="both"/>
              <w:cnfStyle w:val="000000100000" w:firstRow="0" w:lastRow="0" w:firstColumn="0" w:lastColumn="0" w:oddVBand="0" w:evenVBand="0" w:oddHBand="1" w:evenHBand="0" w:firstRowFirstColumn="0" w:firstRowLastColumn="0" w:lastRowFirstColumn="0" w:lastRowLastColumn="0"/>
              <w:rPr>
                <w:rFonts w:cs="Times New Roman"/>
                <w:sz w:val="24"/>
                <w:lang w:val="en-US"/>
              </w:rPr>
            </w:pPr>
          </w:p>
        </w:tc>
      </w:tr>
      <w:tr w:rsidR="007F73FA" w14:paraId="3063EEA3"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78A5FCCA" w14:textId="77777777" w:rsidR="007F73FA" w:rsidRDefault="007F73FA" w:rsidP="00C54FE1">
            <w:pPr>
              <w:pStyle w:val="UMPParagraph"/>
            </w:pPr>
            <w:r>
              <w:t>Basic flow</w:t>
            </w:r>
          </w:p>
        </w:tc>
        <w:tc>
          <w:tcPr>
            <w:tcW w:w="6208" w:type="dxa"/>
          </w:tcPr>
          <w:p w14:paraId="2A0F371B" w14:textId="16D21FFE" w:rsidR="00B3743B" w:rsidRDefault="00B3743B" w:rsidP="000C4D86">
            <w:pPr>
              <w:pStyle w:val="UMP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The user selects the </w:t>
            </w:r>
            <w:r w:rsidRPr="00B3743B">
              <w:t>Community Hub</w:t>
            </w:r>
            <w:r>
              <w:t xml:space="preserve"> service for which </w:t>
            </w:r>
            <w:r w:rsidR="00683352">
              <w:t>donation</w:t>
            </w:r>
            <w:r>
              <w:t xml:space="preserve"> is required.</w:t>
            </w:r>
          </w:p>
          <w:p w14:paraId="24C1D0B1" w14:textId="25FD495D" w:rsidR="00B3743B" w:rsidRDefault="00B3743B" w:rsidP="000C4D86">
            <w:pPr>
              <w:pStyle w:val="UMPParagraph"/>
              <w:numPr>
                <w:ilvl w:val="0"/>
                <w:numId w:val="17"/>
              </w:numPr>
              <w:cnfStyle w:val="000000000000" w:firstRow="0" w:lastRow="0" w:firstColumn="0" w:lastColumn="0" w:oddVBand="0" w:evenVBand="0" w:oddHBand="0" w:evenHBand="0" w:firstRowFirstColumn="0" w:firstRowLastColumn="0" w:lastRowFirstColumn="0" w:lastRowLastColumn="0"/>
            </w:pPr>
            <w:r>
              <w:t>The system presents the user with available payment</w:t>
            </w:r>
            <w:r w:rsidR="00683352">
              <w:t xml:space="preserve"> donation</w:t>
            </w:r>
            <w:r>
              <w:t xml:space="preserve"> options (QR, bank transfer).</w:t>
            </w:r>
            <w:r w:rsidR="00683352">
              <w:t xml:space="preserve"> </w:t>
            </w:r>
            <w:r w:rsidR="00683352" w:rsidRPr="00683352">
              <w:rPr>
                <w:b/>
                <w:bCs/>
              </w:rPr>
              <w:t>[A1]</w:t>
            </w:r>
          </w:p>
          <w:p w14:paraId="3A6FCD86" w14:textId="04EE1800" w:rsidR="00B3743B" w:rsidRDefault="00B3743B" w:rsidP="000C4D86">
            <w:pPr>
              <w:pStyle w:val="UMP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The user chooses a preferred payment </w:t>
            </w:r>
            <w:r w:rsidR="00683352">
              <w:t xml:space="preserve">donation </w:t>
            </w:r>
            <w:r>
              <w:t>method and provides the necessary details.</w:t>
            </w:r>
            <w:r w:rsidR="00CC6C92">
              <w:t xml:space="preserve"> </w:t>
            </w:r>
            <w:r w:rsidR="00CC6C92" w:rsidRPr="00CC6C92">
              <w:rPr>
                <w:b/>
                <w:bCs/>
              </w:rPr>
              <w:t>[E1]</w:t>
            </w:r>
          </w:p>
          <w:p w14:paraId="6E2C627F" w14:textId="7755713D" w:rsidR="00B3743B" w:rsidRDefault="00B3743B" w:rsidP="000C4D86">
            <w:pPr>
              <w:pStyle w:val="UMP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The Management </w:t>
            </w:r>
            <w:r w:rsidR="00683352">
              <w:t>Donation</w:t>
            </w:r>
            <w:r>
              <w:t xml:space="preserve"> System securely processes the payment.</w:t>
            </w:r>
          </w:p>
          <w:p w14:paraId="37CB93A7" w14:textId="770C48F4" w:rsidR="00B3743B" w:rsidRDefault="00B3743B" w:rsidP="000C4D86">
            <w:pPr>
              <w:pStyle w:val="UMPParagraph"/>
              <w:numPr>
                <w:ilvl w:val="0"/>
                <w:numId w:val="17"/>
              </w:numPr>
              <w:cnfStyle w:val="000000000000" w:firstRow="0" w:lastRow="0" w:firstColumn="0" w:lastColumn="0" w:oddVBand="0" w:evenVBand="0" w:oddHBand="0" w:evenHBand="0" w:firstRowFirstColumn="0" w:firstRowLastColumn="0" w:lastRowFirstColumn="0" w:lastRowLastColumn="0"/>
            </w:pPr>
            <w:r>
              <w:lastRenderedPageBreak/>
              <w:t xml:space="preserve">The system generates a payment </w:t>
            </w:r>
            <w:r w:rsidR="00683352">
              <w:t xml:space="preserve">donation </w:t>
            </w:r>
            <w:r>
              <w:t>confirmation and updates the user's records.</w:t>
            </w:r>
          </w:p>
          <w:p w14:paraId="12DFD7BB" w14:textId="5104C54C" w:rsidR="007F73FA" w:rsidRDefault="00B3743B" w:rsidP="000C4D86">
            <w:pPr>
              <w:pStyle w:val="UMPParagraph"/>
              <w:numPr>
                <w:ilvl w:val="0"/>
                <w:numId w:val="17"/>
              </w:numPr>
              <w:cnfStyle w:val="000000000000" w:firstRow="0" w:lastRow="0" w:firstColumn="0" w:lastColumn="0" w:oddVBand="0" w:evenVBand="0" w:oddHBand="0" w:evenHBand="0" w:firstRowFirstColumn="0" w:firstRowLastColumn="0" w:lastRowFirstColumn="0" w:lastRowLastColumn="0"/>
            </w:pPr>
            <w:r>
              <w:t>Simultaneously, the system if receives successful payment</w:t>
            </w:r>
            <w:r w:rsidR="00683352">
              <w:t xml:space="preserve"> donation</w:t>
            </w:r>
            <w:r>
              <w:t xml:space="preserve"> user </w:t>
            </w:r>
            <w:r w:rsidR="00683352">
              <w:t>may</w:t>
            </w:r>
            <w:r>
              <w:t xml:space="preserve"> use the service freely.</w:t>
            </w:r>
          </w:p>
        </w:tc>
      </w:tr>
      <w:tr w:rsidR="007F73FA" w14:paraId="46F3109E"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04C6A48E" w14:textId="77777777" w:rsidR="007F73FA" w:rsidRDefault="007F73FA" w:rsidP="00C54FE1">
            <w:pPr>
              <w:pStyle w:val="UMPParagraph"/>
            </w:pPr>
            <w:r>
              <w:lastRenderedPageBreak/>
              <w:t xml:space="preserve">Alternative flow </w:t>
            </w:r>
          </w:p>
        </w:tc>
        <w:tc>
          <w:tcPr>
            <w:tcW w:w="6208" w:type="dxa"/>
            <w:tcBorders>
              <w:top w:val="none" w:sz="0" w:space="0" w:color="auto"/>
              <w:bottom w:val="none" w:sz="0" w:space="0" w:color="auto"/>
            </w:tcBorders>
          </w:tcPr>
          <w:p w14:paraId="53A39E0C" w14:textId="33561A49" w:rsidR="007F73FA" w:rsidRDefault="00B3743B" w:rsidP="00C54FE1">
            <w:pPr>
              <w:pStyle w:val="UMPParagraph"/>
              <w:cnfStyle w:val="000000100000" w:firstRow="0" w:lastRow="0" w:firstColumn="0" w:lastColumn="0" w:oddVBand="0" w:evenVBand="0" w:oddHBand="1" w:evenHBand="0" w:firstRowFirstColumn="0" w:firstRowLastColumn="0" w:lastRowFirstColumn="0" w:lastRowLastColumn="0"/>
            </w:pPr>
            <w:r w:rsidRPr="00B3743B">
              <w:t>If the user encounters issues with the selected payment</w:t>
            </w:r>
            <w:r w:rsidR="00683352">
              <w:t xml:space="preserve"> donation</w:t>
            </w:r>
            <w:r w:rsidRPr="00B3743B">
              <w:t xml:space="preserve"> method, they can choose an alternative option from the available list.</w:t>
            </w:r>
          </w:p>
        </w:tc>
      </w:tr>
      <w:tr w:rsidR="007F73FA" w14:paraId="4F13CC8F" w14:textId="77777777" w:rsidTr="004C730C">
        <w:tc>
          <w:tcPr>
            <w:cnfStyle w:val="001000000000" w:firstRow="0" w:lastRow="0" w:firstColumn="1" w:lastColumn="0" w:oddVBand="0" w:evenVBand="0" w:oddHBand="0" w:evenHBand="0" w:firstRowFirstColumn="0" w:firstRowLastColumn="0" w:lastRowFirstColumn="0" w:lastRowLastColumn="0"/>
            <w:tcW w:w="2263" w:type="dxa"/>
          </w:tcPr>
          <w:p w14:paraId="75D16A91" w14:textId="77777777" w:rsidR="007F73FA" w:rsidRDefault="007F73FA" w:rsidP="00C54FE1">
            <w:pPr>
              <w:pStyle w:val="UMPParagraph"/>
            </w:pPr>
            <w:r>
              <w:t>Exception flow</w:t>
            </w:r>
          </w:p>
        </w:tc>
        <w:tc>
          <w:tcPr>
            <w:tcW w:w="6208" w:type="dxa"/>
          </w:tcPr>
          <w:p w14:paraId="7DF22F76" w14:textId="5A179E41" w:rsidR="007F73FA" w:rsidRDefault="00B3743B" w:rsidP="00C54FE1">
            <w:pPr>
              <w:pStyle w:val="UMPParagraph"/>
              <w:cnfStyle w:val="000000000000" w:firstRow="0" w:lastRow="0" w:firstColumn="0" w:lastColumn="0" w:oddVBand="0" w:evenVBand="0" w:oddHBand="0" w:evenHBand="0" w:firstRowFirstColumn="0" w:firstRowLastColumn="0" w:lastRowFirstColumn="0" w:lastRowLastColumn="0"/>
            </w:pPr>
            <w:r w:rsidRPr="00B3743B">
              <w:t xml:space="preserve">In case of payment </w:t>
            </w:r>
            <w:r w:rsidR="00683352">
              <w:t xml:space="preserve">donation </w:t>
            </w:r>
            <w:r w:rsidRPr="00B3743B">
              <w:t>failure, the system provides clear error messages and prompts the user to rectify the issue or choose another payment</w:t>
            </w:r>
            <w:r w:rsidR="00CC6C92">
              <w:t xml:space="preserve"> donation</w:t>
            </w:r>
            <w:r w:rsidRPr="00B3743B">
              <w:t xml:space="preserve"> method.</w:t>
            </w:r>
          </w:p>
        </w:tc>
      </w:tr>
      <w:tr w:rsidR="007F73FA" w14:paraId="5A065C3A" w14:textId="77777777" w:rsidTr="004C7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459B6C2E" w14:textId="77777777" w:rsidR="007F73FA" w:rsidRDefault="007F73FA" w:rsidP="00C54FE1">
            <w:pPr>
              <w:pStyle w:val="UMPParagraph"/>
            </w:pPr>
            <w:r>
              <w:t>Post-condition</w:t>
            </w:r>
          </w:p>
        </w:tc>
        <w:tc>
          <w:tcPr>
            <w:tcW w:w="6208" w:type="dxa"/>
            <w:tcBorders>
              <w:top w:val="none" w:sz="0" w:space="0" w:color="auto"/>
              <w:bottom w:val="none" w:sz="0" w:space="0" w:color="auto"/>
            </w:tcBorders>
          </w:tcPr>
          <w:p w14:paraId="7691FF91" w14:textId="0DEE03E5" w:rsidR="007F73FA" w:rsidRPr="00B3743B" w:rsidRDefault="00B3743B" w:rsidP="000C4D86">
            <w:pPr>
              <w:pStyle w:val="ListParagraph"/>
              <w:numPr>
                <w:ilvl w:val="0"/>
                <w:numId w:val="18"/>
              </w:numPr>
              <w:spacing w:after="480"/>
              <w:cnfStyle w:val="000000100000" w:firstRow="0" w:lastRow="0" w:firstColumn="0" w:lastColumn="0" w:oddVBand="0" w:evenVBand="0" w:oddHBand="1" w:evenHBand="0" w:firstRowFirstColumn="0" w:firstRowLastColumn="0" w:lastRowFirstColumn="0" w:lastRowLastColumn="0"/>
              <w:rPr>
                <w:rFonts w:cs="Times New Roman"/>
                <w:sz w:val="24"/>
              </w:rPr>
            </w:pPr>
            <w:r w:rsidRPr="00B3743B">
              <w:rPr>
                <w:rFonts w:cs="Times New Roman"/>
                <w:sz w:val="24"/>
              </w:rPr>
              <w:t xml:space="preserve">The user receives a payment </w:t>
            </w:r>
            <w:r w:rsidR="00CC6C92">
              <w:rPr>
                <w:rFonts w:cs="Times New Roman"/>
                <w:sz w:val="24"/>
              </w:rPr>
              <w:t xml:space="preserve">donation </w:t>
            </w:r>
            <w:r w:rsidRPr="00B3743B">
              <w:rPr>
                <w:rFonts w:cs="Times New Roman"/>
                <w:sz w:val="24"/>
              </w:rPr>
              <w:t>confirmation.</w:t>
            </w:r>
          </w:p>
        </w:tc>
      </w:tr>
    </w:tbl>
    <w:p w14:paraId="43229C2F" w14:textId="77777777" w:rsidR="007F73FA" w:rsidRDefault="007F73FA" w:rsidP="00C54FE1">
      <w:pPr>
        <w:pStyle w:val="UMPParagraph"/>
      </w:pPr>
    </w:p>
    <w:p w14:paraId="04353F73" w14:textId="77777777" w:rsidR="002115F6" w:rsidRDefault="002115F6" w:rsidP="00C54FE1">
      <w:pPr>
        <w:pStyle w:val="UMPParagraph"/>
      </w:pPr>
    </w:p>
    <w:p w14:paraId="034C2A1A" w14:textId="77777777" w:rsidR="002115F6" w:rsidRDefault="002115F6" w:rsidP="00C54FE1">
      <w:pPr>
        <w:pStyle w:val="UMPParagraph"/>
      </w:pPr>
    </w:p>
    <w:p w14:paraId="0E516484" w14:textId="77777777" w:rsidR="002115F6" w:rsidRDefault="002115F6" w:rsidP="00C54FE1">
      <w:pPr>
        <w:pStyle w:val="UMPParagraph"/>
      </w:pPr>
    </w:p>
    <w:p w14:paraId="39DBD5A4" w14:textId="77777777" w:rsidR="002115F6" w:rsidRDefault="002115F6" w:rsidP="00C54FE1">
      <w:pPr>
        <w:pStyle w:val="UMPParagraph"/>
      </w:pPr>
    </w:p>
    <w:p w14:paraId="29ECD9FC" w14:textId="77777777" w:rsidR="002115F6" w:rsidRPr="007F73FA" w:rsidRDefault="002115F6" w:rsidP="00C54FE1">
      <w:pPr>
        <w:pStyle w:val="UMPParagraph"/>
      </w:pPr>
    </w:p>
    <w:p w14:paraId="0F32668A" w14:textId="0AC983F8" w:rsidR="007F73FA" w:rsidRDefault="007F73FA" w:rsidP="00D7799B">
      <w:pPr>
        <w:pStyle w:val="Heading5"/>
      </w:pPr>
      <w:r w:rsidRPr="007F73FA">
        <w:lastRenderedPageBreak/>
        <w:t xml:space="preserve">Management Report </w:t>
      </w:r>
    </w:p>
    <w:p w14:paraId="42F81589" w14:textId="77777777" w:rsidR="00CC6C92" w:rsidRDefault="00CC6C92" w:rsidP="00CC6C92">
      <w:pPr>
        <w:pStyle w:val="CaptionforFigurePlatesUMP"/>
      </w:pPr>
      <w:r>
        <w:drawing>
          <wp:inline distT="0" distB="0" distL="0" distR="0" wp14:anchorId="68075A48" wp14:editId="73600D54">
            <wp:extent cx="4678331" cy="2063115"/>
            <wp:effectExtent l="0" t="0" r="8255" b="0"/>
            <wp:docPr id="1981836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6091"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78331" cy="2063115"/>
                    </a:xfrm>
                    <a:prstGeom prst="rect">
                      <a:avLst/>
                    </a:prstGeom>
                    <a:noFill/>
                    <a:ln>
                      <a:noFill/>
                    </a:ln>
                  </pic:spPr>
                </pic:pic>
              </a:graphicData>
            </a:graphic>
          </wp:inline>
        </w:drawing>
      </w:r>
    </w:p>
    <w:p w14:paraId="0563E822" w14:textId="6FD86A9A" w:rsidR="00CC6C92" w:rsidRDefault="00CC6C92" w:rsidP="00CC6C92">
      <w:pPr>
        <w:pStyle w:val="CaptionforFigurePlatesUMP"/>
      </w:pPr>
      <w:bookmarkStart w:id="66" w:name="_Toc155213371"/>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10</w:t>
      </w:r>
      <w:r w:rsidR="00CF39BC">
        <w:fldChar w:fldCharType="end"/>
      </w:r>
      <w:r>
        <w:rPr>
          <w:lang w:val="en-US"/>
        </w:rPr>
        <w:tab/>
      </w:r>
      <w:r w:rsidRPr="00B3743B">
        <w:t xml:space="preserve">Management Report </w:t>
      </w:r>
      <w:r>
        <w:rPr>
          <w:lang w:val="en-US"/>
        </w:rPr>
        <w:t>Diagram</w:t>
      </w:r>
      <w:bookmarkEnd w:id="66"/>
    </w:p>
    <w:p w14:paraId="25C59684" w14:textId="77777777" w:rsidR="00CC6C92" w:rsidRPr="00CC6C92" w:rsidRDefault="00CC6C92" w:rsidP="00C54FE1">
      <w:pPr>
        <w:pStyle w:val="UMPParagraph"/>
      </w:pPr>
    </w:p>
    <w:p w14:paraId="0584E614" w14:textId="5C7E87E9" w:rsidR="00CC6C92" w:rsidRDefault="00CC6C92" w:rsidP="000C4D86">
      <w:pPr>
        <w:pStyle w:val="CaptionforTableUMP"/>
      </w:pPr>
      <w:bookmarkStart w:id="67" w:name="_Toc155213329"/>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9</w:t>
      </w:r>
      <w:r w:rsidR="002C25F6">
        <w:fldChar w:fldCharType="end"/>
      </w:r>
      <w:r>
        <w:tab/>
        <w:t xml:space="preserve">CollageEase </w:t>
      </w:r>
      <w:r w:rsidRPr="00043297">
        <w:t xml:space="preserve">Management Report </w:t>
      </w:r>
      <w:r>
        <w:t>Table</w:t>
      </w:r>
      <w:bookmarkEnd w:id="67"/>
    </w:p>
    <w:tbl>
      <w:tblPr>
        <w:tblStyle w:val="PlainTable2"/>
        <w:tblW w:w="0" w:type="auto"/>
        <w:tblBorders>
          <w:top w:val="single" w:sz="12" w:space="0" w:color="auto"/>
          <w:bottom w:val="single" w:sz="12" w:space="0" w:color="auto"/>
        </w:tblBorders>
        <w:tblLook w:val="04A0" w:firstRow="1" w:lastRow="0" w:firstColumn="1" w:lastColumn="0" w:noHBand="0" w:noVBand="1"/>
      </w:tblPr>
      <w:tblGrid>
        <w:gridCol w:w="2263"/>
        <w:gridCol w:w="6208"/>
      </w:tblGrid>
      <w:tr w:rsidR="007F73FA" w14:paraId="1710FFA6" w14:textId="77777777" w:rsidTr="007F7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bottom w:val="none" w:sz="0" w:space="0" w:color="auto"/>
            </w:tcBorders>
          </w:tcPr>
          <w:p w14:paraId="4F6F9CA0" w14:textId="77777777" w:rsidR="007F73FA" w:rsidRDefault="007F73FA" w:rsidP="00C54FE1">
            <w:pPr>
              <w:pStyle w:val="UMPParagraph"/>
            </w:pPr>
            <w:r>
              <w:t>Use Case ID</w:t>
            </w:r>
          </w:p>
        </w:tc>
        <w:tc>
          <w:tcPr>
            <w:tcW w:w="6208" w:type="dxa"/>
            <w:tcBorders>
              <w:bottom w:val="none" w:sz="0" w:space="0" w:color="auto"/>
            </w:tcBorders>
          </w:tcPr>
          <w:p w14:paraId="07D87BC6" w14:textId="12DFCF8E" w:rsidR="007F73FA" w:rsidRDefault="007F73FA" w:rsidP="00C54FE1">
            <w:pPr>
              <w:pStyle w:val="UMPParagraph"/>
              <w:cnfStyle w:val="100000000000" w:firstRow="1" w:lastRow="0" w:firstColumn="0" w:lastColumn="0" w:oddVBand="0" w:evenVBand="0" w:oddHBand="0" w:evenHBand="0" w:firstRowFirstColumn="0" w:firstRowLastColumn="0" w:lastRowFirstColumn="0" w:lastRowLastColumn="0"/>
            </w:pPr>
            <w:r>
              <w:t>CE-UC-0</w:t>
            </w:r>
            <w:r w:rsidR="002115F6">
              <w:t>6</w:t>
            </w:r>
          </w:p>
        </w:tc>
      </w:tr>
      <w:tr w:rsidR="007F73FA" w14:paraId="52C20BB0" w14:textId="77777777" w:rsidTr="007F7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022C36EF" w14:textId="77777777" w:rsidR="007F73FA" w:rsidRDefault="007F73FA" w:rsidP="00C54FE1">
            <w:pPr>
              <w:pStyle w:val="UMPParagraph"/>
            </w:pPr>
            <w:r w:rsidRPr="005E01B3">
              <w:t>Brief descriptio</w:t>
            </w:r>
            <w:r>
              <w:t>n</w:t>
            </w:r>
          </w:p>
        </w:tc>
        <w:tc>
          <w:tcPr>
            <w:tcW w:w="6208" w:type="dxa"/>
            <w:tcBorders>
              <w:top w:val="none" w:sz="0" w:space="0" w:color="auto"/>
              <w:bottom w:val="none" w:sz="0" w:space="0" w:color="auto"/>
            </w:tcBorders>
          </w:tcPr>
          <w:p w14:paraId="75442811" w14:textId="7D30DA1F" w:rsidR="007F73FA" w:rsidRPr="00DC31F8" w:rsidRDefault="00B3743B" w:rsidP="00B3743B">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rPr>
            </w:pPr>
            <w:r w:rsidRPr="00B3743B">
              <w:rPr>
                <w:rFonts w:cs="Times New Roman"/>
                <w:sz w:val="24"/>
              </w:rPr>
              <w:t xml:space="preserve">The Management Report in CollageEase serves as a comprehensive tool for generating, </w:t>
            </w:r>
            <w:r w:rsidR="00CC6C92" w:rsidRPr="00B3743B">
              <w:rPr>
                <w:rFonts w:cs="Times New Roman"/>
                <w:sz w:val="24"/>
              </w:rPr>
              <w:t>analysing</w:t>
            </w:r>
            <w:r w:rsidRPr="00B3743B">
              <w:rPr>
                <w:rFonts w:cs="Times New Roman"/>
                <w:sz w:val="24"/>
              </w:rPr>
              <w:t>, and presenting various reports related to the platform's performance, user engagement, and key metrics. This use case empowers stakeholders, including administrators and decision-makers, to make informed choices based on data-driven insights.</w:t>
            </w:r>
          </w:p>
        </w:tc>
      </w:tr>
      <w:tr w:rsidR="007F73FA" w14:paraId="2BB30E69" w14:textId="77777777" w:rsidTr="007F73FA">
        <w:tc>
          <w:tcPr>
            <w:cnfStyle w:val="001000000000" w:firstRow="0" w:lastRow="0" w:firstColumn="1" w:lastColumn="0" w:oddVBand="0" w:evenVBand="0" w:oddHBand="0" w:evenHBand="0" w:firstRowFirstColumn="0" w:firstRowLastColumn="0" w:lastRowFirstColumn="0" w:lastRowLastColumn="0"/>
            <w:tcW w:w="2263" w:type="dxa"/>
          </w:tcPr>
          <w:p w14:paraId="794744E9" w14:textId="77777777" w:rsidR="007F73FA" w:rsidRDefault="007F73FA" w:rsidP="00C54FE1">
            <w:pPr>
              <w:pStyle w:val="UMPParagraph"/>
            </w:pPr>
            <w:r w:rsidRPr="005E01B3">
              <w:t>Actors</w:t>
            </w:r>
          </w:p>
        </w:tc>
        <w:tc>
          <w:tcPr>
            <w:tcW w:w="6208" w:type="dxa"/>
          </w:tcPr>
          <w:p w14:paraId="3E2BA704" w14:textId="0D20FC96" w:rsidR="007F73FA" w:rsidRDefault="00CC6C92" w:rsidP="00C54FE1">
            <w:pPr>
              <w:pStyle w:val="UMPParagraph"/>
              <w:cnfStyle w:val="000000000000" w:firstRow="0" w:lastRow="0" w:firstColumn="0" w:lastColumn="0" w:oddVBand="0" w:evenVBand="0" w:oddHBand="0" w:evenHBand="0" w:firstRowFirstColumn="0" w:firstRowLastColumn="0" w:lastRowFirstColumn="0" w:lastRowLastColumn="0"/>
            </w:pPr>
            <w:r>
              <w:t>Staff admin, Staff Marketing Department</w:t>
            </w:r>
          </w:p>
        </w:tc>
      </w:tr>
      <w:tr w:rsidR="007F73FA" w14:paraId="60F60014" w14:textId="77777777" w:rsidTr="007F7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0F3C9057" w14:textId="77777777" w:rsidR="007F73FA" w:rsidRDefault="007F73FA" w:rsidP="00C54FE1">
            <w:pPr>
              <w:pStyle w:val="UMPParagraph"/>
            </w:pPr>
            <w:r>
              <w:t>Pre-condition</w:t>
            </w:r>
          </w:p>
        </w:tc>
        <w:tc>
          <w:tcPr>
            <w:tcW w:w="6208" w:type="dxa"/>
            <w:tcBorders>
              <w:top w:val="none" w:sz="0" w:space="0" w:color="auto"/>
              <w:bottom w:val="none" w:sz="0" w:space="0" w:color="auto"/>
            </w:tcBorders>
          </w:tcPr>
          <w:p w14:paraId="217A03F1" w14:textId="47735CF3" w:rsidR="007F73FA" w:rsidRPr="00835C26" w:rsidRDefault="00CC6C92" w:rsidP="000438A5">
            <w:pPr>
              <w:jc w:val="both"/>
              <w:cnfStyle w:val="000000100000" w:firstRow="0" w:lastRow="0" w:firstColumn="0" w:lastColumn="0" w:oddVBand="0" w:evenVBand="0" w:oddHBand="1" w:evenHBand="0" w:firstRowFirstColumn="0" w:firstRowLastColumn="0" w:lastRowFirstColumn="0" w:lastRowLastColumn="0"/>
              <w:rPr>
                <w:rFonts w:cs="Times New Roman"/>
                <w:sz w:val="24"/>
                <w:lang w:val="en-US"/>
              </w:rPr>
            </w:pPr>
            <w:r w:rsidRPr="00CC6C92">
              <w:rPr>
                <w:rFonts w:cs="Times New Roman"/>
                <w:sz w:val="24"/>
                <w:lang w:val="en-US"/>
              </w:rPr>
              <w:t>Staff members in both the Marketing Department and Administration have valid login credentials for CollageEase.</w:t>
            </w:r>
          </w:p>
        </w:tc>
      </w:tr>
      <w:tr w:rsidR="007F73FA" w14:paraId="0CB5CCD4" w14:textId="77777777" w:rsidTr="007F73FA">
        <w:tc>
          <w:tcPr>
            <w:cnfStyle w:val="001000000000" w:firstRow="0" w:lastRow="0" w:firstColumn="1" w:lastColumn="0" w:oddVBand="0" w:evenVBand="0" w:oddHBand="0" w:evenHBand="0" w:firstRowFirstColumn="0" w:firstRowLastColumn="0" w:lastRowFirstColumn="0" w:lastRowLastColumn="0"/>
            <w:tcW w:w="2263" w:type="dxa"/>
          </w:tcPr>
          <w:p w14:paraId="586DDCB3" w14:textId="77777777" w:rsidR="007F73FA" w:rsidRDefault="007F73FA" w:rsidP="00C54FE1">
            <w:pPr>
              <w:pStyle w:val="UMPParagraph"/>
            </w:pPr>
            <w:r>
              <w:t>Basic flow</w:t>
            </w:r>
          </w:p>
        </w:tc>
        <w:tc>
          <w:tcPr>
            <w:tcW w:w="6208" w:type="dxa"/>
          </w:tcPr>
          <w:p w14:paraId="7606BAB9" w14:textId="77777777" w:rsidR="00CC6C92" w:rsidRDefault="00CC6C92" w:rsidP="000C4D86">
            <w:pPr>
              <w:pStyle w:val="UMPParagraph"/>
              <w:numPr>
                <w:ilvl w:val="0"/>
                <w:numId w:val="20"/>
              </w:numPr>
              <w:cnfStyle w:val="000000000000" w:firstRow="0" w:lastRow="0" w:firstColumn="0" w:lastColumn="0" w:oddVBand="0" w:evenVBand="0" w:oddHBand="0" w:evenHBand="0" w:firstRowFirstColumn="0" w:firstRowLastColumn="0" w:lastRowFirstColumn="0" w:lastRowLastColumn="0"/>
            </w:pPr>
            <w:r>
              <w:t>Logs into CollageEase and accesses the Management Report System.</w:t>
            </w:r>
          </w:p>
          <w:p w14:paraId="7B363980" w14:textId="47BC771F" w:rsidR="00CC6C92" w:rsidRDefault="00CC6C92" w:rsidP="000C4D86">
            <w:pPr>
              <w:pStyle w:val="UMPParagraph"/>
              <w:numPr>
                <w:ilvl w:val="0"/>
                <w:numId w:val="20"/>
              </w:numPr>
              <w:cnfStyle w:val="000000000000" w:firstRow="0" w:lastRow="0" w:firstColumn="0" w:lastColumn="0" w:oddVBand="0" w:evenVBand="0" w:oddHBand="0" w:evenHBand="0" w:firstRowFirstColumn="0" w:firstRowLastColumn="0" w:lastRowFirstColumn="0" w:lastRowLastColumn="0"/>
            </w:pPr>
            <w:r>
              <w:t>Selects the category of reports related to marketing performance.</w:t>
            </w:r>
          </w:p>
          <w:p w14:paraId="05BC6B87" w14:textId="77777777" w:rsidR="00CC6C92" w:rsidRDefault="00CC6C92" w:rsidP="000C4D86">
            <w:pPr>
              <w:pStyle w:val="UMPParagraph"/>
              <w:numPr>
                <w:ilvl w:val="0"/>
                <w:numId w:val="20"/>
              </w:numPr>
              <w:cnfStyle w:val="000000000000" w:firstRow="0" w:lastRow="0" w:firstColumn="0" w:lastColumn="0" w:oddVBand="0" w:evenVBand="0" w:oddHBand="0" w:evenHBand="0" w:firstRowFirstColumn="0" w:firstRowLastColumn="0" w:lastRowFirstColumn="0" w:lastRowLastColumn="0"/>
            </w:pPr>
            <w:r>
              <w:t>The system generates a detailed marketing report based on the configured parameters.</w:t>
            </w:r>
          </w:p>
          <w:p w14:paraId="09B8AC47" w14:textId="2432BAC7" w:rsidR="007F73FA" w:rsidRDefault="00CC6C92" w:rsidP="000C4D86">
            <w:pPr>
              <w:pStyle w:val="UMPParagraph"/>
              <w:numPr>
                <w:ilvl w:val="0"/>
                <w:numId w:val="20"/>
              </w:numPr>
              <w:cnfStyle w:val="000000000000" w:firstRow="0" w:lastRow="0" w:firstColumn="0" w:lastColumn="0" w:oddVBand="0" w:evenVBand="0" w:oddHBand="0" w:evenHBand="0" w:firstRowFirstColumn="0" w:firstRowLastColumn="0" w:lastRowFirstColumn="0" w:lastRowLastColumn="0"/>
            </w:pPr>
            <w:r>
              <w:lastRenderedPageBreak/>
              <w:t>Staff in the Marketing Department reviews the report for further analysis and decision-making.</w:t>
            </w:r>
          </w:p>
        </w:tc>
      </w:tr>
      <w:tr w:rsidR="007F73FA" w14:paraId="65045282" w14:textId="77777777" w:rsidTr="007F7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357F9ADC" w14:textId="77777777" w:rsidR="007F73FA" w:rsidRDefault="007F73FA" w:rsidP="00C54FE1">
            <w:pPr>
              <w:pStyle w:val="UMPParagraph"/>
            </w:pPr>
            <w:r>
              <w:lastRenderedPageBreak/>
              <w:t xml:space="preserve">Alternative flow </w:t>
            </w:r>
          </w:p>
        </w:tc>
        <w:tc>
          <w:tcPr>
            <w:tcW w:w="6208" w:type="dxa"/>
            <w:tcBorders>
              <w:top w:val="none" w:sz="0" w:space="0" w:color="auto"/>
              <w:bottom w:val="none" w:sz="0" w:space="0" w:color="auto"/>
            </w:tcBorders>
          </w:tcPr>
          <w:p w14:paraId="7B64CC73" w14:textId="31444A9D" w:rsidR="007F73FA" w:rsidRDefault="00C54FE1" w:rsidP="00C54FE1">
            <w:pPr>
              <w:pStyle w:val="UMPParagraph"/>
              <w:cnfStyle w:val="000000100000" w:firstRow="0" w:lastRow="0" w:firstColumn="0" w:lastColumn="0" w:oddVBand="0" w:evenVBand="0" w:oddHBand="1" w:evenHBand="0" w:firstRowFirstColumn="0" w:firstRowLastColumn="0" w:lastRowFirstColumn="0" w:lastRowLastColumn="0"/>
            </w:pPr>
            <w:r>
              <w:t>None</w:t>
            </w:r>
          </w:p>
        </w:tc>
      </w:tr>
      <w:tr w:rsidR="007F73FA" w14:paraId="67AA00A1" w14:textId="77777777" w:rsidTr="007F73FA">
        <w:tc>
          <w:tcPr>
            <w:cnfStyle w:val="001000000000" w:firstRow="0" w:lastRow="0" w:firstColumn="1" w:lastColumn="0" w:oddVBand="0" w:evenVBand="0" w:oddHBand="0" w:evenHBand="0" w:firstRowFirstColumn="0" w:firstRowLastColumn="0" w:lastRowFirstColumn="0" w:lastRowLastColumn="0"/>
            <w:tcW w:w="2263" w:type="dxa"/>
          </w:tcPr>
          <w:p w14:paraId="71DE3372" w14:textId="77777777" w:rsidR="007F73FA" w:rsidRDefault="007F73FA" w:rsidP="00C54FE1">
            <w:pPr>
              <w:pStyle w:val="UMPParagraph"/>
            </w:pPr>
            <w:r>
              <w:t>Exception flow</w:t>
            </w:r>
          </w:p>
        </w:tc>
        <w:tc>
          <w:tcPr>
            <w:tcW w:w="6208" w:type="dxa"/>
          </w:tcPr>
          <w:p w14:paraId="74687DAB" w14:textId="0F70AD2D" w:rsidR="007F73FA" w:rsidRDefault="00C54FE1" w:rsidP="00C54FE1">
            <w:pPr>
              <w:pStyle w:val="UMPParagraph"/>
              <w:cnfStyle w:val="000000000000" w:firstRow="0" w:lastRow="0" w:firstColumn="0" w:lastColumn="0" w:oddVBand="0" w:evenVBand="0" w:oddHBand="0" w:evenHBand="0" w:firstRowFirstColumn="0" w:firstRowLastColumn="0" w:lastRowFirstColumn="0" w:lastRowLastColumn="0"/>
            </w:pPr>
            <w:r>
              <w:t xml:space="preserve">None </w:t>
            </w:r>
          </w:p>
        </w:tc>
      </w:tr>
      <w:tr w:rsidR="007F73FA" w14:paraId="36E354BE" w14:textId="77777777" w:rsidTr="007F7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7FE715E6" w14:textId="77777777" w:rsidR="007F73FA" w:rsidRDefault="007F73FA" w:rsidP="00C54FE1">
            <w:pPr>
              <w:pStyle w:val="UMPParagraph"/>
            </w:pPr>
            <w:r>
              <w:t>Post-condition</w:t>
            </w:r>
          </w:p>
        </w:tc>
        <w:tc>
          <w:tcPr>
            <w:tcW w:w="6208" w:type="dxa"/>
            <w:tcBorders>
              <w:top w:val="none" w:sz="0" w:space="0" w:color="auto"/>
              <w:bottom w:val="none" w:sz="0" w:space="0" w:color="auto"/>
            </w:tcBorders>
          </w:tcPr>
          <w:p w14:paraId="5F400A98" w14:textId="6179E606" w:rsidR="007F73FA" w:rsidRPr="00B5498C" w:rsidRDefault="00C54FE1" w:rsidP="000438A5">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rPr>
            </w:pPr>
            <w:r w:rsidRPr="00C54FE1">
              <w:rPr>
                <w:rFonts w:cs="Times New Roman"/>
                <w:sz w:val="24"/>
              </w:rPr>
              <w:t>Staff members from the Marketing Department and Administration possess relevant reports for marketing and administrative decision-making.</w:t>
            </w:r>
          </w:p>
        </w:tc>
      </w:tr>
    </w:tbl>
    <w:p w14:paraId="2691F4CD" w14:textId="77777777" w:rsidR="007F73FA" w:rsidRDefault="007F73FA" w:rsidP="00C54FE1">
      <w:pPr>
        <w:pStyle w:val="UMPParagraph"/>
      </w:pPr>
    </w:p>
    <w:p w14:paraId="3E16A75B" w14:textId="56F4513E" w:rsidR="00A655D9" w:rsidRDefault="00A655D9" w:rsidP="00D7799B">
      <w:pPr>
        <w:pStyle w:val="Heading5"/>
      </w:pPr>
      <w:r>
        <w:t>Manage Registration for Interest</w:t>
      </w:r>
    </w:p>
    <w:p w14:paraId="28241BEE" w14:textId="77777777" w:rsidR="002115F6" w:rsidRDefault="002115F6" w:rsidP="002115F6">
      <w:pPr>
        <w:pStyle w:val="CaptionforFigurePlatesUMP"/>
      </w:pPr>
      <w:r>
        <w:drawing>
          <wp:inline distT="0" distB="0" distL="0" distR="0" wp14:anchorId="3D9B3E93" wp14:editId="10A5D163">
            <wp:extent cx="4222750" cy="2349500"/>
            <wp:effectExtent l="0" t="0" r="0" b="0"/>
            <wp:docPr id="1905740759" name="Picture 3"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40759" name="Picture 3" descr="A white sign with black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22750" cy="2349500"/>
                    </a:xfrm>
                    <a:prstGeom prst="rect">
                      <a:avLst/>
                    </a:prstGeom>
                    <a:noFill/>
                    <a:ln>
                      <a:noFill/>
                    </a:ln>
                  </pic:spPr>
                </pic:pic>
              </a:graphicData>
            </a:graphic>
          </wp:inline>
        </w:drawing>
      </w:r>
    </w:p>
    <w:p w14:paraId="34C05693" w14:textId="16EEA3AB" w:rsidR="00A655D9" w:rsidRDefault="002115F6" w:rsidP="002115F6">
      <w:pPr>
        <w:pStyle w:val="CaptionforFigurePlatesUMP"/>
      </w:pPr>
      <w:bookmarkStart w:id="68" w:name="_Toc155213372"/>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11</w:t>
      </w:r>
      <w:r w:rsidR="00CF39BC">
        <w:fldChar w:fldCharType="end"/>
      </w:r>
      <w:r>
        <w:tab/>
      </w:r>
      <w:r w:rsidRPr="000A1D13">
        <w:rPr>
          <w:lang w:val="en-US"/>
        </w:rPr>
        <w:t>Manage Registration for Interest</w:t>
      </w:r>
      <w:r>
        <w:rPr>
          <w:lang w:val="en-US"/>
        </w:rPr>
        <w:t xml:space="preserve"> Diagram</w:t>
      </w:r>
      <w:bookmarkEnd w:id="68"/>
    </w:p>
    <w:p w14:paraId="4D925AD2" w14:textId="77777777" w:rsidR="002115F6" w:rsidRDefault="002115F6" w:rsidP="002115F6">
      <w:pPr>
        <w:pStyle w:val="UMPParagraph"/>
      </w:pPr>
    </w:p>
    <w:p w14:paraId="06C4663E" w14:textId="27EFEFE7" w:rsidR="002115F6" w:rsidRDefault="002115F6" w:rsidP="002115F6">
      <w:pPr>
        <w:pStyle w:val="CaptionforFigurePlatesUMP"/>
      </w:pPr>
      <w:bookmarkStart w:id="69" w:name="_Toc155213330"/>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10</w:t>
      </w:r>
      <w:r w:rsidR="002C25F6">
        <w:fldChar w:fldCharType="end"/>
      </w:r>
      <w:r>
        <w:tab/>
      </w:r>
      <w:r>
        <w:rPr>
          <w:lang w:val="en-US"/>
        </w:rPr>
        <w:t xml:space="preserve">CollageEase </w:t>
      </w:r>
      <w:r w:rsidRPr="006252A7">
        <w:rPr>
          <w:lang w:val="en-US"/>
        </w:rPr>
        <w:t>Manage Registration for Interest</w:t>
      </w:r>
      <w:r>
        <w:rPr>
          <w:lang w:val="en-US"/>
        </w:rPr>
        <w:t xml:space="preserve"> Table</w:t>
      </w:r>
      <w:bookmarkEnd w:id="69"/>
    </w:p>
    <w:tbl>
      <w:tblPr>
        <w:tblStyle w:val="PlainTable2"/>
        <w:tblW w:w="0" w:type="auto"/>
        <w:tblBorders>
          <w:top w:val="single" w:sz="12" w:space="0" w:color="auto"/>
          <w:bottom w:val="single" w:sz="12" w:space="0" w:color="auto"/>
        </w:tblBorders>
        <w:tblLook w:val="04A0" w:firstRow="1" w:lastRow="0" w:firstColumn="1" w:lastColumn="0" w:noHBand="0" w:noVBand="1"/>
      </w:tblPr>
      <w:tblGrid>
        <w:gridCol w:w="2263"/>
        <w:gridCol w:w="6208"/>
      </w:tblGrid>
      <w:tr w:rsidR="002115F6" w14:paraId="61A4A685" w14:textId="77777777" w:rsidTr="004A6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bottom w:val="none" w:sz="0" w:space="0" w:color="auto"/>
            </w:tcBorders>
          </w:tcPr>
          <w:p w14:paraId="48DD19C6" w14:textId="77777777" w:rsidR="002115F6" w:rsidRDefault="002115F6" w:rsidP="004A6FE3">
            <w:pPr>
              <w:pStyle w:val="UMPParagraph"/>
            </w:pPr>
            <w:r>
              <w:t>Use Case ID</w:t>
            </w:r>
          </w:p>
        </w:tc>
        <w:tc>
          <w:tcPr>
            <w:tcW w:w="6208" w:type="dxa"/>
            <w:tcBorders>
              <w:bottom w:val="none" w:sz="0" w:space="0" w:color="auto"/>
            </w:tcBorders>
          </w:tcPr>
          <w:p w14:paraId="65329C57" w14:textId="77777777" w:rsidR="002115F6" w:rsidRDefault="002115F6" w:rsidP="004A6FE3">
            <w:pPr>
              <w:pStyle w:val="UMPParagraph"/>
              <w:cnfStyle w:val="100000000000" w:firstRow="1" w:lastRow="0" w:firstColumn="0" w:lastColumn="0" w:oddVBand="0" w:evenVBand="0" w:oddHBand="0" w:evenHBand="0" w:firstRowFirstColumn="0" w:firstRowLastColumn="0" w:lastRowFirstColumn="0" w:lastRowLastColumn="0"/>
            </w:pPr>
            <w:r>
              <w:t>CE-UC-07</w:t>
            </w:r>
          </w:p>
        </w:tc>
      </w:tr>
      <w:tr w:rsidR="002115F6" w14:paraId="593B9747" w14:textId="77777777" w:rsidTr="004A6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04953242" w14:textId="77777777" w:rsidR="002115F6" w:rsidRDefault="002115F6" w:rsidP="004A6FE3">
            <w:pPr>
              <w:pStyle w:val="UMPParagraph"/>
            </w:pPr>
            <w:r w:rsidRPr="005E01B3">
              <w:t>Brief descriptio</w:t>
            </w:r>
            <w:r>
              <w:t>n</w:t>
            </w:r>
          </w:p>
        </w:tc>
        <w:tc>
          <w:tcPr>
            <w:tcW w:w="6208" w:type="dxa"/>
            <w:tcBorders>
              <w:top w:val="none" w:sz="0" w:space="0" w:color="auto"/>
              <w:bottom w:val="none" w:sz="0" w:space="0" w:color="auto"/>
            </w:tcBorders>
          </w:tcPr>
          <w:p w14:paraId="6AB5BDB4" w14:textId="29E77CEB" w:rsidR="002115F6" w:rsidRPr="00DC31F8" w:rsidRDefault="002115F6" w:rsidP="002115F6">
            <w:pPr>
              <w:spacing w:after="480" w:line="276" w:lineRule="auto"/>
              <w:cnfStyle w:val="000000100000" w:firstRow="0" w:lastRow="0" w:firstColumn="0" w:lastColumn="0" w:oddVBand="0" w:evenVBand="0" w:oddHBand="1" w:evenHBand="0" w:firstRowFirstColumn="0" w:firstRowLastColumn="0" w:lastRowFirstColumn="0" w:lastRowLastColumn="0"/>
              <w:rPr>
                <w:rFonts w:cs="Times New Roman"/>
                <w:sz w:val="24"/>
              </w:rPr>
            </w:pPr>
            <w:r w:rsidRPr="002115F6">
              <w:rPr>
                <w:rFonts w:cs="Times New Roman"/>
                <w:sz w:val="24"/>
              </w:rPr>
              <w:t xml:space="preserve">The Manage Registration for Interest use case in CollageEase facilitates the seamless registration process for students expressing interest in </w:t>
            </w:r>
            <w:r>
              <w:rPr>
                <w:rFonts w:cs="Times New Roman"/>
                <w:sz w:val="24"/>
              </w:rPr>
              <w:t>a</w:t>
            </w:r>
            <w:r w:rsidRPr="002115F6">
              <w:rPr>
                <w:rFonts w:cs="Times New Roman"/>
                <w:sz w:val="24"/>
              </w:rPr>
              <w:t xml:space="preserve"> university programs.</w:t>
            </w:r>
          </w:p>
        </w:tc>
      </w:tr>
      <w:tr w:rsidR="002115F6" w14:paraId="5CA2D9F3" w14:textId="77777777" w:rsidTr="004A6FE3">
        <w:tc>
          <w:tcPr>
            <w:cnfStyle w:val="001000000000" w:firstRow="0" w:lastRow="0" w:firstColumn="1" w:lastColumn="0" w:oddVBand="0" w:evenVBand="0" w:oddHBand="0" w:evenHBand="0" w:firstRowFirstColumn="0" w:firstRowLastColumn="0" w:lastRowFirstColumn="0" w:lastRowLastColumn="0"/>
            <w:tcW w:w="2263" w:type="dxa"/>
          </w:tcPr>
          <w:p w14:paraId="5E27666B" w14:textId="77777777" w:rsidR="002115F6" w:rsidRDefault="002115F6" w:rsidP="004A6FE3">
            <w:pPr>
              <w:pStyle w:val="UMPParagraph"/>
            </w:pPr>
            <w:r w:rsidRPr="005E01B3">
              <w:t>Actors</w:t>
            </w:r>
          </w:p>
        </w:tc>
        <w:tc>
          <w:tcPr>
            <w:tcW w:w="6208" w:type="dxa"/>
          </w:tcPr>
          <w:p w14:paraId="2890F8BB" w14:textId="77777777" w:rsidR="002115F6" w:rsidRDefault="002115F6" w:rsidP="004A6FE3">
            <w:pPr>
              <w:pStyle w:val="UMPParagraph"/>
              <w:cnfStyle w:val="000000000000" w:firstRow="0" w:lastRow="0" w:firstColumn="0" w:lastColumn="0" w:oddVBand="0" w:evenVBand="0" w:oddHBand="0" w:evenHBand="0" w:firstRowFirstColumn="0" w:firstRowLastColumn="0" w:lastRowFirstColumn="0" w:lastRowLastColumn="0"/>
            </w:pPr>
            <w:r>
              <w:t>Staff admin, Staff Marketing Department</w:t>
            </w:r>
          </w:p>
        </w:tc>
      </w:tr>
      <w:tr w:rsidR="002115F6" w14:paraId="567C11D7" w14:textId="77777777" w:rsidTr="004A6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6E902C12" w14:textId="77777777" w:rsidR="002115F6" w:rsidRDefault="002115F6" w:rsidP="004A6FE3">
            <w:pPr>
              <w:pStyle w:val="UMPParagraph"/>
            </w:pPr>
            <w:r>
              <w:lastRenderedPageBreak/>
              <w:t>Pre-condition</w:t>
            </w:r>
          </w:p>
        </w:tc>
        <w:tc>
          <w:tcPr>
            <w:tcW w:w="6208" w:type="dxa"/>
            <w:tcBorders>
              <w:top w:val="none" w:sz="0" w:space="0" w:color="auto"/>
              <w:bottom w:val="none" w:sz="0" w:space="0" w:color="auto"/>
            </w:tcBorders>
          </w:tcPr>
          <w:p w14:paraId="3EC190F1" w14:textId="4D1A75D8" w:rsidR="002115F6" w:rsidRPr="002115F6" w:rsidRDefault="002115F6" w:rsidP="002115F6">
            <w:pPr>
              <w:jc w:val="both"/>
              <w:cnfStyle w:val="000000100000" w:firstRow="0" w:lastRow="0" w:firstColumn="0" w:lastColumn="0" w:oddVBand="0" w:evenVBand="0" w:oddHBand="1" w:evenHBand="0" w:firstRowFirstColumn="0" w:firstRowLastColumn="0" w:lastRowFirstColumn="0" w:lastRowLastColumn="0"/>
              <w:rPr>
                <w:rFonts w:cs="Times New Roman"/>
                <w:sz w:val="24"/>
                <w:lang w:val="en-US"/>
              </w:rPr>
            </w:pPr>
            <w:r w:rsidRPr="002115F6">
              <w:rPr>
                <w:rFonts w:cs="Times New Roman"/>
                <w:sz w:val="24"/>
                <w:lang w:val="en-US"/>
              </w:rPr>
              <w:t>Students</w:t>
            </w:r>
            <w:r>
              <w:rPr>
                <w:rFonts w:cs="Times New Roman"/>
                <w:sz w:val="24"/>
                <w:lang w:val="en-US"/>
              </w:rPr>
              <w:t xml:space="preserve"> and </w:t>
            </w:r>
            <w:r w:rsidRPr="002115F6">
              <w:rPr>
                <w:rFonts w:cs="Times New Roman"/>
                <w:sz w:val="24"/>
                <w:lang w:val="en-US"/>
              </w:rPr>
              <w:t>Marketing Department staff have access to CollageEase and valid login credentials.</w:t>
            </w:r>
          </w:p>
          <w:p w14:paraId="2BF7A4DA" w14:textId="56B7C6EA" w:rsidR="002115F6" w:rsidRPr="00835C26" w:rsidRDefault="002115F6" w:rsidP="002115F6">
            <w:pPr>
              <w:jc w:val="both"/>
              <w:cnfStyle w:val="000000100000" w:firstRow="0" w:lastRow="0" w:firstColumn="0" w:lastColumn="0" w:oddVBand="0" w:evenVBand="0" w:oddHBand="1" w:evenHBand="0" w:firstRowFirstColumn="0" w:firstRowLastColumn="0" w:lastRowFirstColumn="0" w:lastRowLastColumn="0"/>
              <w:rPr>
                <w:rFonts w:cs="Times New Roman"/>
                <w:sz w:val="24"/>
                <w:lang w:val="en-US"/>
              </w:rPr>
            </w:pPr>
          </w:p>
        </w:tc>
      </w:tr>
      <w:tr w:rsidR="002115F6" w14:paraId="7B7A0B7F" w14:textId="77777777" w:rsidTr="004A6FE3">
        <w:tc>
          <w:tcPr>
            <w:cnfStyle w:val="001000000000" w:firstRow="0" w:lastRow="0" w:firstColumn="1" w:lastColumn="0" w:oddVBand="0" w:evenVBand="0" w:oddHBand="0" w:evenHBand="0" w:firstRowFirstColumn="0" w:firstRowLastColumn="0" w:lastRowFirstColumn="0" w:lastRowLastColumn="0"/>
            <w:tcW w:w="2263" w:type="dxa"/>
          </w:tcPr>
          <w:p w14:paraId="70C54C5B" w14:textId="77777777" w:rsidR="002115F6" w:rsidRDefault="002115F6" w:rsidP="004A6FE3">
            <w:pPr>
              <w:pStyle w:val="UMPParagraph"/>
            </w:pPr>
            <w:r>
              <w:t>Basic flow</w:t>
            </w:r>
          </w:p>
        </w:tc>
        <w:tc>
          <w:tcPr>
            <w:tcW w:w="6208" w:type="dxa"/>
          </w:tcPr>
          <w:p w14:paraId="412D4B27" w14:textId="77777777" w:rsidR="002115F6" w:rsidRDefault="002115F6" w:rsidP="000C4D86">
            <w:pPr>
              <w:pStyle w:val="UMPParagraph"/>
              <w:numPr>
                <w:ilvl w:val="0"/>
                <w:numId w:val="21"/>
              </w:numPr>
              <w:spacing w:line="240" w:lineRule="auto"/>
              <w:cnfStyle w:val="000000000000" w:firstRow="0" w:lastRow="0" w:firstColumn="0" w:lastColumn="0" w:oddVBand="0" w:evenVBand="0" w:oddHBand="0" w:evenHBand="0" w:firstRowFirstColumn="0" w:firstRowLastColumn="0" w:lastRowFirstColumn="0" w:lastRowLastColumn="0"/>
            </w:pPr>
            <w:r>
              <w:t>Logs into CollageEase and navigates to the Registration for Interest section.</w:t>
            </w:r>
          </w:p>
          <w:p w14:paraId="01A8FC07" w14:textId="77777777" w:rsidR="002115F6" w:rsidRDefault="002115F6" w:rsidP="000C4D86">
            <w:pPr>
              <w:pStyle w:val="UMPParagraph"/>
              <w:numPr>
                <w:ilvl w:val="0"/>
                <w:numId w:val="21"/>
              </w:numPr>
              <w:spacing w:line="240" w:lineRule="auto"/>
              <w:cnfStyle w:val="000000000000" w:firstRow="0" w:lastRow="0" w:firstColumn="0" w:lastColumn="0" w:oddVBand="0" w:evenVBand="0" w:oddHBand="0" w:evenHBand="0" w:firstRowFirstColumn="0" w:firstRowLastColumn="0" w:lastRowFirstColumn="0" w:lastRowLastColumn="0"/>
            </w:pPr>
            <w:r>
              <w:t>Selects the university programs or areas of interest.</w:t>
            </w:r>
          </w:p>
          <w:p w14:paraId="4AD93863" w14:textId="77777777" w:rsidR="002115F6" w:rsidRDefault="002115F6" w:rsidP="000C4D86">
            <w:pPr>
              <w:pStyle w:val="UMPParagraph"/>
              <w:numPr>
                <w:ilvl w:val="0"/>
                <w:numId w:val="21"/>
              </w:numPr>
              <w:spacing w:line="240" w:lineRule="auto"/>
              <w:cnfStyle w:val="000000000000" w:firstRow="0" w:lastRow="0" w:firstColumn="0" w:lastColumn="0" w:oddVBand="0" w:evenVBand="0" w:oddHBand="0" w:evenHBand="0" w:firstRowFirstColumn="0" w:firstRowLastColumn="0" w:lastRowFirstColumn="0" w:lastRowLastColumn="0"/>
            </w:pPr>
            <w:r>
              <w:t>Provides necessary information, including contact details and preferred communication methods.</w:t>
            </w:r>
          </w:p>
          <w:p w14:paraId="0A550F60" w14:textId="77777777" w:rsidR="002115F6" w:rsidRDefault="002115F6" w:rsidP="000C4D86">
            <w:pPr>
              <w:pStyle w:val="UMPParagraph"/>
              <w:numPr>
                <w:ilvl w:val="0"/>
                <w:numId w:val="21"/>
              </w:numPr>
              <w:spacing w:line="240" w:lineRule="auto"/>
              <w:cnfStyle w:val="000000000000" w:firstRow="0" w:lastRow="0" w:firstColumn="0" w:lastColumn="0" w:oddVBand="0" w:evenVBand="0" w:oddHBand="0" w:evenHBand="0" w:firstRowFirstColumn="0" w:firstRowLastColumn="0" w:lastRowFirstColumn="0" w:lastRowLastColumn="0"/>
            </w:pPr>
            <w:r>
              <w:t>Submits the registration form to express interest.</w:t>
            </w:r>
          </w:p>
          <w:p w14:paraId="25AD1136" w14:textId="7C3B99E8" w:rsidR="002115F6" w:rsidRDefault="002115F6" w:rsidP="000C4D86">
            <w:pPr>
              <w:pStyle w:val="UMPParagraph"/>
              <w:numPr>
                <w:ilvl w:val="0"/>
                <w:numId w:val="21"/>
              </w:numPr>
              <w:spacing w:line="240" w:lineRule="auto"/>
              <w:cnfStyle w:val="000000000000" w:firstRow="0" w:lastRow="0" w:firstColumn="0" w:lastColumn="0" w:oddVBand="0" w:evenVBand="0" w:oddHBand="0" w:evenHBand="0" w:firstRowFirstColumn="0" w:firstRowLastColumn="0" w:lastRowFirstColumn="0" w:lastRowLastColumn="0"/>
            </w:pPr>
            <w:r>
              <w:t>Receives a confirmation message upon successful registration.</w:t>
            </w:r>
          </w:p>
        </w:tc>
      </w:tr>
      <w:tr w:rsidR="002115F6" w14:paraId="7B61D874" w14:textId="77777777" w:rsidTr="004A6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141800E6" w14:textId="77777777" w:rsidR="002115F6" w:rsidRDefault="002115F6" w:rsidP="004A6FE3">
            <w:pPr>
              <w:pStyle w:val="UMPParagraph"/>
            </w:pPr>
            <w:r>
              <w:t xml:space="preserve">Alternative flow </w:t>
            </w:r>
          </w:p>
        </w:tc>
        <w:tc>
          <w:tcPr>
            <w:tcW w:w="6208" w:type="dxa"/>
            <w:tcBorders>
              <w:top w:val="none" w:sz="0" w:space="0" w:color="auto"/>
              <w:bottom w:val="none" w:sz="0" w:space="0" w:color="auto"/>
            </w:tcBorders>
          </w:tcPr>
          <w:p w14:paraId="77E73179" w14:textId="77777777" w:rsidR="002115F6" w:rsidRDefault="002115F6" w:rsidP="004A6FE3">
            <w:pPr>
              <w:pStyle w:val="UMPParagraph"/>
              <w:cnfStyle w:val="000000100000" w:firstRow="0" w:lastRow="0" w:firstColumn="0" w:lastColumn="0" w:oddVBand="0" w:evenVBand="0" w:oddHBand="1" w:evenHBand="0" w:firstRowFirstColumn="0" w:firstRowLastColumn="0" w:lastRowFirstColumn="0" w:lastRowLastColumn="0"/>
            </w:pPr>
            <w:r>
              <w:t>None</w:t>
            </w:r>
          </w:p>
        </w:tc>
      </w:tr>
      <w:tr w:rsidR="002115F6" w14:paraId="6569E1E8" w14:textId="77777777" w:rsidTr="004A6FE3">
        <w:tc>
          <w:tcPr>
            <w:cnfStyle w:val="001000000000" w:firstRow="0" w:lastRow="0" w:firstColumn="1" w:lastColumn="0" w:oddVBand="0" w:evenVBand="0" w:oddHBand="0" w:evenHBand="0" w:firstRowFirstColumn="0" w:firstRowLastColumn="0" w:lastRowFirstColumn="0" w:lastRowLastColumn="0"/>
            <w:tcW w:w="2263" w:type="dxa"/>
          </w:tcPr>
          <w:p w14:paraId="73B9D0C0" w14:textId="77777777" w:rsidR="002115F6" w:rsidRDefault="002115F6" w:rsidP="004A6FE3">
            <w:pPr>
              <w:pStyle w:val="UMPParagraph"/>
            </w:pPr>
            <w:r>
              <w:t>Exception flow</w:t>
            </w:r>
          </w:p>
        </w:tc>
        <w:tc>
          <w:tcPr>
            <w:tcW w:w="6208" w:type="dxa"/>
          </w:tcPr>
          <w:p w14:paraId="3A8A4445" w14:textId="77777777" w:rsidR="002115F6" w:rsidRDefault="002115F6" w:rsidP="004A6FE3">
            <w:pPr>
              <w:pStyle w:val="UMPParagraph"/>
              <w:cnfStyle w:val="000000000000" w:firstRow="0" w:lastRow="0" w:firstColumn="0" w:lastColumn="0" w:oddVBand="0" w:evenVBand="0" w:oddHBand="0" w:evenHBand="0" w:firstRowFirstColumn="0" w:firstRowLastColumn="0" w:lastRowFirstColumn="0" w:lastRowLastColumn="0"/>
            </w:pPr>
            <w:r>
              <w:t xml:space="preserve">None </w:t>
            </w:r>
          </w:p>
        </w:tc>
      </w:tr>
      <w:tr w:rsidR="002115F6" w14:paraId="135F6C06" w14:textId="77777777" w:rsidTr="004A6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none" w:sz="0" w:space="0" w:color="auto"/>
            </w:tcBorders>
          </w:tcPr>
          <w:p w14:paraId="2A0C6F21" w14:textId="77777777" w:rsidR="002115F6" w:rsidRDefault="002115F6" w:rsidP="004A6FE3">
            <w:pPr>
              <w:pStyle w:val="UMPParagraph"/>
            </w:pPr>
            <w:r>
              <w:t>Post-condition</w:t>
            </w:r>
          </w:p>
        </w:tc>
        <w:tc>
          <w:tcPr>
            <w:tcW w:w="6208" w:type="dxa"/>
            <w:tcBorders>
              <w:top w:val="none" w:sz="0" w:space="0" w:color="auto"/>
              <w:bottom w:val="none" w:sz="0" w:space="0" w:color="auto"/>
            </w:tcBorders>
          </w:tcPr>
          <w:p w14:paraId="4987E211" w14:textId="77777777" w:rsidR="00D32B35" w:rsidRPr="00D32B35" w:rsidRDefault="002115F6" w:rsidP="000C4D86">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imes New Roman"/>
                <w:sz w:val="24"/>
              </w:rPr>
            </w:pPr>
            <w:r w:rsidRPr="00D32B35">
              <w:rPr>
                <w:rFonts w:cs="Times New Roman"/>
                <w:sz w:val="24"/>
              </w:rPr>
              <w:t xml:space="preserve">Students successfully express for interest and receive confirmation and </w:t>
            </w:r>
            <w:r w:rsidR="00D32B35" w:rsidRPr="00D32B35">
              <w:rPr>
                <w:rFonts w:cs="Times New Roman"/>
                <w:sz w:val="24"/>
              </w:rPr>
              <w:t>wait for the contact</w:t>
            </w:r>
            <w:r w:rsidRPr="00D32B35">
              <w:rPr>
                <w:rFonts w:cs="Times New Roman"/>
                <w:sz w:val="24"/>
              </w:rPr>
              <w:t>.</w:t>
            </w:r>
          </w:p>
          <w:p w14:paraId="3A100367" w14:textId="401039D8" w:rsidR="002115F6" w:rsidRPr="00D32B35" w:rsidRDefault="002115F6" w:rsidP="000C4D86">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imes New Roman"/>
                <w:sz w:val="24"/>
              </w:rPr>
            </w:pPr>
            <w:r w:rsidRPr="00D32B35">
              <w:rPr>
                <w:rFonts w:cs="Times New Roman"/>
                <w:sz w:val="24"/>
              </w:rPr>
              <w:t>The Marketing Department gains valuable data for personalized communication and marketing strategies.</w:t>
            </w:r>
          </w:p>
        </w:tc>
      </w:tr>
    </w:tbl>
    <w:p w14:paraId="174F4DC1" w14:textId="77777777" w:rsidR="00D32B35" w:rsidRDefault="00D32B35" w:rsidP="002115F6">
      <w:pPr>
        <w:pStyle w:val="UMPParagraph"/>
      </w:pPr>
    </w:p>
    <w:p w14:paraId="77190830" w14:textId="77777777" w:rsidR="00CC2F0C" w:rsidRDefault="00CC2F0C" w:rsidP="002115F6">
      <w:pPr>
        <w:pStyle w:val="UMPParagraph"/>
      </w:pPr>
    </w:p>
    <w:p w14:paraId="658A2352" w14:textId="77777777" w:rsidR="00CC2F0C" w:rsidRDefault="00CC2F0C" w:rsidP="002115F6">
      <w:pPr>
        <w:pStyle w:val="UMPParagraph"/>
      </w:pPr>
    </w:p>
    <w:p w14:paraId="0455EE50" w14:textId="77777777" w:rsidR="00CC2F0C" w:rsidRDefault="00CC2F0C" w:rsidP="002115F6">
      <w:pPr>
        <w:pStyle w:val="UMPParagraph"/>
      </w:pPr>
    </w:p>
    <w:p w14:paraId="7B2411FC" w14:textId="77777777" w:rsidR="00CC2F0C" w:rsidRDefault="00CC2F0C" w:rsidP="002115F6">
      <w:pPr>
        <w:pStyle w:val="UMPParagraph"/>
      </w:pPr>
    </w:p>
    <w:p w14:paraId="59669F6F" w14:textId="77777777" w:rsidR="00CC2F0C" w:rsidRDefault="00CC2F0C" w:rsidP="002115F6">
      <w:pPr>
        <w:pStyle w:val="UMPParagraph"/>
      </w:pPr>
    </w:p>
    <w:p w14:paraId="150F2539" w14:textId="77777777" w:rsidR="00CC2F0C" w:rsidRDefault="00CC2F0C" w:rsidP="002115F6">
      <w:pPr>
        <w:pStyle w:val="UMPParagraph"/>
      </w:pPr>
    </w:p>
    <w:p w14:paraId="1309C19E" w14:textId="77777777" w:rsidR="00CC2F0C" w:rsidRPr="002115F6" w:rsidRDefault="00CC2F0C" w:rsidP="002115F6">
      <w:pPr>
        <w:pStyle w:val="UMPParagraph"/>
      </w:pPr>
    </w:p>
    <w:p w14:paraId="5D0CADAF" w14:textId="0542495E" w:rsidR="005E01B3" w:rsidRDefault="005E01B3" w:rsidP="005E01B3">
      <w:pPr>
        <w:pStyle w:val="Heading3"/>
      </w:pPr>
      <w:bookmarkStart w:id="70" w:name="_Toc155213287"/>
      <w:r>
        <w:lastRenderedPageBreak/>
        <w:t>Flowchart</w:t>
      </w:r>
      <w:bookmarkEnd w:id="70"/>
      <w:r>
        <w:t xml:space="preserve"> </w:t>
      </w:r>
    </w:p>
    <w:p w14:paraId="6E9B5762" w14:textId="68D1D1CD" w:rsidR="00DC2D45" w:rsidRDefault="00DC2D45" w:rsidP="00D7799B">
      <w:pPr>
        <w:pStyle w:val="Heading5"/>
      </w:pPr>
      <w:r>
        <w:t xml:space="preserve">Student Flowchart </w:t>
      </w:r>
    </w:p>
    <w:p w14:paraId="37D8CDB4" w14:textId="77777777" w:rsidR="001A07CF" w:rsidRDefault="001A07CF" w:rsidP="001A07CF">
      <w:pPr>
        <w:pStyle w:val="UMPParagraph"/>
        <w:keepNext/>
      </w:pPr>
      <w:r>
        <w:rPr>
          <w:noProof/>
        </w:rPr>
        <w:drawing>
          <wp:inline distT="0" distB="0" distL="0" distR="0" wp14:anchorId="327A4C8C" wp14:editId="6129AE80">
            <wp:extent cx="5385435" cy="3454400"/>
            <wp:effectExtent l="0" t="0" r="0" b="0"/>
            <wp:docPr id="761231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5435" cy="3454400"/>
                    </a:xfrm>
                    <a:prstGeom prst="rect">
                      <a:avLst/>
                    </a:prstGeom>
                    <a:noFill/>
                    <a:ln>
                      <a:noFill/>
                    </a:ln>
                  </pic:spPr>
                </pic:pic>
              </a:graphicData>
            </a:graphic>
          </wp:inline>
        </w:drawing>
      </w:r>
    </w:p>
    <w:p w14:paraId="1B08B3F4" w14:textId="7A336254" w:rsidR="001A07CF" w:rsidRDefault="001A07CF" w:rsidP="000767FB">
      <w:pPr>
        <w:pStyle w:val="CaptionforFigurePlatesUMP"/>
      </w:pPr>
      <w:bookmarkStart w:id="71" w:name="_Toc155213373"/>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12</w:t>
      </w:r>
      <w:r w:rsidR="00CF39BC">
        <w:fldChar w:fldCharType="end"/>
      </w:r>
      <w:r w:rsidR="000767FB">
        <w:rPr>
          <w:lang w:val="en-US"/>
        </w:rPr>
        <w:tab/>
      </w:r>
      <w:r>
        <w:rPr>
          <w:lang w:val="en-US"/>
        </w:rPr>
        <w:t>Student Flowchart</w:t>
      </w:r>
      <w:bookmarkEnd w:id="71"/>
    </w:p>
    <w:p w14:paraId="2C2FFAB7" w14:textId="77777777" w:rsidR="000767FB" w:rsidRPr="000767FB" w:rsidRDefault="000767FB" w:rsidP="000767FB">
      <w:pPr>
        <w:pStyle w:val="UMPParagraph"/>
      </w:pPr>
    </w:p>
    <w:p w14:paraId="114BBFE6" w14:textId="28BFFE52" w:rsidR="00DC2D45" w:rsidRDefault="00DC2D45" w:rsidP="00D7799B">
      <w:pPr>
        <w:pStyle w:val="Heading5"/>
      </w:pPr>
      <w:r w:rsidRPr="00DC2D45">
        <w:lastRenderedPageBreak/>
        <w:t>Alumni</w:t>
      </w:r>
      <w:r>
        <w:t xml:space="preserve"> Flowchart</w:t>
      </w:r>
    </w:p>
    <w:p w14:paraId="4D3F179F" w14:textId="77777777" w:rsidR="001A07CF" w:rsidRDefault="001A07CF" w:rsidP="001A07CF">
      <w:pPr>
        <w:pStyle w:val="UMPParagraph"/>
        <w:keepNext/>
      </w:pPr>
      <w:r>
        <w:rPr>
          <w:noProof/>
        </w:rPr>
        <w:drawing>
          <wp:inline distT="0" distB="0" distL="0" distR="0" wp14:anchorId="11785698" wp14:editId="76958559">
            <wp:extent cx="5385435" cy="3363595"/>
            <wp:effectExtent l="0" t="0" r="0" b="0"/>
            <wp:docPr id="1048247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5435" cy="3363595"/>
                    </a:xfrm>
                    <a:prstGeom prst="rect">
                      <a:avLst/>
                    </a:prstGeom>
                    <a:noFill/>
                    <a:ln>
                      <a:noFill/>
                    </a:ln>
                  </pic:spPr>
                </pic:pic>
              </a:graphicData>
            </a:graphic>
          </wp:inline>
        </w:drawing>
      </w:r>
    </w:p>
    <w:p w14:paraId="30EB1234" w14:textId="207D4A2B" w:rsidR="001A07CF" w:rsidRDefault="001A07CF" w:rsidP="001A07CF">
      <w:pPr>
        <w:pStyle w:val="CaptionforFigurePlatesUMP"/>
      </w:pPr>
      <w:bookmarkStart w:id="72" w:name="_Toc155213374"/>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13</w:t>
      </w:r>
      <w:r w:rsidR="00CF39BC">
        <w:fldChar w:fldCharType="end"/>
      </w:r>
      <w:r>
        <w:rPr>
          <w:lang w:val="en-US"/>
        </w:rPr>
        <w:tab/>
        <w:t>Alumni Flowchart</w:t>
      </w:r>
      <w:bookmarkEnd w:id="72"/>
    </w:p>
    <w:p w14:paraId="65C63C62" w14:textId="77777777" w:rsidR="001A07CF" w:rsidRPr="001A07CF" w:rsidRDefault="001A07CF" w:rsidP="001A07CF">
      <w:pPr>
        <w:pStyle w:val="UMPParagraph"/>
      </w:pPr>
    </w:p>
    <w:p w14:paraId="3E4C38D7" w14:textId="7FB956DC" w:rsidR="00DC2D45" w:rsidRDefault="00DC2D45" w:rsidP="00D7799B">
      <w:pPr>
        <w:pStyle w:val="Heading5"/>
      </w:pPr>
      <w:r>
        <w:lastRenderedPageBreak/>
        <w:t>Staff Marketing Department Flowchart</w:t>
      </w:r>
    </w:p>
    <w:p w14:paraId="2068F34D" w14:textId="77777777" w:rsidR="00DC2D45" w:rsidRDefault="00DC2D45" w:rsidP="00DC2D45">
      <w:pPr>
        <w:pStyle w:val="UMPParagraph"/>
        <w:keepNext/>
      </w:pPr>
      <w:r>
        <w:rPr>
          <w:noProof/>
        </w:rPr>
        <w:drawing>
          <wp:inline distT="0" distB="0" distL="0" distR="0" wp14:anchorId="5AE84B1C" wp14:editId="46C05042">
            <wp:extent cx="5385435" cy="3120750"/>
            <wp:effectExtent l="0" t="0" r="0" b="0"/>
            <wp:docPr id="12358994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99426"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385435" cy="3120750"/>
                    </a:xfrm>
                    <a:prstGeom prst="rect">
                      <a:avLst/>
                    </a:prstGeom>
                    <a:noFill/>
                    <a:ln>
                      <a:noFill/>
                    </a:ln>
                  </pic:spPr>
                </pic:pic>
              </a:graphicData>
            </a:graphic>
          </wp:inline>
        </w:drawing>
      </w:r>
    </w:p>
    <w:p w14:paraId="0A99434D" w14:textId="03F2552A" w:rsidR="00DC2D45" w:rsidRDefault="00DC2D45" w:rsidP="00DC2D45">
      <w:pPr>
        <w:pStyle w:val="CaptionforFigurePlatesUMP"/>
      </w:pPr>
      <w:bookmarkStart w:id="73" w:name="_Toc155213375"/>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14</w:t>
      </w:r>
      <w:r w:rsidR="00CF39BC">
        <w:fldChar w:fldCharType="end"/>
      </w:r>
      <w:r>
        <w:rPr>
          <w:lang w:val="en-US"/>
        </w:rPr>
        <w:tab/>
      </w:r>
      <w:r w:rsidRPr="0009050D">
        <w:rPr>
          <w:lang w:val="en-US"/>
        </w:rPr>
        <w:t>Staff Marketing Department Flowchart</w:t>
      </w:r>
      <w:bookmarkEnd w:id="73"/>
    </w:p>
    <w:p w14:paraId="3FE7E1C5" w14:textId="77777777" w:rsidR="00DC2D45" w:rsidRPr="00DC2D45" w:rsidRDefault="00DC2D45" w:rsidP="00DC2D45">
      <w:pPr>
        <w:pStyle w:val="UMPParagraph"/>
      </w:pPr>
    </w:p>
    <w:p w14:paraId="1E31A256" w14:textId="74A71CB0" w:rsidR="00DC2D45" w:rsidRPr="00DC2D45" w:rsidRDefault="00DC2D45" w:rsidP="00D7799B">
      <w:pPr>
        <w:pStyle w:val="Heading5"/>
      </w:pPr>
      <w:r>
        <w:lastRenderedPageBreak/>
        <w:t>Staff admin Flowchart</w:t>
      </w:r>
    </w:p>
    <w:p w14:paraId="1D09E7E1" w14:textId="77777777" w:rsidR="00DC2D45" w:rsidRDefault="00DC2D45" w:rsidP="00DC2D45">
      <w:pPr>
        <w:pStyle w:val="UMPParagraph"/>
        <w:keepNext/>
      </w:pPr>
      <w:r>
        <w:rPr>
          <w:noProof/>
        </w:rPr>
        <w:drawing>
          <wp:inline distT="0" distB="0" distL="0" distR="0" wp14:anchorId="6BE985D8" wp14:editId="415075B4">
            <wp:extent cx="5385435" cy="3120750"/>
            <wp:effectExtent l="0" t="0" r="0" b="0"/>
            <wp:docPr id="1380883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83451"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85435" cy="3120750"/>
                    </a:xfrm>
                    <a:prstGeom prst="rect">
                      <a:avLst/>
                    </a:prstGeom>
                    <a:noFill/>
                    <a:ln>
                      <a:noFill/>
                    </a:ln>
                  </pic:spPr>
                </pic:pic>
              </a:graphicData>
            </a:graphic>
          </wp:inline>
        </w:drawing>
      </w:r>
    </w:p>
    <w:p w14:paraId="77AE7F17" w14:textId="52403D66" w:rsidR="00DC2D45" w:rsidRDefault="00DC2D45" w:rsidP="00DC2D45">
      <w:pPr>
        <w:pStyle w:val="CaptionforFigurePlatesUMP"/>
        <w:rPr>
          <w:lang w:val="en-US"/>
        </w:rPr>
      </w:pPr>
      <w:bookmarkStart w:id="74" w:name="_Toc155213376"/>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15</w:t>
      </w:r>
      <w:r w:rsidR="00CF39BC">
        <w:fldChar w:fldCharType="end"/>
      </w:r>
      <w:r>
        <w:tab/>
      </w:r>
      <w:r>
        <w:rPr>
          <w:lang w:val="en-US"/>
        </w:rPr>
        <w:t xml:space="preserve">Staff </w:t>
      </w:r>
      <w:r w:rsidR="001A07CF">
        <w:rPr>
          <w:lang w:val="en-US"/>
        </w:rPr>
        <w:t>A</w:t>
      </w:r>
      <w:r>
        <w:rPr>
          <w:lang w:val="en-US"/>
        </w:rPr>
        <w:t>dmin</w:t>
      </w:r>
      <w:r w:rsidR="001A07CF">
        <w:rPr>
          <w:lang w:val="en-US"/>
        </w:rPr>
        <w:t xml:space="preserve"> Flowchart</w:t>
      </w:r>
      <w:bookmarkEnd w:id="74"/>
    </w:p>
    <w:p w14:paraId="73F2C8AB" w14:textId="77777777" w:rsidR="006912DA" w:rsidRDefault="006912DA" w:rsidP="006912DA">
      <w:pPr>
        <w:pStyle w:val="UMPParagraph"/>
        <w:rPr>
          <w:lang w:val="en-US"/>
        </w:rPr>
      </w:pPr>
    </w:p>
    <w:p w14:paraId="338465C3" w14:textId="43EA24A6" w:rsidR="006912DA" w:rsidRDefault="006912DA" w:rsidP="006912DA">
      <w:pPr>
        <w:pStyle w:val="Heading2"/>
        <w:rPr>
          <w:lang w:val="en-US"/>
        </w:rPr>
      </w:pPr>
      <w:bookmarkStart w:id="75" w:name="_Toc155213288"/>
      <w:r>
        <w:rPr>
          <w:lang w:val="en-US"/>
        </w:rPr>
        <w:lastRenderedPageBreak/>
        <w:t>Activity Diagram</w:t>
      </w:r>
      <w:bookmarkEnd w:id="75"/>
      <w:r>
        <w:rPr>
          <w:lang w:val="en-US"/>
        </w:rPr>
        <w:t xml:space="preserve"> </w:t>
      </w:r>
    </w:p>
    <w:p w14:paraId="5AD1CB11" w14:textId="0E8059E0" w:rsidR="00D84C80" w:rsidRDefault="00D84C80" w:rsidP="00D84C80">
      <w:pPr>
        <w:pStyle w:val="Heading3"/>
        <w:rPr>
          <w:lang w:val="en-US"/>
        </w:rPr>
      </w:pPr>
      <w:bookmarkStart w:id="76" w:name="_Toc155213289"/>
      <w:r>
        <w:rPr>
          <w:lang w:val="en-US"/>
        </w:rPr>
        <w:t>Registration Activity Diagram</w:t>
      </w:r>
      <w:bookmarkEnd w:id="76"/>
    </w:p>
    <w:p w14:paraId="0B5C00DE" w14:textId="77777777" w:rsidR="00D84C80" w:rsidRDefault="00D84C80" w:rsidP="00D84C80">
      <w:pPr>
        <w:pStyle w:val="CaptionforFigurePlatesUMP"/>
      </w:pPr>
      <w:r>
        <w:drawing>
          <wp:inline distT="0" distB="0" distL="0" distR="0" wp14:anchorId="2150EE16" wp14:editId="5A70A9F1">
            <wp:extent cx="2508250" cy="3727450"/>
            <wp:effectExtent l="0" t="0" r="0" b="0"/>
            <wp:docPr id="8854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08250" cy="3727450"/>
                    </a:xfrm>
                    <a:prstGeom prst="rect">
                      <a:avLst/>
                    </a:prstGeom>
                    <a:noFill/>
                    <a:ln>
                      <a:noFill/>
                    </a:ln>
                  </pic:spPr>
                </pic:pic>
              </a:graphicData>
            </a:graphic>
          </wp:inline>
        </w:drawing>
      </w:r>
    </w:p>
    <w:p w14:paraId="257A887C" w14:textId="51BBC749" w:rsidR="00D84C80" w:rsidRDefault="00D84C80" w:rsidP="00D84C80">
      <w:pPr>
        <w:pStyle w:val="CaptionforFigurePlatesUMP"/>
        <w:rPr>
          <w:lang w:val="en-US"/>
        </w:rPr>
      </w:pPr>
      <w:bookmarkStart w:id="77" w:name="_Toc155213377"/>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16</w:t>
      </w:r>
      <w:r w:rsidR="00CF39BC">
        <w:fldChar w:fldCharType="end"/>
      </w:r>
      <w:r>
        <w:rPr>
          <w:lang w:val="en-US"/>
        </w:rPr>
        <w:tab/>
      </w:r>
      <w:r w:rsidRPr="00366E84">
        <w:rPr>
          <w:lang w:val="en-US"/>
        </w:rPr>
        <w:t>Registration Activity Diagram</w:t>
      </w:r>
      <w:bookmarkEnd w:id="77"/>
    </w:p>
    <w:p w14:paraId="18DE4DA0" w14:textId="77777777" w:rsidR="00D84C80" w:rsidRPr="00D84C80" w:rsidRDefault="00D84C80" w:rsidP="00D84C80">
      <w:pPr>
        <w:pStyle w:val="UMPParagraph"/>
        <w:rPr>
          <w:lang w:val="en-US"/>
        </w:rPr>
      </w:pPr>
    </w:p>
    <w:p w14:paraId="5BCE0157" w14:textId="3B964CCE" w:rsidR="00D84C80" w:rsidRDefault="00D84C80" w:rsidP="00D84C80">
      <w:pPr>
        <w:pStyle w:val="Heading3"/>
        <w:rPr>
          <w:lang w:val="en-US"/>
        </w:rPr>
      </w:pPr>
      <w:bookmarkStart w:id="78" w:name="_Toc155213290"/>
      <w:r>
        <w:rPr>
          <w:lang w:val="en-US"/>
        </w:rPr>
        <w:lastRenderedPageBreak/>
        <w:t>Login Activity Diagram</w:t>
      </w:r>
      <w:bookmarkEnd w:id="78"/>
    </w:p>
    <w:p w14:paraId="3777A822" w14:textId="77777777" w:rsidR="00D84C80" w:rsidRDefault="00D84C80" w:rsidP="00D84C80">
      <w:pPr>
        <w:pStyle w:val="CaptionforFigurePlatesUMP"/>
      </w:pPr>
      <w:r>
        <w:drawing>
          <wp:inline distT="0" distB="0" distL="0" distR="0" wp14:anchorId="41E9906E" wp14:editId="12121307">
            <wp:extent cx="2508250" cy="3251200"/>
            <wp:effectExtent l="0" t="0" r="0" b="0"/>
            <wp:docPr id="1018847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08250" cy="3251200"/>
                    </a:xfrm>
                    <a:prstGeom prst="rect">
                      <a:avLst/>
                    </a:prstGeom>
                    <a:noFill/>
                    <a:ln>
                      <a:noFill/>
                    </a:ln>
                  </pic:spPr>
                </pic:pic>
              </a:graphicData>
            </a:graphic>
          </wp:inline>
        </w:drawing>
      </w:r>
    </w:p>
    <w:p w14:paraId="6CD6CE2B" w14:textId="2E9C583F" w:rsidR="001275CF" w:rsidRDefault="00D84C80" w:rsidP="00171614">
      <w:pPr>
        <w:pStyle w:val="CaptionforFigurePlatesUMP"/>
        <w:rPr>
          <w:lang w:val="en-US"/>
        </w:rPr>
      </w:pPr>
      <w:bookmarkStart w:id="79" w:name="_Toc155213378"/>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17</w:t>
      </w:r>
      <w:r w:rsidR="00CF39BC">
        <w:fldChar w:fldCharType="end"/>
      </w:r>
      <w:r>
        <w:rPr>
          <w:lang w:val="en-US"/>
        </w:rPr>
        <w:tab/>
      </w:r>
      <w:r w:rsidRPr="00200496">
        <w:rPr>
          <w:lang w:val="en-US"/>
        </w:rPr>
        <w:t>Login Activity Diagram</w:t>
      </w:r>
      <w:bookmarkEnd w:id="79"/>
    </w:p>
    <w:p w14:paraId="6F1929B0" w14:textId="77777777" w:rsidR="00171614" w:rsidRPr="00171614" w:rsidRDefault="00171614" w:rsidP="00171614">
      <w:pPr>
        <w:pStyle w:val="UMPParagraph"/>
        <w:rPr>
          <w:lang w:val="en-US"/>
        </w:rPr>
      </w:pPr>
    </w:p>
    <w:p w14:paraId="1F8F9C3E" w14:textId="0985C3D6" w:rsidR="00D84C80" w:rsidRDefault="00D84C80" w:rsidP="00D84C80">
      <w:pPr>
        <w:pStyle w:val="Heading3"/>
        <w:rPr>
          <w:lang w:val="en-US"/>
        </w:rPr>
      </w:pPr>
      <w:bookmarkStart w:id="80" w:name="_Toc155213291"/>
      <w:r>
        <w:rPr>
          <w:lang w:val="en-US"/>
        </w:rPr>
        <w:lastRenderedPageBreak/>
        <w:t>Student Activity Diagram</w:t>
      </w:r>
      <w:bookmarkEnd w:id="80"/>
    </w:p>
    <w:p w14:paraId="796B1D79" w14:textId="77777777" w:rsidR="001275CF" w:rsidRDefault="001275CF" w:rsidP="001275CF">
      <w:pPr>
        <w:pStyle w:val="CaptionforFigurePlatesUMP"/>
      </w:pPr>
      <w:r>
        <w:lastRenderedPageBreak/>
        <w:drawing>
          <wp:inline distT="0" distB="0" distL="0" distR="0" wp14:anchorId="46869A8E" wp14:editId="3DEB9724">
            <wp:extent cx="2495550" cy="8210550"/>
            <wp:effectExtent l="0" t="0" r="0" b="0"/>
            <wp:docPr id="531200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5550" cy="8210550"/>
                    </a:xfrm>
                    <a:prstGeom prst="rect">
                      <a:avLst/>
                    </a:prstGeom>
                    <a:noFill/>
                    <a:ln>
                      <a:noFill/>
                    </a:ln>
                  </pic:spPr>
                </pic:pic>
              </a:graphicData>
            </a:graphic>
          </wp:inline>
        </w:drawing>
      </w:r>
    </w:p>
    <w:p w14:paraId="10D45A92" w14:textId="77A137F1" w:rsidR="001275CF" w:rsidRDefault="001275CF" w:rsidP="001275CF">
      <w:pPr>
        <w:pStyle w:val="CaptionforFigurePlatesUMP"/>
        <w:rPr>
          <w:lang w:val="en-US"/>
        </w:rPr>
      </w:pPr>
      <w:bookmarkStart w:id="81" w:name="_Toc155213379"/>
      <w:r>
        <w:lastRenderedPageBreak/>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18</w:t>
      </w:r>
      <w:r w:rsidR="00CF39BC">
        <w:fldChar w:fldCharType="end"/>
      </w:r>
      <w:r>
        <w:rPr>
          <w:lang w:val="en-US"/>
        </w:rPr>
        <w:tab/>
      </w:r>
      <w:r w:rsidRPr="00FE14D7">
        <w:rPr>
          <w:lang w:val="en-US"/>
        </w:rPr>
        <w:t>Student Activity Diagram</w:t>
      </w:r>
      <w:bookmarkEnd w:id="81"/>
    </w:p>
    <w:p w14:paraId="02887767" w14:textId="77777777" w:rsidR="001275CF" w:rsidRPr="001275CF" w:rsidRDefault="001275CF" w:rsidP="001275CF">
      <w:pPr>
        <w:pStyle w:val="UMPParagraph"/>
        <w:rPr>
          <w:lang w:val="en-US"/>
        </w:rPr>
      </w:pPr>
    </w:p>
    <w:p w14:paraId="3D1534E1" w14:textId="6BBDA710" w:rsidR="00D84C80" w:rsidRDefault="00D84C80" w:rsidP="00D84C80">
      <w:pPr>
        <w:pStyle w:val="Heading3"/>
        <w:rPr>
          <w:lang w:val="en-US"/>
        </w:rPr>
      </w:pPr>
      <w:bookmarkStart w:id="82" w:name="_Toc155213292"/>
      <w:r w:rsidRPr="00DC2D45">
        <w:t>Alumni</w:t>
      </w:r>
      <w:r>
        <w:t xml:space="preserve"> </w:t>
      </w:r>
      <w:r>
        <w:rPr>
          <w:lang w:val="en-US"/>
        </w:rPr>
        <w:t>Activity Diagram</w:t>
      </w:r>
      <w:bookmarkEnd w:id="82"/>
    </w:p>
    <w:p w14:paraId="49DCEB04" w14:textId="77777777" w:rsidR="001275CF" w:rsidRDefault="001275CF" w:rsidP="001275CF">
      <w:pPr>
        <w:pStyle w:val="CaptionforFigurePlatesUMP"/>
      </w:pPr>
      <w:r>
        <w:drawing>
          <wp:inline distT="0" distB="0" distL="0" distR="0" wp14:anchorId="3C68EFD5" wp14:editId="560CA38F">
            <wp:extent cx="2495550" cy="6108700"/>
            <wp:effectExtent l="0" t="0" r="0" b="0"/>
            <wp:docPr id="1022920546"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0546" name="Picture 4" descr="A screenshot of a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5550" cy="6108700"/>
                    </a:xfrm>
                    <a:prstGeom prst="rect">
                      <a:avLst/>
                    </a:prstGeom>
                    <a:noFill/>
                    <a:ln>
                      <a:noFill/>
                    </a:ln>
                  </pic:spPr>
                </pic:pic>
              </a:graphicData>
            </a:graphic>
          </wp:inline>
        </w:drawing>
      </w:r>
    </w:p>
    <w:p w14:paraId="279F09ED" w14:textId="6F8E6FD1" w:rsidR="001275CF" w:rsidRDefault="001275CF" w:rsidP="001275CF">
      <w:pPr>
        <w:pStyle w:val="CaptionforFigurePlatesUMP"/>
        <w:rPr>
          <w:lang w:val="en-US"/>
        </w:rPr>
      </w:pPr>
      <w:bookmarkStart w:id="83" w:name="_Toc155213380"/>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19</w:t>
      </w:r>
      <w:r w:rsidR="00CF39BC">
        <w:fldChar w:fldCharType="end"/>
      </w:r>
      <w:r>
        <w:rPr>
          <w:lang w:val="en-US"/>
        </w:rPr>
        <w:tab/>
      </w:r>
      <w:r w:rsidRPr="0057169F">
        <w:rPr>
          <w:lang w:val="en-US"/>
        </w:rPr>
        <w:t>Alumni Activity Diagram</w:t>
      </w:r>
      <w:bookmarkEnd w:id="83"/>
    </w:p>
    <w:p w14:paraId="5D3CC143" w14:textId="77777777" w:rsidR="001275CF" w:rsidRPr="001275CF" w:rsidRDefault="001275CF" w:rsidP="001275CF">
      <w:pPr>
        <w:pStyle w:val="UMPParagraph"/>
        <w:rPr>
          <w:lang w:val="en-US"/>
        </w:rPr>
      </w:pPr>
    </w:p>
    <w:p w14:paraId="38675A2D" w14:textId="24A519D8" w:rsidR="00D84C80" w:rsidRDefault="00D84C80" w:rsidP="00D84C80">
      <w:pPr>
        <w:pStyle w:val="Heading3"/>
        <w:rPr>
          <w:lang w:val="en-US"/>
        </w:rPr>
      </w:pPr>
      <w:bookmarkStart w:id="84" w:name="_Toc155213293"/>
      <w:r>
        <w:rPr>
          <w:lang w:val="en-US"/>
        </w:rPr>
        <w:lastRenderedPageBreak/>
        <w:t>Staff Admin Activity Diagram</w:t>
      </w:r>
      <w:bookmarkEnd w:id="84"/>
    </w:p>
    <w:p w14:paraId="535EA015" w14:textId="77777777" w:rsidR="001275CF" w:rsidRDefault="001275CF" w:rsidP="001275CF">
      <w:pPr>
        <w:pStyle w:val="CaptionforFigurePlatesUMP"/>
      </w:pPr>
      <w:r>
        <w:drawing>
          <wp:inline distT="0" distB="0" distL="0" distR="0" wp14:anchorId="51E5A3CE" wp14:editId="57C25A3C">
            <wp:extent cx="2495550" cy="5727700"/>
            <wp:effectExtent l="0" t="0" r="0" b="0"/>
            <wp:docPr id="1663756602"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56602" name="Picture 5" descr="A screenshot of a black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95550" cy="5727700"/>
                    </a:xfrm>
                    <a:prstGeom prst="rect">
                      <a:avLst/>
                    </a:prstGeom>
                    <a:noFill/>
                    <a:ln>
                      <a:noFill/>
                    </a:ln>
                  </pic:spPr>
                </pic:pic>
              </a:graphicData>
            </a:graphic>
          </wp:inline>
        </w:drawing>
      </w:r>
    </w:p>
    <w:p w14:paraId="6B6959F6" w14:textId="730C7E24" w:rsidR="001275CF" w:rsidRDefault="001275CF" w:rsidP="001275CF">
      <w:pPr>
        <w:pStyle w:val="CaptionforFigurePlatesUMP"/>
        <w:rPr>
          <w:lang w:val="en-US"/>
        </w:rPr>
      </w:pPr>
      <w:bookmarkStart w:id="85" w:name="_Toc155213381"/>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20</w:t>
      </w:r>
      <w:r w:rsidR="00CF39BC">
        <w:fldChar w:fldCharType="end"/>
      </w:r>
      <w:r>
        <w:rPr>
          <w:lang w:val="en-US"/>
        </w:rPr>
        <w:tab/>
      </w:r>
      <w:r w:rsidRPr="00685D57">
        <w:rPr>
          <w:lang w:val="en-US"/>
        </w:rPr>
        <w:t>Staff Admin Activity Diagram</w:t>
      </w:r>
      <w:bookmarkEnd w:id="85"/>
    </w:p>
    <w:p w14:paraId="7BA3491E" w14:textId="77777777" w:rsidR="001275CF" w:rsidRDefault="001275CF" w:rsidP="001275CF">
      <w:pPr>
        <w:pStyle w:val="UMPParagraph"/>
        <w:rPr>
          <w:lang w:val="en-US"/>
        </w:rPr>
      </w:pPr>
    </w:p>
    <w:p w14:paraId="20312D43" w14:textId="77777777" w:rsidR="001275CF" w:rsidRDefault="001275CF" w:rsidP="001275CF">
      <w:pPr>
        <w:pStyle w:val="UMPParagraph"/>
        <w:rPr>
          <w:lang w:val="en-US"/>
        </w:rPr>
      </w:pPr>
    </w:p>
    <w:p w14:paraId="7F6E06C0" w14:textId="77777777" w:rsidR="001275CF" w:rsidRDefault="001275CF" w:rsidP="001275CF">
      <w:pPr>
        <w:pStyle w:val="UMPParagraph"/>
        <w:rPr>
          <w:lang w:val="en-US"/>
        </w:rPr>
      </w:pPr>
    </w:p>
    <w:p w14:paraId="6F1081F0" w14:textId="77777777" w:rsidR="001275CF" w:rsidRPr="001275CF" w:rsidRDefault="001275CF" w:rsidP="001275CF">
      <w:pPr>
        <w:pStyle w:val="UMPParagraph"/>
        <w:rPr>
          <w:lang w:val="en-US"/>
        </w:rPr>
      </w:pPr>
    </w:p>
    <w:p w14:paraId="2CD8A63D" w14:textId="1A70005C" w:rsidR="00D84C80" w:rsidRDefault="00D84C80" w:rsidP="00D84C80">
      <w:pPr>
        <w:pStyle w:val="Heading3"/>
        <w:rPr>
          <w:lang w:val="en-US"/>
        </w:rPr>
      </w:pPr>
      <w:bookmarkStart w:id="86" w:name="_Toc155213294"/>
      <w:r w:rsidRPr="0009050D">
        <w:rPr>
          <w:lang w:val="en-US"/>
        </w:rPr>
        <w:lastRenderedPageBreak/>
        <w:t xml:space="preserve">Staff Marketing Department </w:t>
      </w:r>
      <w:r>
        <w:rPr>
          <w:lang w:val="en-US"/>
        </w:rPr>
        <w:t>Activity Diagram</w:t>
      </w:r>
      <w:bookmarkEnd w:id="86"/>
    </w:p>
    <w:p w14:paraId="05CFAED9" w14:textId="77777777" w:rsidR="001275CF" w:rsidRDefault="001275CF" w:rsidP="001275CF">
      <w:pPr>
        <w:pStyle w:val="CaptionforFigurePlatesUMP"/>
      </w:pPr>
      <w:r>
        <w:drawing>
          <wp:inline distT="0" distB="0" distL="0" distR="0" wp14:anchorId="4E13212F" wp14:editId="60DB4A68">
            <wp:extent cx="2495550" cy="5727700"/>
            <wp:effectExtent l="0" t="0" r="0" b="0"/>
            <wp:docPr id="166146449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4493" name="Picture 7"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95550" cy="5727700"/>
                    </a:xfrm>
                    <a:prstGeom prst="rect">
                      <a:avLst/>
                    </a:prstGeom>
                    <a:noFill/>
                    <a:ln>
                      <a:noFill/>
                    </a:ln>
                  </pic:spPr>
                </pic:pic>
              </a:graphicData>
            </a:graphic>
          </wp:inline>
        </w:drawing>
      </w:r>
    </w:p>
    <w:p w14:paraId="61FB7B12" w14:textId="2EB499A2" w:rsidR="001275CF" w:rsidRPr="001275CF" w:rsidRDefault="001275CF" w:rsidP="001275CF">
      <w:pPr>
        <w:pStyle w:val="CaptionforFigurePlatesUMP"/>
        <w:rPr>
          <w:lang w:val="en-US"/>
        </w:rPr>
      </w:pPr>
      <w:bookmarkStart w:id="87" w:name="_Toc155213382"/>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21</w:t>
      </w:r>
      <w:r w:rsidR="00CF39BC">
        <w:fldChar w:fldCharType="end"/>
      </w:r>
      <w:r>
        <w:rPr>
          <w:lang w:val="en-US"/>
        </w:rPr>
        <w:tab/>
      </w:r>
      <w:r w:rsidRPr="00A901C9">
        <w:rPr>
          <w:lang w:val="en-US"/>
        </w:rPr>
        <w:t>Staff Marketing Department Activity Diagram</w:t>
      </w:r>
      <w:bookmarkEnd w:id="87"/>
    </w:p>
    <w:p w14:paraId="5C1074C0" w14:textId="77777777" w:rsidR="00D84C80" w:rsidRPr="00D84C80" w:rsidRDefault="00D84C80" w:rsidP="00D84C80">
      <w:pPr>
        <w:pStyle w:val="UMPParagraph"/>
        <w:rPr>
          <w:lang w:val="en-US"/>
        </w:rPr>
      </w:pPr>
    </w:p>
    <w:p w14:paraId="43B397A9" w14:textId="77777777" w:rsidR="00D84C80" w:rsidRDefault="00D84C80" w:rsidP="00D84C80">
      <w:pPr>
        <w:pStyle w:val="UMPParagraph"/>
        <w:rPr>
          <w:lang w:val="en-US"/>
        </w:rPr>
      </w:pPr>
    </w:p>
    <w:p w14:paraId="0E571CE5" w14:textId="77777777" w:rsidR="001275CF" w:rsidRDefault="001275CF" w:rsidP="00D84C80">
      <w:pPr>
        <w:pStyle w:val="UMPParagraph"/>
        <w:rPr>
          <w:lang w:val="en-US"/>
        </w:rPr>
      </w:pPr>
    </w:p>
    <w:p w14:paraId="69E438D0" w14:textId="77777777" w:rsidR="001275CF" w:rsidRPr="00D84C80" w:rsidRDefault="001275CF" w:rsidP="00D84C80">
      <w:pPr>
        <w:pStyle w:val="UMPParagraph"/>
        <w:rPr>
          <w:lang w:val="en-US"/>
        </w:rPr>
      </w:pPr>
    </w:p>
    <w:p w14:paraId="67C98ECB" w14:textId="34DA669B" w:rsidR="006912DA" w:rsidRPr="006912DA" w:rsidRDefault="006912DA" w:rsidP="006912DA">
      <w:pPr>
        <w:pStyle w:val="Heading2"/>
        <w:rPr>
          <w:lang w:val="en-US"/>
        </w:rPr>
      </w:pPr>
      <w:r>
        <w:rPr>
          <w:lang w:val="en-US"/>
        </w:rPr>
        <w:lastRenderedPageBreak/>
        <w:t xml:space="preserve"> </w:t>
      </w:r>
      <w:bookmarkStart w:id="88" w:name="_Toc155213295"/>
      <w:r>
        <w:rPr>
          <w:lang w:val="en-US"/>
        </w:rPr>
        <w:t>Package Diagram</w:t>
      </w:r>
      <w:bookmarkEnd w:id="88"/>
      <w:r>
        <w:rPr>
          <w:lang w:val="en-US"/>
        </w:rPr>
        <w:t xml:space="preserve"> </w:t>
      </w:r>
    </w:p>
    <w:p w14:paraId="041C56BC" w14:textId="77777777" w:rsidR="00DC2D45" w:rsidRPr="00DC2D45" w:rsidRDefault="00DC2D45" w:rsidP="00DC2D45">
      <w:pPr>
        <w:pStyle w:val="UMPParagraph"/>
        <w:rPr>
          <w:lang w:val="en-US"/>
        </w:rPr>
      </w:pPr>
    </w:p>
    <w:p w14:paraId="72940DF5" w14:textId="030B428B" w:rsidR="008E7E69" w:rsidRDefault="008E7E69" w:rsidP="004B7AD3">
      <w:pPr>
        <w:pStyle w:val="Heading2"/>
      </w:pPr>
      <w:bookmarkStart w:id="89" w:name="_Toc155213296"/>
      <w:r w:rsidRPr="008E7E69">
        <w:t>Data Design</w:t>
      </w:r>
      <w:bookmarkEnd w:id="89"/>
    </w:p>
    <w:p w14:paraId="5A1375BE" w14:textId="28787BCC" w:rsidR="004B7AD3" w:rsidRDefault="004B7AD3" w:rsidP="00250015">
      <w:pPr>
        <w:pStyle w:val="Heading3"/>
      </w:pPr>
      <w:bookmarkStart w:id="90" w:name="_Toc155213297"/>
      <w:r>
        <w:t>ERD</w:t>
      </w:r>
      <w:bookmarkEnd w:id="90"/>
    </w:p>
    <w:p w14:paraId="2A92A118" w14:textId="7EE7274F" w:rsidR="0092532C" w:rsidRDefault="00CA4772" w:rsidP="0092532C">
      <w:pPr>
        <w:pStyle w:val="CaptionforFigurePlatesUMP"/>
      </w:pPr>
      <w:r>
        <w:drawing>
          <wp:inline distT="0" distB="0" distL="0" distR="0" wp14:anchorId="2304D1C4" wp14:editId="23AD1309">
            <wp:extent cx="5382573" cy="4170045"/>
            <wp:effectExtent l="0" t="0" r="8890" b="1905"/>
            <wp:docPr id="1727662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2709"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382573" cy="4170045"/>
                    </a:xfrm>
                    <a:prstGeom prst="rect">
                      <a:avLst/>
                    </a:prstGeom>
                    <a:noFill/>
                    <a:ln>
                      <a:noFill/>
                    </a:ln>
                  </pic:spPr>
                </pic:pic>
              </a:graphicData>
            </a:graphic>
          </wp:inline>
        </w:drawing>
      </w:r>
    </w:p>
    <w:p w14:paraId="20017503" w14:textId="60BD0011" w:rsidR="0092532C" w:rsidRDefault="0092532C" w:rsidP="0092532C">
      <w:pPr>
        <w:pStyle w:val="CaptionforFigurePlatesUMP"/>
      </w:pPr>
      <w:bookmarkStart w:id="91" w:name="_Toc155213383"/>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22</w:t>
      </w:r>
      <w:r w:rsidR="00CF39BC">
        <w:fldChar w:fldCharType="end"/>
      </w:r>
      <w:r>
        <w:tab/>
      </w:r>
      <w:r>
        <w:rPr>
          <w:lang w:val="en-US"/>
        </w:rPr>
        <w:t>ERD of CollageEase System</w:t>
      </w:r>
      <w:bookmarkEnd w:id="91"/>
    </w:p>
    <w:p w14:paraId="08E3499D" w14:textId="77777777" w:rsidR="0092532C" w:rsidRDefault="0092532C" w:rsidP="0092532C">
      <w:pPr>
        <w:pStyle w:val="UMPParagraph"/>
      </w:pPr>
    </w:p>
    <w:p w14:paraId="225B8F9E" w14:textId="77777777" w:rsidR="006F0EB1" w:rsidRDefault="006F0EB1" w:rsidP="0092532C">
      <w:pPr>
        <w:pStyle w:val="UMPParagraph"/>
      </w:pPr>
    </w:p>
    <w:p w14:paraId="240CA82A" w14:textId="77777777" w:rsidR="006F0EB1" w:rsidRDefault="006F0EB1" w:rsidP="0092532C">
      <w:pPr>
        <w:pStyle w:val="UMPParagraph"/>
      </w:pPr>
    </w:p>
    <w:p w14:paraId="16C8D00F" w14:textId="77777777" w:rsidR="0092532C" w:rsidRPr="0092532C" w:rsidRDefault="0092532C" w:rsidP="0092532C">
      <w:pPr>
        <w:pStyle w:val="UMPParagraph"/>
      </w:pPr>
    </w:p>
    <w:p w14:paraId="664EDD35" w14:textId="6C08A9AB" w:rsidR="00D7799B" w:rsidRDefault="005E01B3" w:rsidP="00D7799B">
      <w:pPr>
        <w:pStyle w:val="Heading3"/>
      </w:pPr>
      <w:bookmarkStart w:id="92" w:name="_Toc155213298"/>
      <w:r>
        <w:lastRenderedPageBreak/>
        <w:t>Data Dictionary</w:t>
      </w:r>
      <w:bookmarkEnd w:id="92"/>
      <w:r>
        <w:t xml:space="preserve"> </w:t>
      </w:r>
    </w:p>
    <w:p w14:paraId="7F14B9B1" w14:textId="6F1B1A55" w:rsidR="00D7799B" w:rsidRPr="00D7799B" w:rsidRDefault="00D7799B" w:rsidP="00D7799B">
      <w:pPr>
        <w:pStyle w:val="Heading5"/>
      </w:pPr>
      <w:r>
        <w:t>E</w:t>
      </w:r>
      <w:r w:rsidRPr="00D7799B">
        <w:t>ntity User</w:t>
      </w:r>
    </w:p>
    <w:p w14:paraId="356700E7" w14:textId="4C18B8A9" w:rsidR="00B05620" w:rsidRPr="00B05620" w:rsidRDefault="00B05620" w:rsidP="00B05620">
      <w:pPr>
        <w:pStyle w:val="CaptionforFigurePlatesUMP"/>
        <w:rPr>
          <w:lang w:val="en-US"/>
        </w:rPr>
      </w:pPr>
      <w:bookmarkStart w:id="93" w:name="_Toc155213331"/>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11</w:t>
      </w:r>
      <w:r w:rsidR="002C25F6">
        <w:fldChar w:fldCharType="end"/>
      </w:r>
      <w:r>
        <w:rPr>
          <w:lang w:val="en-US"/>
        </w:rPr>
        <w:tab/>
        <w:t>Entity User Data Dictionary Table</w:t>
      </w:r>
      <w:bookmarkEnd w:id="93"/>
    </w:p>
    <w:tbl>
      <w:tblPr>
        <w:tblStyle w:val="TableGridLight"/>
        <w:tblW w:w="0" w:type="auto"/>
        <w:tblInd w:w="-42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3678"/>
        <w:gridCol w:w="1478"/>
        <w:gridCol w:w="2092"/>
      </w:tblGrid>
      <w:tr w:rsidR="00756A98" w:rsidRPr="00D7799B" w14:paraId="66F087D8" w14:textId="77777777" w:rsidTr="00B05620">
        <w:tc>
          <w:tcPr>
            <w:tcW w:w="1659" w:type="dxa"/>
            <w:hideMark/>
          </w:tcPr>
          <w:p w14:paraId="7A89154A" w14:textId="77777777" w:rsidR="00D7799B" w:rsidRPr="00C24234" w:rsidRDefault="00D7799B" w:rsidP="00C24234">
            <w:pPr>
              <w:pStyle w:val="Tableheader"/>
              <w:rPr>
                <w:rFonts w:eastAsia="Times New Roman"/>
                <w:b/>
                <w:bCs w:val="0"/>
                <w:lang w:val="en-US"/>
              </w:rPr>
            </w:pPr>
            <w:r w:rsidRPr="00C24234">
              <w:rPr>
                <w:rFonts w:eastAsia="Times New Roman"/>
                <w:b/>
                <w:bCs w:val="0"/>
                <w:lang w:val="en-US"/>
              </w:rPr>
              <w:t>Field Name</w:t>
            </w:r>
          </w:p>
        </w:tc>
        <w:tc>
          <w:tcPr>
            <w:tcW w:w="0" w:type="auto"/>
            <w:hideMark/>
          </w:tcPr>
          <w:p w14:paraId="7802AC51" w14:textId="77777777" w:rsidR="00D7799B" w:rsidRPr="00C24234" w:rsidRDefault="00D7799B" w:rsidP="00C24234">
            <w:pPr>
              <w:pStyle w:val="Tableheader"/>
              <w:rPr>
                <w:rFonts w:eastAsia="Times New Roman"/>
                <w:b/>
                <w:bCs w:val="0"/>
                <w:lang w:val="en-US"/>
              </w:rPr>
            </w:pPr>
            <w:r w:rsidRPr="00C24234">
              <w:rPr>
                <w:rFonts w:eastAsia="Times New Roman"/>
                <w:b/>
                <w:bCs w:val="0"/>
                <w:lang w:val="en-US"/>
              </w:rPr>
              <w:t>Description</w:t>
            </w:r>
          </w:p>
        </w:tc>
        <w:tc>
          <w:tcPr>
            <w:tcW w:w="0" w:type="auto"/>
            <w:hideMark/>
          </w:tcPr>
          <w:p w14:paraId="1999AA1F" w14:textId="77777777" w:rsidR="00D7799B" w:rsidRPr="00C24234" w:rsidRDefault="00D7799B" w:rsidP="00C24234">
            <w:pPr>
              <w:pStyle w:val="Tableheader"/>
              <w:rPr>
                <w:rFonts w:eastAsia="Times New Roman"/>
                <w:b/>
                <w:bCs w:val="0"/>
                <w:lang w:val="en-US"/>
              </w:rPr>
            </w:pPr>
            <w:r w:rsidRPr="00C24234">
              <w:rPr>
                <w:rFonts w:eastAsia="Times New Roman"/>
                <w:b/>
                <w:bCs w:val="0"/>
                <w:lang w:val="en-US"/>
              </w:rPr>
              <w:t>Data Type</w:t>
            </w:r>
          </w:p>
        </w:tc>
        <w:tc>
          <w:tcPr>
            <w:tcW w:w="0" w:type="auto"/>
            <w:hideMark/>
          </w:tcPr>
          <w:p w14:paraId="37202321" w14:textId="77777777" w:rsidR="00D7799B" w:rsidRPr="00C24234" w:rsidRDefault="00D7799B" w:rsidP="00C24234">
            <w:pPr>
              <w:pStyle w:val="Tableheader"/>
              <w:rPr>
                <w:rFonts w:eastAsia="Times New Roman"/>
                <w:b/>
                <w:bCs w:val="0"/>
                <w:lang w:val="en-US"/>
              </w:rPr>
            </w:pPr>
            <w:r w:rsidRPr="00C24234">
              <w:rPr>
                <w:rFonts w:eastAsia="Times New Roman"/>
                <w:b/>
                <w:bCs w:val="0"/>
                <w:lang w:val="en-US"/>
              </w:rPr>
              <w:t>Constraint</w:t>
            </w:r>
          </w:p>
        </w:tc>
      </w:tr>
      <w:tr w:rsidR="00756A98" w:rsidRPr="00D7799B" w14:paraId="7CF44600" w14:textId="77777777" w:rsidTr="00B05620">
        <w:tc>
          <w:tcPr>
            <w:tcW w:w="1659" w:type="dxa"/>
            <w:hideMark/>
          </w:tcPr>
          <w:p w14:paraId="34986806" w14:textId="26D9FE93" w:rsidR="00D7799B" w:rsidRPr="00D7799B" w:rsidRDefault="00D7799B" w:rsidP="00667B74">
            <w:pPr>
              <w:pStyle w:val="Tableheader"/>
              <w:rPr>
                <w:rFonts w:eastAsia="Times New Roman"/>
                <w:lang w:val="en-US"/>
              </w:rPr>
            </w:pPr>
            <w:r w:rsidRPr="00D7799B">
              <w:rPr>
                <w:rFonts w:eastAsia="Times New Roman"/>
                <w:lang w:val="en-US"/>
              </w:rPr>
              <w:t>Username</w:t>
            </w:r>
          </w:p>
        </w:tc>
        <w:tc>
          <w:tcPr>
            <w:tcW w:w="0" w:type="auto"/>
          </w:tcPr>
          <w:p w14:paraId="55DB8000" w14:textId="08B6B757" w:rsidR="00D7799B" w:rsidRPr="00D7799B" w:rsidRDefault="00184DB5" w:rsidP="00667B74">
            <w:pPr>
              <w:pStyle w:val="Tableheader"/>
              <w:rPr>
                <w:rFonts w:eastAsia="Times New Roman"/>
                <w:lang w:val="en-US"/>
              </w:rPr>
            </w:pPr>
            <w:r w:rsidRPr="00184DB5">
              <w:rPr>
                <w:rFonts w:eastAsia="Times New Roman"/>
                <w:lang w:val="en-US"/>
              </w:rPr>
              <w:t xml:space="preserve">The username field represents the unique identifier chosen by an individual to access the CollageEase </w:t>
            </w:r>
            <w:r w:rsidR="00756A98" w:rsidRPr="00184DB5">
              <w:rPr>
                <w:rFonts w:eastAsia="Times New Roman"/>
                <w:lang w:val="en-US"/>
              </w:rPr>
              <w:t>system</w:t>
            </w:r>
            <w:r w:rsidR="00756A98">
              <w:rPr>
                <w:rFonts w:eastAsia="Times New Roman"/>
                <w:lang w:val="en-US"/>
              </w:rPr>
              <w:t>.</w:t>
            </w:r>
          </w:p>
        </w:tc>
        <w:tc>
          <w:tcPr>
            <w:tcW w:w="0" w:type="auto"/>
            <w:hideMark/>
          </w:tcPr>
          <w:p w14:paraId="60CA6753" w14:textId="26D27C6E" w:rsidR="00D7799B" w:rsidRPr="00634F62" w:rsidRDefault="00634F62" w:rsidP="00634F62">
            <w:pPr>
              <w:pStyle w:val="Tabletextleft"/>
              <w:rPr>
                <w:rFonts w:eastAsia="Times New Roman"/>
                <w:lang w:val="en-US"/>
              </w:rPr>
            </w:pPr>
            <w:r>
              <w:rPr>
                <w:rFonts w:eastAsia="Times New Roman"/>
                <w:lang w:val="en-US"/>
              </w:rPr>
              <w:t>Varchar</w:t>
            </w:r>
            <w:r w:rsidR="00D7799B" w:rsidRPr="00634F62">
              <w:rPr>
                <w:rFonts w:eastAsia="Times New Roman"/>
                <w:lang w:val="en-US"/>
              </w:rPr>
              <w:t xml:space="preserve"> (</w:t>
            </w:r>
            <w:r w:rsidR="00667B74" w:rsidRPr="00634F62">
              <w:rPr>
                <w:rFonts w:eastAsia="Times New Roman"/>
                <w:lang w:val="en-US"/>
              </w:rPr>
              <w:t>2</w:t>
            </w:r>
            <w:r w:rsidR="00D7799B" w:rsidRPr="00634F62">
              <w:rPr>
                <w:rFonts w:eastAsia="Times New Roman"/>
                <w:lang w:val="en-US"/>
              </w:rPr>
              <w:t>0)</w:t>
            </w:r>
          </w:p>
        </w:tc>
        <w:tc>
          <w:tcPr>
            <w:tcW w:w="0" w:type="auto"/>
            <w:hideMark/>
          </w:tcPr>
          <w:p w14:paraId="4FEAC77F" w14:textId="77777777" w:rsidR="00D7799B" w:rsidRPr="00634F62" w:rsidRDefault="00D7799B" w:rsidP="00634F62">
            <w:pPr>
              <w:pStyle w:val="Tableheader"/>
              <w:rPr>
                <w:rFonts w:eastAsia="Times New Roman"/>
                <w:lang w:val="en-US"/>
              </w:rPr>
            </w:pPr>
            <w:r w:rsidRPr="00634F62">
              <w:rPr>
                <w:rFonts w:eastAsia="Times New Roman"/>
                <w:lang w:val="en-US"/>
              </w:rPr>
              <w:t>PK, NOT NULL, AUTO-INCREMENT</w:t>
            </w:r>
          </w:p>
        </w:tc>
      </w:tr>
      <w:tr w:rsidR="00756A98" w:rsidRPr="00D7799B" w14:paraId="5DC87B33" w14:textId="77777777" w:rsidTr="00B05620">
        <w:tc>
          <w:tcPr>
            <w:tcW w:w="1659" w:type="dxa"/>
            <w:hideMark/>
          </w:tcPr>
          <w:p w14:paraId="422E594C" w14:textId="67FDAF19" w:rsidR="00D7799B" w:rsidRPr="00D7799B" w:rsidRDefault="00D7799B" w:rsidP="00667B74">
            <w:pPr>
              <w:pStyle w:val="Tableheader"/>
              <w:rPr>
                <w:rFonts w:eastAsia="Times New Roman"/>
                <w:lang w:val="en-US"/>
              </w:rPr>
            </w:pPr>
            <w:r>
              <w:rPr>
                <w:rFonts w:eastAsia="Times New Roman"/>
                <w:lang w:val="en-US"/>
              </w:rPr>
              <w:t>Password</w:t>
            </w:r>
          </w:p>
        </w:tc>
        <w:tc>
          <w:tcPr>
            <w:tcW w:w="0" w:type="auto"/>
          </w:tcPr>
          <w:p w14:paraId="072496A6" w14:textId="684C7116" w:rsidR="00D7799B" w:rsidRPr="00D7799B" w:rsidRDefault="00184DB5" w:rsidP="00667B74">
            <w:pPr>
              <w:pStyle w:val="Tableheader"/>
              <w:rPr>
                <w:rFonts w:eastAsia="Times New Roman"/>
                <w:lang w:val="en-US"/>
              </w:rPr>
            </w:pPr>
            <w:r w:rsidRPr="00184DB5">
              <w:rPr>
                <w:rFonts w:eastAsia="Times New Roman"/>
                <w:lang w:val="en-US"/>
              </w:rPr>
              <w:t xml:space="preserve">The password field is used to store a secure and confidential string of characters chosen by the user during </w:t>
            </w:r>
            <w:r w:rsidR="00756A98" w:rsidRPr="00184DB5">
              <w:rPr>
                <w:rFonts w:eastAsia="Times New Roman"/>
                <w:lang w:val="en-US"/>
              </w:rPr>
              <w:t>registration</w:t>
            </w:r>
            <w:r w:rsidR="00756A98">
              <w:rPr>
                <w:rFonts w:eastAsia="Times New Roman"/>
                <w:lang w:val="en-US"/>
              </w:rPr>
              <w:t xml:space="preserve"> and use to login.</w:t>
            </w:r>
          </w:p>
        </w:tc>
        <w:tc>
          <w:tcPr>
            <w:tcW w:w="0" w:type="auto"/>
            <w:hideMark/>
          </w:tcPr>
          <w:p w14:paraId="7082A073" w14:textId="77777777" w:rsidR="00D7799B" w:rsidRPr="00634F62" w:rsidRDefault="00D7799B" w:rsidP="00634F62">
            <w:pPr>
              <w:pStyle w:val="Tableheader"/>
              <w:rPr>
                <w:rFonts w:eastAsia="Times New Roman"/>
                <w:lang w:val="en-US"/>
              </w:rPr>
            </w:pPr>
            <w:r w:rsidRPr="00634F62">
              <w:rPr>
                <w:rFonts w:eastAsia="Times New Roman"/>
                <w:lang w:val="en-US"/>
              </w:rPr>
              <w:t>VARCHAR</w:t>
            </w:r>
          </w:p>
          <w:p w14:paraId="21B41036" w14:textId="61F4342E" w:rsidR="00D7799B" w:rsidRPr="00634F62" w:rsidRDefault="00D7799B" w:rsidP="00634F62">
            <w:pPr>
              <w:pStyle w:val="Tableheader"/>
              <w:rPr>
                <w:rFonts w:eastAsia="Times New Roman"/>
                <w:lang w:val="en-US"/>
              </w:rPr>
            </w:pPr>
            <w:r w:rsidRPr="00634F62">
              <w:rPr>
                <w:rFonts w:eastAsia="Times New Roman"/>
                <w:lang w:val="en-US"/>
              </w:rPr>
              <w:t>(10)</w:t>
            </w:r>
          </w:p>
        </w:tc>
        <w:tc>
          <w:tcPr>
            <w:tcW w:w="0" w:type="auto"/>
            <w:hideMark/>
          </w:tcPr>
          <w:p w14:paraId="13DE9A0C" w14:textId="5E525084" w:rsidR="00D7799B" w:rsidRPr="00634F62" w:rsidRDefault="00D7799B" w:rsidP="00634F62">
            <w:pPr>
              <w:pStyle w:val="Tableheader"/>
              <w:rPr>
                <w:rFonts w:eastAsia="Times New Roman"/>
                <w:lang w:val="en-US"/>
              </w:rPr>
            </w:pPr>
            <w:r w:rsidRPr="00634F62">
              <w:rPr>
                <w:rFonts w:eastAsia="Times New Roman"/>
                <w:lang w:val="en-US"/>
              </w:rPr>
              <w:t>NOT NULL</w:t>
            </w:r>
          </w:p>
        </w:tc>
      </w:tr>
      <w:tr w:rsidR="00756A98" w:rsidRPr="00D7799B" w14:paraId="4F75FF35" w14:textId="77777777" w:rsidTr="00B05620">
        <w:tc>
          <w:tcPr>
            <w:tcW w:w="1659" w:type="dxa"/>
            <w:hideMark/>
          </w:tcPr>
          <w:p w14:paraId="6F2B403F" w14:textId="03774092" w:rsidR="00D7799B" w:rsidRPr="00D7799B" w:rsidRDefault="00D7799B" w:rsidP="00667B74">
            <w:pPr>
              <w:pStyle w:val="Tableheader"/>
              <w:rPr>
                <w:rFonts w:eastAsia="Times New Roman"/>
                <w:lang w:val="en-US"/>
              </w:rPr>
            </w:pPr>
            <w:r>
              <w:rPr>
                <w:rFonts w:eastAsia="Times New Roman"/>
                <w:lang w:val="en-US"/>
              </w:rPr>
              <w:t>Email</w:t>
            </w:r>
          </w:p>
        </w:tc>
        <w:tc>
          <w:tcPr>
            <w:tcW w:w="0" w:type="auto"/>
          </w:tcPr>
          <w:p w14:paraId="694CA03A" w14:textId="1E25F2A4" w:rsidR="00D7799B" w:rsidRPr="00D7799B" w:rsidRDefault="00184DB5" w:rsidP="00667B74">
            <w:pPr>
              <w:pStyle w:val="Tableheader"/>
              <w:rPr>
                <w:rFonts w:eastAsia="Times New Roman"/>
                <w:lang w:val="en-US"/>
              </w:rPr>
            </w:pPr>
            <w:r w:rsidRPr="00184DB5">
              <w:rPr>
                <w:rFonts w:eastAsia="Times New Roman"/>
                <w:lang w:val="en-US"/>
              </w:rPr>
              <w:t>The email field stores the user's email address</w:t>
            </w:r>
            <w:r w:rsidR="00756A98">
              <w:rPr>
                <w:rFonts w:eastAsia="Times New Roman"/>
                <w:lang w:val="en-US"/>
              </w:rPr>
              <w:t xml:space="preserve"> and use to login.</w:t>
            </w:r>
          </w:p>
        </w:tc>
        <w:tc>
          <w:tcPr>
            <w:tcW w:w="0" w:type="auto"/>
            <w:hideMark/>
          </w:tcPr>
          <w:p w14:paraId="1DC9ACCD" w14:textId="77777777" w:rsidR="00D7799B" w:rsidRPr="00634F62" w:rsidRDefault="00D7799B" w:rsidP="00634F62">
            <w:pPr>
              <w:pStyle w:val="Tableheader"/>
              <w:rPr>
                <w:rFonts w:eastAsia="Times New Roman"/>
                <w:lang w:val="en-US"/>
              </w:rPr>
            </w:pPr>
            <w:r w:rsidRPr="00634F62">
              <w:rPr>
                <w:rFonts w:eastAsia="Times New Roman"/>
                <w:lang w:val="en-US"/>
              </w:rPr>
              <w:t>VARCHAR</w:t>
            </w:r>
          </w:p>
          <w:p w14:paraId="3BABCE47" w14:textId="3857DD18" w:rsidR="00D7799B" w:rsidRPr="00634F62" w:rsidRDefault="00D7799B" w:rsidP="00634F62">
            <w:pPr>
              <w:pStyle w:val="Tableheader"/>
              <w:rPr>
                <w:rFonts w:eastAsia="Times New Roman"/>
                <w:lang w:val="en-US"/>
              </w:rPr>
            </w:pPr>
            <w:r w:rsidRPr="00634F62">
              <w:rPr>
                <w:rFonts w:eastAsia="Times New Roman"/>
                <w:lang w:val="en-US"/>
              </w:rPr>
              <w:t>(50)</w:t>
            </w:r>
          </w:p>
        </w:tc>
        <w:tc>
          <w:tcPr>
            <w:tcW w:w="0" w:type="auto"/>
            <w:hideMark/>
          </w:tcPr>
          <w:p w14:paraId="49154146" w14:textId="16E7B1CC" w:rsidR="00D7799B" w:rsidRPr="00634F62" w:rsidRDefault="00D7799B" w:rsidP="00634F62">
            <w:pPr>
              <w:pStyle w:val="Tableheader"/>
              <w:rPr>
                <w:rFonts w:eastAsia="Times New Roman"/>
                <w:lang w:val="en-US"/>
              </w:rPr>
            </w:pPr>
            <w:r w:rsidRPr="00634F62">
              <w:rPr>
                <w:rFonts w:eastAsia="Times New Roman"/>
                <w:lang w:val="en-US"/>
              </w:rPr>
              <w:t>NOT NULL</w:t>
            </w:r>
          </w:p>
        </w:tc>
      </w:tr>
      <w:tr w:rsidR="00756A98" w:rsidRPr="00D7799B" w14:paraId="51705743" w14:textId="77777777" w:rsidTr="00B05620">
        <w:tc>
          <w:tcPr>
            <w:tcW w:w="1659" w:type="dxa"/>
            <w:hideMark/>
          </w:tcPr>
          <w:p w14:paraId="7CCC79DA" w14:textId="676DB175" w:rsidR="00D7799B" w:rsidRPr="00D7799B" w:rsidRDefault="00D7799B" w:rsidP="00667B74">
            <w:pPr>
              <w:pStyle w:val="Tableheader"/>
              <w:rPr>
                <w:rFonts w:eastAsia="Times New Roman"/>
                <w:lang w:val="en-US"/>
              </w:rPr>
            </w:pPr>
            <w:r>
              <w:rPr>
                <w:rFonts w:eastAsia="Times New Roman"/>
                <w:lang w:val="en-US"/>
              </w:rPr>
              <w:t>Role</w:t>
            </w:r>
          </w:p>
        </w:tc>
        <w:tc>
          <w:tcPr>
            <w:tcW w:w="0" w:type="auto"/>
          </w:tcPr>
          <w:p w14:paraId="4B6BAC16" w14:textId="40F9F0D5" w:rsidR="00D7799B" w:rsidRPr="00D7799B" w:rsidRDefault="00184DB5" w:rsidP="00667B74">
            <w:pPr>
              <w:pStyle w:val="Tableheader"/>
              <w:rPr>
                <w:rFonts w:eastAsia="Times New Roman"/>
                <w:lang w:val="en-US"/>
              </w:rPr>
            </w:pPr>
            <w:r w:rsidRPr="00184DB5">
              <w:rPr>
                <w:rFonts w:eastAsia="Times New Roman"/>
                <w:lang w:val="en-US"/>
              </w:rPr>
              <w:t>The role field defines the user's role within the CollageEase system</w:t>
            </w:r>
            <w:r w:rsidR="00756A98">
              <w:rPr>
                <w:rFonts w:eastAsia="Times New Roman"/>
                <w:lang w:val="en-US"/>
              </w:rPr>
              <w:t>.</w:t>
            </w:r>
          </w:p>
        </w:tc>
        <w:tc>
          <w:tcPr>
            <w:tcW w:w="0" w:type="auto"/>
            <w:hideMark/>
          </w:tcPr>
          <w:p w14:paraId="2D31B554" w14:textId="77777777" w:rsidR="00D7799B" w:rsidRPr="00634F62" w:rsidRDefault="00D7799B" w:rsidP="00634F62">
            <w:pPr>
              <w:pStyle w:val="Tableheader"/>
              <w:rPr>
                <w:rFonts w:eastAsia="Times New Roman"/>
                <w:lang w:val="en-US"/>
              </w:rPr>
            </w:pPr>
            <w:r w:rsidRPr="00634F62">
              <w:rPr>
                <w:rFonts w:eastAsia="Times New Roman"/>
                <w:lang w:val="en-US"/>
              </w:rPr>
              <w:t xml:space="preserve">VARCHAR </w:t>
            </w:r>
          </w:p>
          <w:p w14:paraId="7CB5A6A0" w14:textId="744F9C72" w:rsidR="00D7799B" w:rsidRPr="00634F62" w:rsidRDefault="00D7799B" w:rsidP="00634F62">
            <w:pPr>
              <w:pStyle w:val="Tableheader"/>
              <w:rPr>
                <w:rFonts w:eastAsia="Times New Roman"/>
                <w:lang w:val="en-US"/>
              </w:rPr>
            </w:pPr>
            <w:r w:rsidRPr="00634F62">
              <w:rPr>
                <w:rFonts w:eastAsia="Times New Roman"/>
                <w:lang w:val="en-US"/>
              </w:rPr>
              <w:t>(10)</w:t>
            </w:r>
          </w:p>
        </w:tc>
        <w:tc>
          <w:tcPr>
            <w:tcW w:w="0" w:type="auto"/>
            <w:hideMark/>
          </w:tcPr>
          <w:p w14:paraId="5FC631C6" w14:textId="77777777" w:rsidR="00D7799B" w:rsidRPr="00634F62" w:rsidRDefault="00D7799B" w:rsidP="00634F62">
            <w:pPr>
              <w:pStyle w:val="Tableheader"/>
              <w:rPr>
                <w:rFonts w:eastAsia="Times New Roman"/>
                <w:lang w:val="en-US"/>
              </w:rPr>
            </w:pPr>
            <w:r w:rsidRPr="00634F62">
              <w:rPr>
                <w:rFonts w:eastAsia="Times New Roman"/>
                <w:lang w:val="en-US"/>
              </w:rPr>
              <w:t>NOT NULL</w:t>
            </w:r>
          </w:p>
        </w:tc>
      </w:tr>
    </w:tbl>
    <w:p w14:paraId="13CD4DE0" w14:textId="7B0412B6" w:rsidR="0048793E" w:rsidRDefault="0048793E" w:rsidP="0048793E">
      <w:pPr>
        <w:pStyle w:val="UMPParagraph"/>
      </w:pPr>
    </w:p>
    <w:p w14:paraId="5FDE485B" w14:textId="202629F7" w:rsidR="002C25F6" w:rsidRDefault="002C25F6" w:rsidP="002C25F6">
      <w:pPr>
        <w:pStyle w:val="Heading5"/>
      </w:pPr>
      <w:r>
        <w:t>E</w:t>
      </w:r>
      <w:r w:rsidRPr="00D7799B">
        <w:t>ntity</w:t>
      </w:r>
      <w:r>
        <w:t xml:space="preserve"> Community </w:t>
      </w:r>
    </w:p>
    <w:p w14:paraId="4BD768F3" w14:textId="6FDE7B25" w:rsidR="002C25F6" w:rsidRDefault="002C25F6" w:rsidP="002C25F6">
      <w:pPr>
        <w:pStyle w:val="CaptionforFigurePlatesUMP"/>
      </w:pPr>
      <w:r>
        <w:t xml:space="preserve">Table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Table \* ARABIC \s 1 </w:instrText>
      </w:r>
      <w:r>
        <w:fldChar w:fldCharType="separate"/>
      </w:r>
      <w:r>
        <w:t>12</w:t>
      </w:r>
      <w:r>
        <w:fldChar w:fldCharType="end"/>
      </w:r>
      <w:r>
        <w:tab/>
      </w:r>
      <w:r w:rsidRPr="0057664C">
        <w:rPr>
          <w:lang w:val="en-US"/>
        </w:rPr>
        <w:t>Entity Community</w:t>
      </w:r>
      <w:r>
        <w:rPr>
          <w:lang w:val="en-US"/>
        </w:rPr>
        <w:t xml:space="preserve"> </w:t>
      </w:r>
      <w:r w:rsidRPr="0057664C">
        <w:rPr>
          <w:lang w:val="en-US"/>
        </w:rPr>
        <w:t>Data Dictionary Table</w:t>
      </w:r>
    </w:p>
    <w:tbl>
      <w:tblPr>
        <w:tblStyle w:val="TableGridLight"/>
        <w:tblW w:w="0" w:type="auto"/>
        <w:tblInd w:w="-42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57"/>
        <w:gridCol w:w="3415"/>
        <w:gridCol w:w="1488"/>
        <w:gridCol w:w="2147"/>
      </w:tblGrid>
      <w:tr w:rsidR="002C25F6" w:rsidRPr="00D7799B" w14:paraId="5C9A5538" w14:textId="77777777" w:rsidTr="00FA464A">
        <w:tc>
          <w:tcPr>
            <w:tcW w:w="1856" w:type="dxa"/>
            <w:hideMark/>
          </w:tcPr>
          <w:p w14:paraId="2526E23A" w14:textId="77777777" w:rsidR="002C25F6" w:rsidRPr="00C24234" w:rsidRDefault="002C25F6" w:rsidP="00107AF9">
            <w:pPr>
              <w:pStyle w:val="Tableheader"/>
              <w:rPr>
                <w:rFonts w:eastAsia="Times New Roman"/>
                <w:b/>
                <w:bCs w:val="0"/>
                <w:lang w:val="en-US"/>
              </w:rPr>
            </w:pPr>
            <w:r w:rsidRPr="00C24234">
              <w:rPr>
                <w:rFonts w:eastAsia="Times New Roman"/>
                <w:b/>
                <w:bCs w:val="0"/>
                <w:lang w:val="en-US"/>
              </w:rPr>
              <w:t>Field Name</w:t>
            </w:r>
          </w:p>
        </w:tc>
        <w:tc>
          <w:tcPr>
            <w:tcW w:w="0" w:type="auto"/>
            <w:hideMark/>
          </w:tcPr>
          <w:p w14:paraId="5FC19686" w14:textId="77777777" w:rsidR="002C25F6" w:rsidRPr="00C24234" w:rsidRDefault="002C25F6" w:rsidP="00107AF9">
            <w:pPr>
              <w:pStyle w:val="Tableheader"/>
              <w:rPr>
                <w:rFonts w:eastAsia="Times New Roman"/>
                <w:b/>
                <w:bCs w:val="0"/>
                <w:lang w:val="en-US"/>
              </w:rPr>
            </w:pPr>
            <w:r w:rsidRPr="00C24234">
              <w:rPr>
                <w:rFonts w:eastAsia="Times New Roman"/>
                <w:b/>
                <w:bCs w:val="0"/>
                <w:lang w:val="en-US"/>
              </w:rPr>
              <w:t>Description</w:t>
            </w:r>
          </w:p>
        </w:tc>
        <w:tc>
          <w:tcPr>
            <w:tcW w:w="0" w:type="auto"/>
            <w:hideMark/>
          </w:tcPr>
          <w:p w14:paraId="20B86926" w14:textId="77777777" w:rsidR="002C25F6" w:rsidRPr="00C24234" w:rsidRDefault="002C25F6" w:rsidP="00107AF9">
            <w:pPr>
              <w:pStyle w:val="Tableheader"/>
              <w:rPr>
                <w:rFonts w:eastAsia="Times New Roman"/>
                <w:b/>
                <w:bCs w:val="0"/>
                <w:lang w:val="en-US"/>
              </w:rPr>
            </w:pPr>
            <w:r w:rsidRPr="00C24234">
              <w:rPr>
                <w:rFonts w:eastAsia="Times New Roman"/>
                <w:b/>
                <w:bCs w:val="0"/>
                <w:lang w:val="en-US"/>
              </w:rPr>
              <w:t>Data Type</w:t>
            </w:r>
          </w:p>
        </w:tc>
        <w:tc>
          <w:tcPr>
            <w:tcW w:w="0" w:type="auto"/>
            <w:hideMark/>
          </w:tcPr>
          <w:p w14:paraId="5DA6A1CE" w14:textId="77777777" w:rsidR="002C25F6" w:rsidRPr="00C24234" w:rsidRDefault="002C25F6" w:rsidP="00107AF9">
            <w:pPr>
              <w:pStyle w:val="Tableheader"/>
              <w:rPr>
                <w:rFonts w:eastAsia="Times New Roman"/>
                <w:b/>
                <w:bCs w:val="0"/>
                <w:lang w:val="en-US"/>
              </w:rPr>
            </w:pPr>
            <w:r w:rsidRPr="00C24234">
              <w:rPr>
                <w:rFonts w:eastAsia="Times New Roman"/>
                <w:b/>
                <w:bCs w:val="0"/>
                <w:lang w:val="en-US"/>
              </w:rPr>
              <w:t>Constraint</w:t>
            </w:r>
          </w:p>
        </w:tc>
      </w:tr>
      <w:tr w:rsidR="00FA464A" w:rsidRPr="00D7799B" w14:paraId="504CB9C7" w14:textId="77777777" w:rsidTr="00FA464A">
        <w:tc>
          <w:tcPr>
            <w:tcW w:w="1856" w:type="dxa"/>
          </w:tcPr>
          <w:p w14:paraId="27C42913" w14:textId="4640E055" w:rsidR="00FA464A" w:rsidRPr="00D7799B" w:rsidRDefault="00FA464A" w:rsidP="00FA464A">
            <w:pPr>
              <w:pStyle w:val="Tableheader"/>
              <w:rPr>
                <w:rFonts w:eastAsia="Times New Roman"/>
                <w:lang w:val="en-US"/>
              </w:rPr>
            </w:pPr>
            <w:r w:rsidRPr="00FA464A">
              <w:rPr>
                <w:rFonts w:eastAsia="Times New Roman"/>
                <w:lang w:val="en-US"/>
              </w:rPr>
              <w:t>Username</w:t>
            </w:r>
          </w:p>
        </w:tc>
        <w:tc>
          <w:tcPr>
            <w:tcW w:w="0" w:type="auto"/>
          </w:tcPr>
          <w:p w14:paraId="2B688EAD" w14:textId="2F3CA0F9" w:rsidR="00FA464A" w:rsidRPr="00D7799B" w:rsidRDefault="00FA464A" w:rsidP="00FA464A">
            <w:pPr>
              <w:pStyle w:val="Tableheader"/>
              <w:rPr>
                <w:rFonts w:eastAsia="Times New Roman"/>
                <w:lang w:val="en-US"/>
              </w:rPr>
            </w:pPr>
            <w:r w:rsidRPr="00640A17">
              <w:t>The username field represents the unique identifier chosen by an individual to access the CollageEase system.</w:t>
            </w:r>
          </w:p>
        </w:tc>
        <w:tc>
          <w:tcPr>
            <w:tcW w:w="0" w:type="auto"/>
          </w:tcPr>
          <w:p w14:paraId="65365557" w14:textId="235BE46B" w:rsidR="00FA464A" w:rsidRPr="00CA4772" w:rsidRDefault="00FA464A" w:rsidP="00FA464A">
            <w:pPr>
              <w:pStyle w:val="Tableheader"/>
            </w:pPr>
            <w:r w:rsidRPr="00640A17">
              <w:t>VARCHAR (20)</w:t>
            </w:r>
          </w:p>
        </w:tc>
        <w:tc>
          <w:tcPr>
            <w:tcW w:w="0" w:type="auto"/>
          </w:tcPr>
          <w:p w14:paraId="7074EA48" w14:textId="71ACB851" w:rsidR="00FA464A" w:rsidRPr="00CA4772" w:rsidRDefault="00FA464A" w:rsidP="00FA464A">
            <w:pPr>
              <w:pStyle w:val="Tableheader"/>
            </w:pPr>
            <w:r w:rsidRPr="00640A17">
              <w:t>PK, NOT NULL, AUTO-INCREMENT</w:t>
            </w:r>
          </w:p>
        </w:tc>
      </w:tr>
      <w:tr w:rsidR="002C25F6" w:rsidRPr="00D7799B" w14:paraId="40A0BCC0" w14:textId="77777777" w:rsidTr="00FA464A">
        <w:tc>
          <w:tcPr>
            <w:tcW w:w="1856" w:type="dxa"/>
          </w:tcPr>
          <w:p w14:paraId="2A7FD73E" w14:textId="21B848D2" w:rsidR="002C25F6" w:rsidRPr="00D7799B" w:rsidRDefault="00FA464A" w:rsidP="00107AF9">
            <w:pPr>
              <w:pStyle w:val="Tableheader"/>
              <w:rPr>
                <w:rFonts w:eastAsia="Times New Roman"/>
                <w:lang w:val="en-US"/>
              </w:rPr>
            </w:pPr>
            <w:r>
              <w:rPr>
                <w:rFonts w:eastAsia="Times New Roman"/>
                <w:lang w:val="en-US"/>
              </w:rPr>
              <w:t>ReferencePostID</w:t>
            </w:r>
          </w:p>
        </w:tc>
        <w:tc>
          <w:tcPr>
            <w:tcW w:w="0" w:type="auto"/>
          </w:tcPr>
          <w:p w14:paraId="05713819" w14:textId="466E6778" w:rsidR="002C25F6" w:rsidRPr="00D7799B" w:rsidRDefault="00CA4772" w:rsidP="00107AF9">
            <w:pPr>
              <w:pStyle w:val="Tableheader"/>
              <w:rPr>
                <w:rFonts w:eastAsia="Times New Roman"/>
                <w:lang w:val="en-US"/>
              </w:rPr>
            </w:pPr>
            <w:r w:rsidRPr="00CA4772">
              <w:rPr>
                <w:rFonts w:eastAsia="Times New Roman"/>
                <w:lang w:val="en-US"/>
              </w:rPr>
              <w:t>Unique identifier linking a post to another post</w:t>
            </w:r>
          </w:p>
        </w:tc>
        <w:tc>
          <w:tcPr>
            <w:tcW w:w="0" w:type="auto"/>
          </w:tcPr>
          <w:p w14:paraId="6381D100" w14:textId="78044CD7" w:rsidR="002C25F6" w:rsidRPr="00CA4772" w:rsidRDefault="00CA4772" w:rsidP="00107AF9">
            <w:pPr>
              <w:pStyle w:val="Tableheader"/>
            </w:pPr>
            <w:r w:rsidRPr="00CA4772">
              <w:t>Integer (</w:t>
            </w:r>
            <w:r w:rsidR="002C25F6" w:rsidRPr="00CA4772">
              <w:t>10)</w:t>
            </w:r>
          </w:p>
        </w:tc>
        <w:tc>
          <w:tcPr>
            <w:tcW w:w="0" w:type="auto"/>
          </w:tcPr>
          <w:p w14:paraId="063BD681" w14:textId="77777777" w:rsidR="002C25F6" w:rsidRPr="00CA4772" w:rsidRDefault="002C25F6" w:rsidP="00107AF9">
            <w:pPr>
              <w:pStyle w:val="Tableheader"/>
            </w:pPr>
            <w:r w:rsidRPr="00CA4772">
              <w:t>FK, NOT NULL</w:t>
            </w:r>
          </w:p>
        </w:tc>
      </w:tr>
      <w:tr w:rsidR="002C25F6" w:rsidRPr="00D7799B" w14:paraId="74CC532C" w14:textId="77777777" w:rsidTr="00FA464A">
        <w:tc>
          <w:tcPr>
            <w:tcW w:w="1856" w:type="dxa"/>
          </w:tcPr>
          <w:p w14:paraId="7175D9D4" w14:textId="35CE5244" w:rsidR="002C25F6" w:rsidRDefault="00FA464A" w:rsidP="00107AF9">
            <w:pPr>
              <w:pStyle w:val="Tableheader"/>
              <w:rPr>
                <w:rFonts w:eastAsia="Times New Roman"/>
                <w:lang w:val="en-US"/>
              </w:rPr>
            </w:pPr>
            <w:r>
              <w:rPr>
                <w:rFonts w:eastAsia="Times New Roman"/>
                <w:lang w:val="en-US"/>
              </w:rPr>
              <w:t xml:space="preserve">PostDetails </w:t>
            </w:r>
          </w:p>
        </w:tc>
        <w:tc>
          <w:tcPr>
            <w:tcW w:w="0" w:type="auto"/>
          </w:tcPr>
          <w:p w14:paraId="5132902D" w14:textId="26459FD0" w:rsidR="002C25F6" w:rsidRPr="00D7799B" w:rsidRDefault="00CA4772" w:rsidP="00107AF9">
            <w:pPr>
              <w:pStyle w:val="Tableheader"/>
              <w:rPr>
                <w:rFonts w:eastAsia="Times New Roman"/>
                <w:lang w:val="en-US"/>
              </w:rPr>
            </w:pPr>
            <w:r w:rsidRPr="00CA4772">
              <w:rPr>
                <w:rFonts w:eastAsia="Times New Roman"/>
                <w:lang w:val="en-US"/>
              </w:rPr>
              <w:t xml:space="preserve">Additional information and details about a post, including </w:t>
            </w:r>
            <w:r>
              <w:rPr>
                <w:rFonts w:eastAsia="Times New Roman"/>
                <w:lang w:val="en-US"/>
              </w:rPr>
              <w:lastRenderedPageBreak/>
              <w:t>new post</w:t>
            </w:r>
            <w:r w:rsidRPr="00CA4772">
              <w:rPr>
                <w:rFonts w:eastAsia="Times New Roman"/>
                <w:lang w:val="en-US"/>
              </w:rPr>
              <w:t xml:space="preserve">, </w:t>
            </w:r>
            <w:r>
              <w:rPr>
                <w:rFonts w:eastAsia="Times New Roman"/>
                <w:lang w:val="en-US"/>
              </w:rPr>
              <w:t>reply post</w:t>
            </w:r>
            <w:r w:rsidRPr="00CA4772">
              <w:rPr>
                <w:rFonts w:eastAsia="Times New Roman"/>
                <w:lang w:val="en-US"/>
              </w:rPr>
              <w:t xml:space="preserve">, </w:t>
            </w:r>
            <w:r>
              <w:rPr>
                <w:rFonts w:eastAsia="Times New Roman"/>
                <w:lang w:val="en-US"/>
              </w:rPr>
              <w:t>vote post, and comment post</w:t>
            </w:r>
            <w:r w:rsidRPr="00CA4772">
              <w:rPr>
                <w:rFonts w:eastAsia="Times New Roman"/>
                <w:lang w:val="en-US"/>
              </w:rPr>
              <w:t>.</w:t>
            </w:r>
          </w:p>
        </w:tc>
        <w:tc>
          <w:tcPr>
            <w:tcW w:w="0" w:type="auto"/>
          </w:tcPr>
          <w:p w14:paraId="1BD1F96C" w14:textId="77777777" w:rsidR="002C25F6" w:rsidRPr="00CA4772" w:rsidRDefault="002C25F6" w:rsidP="00107AF9">
            <w:pPr>
              <w:pStyle w:val="Tableheader"/>
            </w:pPr>
            <w:r w:rsidRPr="00CA4772">
              <w:lastRenderedPageBreak/>
              <w:t>VARCHAR</w:t>
            </w:r>
          </w:p>
          <w:p w14:paraId="615A6D5D" w14:textId="77777777" w:rsidR="002C25F6" w:rsidRPr="00CA4772" w:rsidRDefault="002C25F6" w:rsidP="00107AF9">
            <w:pPr>
              <w:pStyle w:val="Tableheader"/>
            </w:pPr>
            <w:r w:rsidRPr="00CA4772">
              <w:t>(10)</w:t>
            </w:r>
          </w:p>
        </w:tc>
        <w:tc>
          <w:tcPr>
            <w:tcW w:w="0" w:type="auto"/>
          </w:tcPr>
          <w:p w14:paraId="65226D69" w14:textId="77777777" w:rsidR="002C25F6" w:rsidRPr="00CA4772" w:rsidRDefault="002C25F6" w:rsidP="00107AF9">
            <w:pPr>
              <w:pStyle w:val="Tableheader"/>
            </w:pPr>
            <w:r w:rsidRPr="00CA4772">
              <w:t>NOT NULL</w:t>
            </w:r>
          </w:p>
        </w:tc>
      </w:tr>
    </w:tbl>
    <w:p w14:paraId="5F4910E4" w14:textId="77777777" w:rsidR="00CA4772" w:rsidRDefault="00CA4772" w:rsidP="0048793E">
      <w:pPr>
        <w:pStyle w:val="UMPParagraph"/>
      </w:pPr>
    </w:p>
    <w:p w14:paraId="32DB42A0" w14:textId="2E11F88B" w:rsidR="00CA4772" w:rsidRDefault="00CA4772" w:rsidP="00CA4772">
      <w:pPr>
        <w:pStyle w:val="Heading5"/>
      </w:pPr>
      <w:r>
        <w:t xml:space="preserve">Entity post </w:t>
      </w:r>
    </w:p>
    <w:tbl>
      <w:tblPr>
        <w:tblStyle w:val="TableGridLight"/>
        <w:tblW w:w="0" w:type="auto"/>
        <w:tblInd w:w="-42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3"/>
        <w:gridCol w:w="4208"/>
        <w:gridCol w:w="1693"/>
        <w:gridCol w:w="1323"/>
      </w:tblGrid>
      <w:tr w:rsidR="00CA4772" w14:paraId="30E2FAFA" w14:textId="77777777" w:rsidTr="00634F62">
        <w:tc>
          <w:tcPr>
            <w:tcW w:w="1683" w:type="dxa"/>
            <w:tcBorders>
              <w:top w:val="single" w:sz="12" w:space="0" w:color="auto"/>
              <w:left w:val="nil"/>
              <w:bottom w:val="nil"/>
              <w:right w:val="nil"/>
            </w:tcBorders>
            <w:hideMark/>
          </w:tcPr>
          <w:p w14:paraId="29A40D5D" w14:textId="77777777" w:rsidR="00CA4772" w:rsidRDefault="00CA4772">
            <w:pPr>
              <w:pStyle w:val="Tableheader"/>
              <w:rPr>
                <w:rFonts w:eastAsia="Times New Roman"/>
                <w:b/>
                <w:bCs w:val="0"/>
                <w:lang w:val="en-US"/>
              </w:rPr>
            </w:pPr>
            <w:r>
              <w:rPr>
                <w:rFonts w:eastAsia="Times New Roman"/>
                <w:b/>
                <w:bCs w:val="0"/>
                <w:lang w:val="en-US"/>
              </w:rPr>
              <w:t>Field Name</w:t>
            </w:r>
          </w:p>
        </w:tc>
        <w:tc>
          <w:tcPr>
            <w:tcW w:w="0" w:type="auto"/>
            <w:tcBorders>
              <w:top w:val="single" w:sz="12" w:space="0" w:color="auto"/>
              <w:left w:val="nil"/>
              <w:bottom w:val="nil"/>
              <w:right w:val="nil"/>
            </w:tcBorders>
            <w:hideMark/>
          </w:tcPr>
          <w:p w14:paraId="15A171B1" w14:textId="77777777" w:rsidR="00CA4772" w:rsidRDefault="00CA4772">
            <w:pPr>
              <w:pStyle w:val="Tableheader"/>
              <w:rPr>
                <w:rFonts w:eastAsia="Times New Roman"/>
                <w:b/>
                <w:bCs w:val="0"/>
                <w:lang w:val="en-US"/>
              </w:rPr>
            </w:pPr>
            <w:r>
              <w:rPr>
                <w:rFonts w:eastAsia="Times New Roman"/>
                <w:b/>
                <w:bCs w:val="0"/>
                <w:lang w:val="en-US"/>
              </w:rPr>
              <w:t>Description</w:t>
            </w:r>
          </w:p>
        </w:tc>
        <w:tc>
          <w:tcPr>
            <w:tcW w:w="0" w:type="auto"/>
            <w:tcBorders>
              <w:top w:val="single" w:sz="12" w:space="0" w:color="auto"/>
              <w:left w:val="nil"/>
              <w:bottom w:val="nil"/>
              <w:right w:val="nil"/>
            </w:tcBorders>
            <w:hideMark/>
          </w:tcPr>
          <w:p w14:paraId="6D936306" w14:textId="77777777" w:rsidR="00CA4772" w:rsidRDefault="00CA4772">
            <w:pPr>
              <w:pStyle w:val="Tableheader"/>
              <w:rPr>
                <w:rFonts w:eastAsia="Times New Roman"/>
                <w:b/>
                <w:bCs w:val="0"/>
                <w:lang w:val="en-US"/>
              </w:rPr>
            </w:pPr>
            <w:r>
              <w:rPr>
                <w:rFonts w:eastAsia="Times New Roman"/>
                <w:b/>
                <w:bCs w:val="0"/>
                <w:lang w:val="en-US"/>
              </w:rPr>
              <w:t>Data Type</w:t>
            </w:r>
          </w:p>
        </w:tc>
        <w:tc>
          <w:tcPr>
            <w:tcW w:w="0" w:type="auto"/>
            <w:tcBorders>
              <w:top w:val="single" w:sz="12" w:space="0" w:color="auto"/>
              <w:left w:val="nil"/>
              <w:bottom w:val="nil"/>
              <w:right w:val="nil"/>
            </w:tcBorders>
            <w:hideMark/>
          </w:tcPr>
          <w:p w14:paraId="4A4AC135" w14:textId="77777777" w:rsidR="00CA4772" w:rsidRDefault="00CA4772">
            <w:pPr>
              <w:pStyle w:val="Tableheader"/>
              <w:rPr>
                <w:rFonts w:eastAsia="Times New Roman"/>
                <w:b/>
                <w:bCs w:val="0"/>
                <w:lang w:val="en-US"/>
              </w:rPr>
            </w:pPr>
            <w:r>
              <w:rPr>
                <w:rFonts w:eastAsia="Times New Roman"/>
                <w:b/>
                <w:bCs w:val="0"/>
                <w:lang w:val="en-US"/>
              </w:rPr>
              <w:t>Constraint</w:t>
            </w:r>
          </w:p>
        </w:tc>
      </w:tr>
      <w:tr w:rsidR="00CA4772" w14:paraId="5ED84FA5" w14:textId="77777777" w:rsidTr="00634F62">
        <w:tc>
          <w:tcPr>
            <w:tcW w:w="1683" w:type="dxa"/>
            <w:tcBorders>
              <w:top w:val="nil"/>
              <w:left w:val="nil"/>
              <w:bottom w:val="nil"/>
              <w:right w:val="nil"/>
            </w:tcBorders>
            <w:hideMark/>
          </w:tcPr>
          <w:p w14:paraId="0EC311CE" w14:textId="23B30D4A" w:rsidR="00CA4772" w:rsidRDefault="002358FE">
            <w:pPr>
              <w:pStyle w:val="Tableheader"/>
              <w:rPr>
                <w:rFonts w:eastAsia="Times New Roman"/>
                <w:lang w:val="en-US"/>
              </w:rPr>
            </w:pPr>
            <w:r>
              <w:rPr>
                <w:rFonts w:eastAsia="Times New Roman"/>
                <w:lang w:val="en-US"/>
              </w:rPr>
              <w:t>New_post</w:t>
            </w:r>
          </w:p>
        </w:tc>
        <w:tc>
          <w:tcPr>
            <w:tcW w:w="0" w:type="auto"/>
            <w:tcBorders>
              <w:top w:val="nil"/>
              <w:left w:val="nil"/>
              <w:bottom w:val="nil"/>
              <w:right w:val="nil"/>
            </w:tcBorders>
          </w:tcPr>
          <w:p w14:paraId="6C8EBC2A" w14:textId="738E52F6" w:rsidR="00CA4772" w:rsidRDefault="00634F62">
            <w:pPr>
              <w:pStyle w:val="Tableheader"/>
              <w:rPr>
                <w:rFonts w:eastAsia="Times New Roman"/>
                <w:lang w:val="en-US"/>
              </w:rPr>
            </w:pPr>
            <w:r w:rsidRPr="00634F62">
              <w:rPr>
                <w:rFonts w:eastAsia="Times New Roman"/>
                <w:lang w:val="en-US"/>
              </w:rPr>
              <w:t>Indicates the creation of a new post or content</w:t>
            </w:r>
          </w:p>
        </w:tc>
        <w:tc>
          <w:tcPr>
            <w:tcW w:w="0" w:type="auto"/>
            <w:tcBorders>
              <w:top w:val="nil"/>
              <w:left w:val="nil"/>
              <w:bottom w:val="nil"/>
              <w:right w:val="nil"/>
            </w:tcBorders>
            <w:hideMark/>
          </w:tcPr>
          <w:p w14:paraId="3AD5772B" w14:textId="27469D44" w:rsidR="00CA4772" w:rsidRDefault="00CA4772">
            <w:pPr>
              <w:pStyle w:val="Tableheader"/>
              <w:rPr>
                <w:rFonts w:eastAsia="Times New Roman"/>
                <w:lang w:val="en-US"/>
              </w:rPr>
            </w:pPr>
            <w:r>
              <w:rPr>
                <w:rFonts w:eastAsia="Times New Roman"/>
                <w:lang w:val="en-US"/>
              </w:rPr>
              <w:t>VARCHAR (</w:t>
            </w:r>
            <w:r w:rsidR="00634F62">
              <w:rPr>
                <w:rFonts w:eastAsia="Times New Roman"/>
                <w:lang w:val="en-US"/>
              </w:rPr>
              <w:t>2</w:t>
            </w:r>
            <w:r>
              <w:rPr>
                <w:rFonts w:eastAsia="Times New Roman"/>
                <w:lang w:val="en-US"/>
              </w:rPr>
              <w:t>0</w:t>
            </w:r>
            <w:r w:rsidR="00634F62">
              <w:rPr>
                <w:rFonts w:eastAsia="Times New Roman"/>
                <w:lang w:val="en-US"/>
              </w:rPr>
              <w:t>0</w:t>
            </w:r>
            <w:r>
              <w:rPr>
                <w:rFonts w:eastAsia="Times New Roman"/>
                <w:lang w:val="en-US"/>
              </w:rPr>
              <w:t>)</w:t>
            </w:r>
          </w:p>
        </w:tc>
        <w:tc>
          <w:tcPr>
            <w:tcW w:w="0" w:type="auto"/>
            <w:tcBorders>
              <w:top w:val="nil"/>
              <w:left w:val="nil"/>
              <w:bottom w:val="nil"/>
              <w:right w:val="nil"/>
            </w:tcBorders>
            <w:hideMark/>
          </w:tcPr>
          <w:p w14:paraId="2A497348" w14:textId="4BBCCF81" w:rsidR="00CA4772" w:rsidRDefault="00916F1F">
            <w:pPr>
              <w:pStyle w:val="Tableheader"/>
              <w:rPr>
                <w:rFonts w:eastAsia="Times New Roman"/>
                <w:lang w:val="en-US"/>
              </w:rPr>
            </w:pPr>
            <w:r>
              <w:rPr>
                <w:rFonts w:eastAsia="Times New Roman"/>
                <w:lang w:val="en-US"/>
              </w:rPr>
              <w:t>NULL</w:t>
            </w:r>
          </w:p>
        </w:tc>
      </w:tr>
      <w:tr w:rsidR="00CA4772" w14:paraId="58CEE23A" w14:textId="77777777" w:rsidTr="00634F62">
        <w:tc>
          <w:tcPr>
            <w:tcW w:w="1683" w:type="dxa"/>
            <w:tcBorders>
              <w:top w:val="nil"/>
              <w:left w:val="nil"/>
              <w:bottom w:val="nil"/>
              <w:right w:val="nil"/>
            </w:tcBorders>
            <w:hideMark/>
          </w:tcPr>
          <w:p w14:paraId="2B745984" w14:textId="6B68D676" w:rsidR="00CA4772" w:rsidRDefault="002358FE">
            <w:pPr>
              <w:pStyle w:val="Tableheader"/>
              <w:rPr>
                <w:rFonts w:eastAsia="Times New Roman"/>
                <w:lang w:val="en-US"/>
              </w:rPr>
            </w:pPr>
            <w:r>
              <w:rPr>
                <w:rFonts w:eastAsia="Times New Roman"/>
                <w:lang w:val="en-US"/>
              </w:rPr>
              <w:t>Reply_</w:t>
            </w:r>
            <w:r w:rsidR="00916F1F">
              <w:rPr>
                <w:rFonts w:eastAsia="Times New Roman"/>
                <w:lang w:val="en-US"/>
              </w:rPr>
              <w:t>post</w:t>
            </w:r>
          </w:p>
        </w:tc>
        <w:tc>
          <w:tcPr>
            <w:tcW w:w="0" w:type="auto"/>
            <w:tcBorders>
              <w:top w:val="nil"/>
              <w:left w:val="nil"/>
              <w:bottom w:val="nil"/>
              <w:right w:val="nil"/>
            </w:tcBorders>
          </w:tcPr>
          <w:p w14:paraId="299AD800" w14:textId="7A42E669" w:rsidR="00CA4772" w:rsidRDefault="00634F62">
            <w:pPr>
              <w:pStyle w:val="Tableheader"/>
              <w:rPr>
                <w:rFonts w:eastAsia="Times New Roman"/>
                <w:lang w:val="en-US"/>
              </w:rPr>
            </w:pPr>
            <w:r w:rsidRPr="00634F62">
              <w:rPr>
                <w:rFonts w:eastAsia="Times New Roman"/>
                <w:lang w:val="en-US"/>
              </w:rPr>
              <w:t>Represents approval or agreement with a specific reply or comment.</w:t>
            </w:r>
          </w:p>
        </w:tc>
        <w:tc>
          <w:tcPr>
            <w:tcW w:w="0" w:type="auto"/>
            <w:tcBorders>
              <w:top w:val="nil"/>
              <w:left w:val="nil"/>
              <w:bottom w:val="nil"/>
              <w:right w:val="nil"/>
            </w:tcBorders>
            <w:hideMark/>
          </w:tcPr>
          <w:p w14:paraId="345D3092" w14:textId="18C1D1F0" w:rsidR="00CA4772" w:rsidRDefault="00CA4772">
            <w:pPr>
              <w:pStyle w:val="Tableheader"/>
              <w:rPr>
                <w:rFonts w:eastAsia="Times New Roman"/>
                <w:lang w:val="en-US"/>
              </w:rPr>
            </w:pPr>
            <w:r>
              <w:rPr>
                <w:rFonts w:eastAsia="Times New Roman"/>
                <w:lang w:val="en-US"/>
              </w:rPr>
              <w:t>VARCHAR (1</w:t>
            </w:r>
            <w:r w:rsidR="00916F1F">
              <w:rPr>
                <w:rFonts w:eastAsia="Times New Roman"/>
                <w:lang w:val="en-US"/>
              </w:rPr>
              <w:t>50</w:t>
            </w:r>
            <w:r>
              <w:rPr>
                <w:rFonts w:eastAsia="Times New Roman"/>
                <w:lang w:val="en-US"/>
              </w:rPr>
              <w:t>)</w:t>
            </w:r>
          </w:p>
        </w:tc>
        <w:tc>
          <w:tcPr>
            <w:tcW w:w="0" w:type="auto"/>
            <w:tcBorders>
              <w:top w:val="nil"/>
              <w:left w:val="nil"/>
              <w:bottom w:val="nil"/>
              <w:right w:val="nil"/>
            </w:tcBorders>
            <w:hideMark/>
          </w:tcPr>
          <w:p w14:paraId="761D3032" w14:textId="24885BD8" w:rsidR="00CA4772" w:rsidRDefault="00916F1F">
            <w:pPr>
              <w:pStyle w:val="Tableheader"/>
              <w:rPr>
                <w:rFonts w:eastAsia="Times New Roman"/>
                <w:lang w:val="en-US"/>
              </w:rPr>
            </w:pPr>
            <w:r>
              <w:rPr>
                <w:rFonts w:eastAsia="Times New Roman"/>
                <w:lang w:val="en-US"/>
              </w:rPr>
              <w:t>NULL</w:t>
            </w:r>
          </w:p>
        </w:tc>
      </w:tr>
      <w:tr w:rsidR="00CA4772" w14:paraId="1DD51921" w14:textId="77777777" w:rsidTr="00634F62">
        <w:tc>
          <w:tcPr>
            <w:tcW w:w="1683" w:type="dxa"/>
            <w:tcBorders>
              <w:top w:val="nil"/>
              <w:left w:val="nil"/>
              <w:bottom w:val="nil"/>
              <w:right w:val="nil"/>
            </w:tcBorders>
            <w:hideMark/>
          </w:tcPr>
          <w:p w14:paraId="560D8A20" w14:textId="5E0A48AD" w:rsidR="00CA4772" w:rsidRDefault="00CA4772">
            <w:pPr>
              <w:pStyle w:val="Tableheader"/>
              <w:rPr>
                <w:rFonts w:eastAsia="Times New Roman"/>
                <w:lang w:val="en-US"/>
              </w:rPr>
            </w:pPr>
            <w:r>
              <w:rPr>
                <w:rFonts w:eastAsia="Times New Roman"/>
                <w:lang w:val="en-US"/>
              </w:rPr>
              <w:t>Vote_post</w:t>
            </w:r>
          </w:p>
          <w:p w14:paraId="13C9B2D9" w14:textId="1C4F6A8A" w:rsidR="00CA4772" w:rsidRDefault="00CA4772">
            <w:pPr>
              <w:pStyle w:val="Tableheader"/>
              <w:rPr>
                <w:rFonts w:eastAsia="Times New Roman"/>
                <w:lang w:val="en-US"/>
              </w:rPr>
            </w:pPr>
          </w:p>
        </w:tc>
        <w:tc>
          <w:tcPr>
            <w:tcW w:w="0" w:type="auto"/>
            <w:tcBorders>
              <w:top w:val="nil"/>
              <w:left w:val="nil"/>
              <w:bottom w:val="nil"/>
              <w:right w:val="nil"/>
            </w:tcBorders>
          </w:tcPr>
          <w:p w14:paraId="3BDEF843" w14:textId="73DC8D10" w:rsidR="00CA4772" w:rsidRDefault="00634F62">
            <w:pPr>
              <w:pStyle w:val="Tableheader"/>
              <w:rPr>
                <w:rFonts w:eastAsia="Times New Roman"/>
                <w:lang w:val="en-US"/>
              </w:rPr>
            </w:pPr>
            <w:r w:rsidRPr="00634F62">
              <w:rPr>
                <w:rFonts w:eastAsia="Times New Roman"/>
                <w:lang w:val="en-US"/>
              </w:rPr>
              <w:t>Reflects user approval or feedback on a particular post or content.</w:t>
            </w:r>
          </w:p>
        </w:tc>
        <w:tc>
          <w:tcPr>
            <w:tcW w:w="0" w:type="auto"/>
            <w:tcBorders>
              <w:top w:val="nil"/>
              <w:left w:val="nil"/>
              <w:bottom w:val="nil"/>
              <w:right w:val="nil"/>
            </w:tcBorders>
            <w:hideMark/>
          </w:tcPr>
          <w:p w14:paraId="7F70C1DD" w14:textId="5B1C1A52" w:rsidR="00CA4772" w:rsidRDefault="00916F1F">
            <w:pPr>
              <w:pStyle w:val="Tableheader"/>
              <w:rPr>
                <w:rFonts w:eastAsia="Times New Roman"/>
                <w:lang w:val="en-US"/>
              </w:rPr>
            </w:pPr>
            <w:r w:rsidRPr="00916F1F">
              <w:rPr>
                <w:rFonts w:eastAsia="Times New Roman"/>
                <w:lang w:val="en-US"/>
              </w:rPr>
              <w:t>B</w:t>
            </w:r>
            <w:r>
              <w:rPr>
                <w:rFonts w:eastAsia="Times New Roman"/>
                <w:lang w:val="en-US"/>
              </w:rPr>
              <w:t>OOLEAN</w:t>
            </w:r>
          </w:p>
        </w:tc>
        <w:tc>
          <w:tcPr>
            <w:tcW w:w="0" w:type="auto"/>
            <w:tcBorders>
              <w:top w:val="nil"/>
              <w:left w:val="nil"/>
              <w:bottom w:val="nil"/>
              <w:right w:val="nil"/>
            </w:tcBorders>
            <w:hideMark/>
          </w:tcPr>
          <w:p w14:paraId="23CA2AB5" w14:textId="6EA49D45" w:rsidR="00CA4772" w:rsidRDefault="00916F1F">
            <w:pPr>
              <w:pStyle w:val="Tableheader"/>
              <w:rPr>
                <w:rFonts w:eastAsia="Times New Roman"/>
                <w:lang w:val="en-US"/>
              </w:rPr>
            </w:pPr>
            <w:r>
              <w:rPr>
                <w:rFonts w:eastAsia="Times New Roman"/>
                <w:lang w:val="en-US"/>
              </w:rPr>
              <w:t>NULL</w:t>
            </w:r>
          </w:p>
        </w:tc>
      </w:tr>
      <w:tr w:rsidR="00634F62" w14:paraId="3C150A22" w14:textId="77777777" w:rsidTr="00634F62">
        <w:tc>
          <w:tcPr>
            <w:tcW w:w="1683" w:type="dxa"/>
            <w:tcBorders>
              <w:top w:val="nil"/>
              <w:left w:val="nil"/>
              <w:bottom w:val="single" w:sz="12" w:space="0" w:color="auto"/>
              <w:right w:val="nil"/>
            </w:tcBorders>
          </w:tcPr>
          <w:p w14:paraId="6D4A8435" w14:textId="0359B848" w:rsidR="00634F62" w:rsidRDefault="00634F62" w:rsidP="00634F62">
            <w:pPr>
              <w:pStyle w:val="Tableheader"/>
              <w:rPr>
                <w:rFonts w:eastAsia="Times New Roman"/>
                <w:lang w:val="en-US"/>
              </w:rPr>
            </w:pPr>
            <w:r>
              <w:rPr>
                <w:rFonts w:eastAsia="Times New Roman"/>
                <w:lang w:val="en-US"/>
              </w:rPr>
              <w:t>Comment_post</w:t>
            </w:r>
          </w:p>
        </w:tc>
        <w:tc>
          <w:tcPr>
            <w:tcW w:w="0" w:type="auto"/>
            <w:tcBorders>
              <w:top w:val="nil"/>
              <w:left w:val="nil"/>
              <w:bottom w:val="single" w:sz="12" w:space="0" w:color="auto"/>
              <w:right w:val="nil"/>
            </w:tcBorders>
          </w:tcPr>
          <w:p w14:paraId="5EBEDC63" w14:textId="33847073" w:rsidR="00634F62" w:rsidRDefault="00634F62" w:rsidP="00634F62">
            <w:pPr>
              <w:pStyle w:val="Tableheader"/>
              <w:rPr>
                <w:rFonts w:eastAsia="Times New Roman"/>
                <w:lang w:val="en-US"/>
              </w:rPr>
            </w:pPr>
            <w:r w:rsidRPr="00634F62">
              <w:rPr>
                <w:rFonts w:eastAsia="Times New Roman"/>
                <w:lang w:val="en-US"/>
              </w:rPr>
              <w:t>Records user comments or feedback on a specific post or content.</w:t>
            </w:r>
          </w:p>
        </w:tc>
        <w:tc>
          <w:tcPr>
            <w:tcW w:w="0" w:type="auto"/>
            <w:tcBorders>
              <w:top w:val="nil"/>
              <w:left w:val="nil"/>
              <w:bottom w:val="single" w:sz="12" w:space="0" w:color="auto"/>
              <w:right w:val="nil"/>
            </w:tcBorders>
          </w:tcPr>
          <w:p w14:paraId="5B19BAF9" w14:textId="69D3F205" w:rsidR="00634F62" w:rsidRDefault="00634F62" w:rsidP="00634F62">
            <w:pPr>
              <w:pStyle w:val="Tableheader"/>
              <w:rPr>
                <w:rFonts w:eastAsia="Times New Roman"/>
                <w:lang w:val="en-US"/>
              </w:rPr>
            </w:pPr>
            <w:r>
              <w:rPr>
                <w:rFonts w:eastAsia="Times New Roman"/>
                <w:lang w:val="en-US"/>
              </w:rPr>
              <w:t>VARCHAR (</w:t>
            </w:r>
            <w:r w:rsidR="00916F1F">
              <w:rPr>
                <w:rFonts w:eastAsia="Times New Roman"/>
                <w:lang w:val="en-US"/>
              </w:rPr>
              <w:t>15</w:t>
            </w:r>
            <w:r>
              <w:rPr>
                <w:rFonts w:eastAsia="Times New Roman"/>
                <w:lang w:val="en-US"/>
              </w:rPr>
              <w:t>0)</w:t>
            </w:r>
          </w:p>
        </w:tc>
        <w:tc>
          <w:tcPr>
            <w:tcW w:w="0" w:type="auto"/>
            <w:tcBorders>
              <w:top w:val="nil"/>
              <w:left w:val="nil"/>
              <w:bottom w:val="single" w:sz="12" w:space="0" w:color="auto"/>
              <w:right w:val="nil"/>
            </w:tcBorders>
          </w:tcPr>
          <w:p w14:paraId="0526C9B6" w14:textId="47CC04F7" w:rsidR="00634F62" w:rsidRDefault="00916F1F" w:rsidP="00634F62">
            <w:pPr>
              <w:pStyle w:val="Tableheader"/>
              <w:rPr>
                <w:rFonts w:eastAsia="Times New Roman"/>
                <w:lang w:val="en-US"/>
              </w:rPr>
            </w:pPr>
            <w:r>
              <w:rPr>
                <w:rFonts w:eastAsia="Times New Roman"/>
                <w:lang w:val="en-US"/>
              </w:rPr>
              <w:t>NULL</w:t>
            </w:r>
          </w:p>
        </w:tc>
      </w:tr>
    </w:tbl>
    <w:p w14:paraId="4EF4C352" w14:textId="77777777" w:rsidR="00CA4772" w:rsidRPr="00CA4772" w:rsidRDefault="00CA4772" w:rsidP="00CA4772">
      <w:pPr>
        <w:pStyle w:val="UMPParagraph"/>
      </w:pPr>
    </w:p>
    <w:p w14:paraId="689DD9A2" w14:textId="5C3AB742" w:rsidR="00D7799B" w:rsidRDefault="00D7799B" w:rsidP="00D7799B">
      <w:pPr>
        <w:pStyle w:val="Heading5"/>
      </w:pPr>
      <w:r>
        <w:t>E</w:t>
      </w:r>
      <w:r w:rsidRPr="00D7799B">
        <w:t>ntity Admin</w:t>
      </w:r>
    </w:p>
    <w:p w14:paraId="21392CE4" w14:textId="16E2EB2B" w:rsidR="00B05620" w:rsidRDefault="00B05620" w:rsidP="00B05620">
      <w:pPr>
        <w:pStyle w:val="CaptionforFigurePlatesUMP"/>
      </w:pPr>
      <w:bookmarkStart w:id="94" w:name="_Toc155213332"/>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13</w:t>
      </w:r>
      <w:r w:rsidR="002C25F6">
        <w:fldChar w:fldCharType="end"/>
      </w:r>
      <w:r>
        <w:rPr>
          <w:lang w:val="en-US"/>
        </w:rPr>
        <w:tab/>
      </w:r>
      <w:r w:rsidRPr="002A0B7D">
        <w:rPr>
          <w:lang w:val="en-US"/>
        </w:rPr>
        <w:t xml:space="preserve">Entity </w:t>
      </w:r>
      <w:r>
        <w:rPr>
          <w:lang w:val="en-US"/>
        </w:rPr>
        <w:t>Admin</w:t>
      </w:r>
      <w:r w:rsidRPr="002A0B7D">
        <w:rPr>
          <w:lang w:val="en-US"/>
        </w:rPr>
        <w:t xml:space="preserve"> Data Dictionary Table</w:t>
      </w:r>
      <w:bookmarkEnd w:id="94"/>
    </w:p>
    <w:tbl>
      <w:tblPr>
        <w:tblStyle w:val="TableGridLight"/>
        <w:tblW w:w="0" w:type="auto"/>
        <w:tblInd w:w="-42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4"/>
        <w:gridCol w:w="3774"/>
        <w:gridCol w:w="1476"/>
        <w:gridCol w:w="2003"/>
      </w:tblGrid>
      <w:tr w:rsidR="00D7799B" w:rsidRPr="00D7799B" w14:paraId="13ED1E30" w14:textId="77777777" w:rsidTr="00B05620">
        <w:tc>
          <w:tcPr>
            <w:tcW w:w="1654" w:type="dxa"/>
            <w:hideMark/>
          </w:tcPr>
          <w:p w14:paraId="4CD09A76" w14:textId="77777777" w:rsidR="00D7799B" w:rsidRPr="00C24234" w:rsidRDefault="00D7799B" w:rsidP="00C24234">
            <w:pPr>
              <w:pStyle w:val="Tableheader"/>
              <w:rPr>
                <w:rFonts w:eastAsia="Times New Roman"/>
                <w:b/>
                <w:bCs w:val="0"/>
                <w:lang w:val="en-US"/>
              </w:rPr>
            </w:pPr>
            <w:r w:rsidRPr="00C24234">
              <w:rPr>
                <w:rFonts w:eastAsia="Times New Roman"/>
                <w:b/>
                <w:bCs w:val="0"/>
                <w:lang w:val="en-US"/>
              </w:rPr>
              <w:t>Field Name</w:t>
            </w:r>
          </w:p>
        </w:tc>
        <w:tc>
          <w:tcPr>
            <w:tcW w:w="0" w:type="auto"/>
            <w:hideMark/>
          </w:tcPr>
          <w:p w14:paraId="79C276A8" w14:textId="77777777" w:rsidR="00D7799B" w:rsidRPr="00C24234" w:rsidRDefault="00D7799B" w:rsidP="00C24234">
            <w:pPr>
              <w:pStyle w:val="Tableheader"/>
              <w:rPr>
                <w:rFonts w:eastAsia="Times New Roman"/>
                <w:b/>
                <w:bCs w:val="0"/>
                <w:lang w:val="en-US"/>
              </w:rPr>
            </w:pPr>
            <w:r w:rsidRPr="00C24234">
              <w:rPr>
                <w:rFonts w:eastAsia="Times New Roman"/>
                <w:b/>
                <w:bCs w:val="0"/>
                <w:lang w:val="en-US"/>
              </w:rPr>
              <w:t>Description</w:t>
            </w:r>
          </w:p>
        </w:tc>
        <w:tc>
          <w:tcPr>
            <w:tcW w:w="0" w:type="auto"/>
            <w:hideMark/>
          </w:tcPr>
          <w:p w14:paraId="344F0A69" w14:textId="77777777" w:rsidR="00D7799B" w:rsidRPr="00C24234" w:rsidRDefault="00D7799B" w:rsidP="00C24234">
            <w:pPr>
              <w:pStyle w:val="Tableheader"/>
              <w:rPr>
                <w:rFonts w:eastAsia="Times New Roman"/>
                <w:b/>
                <w:bCs w:val="0"/>
                <w:lang w:val="en-US"/>
              </w:rPr>
            </w:pPr>
            <w:r w:rsidRPr="00C24234">
              <w:rPr>
                <w:rFonts w:eastAsia="Times New Roman"/>
                <w:b/>
                <w:bCs w:val="0"/>
                <w:lang w:val="en-US"/>
              </w:rPr>
              <w:t>Data Type</w:t>
            </w:r>
          </w:p>
        </w:tc>
        <w:tc>
          <w:tcPr>
            <w:tcW w:w="0" w:type="auto"/>
            <w:hideMark/>
          </w:tcPr>
          <w:p w14:paraId="574F2FE4" w14:textId="77777777" w:rsidR="00D7799B" w:rsidRPr="00C24234" w:rsidRDefault="00D7799B" w:rsidP="00C24234">
            <w:pPr>
              <w:pStyle w:val="Tableheader"/>
              <w:rPr>
                <w:rFonts w:eastAsia="Times New Roman"/>
                <w:b/>
                <w:bCs w:val="0"/>
                <w:lang w:val="en-US"/>
              </w:rPr>
            </w:pPr>
            <w:r w:rsidRPr="00C24234">
              <w:rPr>
                <w:rFonts w:eastAsia="Times New Roman"/>
                <w:b/>
                <w:bCs w:val="0"/>
                <w:lang w:val="en-US"/>
              </w:rPr>
              <w:t>Constraint</w:t>
            </w:r>
          </w:p>
        </w:tc>
      </w:tr>
      <w:tr w:rsidR="00D7799B" w:rsidRPr="00D7799B" w14:paraId="093A0F0C" w14:textId="77777777" w:rsidTr="00B05620">
        <w:tc>
          <w:tcPr>
            <w:tcW w:w="1654" w:type="dxa"/>
          </w:tcPr>
          <w:p w14:paraId="0AABE18C" w14:textId="24040362" w:rsidR="00D7799B" w:rsidRPr="00D7799B" w:rsidRDefault="007E4943" w:rsidP="00667B74">
            <w:pPr>
              <w:pStyle w:val="Tableheader"/>
              <w:rPr>
                <w:rFonts w:eastAsia="Times New Roman"/>
                <w:lang w:val="en-US"/>
              </w:rPr>
            </w:pPr>
            <w:r w:rsidRPr="007E4943">
              <w:rPr>
                <w:rFonts w:eastAsia="Times New Roman"/>
                <w:lang w:val="en-US"/>
              </w:rPr>
              <w:t>AdminID</w:t>
            </w:r>
          </w:p>
        </w:tc>
        <w:tc>
          <w:tcPr>
            <w:tcW w:w="0" w:type="auto"/>
          </w:tcPr>
          <w:p w14:paraId="7EF85D9F" w14:textId="39E5DEF9" w:rsidR="00D7799B" w:rsidRPr="00D7799B" w:rsidRDefault="00FF6505" w:rsidP="00667B74">
            <w:pPr>
              <w:pStyle w:val="Tableheader"/>
              <w:rPr>
                <w:rFonts w:eastAsia="Times New Roman"/>
                <w:lang w:val="en-US"/>
              </w:rPr>
            </w:pPr>
            <w:r w:rsidRPr="00FF6505">
              <w:rPr>
                <w:rFonts w:eastAsia="Times New Roman"/>
                <w:lang w:val="en-US"/>
              </w:rPr>
              <w:t>AdminID is a unique identifier for administrators in CollageEase</w:t>
            </w:r>
          </w:p>
        </w:tc>
        <w:tc>
          <w:tcPr>
            <w:tcW w:w="0" w:type="auto"/>
          </w:tcPr>
          <w:p w14:paraId="192C8B95" w14:textId="6C9AAF6F" w:rsidR="00D7799B" w:rsidRPr="00D7799B" w:rsidRDefault="007E4943" w:rsidP="00667B74">
            <w:pPr>
              <w:pStyle w:val="Tableheader"/>
              <w:rPr>
                <w:rFonts w:eastAsia="Times New Roman"/>
                <w:lang w:val="en-US"/>
              </w:rPr>
            </w:pPr>
            <w:r w:rsidRPr="00D7799B">
              <w:rPr>
                <w:rFonts w:eastAsia="Times New Roman"/>
                <w:lang w:val="en-US"/>
              </w:rPr>
              <w:t>VARCHAR (</w:t>
            </w:r>
            <w:r>
              <w:rPr>
                <w:rFonts w:eastAsia="Times New Roman"/>
                <w:lang w:val="en-US"/>
              </w:rPr>
              <w:t>1</w:t>
            </w:r>
            <w:r w:rsidRPr="00D7799B">
              <w:rPr>
                <w:rFonts w:eastAsia="Times New Roman"/>
                <w:lang w:val="en-US"/>
              </w:rPr>
              <w:t>0)</w:t>
            </w:r>
          </w:p>
        </w:tc>
        <w:tc>
          <w:tcPr>
            <w:tcW w:w="0" w:type="auto"/>
          </w:tcPr>
          <w:p w14:paraId="5CF39F7B" w14:textId="3E673F33" w:rsidR="00D7799B" w:rsidRPr="00D7799B" w:rsidRDefault="007E4943" w:rsidP="00667B74">
            <w:pPr>
              <w:pStyle w:val="Tableheader"/>
              <w:rPr>
                <w:rFonts w:eastAsia="Times New Roman"/>
                <w:lang w:val="en-US"/>
              </w:rPr>
            </w:pPr>
            <w:r>
              <w:rPr>
                <w:rFonts w:eastAsia="Times New Roman"/>
                <w:lang w:val="en-US"/>
              </w:rPr>
              <w:t xml:space="preserve">NOT NULL, </w:t>
            </w:r>
            <w:r w:rsidRPr="00D7799B">
              <w:rPr>
                <w:rFonts w:eastAsia="Times New Roman"/>
                <w:lang w:val="en-US"/>
              </w:rPr>
              <w:t>AUTO-INCREMENT</w:t>
            </w:r>
          </w:p>
        </w:tc>
      </w:tr>
      <w:tr w:rsidR="00756A98" w:rsidRPr="00D7799B" w14:paraId="19484FAB" w14:textId="77777777" w:rsidTr="00B05620">
        <w:tc>
          <w:tcPr>
            <w:tcW w:w="1654" w:type="dxa"/>
          </w:tcPr>
          <w:p w14:paraId="135FFF47" w14:textId="7FD3710D" w:rsidR="00756A98" w:rsidRPr="00D7799B" w:rsidRDefault="00756A98" w:rsidP="00756A98">
            <w:pPr>
              <w:pStyle w:val="Tableheader"/>
              <w:rPr>
                <w:rFonts w:eastAsia="Times New Roman"/>
                <w:lang w:val="en-US"/>
              </w:rPr>
            </w:pPr>
            <w:r w:rsidRPr="00D7799B">
              <w:rPr>
                <w:rFonts w:eastAsia="Times New Roman"/>
                <w:lang w:val="en-US"/>
              </w:rPr>
              <w:t>Username</w:t>
            </w:r>
          </w:p>
        </w:tc>
        <w:tc>
          <w:tcPr>
            <w:tcW w:w="0" w:type="auto"/>
          </w:tcPr>
          <w:p w14:paraId="64D0F7F2" w14:textId="76DCAC00" w:rsidR="00756A98" w:rsidRPr="00D7799B" w:rsidRDefault="00756A98" w:rsidP="00756A98">
            <w:pPr>
              <w:pStyle w:val="Tableheader"/>
              <w:rPr>
                <w:rFonts w:eastAsia="Times New Roman"/>
                <w:lang w:val="en-US"/>
              </w:rPr>
            </w:pPr>
            <w:r w:rsidRPr="00184DB5">
              <w:rPr>
                <w:rFonts w:eastAsia="Times New Roman"/>
                <w:lang w:val="en-US"/>
              </w:rPr>
              <w:t>The username field represents the unique identifier chosen by an individual to access the CollageEase system</w:t>
            </w:r>
            <w:r>
              <w:rPr>
                <w:rFonts w:eastAsia="Times New Roman"/>
                <w:lang w:val="en-US"/>
              </w:rPr>
              <w:t>.</w:t>
            </w:r>
          </w:p>
        </w:tc>
        <w:tc>
          <w:tcPr>
            <w:tcW w:w="0" w:type="auto"/>
          </w:tcPr>
          <w:p w14:paraId="7EA22B70" w14:textId="6DA4F44F" w:rsidR="00756A98" w:rsidRPr="00D7799B" w:rsidRDefault="00756A98" w:rsidP="00756A98">
            <w:pPr>
              <w:pStyle w:val="Tableheader"/>
              <w:rPr>
                <w:rFonts w:eastAsia="Times New Roman"/>
                <w:lang w:val="en-US"/>
              </w:rPr>
            </w:pPr>
            <w:r w:rsidRPr="00D7799B">
              <w:rPr>
                <w:rFonts w:eastAsia="Times New Roman"/>
                <w:lang w:val="en-US"/>
              </w:rPr>
              <w:t>VARCHAR (</w:t>
            </w:r>
            <w:r>
              <w:rPr>
                <w:rFonts w:eastAsia="Times New Roman"/>
                <w:lang w:val="en-US"/>
              </w:rPr>
              <w:t>1</w:t>
            </w:r>
            <w:r w:rsidRPr="00D7799B">
              <w:rPr>
                <w:rFonts w:eastAsia="Times New Roman"/>
                <w:lang w:val="en-US"/>
              </w:rPr>
              <w:t>0)</w:t>
            </w:r>
          </w:p>
        </w:tc>
        <w:tc>
          <w:tcPr>
            <w:tcW w:w="0" w:type="auto"/>
          </w:tcPr>
          <w:p w14:paraId="2E6950AA" w14:textId="1B7ABC92" w:rsidR="00756A98" w:rsidRPr="00D7799B" w:rsidRDefault="00756A98" w:rsidP="00756A98">
            <w:pPr>
              <w:pStyle w:val="Tableheader"/>
              <w:rPr>
                <w:rFonts w:eastAsia="Times New Roman"/>
                <w:lang w:val="en-US"/>
              </w:rPr>
            </w:pPr>
            <w:r>
              <w:rPr>
                <w:rFonts w:eastAsia="Times New Roman"/>
                <w:lang w:val="en-US"/>
              </w:rPr>
              <w:t>FK</w:t>
            </w:r>
            <w:r w:rsidRPr="00D7799B">
              <w:rPr>
                <w:rFonts w:eastAsia="Times New Roman"/>
                <w:lang w:val="en-US"/>
              </w:rPr>
              <w:t>, NOT NULL</w:t>
            </w:r>
          </w:p>
        </w:tc>
      </w:tr>
      <w:tr w:rsidR="00756A98" w:rsidRPr="00D7799B" w14:paraId="7E7D86A1" w14:textId="77777777" w:rsidTr="00B05620">
        <w:tc>
          <w:tcPr>
            <w:tcW w:w="1654" w:type="dxa"/>
          </w:tcPr>
          <w:p w14:paraId="0962740D" w14:textId="0B8459FB" w:rsidR="00756A98" w:rsidRDefault="00756A98" w:rsidP="00756A98">
            <w:pPr>
              <w:pStyle w:val="Tableheader"/>
              <w:rPr>
                <w:rFonts w:eastAsia="Times New Roman"/>
                <w:lang w:val="en-US"/>
              </w:rPr>
            </w:pPr>
            <w:r>
              <w:rPr>
                <w:rFonts w:eastAsia="Times New Roman"/>
                <w:lang w:val="en-US"/>
              </w:rPr>
              <w:t>Password</w:t>
            </w:r>
          </w:p>
        </w:tc>
        <w:tc>
          <w:tcPr>
            <w:tcW w:w="0" w:type="auto"/>
          </w:tcPr>
          <w:p w14:paraId="210AD60A" w14:textId="0ABF61C2" w:rsidR="00756A98" w:rsidRPr="00D7799B" w:rsidRDefault="00756A98" w:rsidP="00756A98">
            <w:pPr>
              <w:pStyle w:val="Tableheader"/>
              <w:rPr>
                <w:rFonts w:eastAsia="Times New Roman"/>
                <w:lang w:val="en-US"/>
              </w:rPr>
            </w:pPr>
            <w:r w:rsidRPr="00184DB5">
              <w:rPr>
                <w:rFonts w:eastAsia="Times New Roman"/>
                <w:lang w:val="en-US"/>
              </w:rPr>
              <w:t>The password field is used to store a secure and confidential string of characters chosen by the user during registration</w:t>
            </w:r>
            <w:r>
              <w:rPr>
                <w:rFonts w:eastAsia="Times New Roman"/>
                <w:lang w:val="en-US"/>
              </w:rPr>
              <w:t xml:space="preserve"> and use to login.</w:t>
            </w:r>
          </w:p>
        </w:tc>
        <w:tc>
          <w:tcPr>
            <w:tcW w:w="0" w:type="auto"/>
          </w:tcPr>
          <w:p w14:paraId="6F7CB3BE" w14:textId="77777777" w:rsidR="00756A98" w:rsidRDefault="00756A98" w:rsidP="00756A98">
            <w:pPr>
              <w:pStyle w:val="Tableheader"/>
              <w:rPr>
                <w:rFonts w:eastAsia="Times New Roman"/>
                <w:lang w:val="en-US"/>
              </w:rPr>
            </w:pPr>
            <w:r w:rsidRPr="00D7799B">
              <w:rPr>
                <w:rFonts w:eastAsia="Times New Roman"/>
                <w:lang w:val="en-US"/>
              </w:rPr>
              <w:t>VARCHAR</w:t>
            </w:r>
          </w:p>
          <w:p w14:paraId="37C203C4" w14:textId="1E087DC1" w:rsidR="00756A98" w:rsidRPr="00D7799B" w:rsidRDefault="00756A98" w:rsidP="00756A98">
            <w:pPr>
              <w:pStyle w:val="Tableheader"/>
              <w:rPr>
                <w:rFonts w:eastAsia="Times New Roman"/>
                <w:lang w:val="en-US"/>
              </w:rPr>
            </w:pPr>
            <w:r w:rsidRPr="00D7799B">
              <w:rPr>
                <w:rFonts w:eastAsia="Times New Roman"/>
                <w:lang w:val="en-US"/>
              </w:rPr>
              <w:t>(</w:t>
            </w:r>
            <w:r>
              <w:rPr>
                <w:rFonts w:eastAsia="Times New Roman"/>
                <w:lang w:val="en-US"/>
              </w:rPr>
              <w:t>1</w:t>
            </w:r>
            <w:r w:rsidRPr="00D7799B">
              <w:rPr>
                <w:rFonts w:eastAsia="Times New Roman"/>
                <w:lang w:val="en-US"/>
              </w:rPr>
              <w:t>0)</w:t>
            </w:r>
          </w:p>
        </w:tc>
        <w:tc>
          <w:tcPr>
            <w:tcW w:w="0" w:type="auto"/>
          </w:tcPr>
          <w:p w14:paraId="291750A5" w14:textId="46CD2729" w:rsidR="00756A98" w:rsidRPr="00D7799B" w:rsidRDefault="00756A98" w:rsidP="00756A98">
            <w:pPr>
              <w:pStyle w:val="Tableheader"/>
              <w:rPr>
                <w:rFonts w:eastAsia="Times New Roman"/>
                <w:lang w:val="en-US"/>
              </w:rPr>
            </w:pPr>
            <w:r w:rsidRPr="00D7799B">
              <w:rPr>
                <w:rFonts w:eastAsia="Times New Roman"/>
                <w:lang w:val="en-US"/>
              </w:rPr>
              <w:t>NOT NULL</w:t>
            </w:r>
          </w:p>
        </w:tc>
      </w:tr>
    </w:tbl>
    <w:p w14:paraId="04625E84" w14:textId="77777777" w:rsidR="00D7799B" w:rsidRPr="00D7799B" w:rsidRDefault="00D7799B" w:rsidP="00D7799B">
      <w:pPr>
        <w:pStyle w:val="UMPParagraph"/>
      </w:pPr>
    </w:p>
    <w:p w14:paraId="04D63CEE" w14:textId="21AE1933" w:rsidR="00D7799B" w:rsidRDefault="00D7799B" w:rsidP="00D7799B">
      <w:pPr>
        <w:pStyle w:val="Heading5"/>
      </w:pPr>
      <w:r>
        <w:lastRenderedPageBreak/>
        <w:t>E</w:t>
      </w:r>
      <w:r w:rsidRPr="00D7799B">
        <w:t>ntity Program</w:t>
      </w:r>
    </w:p>
    <w:p w14:paraId="53FDDDC8" w14:textId="14DB980C" w:rsidR="00B05620" w:rsidRDefault="00B05620" w:rsidP="00B05620">
      <w:pPr>
        <w:pStyle w:val="CaptionforFigurePlatesUMP"/>
      </w:pPr>
      <w:bookmarkStart w:id="95" w:name="_Toc155213333"/>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14</w:t>
      </w:r>
      <w:r w:rsidR="002C25F6">
        <w:fldChar w:fldCharType="end"/>
      </w:r>
      <w:r>
        <w:rPr>
          <w:lang w:val="en-US"/>
        </w:rPr>
        <w:tab/>
      </w:r>
      <w:r w:rsidRPr="00B5622D">
        <w:rPr>
          <w:lang w:val="en-US"/>
        </w:rPr>
        <w:t xml:space="preserve">Entity </w:t>
      </w:r>
      <w:r>
        <w:rPr>
          <w:lang w:val="en-US"/>
        </w:rPr>
        <w:t>Program</w:t>
      </w:r>
      <w:r w:rsidRPr="00B5622D">
        <w:rPr>
          <w:lang w:val="en-US"/>
        </w:rPr>
        <w:t xml:space="preserve"> Data Dictionary Table</w:t>
      </w:r>
      <w:bookmarkEnd w:id="95"/>
    </w:p>
    <w:tbl>
      <w:tblPr>
        <w:tblStyle w:val="TableGridLight"/>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9"/>
        <w:gridCol w:w="2767"/>
        <w:gridCol w:w="1470"/>
        <w:gridCol w:w="1975"/>
      </w:tblGrid>
      <w:tr w:rsidR="00D7799B" w:rsidRPr="00D7799B" w14:paraId="3670D870" w14:textId="77777777" w:rsidTr="00184DB5">
        <w:tc>
          <w:tcPr>
            <w:tcW w:w="0" w:type="auto"/>
            <w:hideMark/>
          </w:tcPr>
          <w:p w14:paraId="5622C358" w14:textId="77777777" w:rsidR="00D7799B" w:rsidRPr="00184DB5" w:rsidRDefault="00D7799B" w:rsidP="00184DB5">
            <w:pPr>
              <w:pStyle w:val="Tableheader"/>
              <w:rPr>
                <w:rFonts w:eastAsia="Times New Roman"/>
                <w:b/>
                <w:bCs w:val="0"/>
                <w:lang w:val="en-US"/>
              </w:rPr>
            </w:pPr>
            <w:r w:rsidRPr="00184DB5">
              <w:rPr>
                <w:rFonts w:eastAsia="Times New Roman"/>
                <w:b/>
                <w:bCs w:val="0"/>
                <w:lang w:val="en-US"/>
              </w:rPr>
              <w:t>Field Name</w:t>
            </w:r>
          </w:p>
        </w:tc>
        <w:tc>
          <w:tcPr>
            <w:tcW w:w="0" w:type="auto"/>
            <w:hideMark/>
          </w:tcPr>
          <w:p w14:paraId="0EACDB31" w14:textId="77777777" w:rsidR="00D7799B" w:rsidRPr="00184DB5" w:rsidRDefault="00D7799B" w:rsidP="00184DB5">
            <w:pPr>
              <w:pStyle w:val="Tableheader"/>
              <w:rPr>
                <w:rFonts w:eastAsia="Times New Roman"/>
                <w:b/>
                <w:bCs w:val="0"/>
                <w:lang w:val="en-US"/>
              </w:rPr>
            </w:pPr>
            <w:r w:rsidRPr="00184DB5">
              <w:rPr>
                <w:rFonts w:eastAsia="Times New Roman"/>
                <w:b/>
                <w:bCs w:val="0"/>
                <w:lang w:val="en-US"/>
              </w:rPr>
              <w:t>Description</w:t>
            </w:r>
          </w:p>
        </w:tc>
        <w:tc>
          <w:tcPr>
            <w:tcW w:w="0" w:type="auto"/>
            <w:hideMark/>
          </w:tcPr>
          <w:p w14:paraId="1861A093" w14:textId="77777777" w:rsidR="00D7799B" w:rsidRPr="00184DB5" w:rsidRDefault="00D7799B" w:rsidP="00184DB5">
            <w:pPr>
              <w:pStyle w:val="Tableheader"/>
              <w:rPr>
                <w:rFonts w:eastAsia="Times New Roman"/>
                <w:b/>
                <w:bCs w:val="0"/>
                <w:lang w:val="en-US"/>
              </w:rPr>
            </w:pPr>
            <w:r w:rsidRPr="00184DB5">
              <w:rPr>
                <w:rFonts w:eastAsia="Times New Roman"/>
                <w:b/>
                <w:bCs w:val="0"/>
                <w:lang w:val="en-US"/>
              </w:rPr>
              <w:t>Data Type</w:t>
            </w:r>
          </w:p>
        </w:tc>
        <w:tc>
          <w:tcPr>
            <w:tcW w:w="0" w:type="auto"/>
            <w:hideMark/>
          </w:tcPr>
          <w:p w14:paraId="7459DC99" w14:textId="77777777" w:rsidR="00D7799B" w:rsidRPr="00184DB5" w:rsidRDefault="00D7799B" w:rsidP="00184DB5">
            <w:pPr>
              <w:pStyle w:val="Tableheader"/>
              <w:rPr>
                <w:rFonts w:eastAsia="Times New Roman"/>
                <w:b/>
                <w:bCs w:val="0"/>
                <w:lang w:val="en-US"/>
              </w:rPr>
            </w:pPr>
            <w:r w:rsidRPr="00184DB5">
              <w:rPr>
                <w:rFonts w:eastAsia="Times New Roman"/>
                <w:b/>
                <w:bCs w:val="0"/>
                <w:lang w:val="en-US"/>
              </w:rPr>
              <w:t>Constraint</w:t>
            </w:r>
          </w:p>
        </w:tc>
      </w:tr>
      <w:tr w:rsidR="007E4943" w:rsidRPr="00D7799B" w14:paraId="22D35324" w14:textId="77777777" w:rsidTr="00184DB5">
        <w:tc>
          <w:tcPr>
            <w:tcW w:w="0" w:type="auto"/>
          </w:tcPr>
          <w:p w14:paraId="222C0819" w14:textId="6B24AFCF" w:rsidR="007E4943" w:rsidRPr="00D7799B" w:rsidRDefault="007E4943" w:rsidP="00B05620">
            <w:pPr>
              <w:pStyle w:val="Tableheader"/>
              <w:rPr>
                <w:rFonts w:eastAsia="Times New Roman"/>
                <w:lang w:val="en-US"/>
              </w:rPr>
            </w:pPr>
            <w:r>
              <w:rPr>
                <w:rFonts w:eastAsia="Times New Roman"/>
                <w:lang w:val="en-US"/>
              </w:rPr>
              <w:t>AdminID</w:t>
            </w:r>
          </w:p>
        </w:tc>
        <w:tc>
          <w:tcPr>
            <w:tcW w:w="0" w:type="auto"/>
          </w:tcPr>
          <w:p w14:paraId="0E3F5E88" w14:textId="61AF2458" w:rsidR="007E4943" w:rsidRPr="00D7799B" w:rsidRDefault="00FF6505" w:rsidP="00B05620">
            <w:pPr>
              <w:pStyle w:val="Tableheader"/>
              <w:rPr>
                <w:rFonts w:eastAsia="Times New Roman"/>
                <w:lang w:val="en-US"/>
              </w:rPr>
            </w:pPr>
            <w:r w:rsidRPr="00FF6505">
              <w:rPr>
                <w:rFonts w:eastAsia="Times New Roman"/>
                <w:lang w:val="en-US"/>
              </w:rPr>
              <w:t>AdminID is a unique identifier for administrators in CollageEase</w:t>
            </w:r>
          </w:p>
        </w:tc>
        <w:tc>
          <w:tcPr>
            <w:tcW w:w="0" w:type="auto"/>
          </w:tcPr>
          <w:p w14:paraId="301A4AC5" w14:textId="2933455D" w:rsidR="007E4943" w:rsidRPr="00D7799B" w:rsidRDefault="007E4943" w:rsidP="00184DB5">
            <w:pPr>
              <w:pStyle w:val="Tabletextleft"/>
              <w:rPr>
                <w:rFonts w:eastAsia="Times New Roman"/>
                <w:lang w:val="en-US"/>
              </w:rPr>
            </w:pPr>
            <w:r w:rsidRPr="00D7799B">
              <w:rPr>
                <w:rFonts w:eastAsia="Times New Roman"/>
                <w:lang w:val="en-US"/>
              </w:rPr>
              <w:t>VARCHAR (</w:t>
            </w:r>
            <w:r>
              <w:rPr>
                <w:rFonts w:eastAsia="Times New Roman"/>
                <w:lang w:val="en-US"/>
              </w:rPr>
              <w:t>1</w:t>
            </w:r>
            <w:r w:rsidRPr="00D7799B">
              <w:rPr>
                <w:rFonts w:eastAsia="Times New Roman"/>
                <w:lang w:val="en-US"/>
              </w:rPr>
              <w:t>0)</w:t>
            </w:r>
          </w:p>
        </w:tc>
        <w:tc>
          <w:tcPr>
            <w:tcW w:w="0" w:type="auto"/>
          </w:tcPr>
          <w:p w14:paraId="7BB3265A" w14:textId="2EF8CA71" w:rsidR="007E4943" w:rsidRPr="00D7799B" w:rsidRDefault="007E4943" w:rsidP="00184DB5">
            <w:pPr>
              <w:pStyle w:val="Tabletextleft"/>
              <w:rPr>
                <w:rFonts w:eastAsia="Times New Roman"/>
                <w:lang w:val="en-US"/>
              </w:rPr>
            </w:pPr>
            <w:r>
              <w:rPr>
                <w:rFonts w:eastAsia="Times New Roman"/>
                <w:lang w:val="en-US"/>
              </w:rPr>
              <w:t xml:space="preserve">NOT NULL, </w:t>
            </w:r>
            <w:r w:rsidRPr="00D7799B">
              <w:rPr>
                <w:rFonts w:eastAsia="Times New Roman"/>
                <w:lang w:val="en-US"/>
              </w:rPr>
              <w:t>AUTO-INCREMENT</w:t>
            </w:r>
          </w:p>
        </w:tc>
      </w:tr>
      <w:tr w:rsidR="007E4943" w:rsidRPr="00D7799B" w14:paraId="0A68565E" w14:textId="77777777" w:rsidTr="00184DB5">
        <w:tc>
          <w:tcPr>
            <w:tcW w:w="0" w:type="auto"/>
          </w:tcPr>
          <w:p w14:paraId="20295D14" w14:textId="69CF13F2" w:rsidR="007E4943" w:rsidRPr="00D7799B" w:rsidRDefault="00FF6505" w:rsidP="00B05620">
            <w:pPr>
              <w:pStyle w:val="Tableheader"/>
              <w:rPr>
                <w:rFonts w:eastAsia="Times New Roman"/>
                <w:lang w:val="en-US"/>
              </w:rPr>
            </w:pPr>
            <w:r w:rsidRPr="00FF6505">
              <w:rPr>
                <w:rFonts w:eastAsia="Times New Roman"/>
                <w:lang w:val="en-US"/>
              </w:rPr>
              <w:t>ProgramNumber</w:t>
            </w:r>
          </w:p>
        </w:tc>
        <w:tc>
          <w:tcPr>
            <w:tcW w:w="0" w:type="auto"/>
          </w:tcPr>
          <w:p w14:paraId="6DE4894D" w14:textId="55B79578" w:rsidR="007E4943" w:rsidRPr="00D7799B" w:rsidRDefault="00FF6505" w:rsidP="00B05620">
            <w:pPr>
              <w:pStyle w:val="Tableheader"/>
              <w:rPr>
                <w:rFonts w:eastAsia="Times New Roman"/>
                <w:lang w:val="en-US"/>
              </w:rPr>
            </w:pPr>
            <w:r w:rsidRPr="00FF6505">
              <w:rPr>
                <w:rFonts w:eastAsia="Times New Roman"/>
                <w:lang w:val="en-US"/>
              </w:rPr>
              <w:t>Unique identifier for academic programs in CollageEase</w:t>
            </w:r>
          </w:p>
        </w:tc>
        <w:tc>
          <w:tcPr>
            <w:tcW w:w="0" w:type="auto"/>
          </w:tcPr>
          <w:p w14:paraId="4E1FD957" w14:textId="27DBB082" w:rsidR="007E4943" w:rsidRPr="00D7799B" w:rsidRDefault="00916F1F" w:rsidP="00184DB5">
            <w:pPr>
              <w:pStyle w:val="Tabletextleft"/>
              <w:rPr>
                <w:rFonts w:eastAsia="Times New Roman"/>
                <w:lang w:val="en-US"/>
              </w:rPr>
            </w:pPr>
            <w:r>
              <w:rPr>
                <w:rFonts w:eastAsia="Times New Roman"/>
                <w:lang w:val="en-US"/>
              </w:rPr>
              <w:t>INTEGER (</w:t>
            </w:r>
            <w:r w:rsidR="007E4943">
              <w:rPr>
                <w:rFonts w:eastAsia="Times New Roman"/>
                <w:lang w:val="en-US"/>
              </w:rPr>
              <w:t>1</w:t>
            </w:r>
            <w:r w:rsidR="007E4943" w:rsidRPr="00D7799B">
              <w:rPr>
                <w:rFonts w:eastAsia="Times New Roman"/>
                <w:lang w:val="en-US"/>
              </w:rPr>
              <w:t>0)</w:t>
            </w:r>
          </w:p>
        </w:tc>
        <w:tc>
          <w:tcPr>
            <w:tcW w:w="0" w:type="auto"/>
          </w:tcPr>
          <w:p w14:paraId="36E1AAF5" w14:textId="10DCAFB9" w:rsidR="007E4943" w:rsidRPr="00D7799B" w:rsidRDefault="007E4943" w:rsidP="00184DB5">
            <w:pPr>
              <w:pStyle w:val="Tabletextleft"/>
              <w:rPr>
                <w:rFonts w:eastAsia="Times New Roman"/>
                <w:lang w:val="en-US"/>
              </w:rPr>
            </w:pPr>
            <w:r>
              <w:rPr>
                <w:rFonts w:eastAsia="Times New Roman"/>
                <w:lang w:val="en-US"/>
              </w:rPr>
              <w:t>FK</w:t>
            </w:r>
            <w:r w:rsidRPr="00D7799B">
              <w:rPr>
                <w:rFonts w:eastAsia="Times New Roman"/>
                <w:lang w:val="en-US"/>
              </w:rPr>
              <w:t>, NOT NULL</w:t>
            </w:r>
          </w:p>
        </w:tc>
      </w:tr>
      <w:tr w:rsidR="007E4943" w:rsidRPr="00D7799B" w14:paraId="3659E69A" w14:textId="77777777" w:rsidTr="00184DB5">
        <w:tc>
          <w:tcPr>
            <w:tcW w:w="0" w:type="auto"/>
          </w:tcPr>
          <w:p w14:paraId="5FC61410" w14:textId="6FED3C30" w:rsidR="007E4943" w:rsidRPr="00D7799B" w:rsidRDefault="00FF6505" w:rsidP="00B05620">
            <w:pPr>
              <w:pStyle w:val="Tableheader"/>
              <w:rPr>
                <w:rFonts w:eastAsia="Times New Roman"/>
                <w:lang w:val="en-US"/>
              </w:rPr>
            </w:pPr>
            <w:r w:rsidRPr="00FF6505">
              <w:rPr>
                <w:rFonts w:eastAsia="Times New Roman"/>
                <w:lang w:val="en-US"/>
              </w:rPr>
              <w:t>ProgramName</w:t>
            </w:r>
          </w:p>
        </w:tc>
        <w:tc>
          <w:tcPr>
            <w:tcW w:w="0" w:type="auto"/>
          </w:tcPr>
          <w:p w14:paraId="4CFC8154" w14:textId="3AD97E64" w:rsidR="007E4943" w:rsidRPr="00D7799B" w:rsidRDefault="00FF6505" w:rsidP="00B05620">
            <w:pPr>
              <w:pStyle w:val="Tableheader"/>
              <w:rPr>
                <w:rFonts w:eastAsia="Times New Roman"/>
                <w:lang w:val="en-US"/>
              </w:rPr>
            </w:pPr>
            <w:r w:rsidRPr="00FF6505">
              <w:rPr>
                <w:rFonts w:eastAsia="Times New Roman"/>
                <w:lang w:val="en-US"/>
              </w:rPr>
              <w:t>Stores the name of academic programs, providing a user reference.</w:t>
            </w:r>
          </w:p>
        </w:tc>
        <w:tc>
          <w:tcPr>
            <w:tcW w:w="0" w:type="auto"/>
          </w:tcPr>
          <w:p w14:paraId="34B589FB" w14:textId="77777777" w:rsidR="007E4943" w:rsidRDefault="007E4943" w:rsidP="00184DB5">
            <w:pPr>
              <w:pStyle w:val="Tabletextleft"/>
              <w:rPr>
                <w:rFonts w:eastAsia="Times New Roman"/>
                <w:lang w:val="en-US"/>
              </w:rPr>
            </w:pPr>
            <w:r w:rsidRPr="00D7799B">
              <w:rPr>
                <w:rFonts w:eastAsia="Times New Roman"/>
                <w:lang w:val="en-US"/>
              </w:rPr>
              <w:t>VARCHAR</w:t>
            </w:r>
          </w:p>
          <w:p w14:paraId="575C6362" w14:textId="62251242" w:rsidR="007E4943" w:rsidRPr="00D7799B" w:rsidRDefault="007E4943" w:rsidP="00184DB5">
            <w:pPr>
              <w:pStyle w:val="Tabletextleft"/>
              <w:rPr>
                <w:rFonts w:eastAsia="Times New Roman"/>
                <w:lang w:val="en-US"/>
              </w:rPr>
            </w:pPr>
            <w:r w:rsidRPr="00D7799B">
              <w:rPr>
                <w:rFonts w:eastAsia="Times New Roman"/>
                <w:lang w:val="en-US"/>
              </w:rPr>
              <w:t>(</w:t>
            </w:r>
            <w:r w:rsidR="00617617">
              <w:rPr>
                <w:rFonts w:eastAsia="Times New Roman"/>
                <w:lang w:val="en-US"/>
              </w:rPr>
              <w:t>2</w:t>
            </w:r>
            <w:r w:rsidRPr="00D7799B">
              <w:rPr>
                <w:rFonts w:eastAsia="Times New Roman"/>
                <w:lang w:val="en-US"/>
              </w:rPr>
              <w:t>0)</w:t>
            </w:r>
          </w:p>
        </w:tc>
        <w:tc>
          <w:tcPr>
            <w:tcW w:w="0" w:type="auto"/>
          </w:tcPr>
          <w:p w14:paraId="0E5D8F94" w14:textId="168A2895" w:rsidR="007E4943" w:rsidRPr="00D7799B" w:rsidRDefault="007E4943" w:rsidP="00184DB5">
            <w:pPr>
              <w:pStyle w:val="Tabletextleft"/>
              <w:rPr>
                <w:rFonts w:eastAsia="Times New Roman"/>
                <w:lang w:val="en-US"/>
              </w:rPr>
            </w:pPr>
            <w:r w:rsidRPr="00D7799B">
              <w:rPr>
                <w:rFonts w:eastAsia="Times New Roman"/>
                <w:lang w:val="en-US"/>
              </w:rPr>
              <w:t>NOT NULL</w:t>
            </w:r>
          </w:p>
        </w:tc>
      </w:tr>
      <w:tr w:rsidR="007E4943" w:rsidRPr="00D7799B" w14:paraId="5C637208" w14:textId="77777777" w:rsidTr="00184DB5">
        <w:tc>
          <w:tcPr>
            <w:tcW w:w="0" w:type="auto"/>
          </w:tcPr>
          <w:p w14:paraId="31F06083" w14:textId="679A9AA3" w:rsidR="007E4943" w:rsidRPr="00D7799B" w:rsidRDefault="00FF6505" w:rsidP="00B05620">
            <w:pPr>
              <w:pStyle w:val="Tableheader"/>
              <w:rPr>
                <w:rFonts w:eastAsia="Times New Roman"/>
                <w:lang w:val="en-US"/>
              </w:rPr>
            </w:pPr>
            <w:r w:rsidRPr="00FF6505">
              <w:rPr>
                <w:rFonts w:eastAsia="Times New Roman"/>
                <w:lang w:val="en-US"/>
              </w:rPr>
              <w:t>ProgramDegree</w:t>
            </w:r>
          </w:p>
        </w:tc>
        <w:tc>
          <w:tcPr>
            <w:tcW w:w="0" w:type="auto"/>
          </w:tcPr>
          <w:p w14:paraId="6DB34EC3" w14:textId="504A4C0A" w:rsidR="007E4943" w:rsidRPr="00D7799B" w:rsidRDefault="00FF6505" w:rsidP="00B05620">
            <w:pPr>
              <w:pStyle w:val="Tableheader"/>
              <w:rPr>
                <w:rFonts w:eastAsia="Times New Roman"/>
                <w:lang w:val="en-US"/>
              </w:rPr>
            </w:pPr>
            <w:r w:rsidRPr="00FF6505">
              <w:rPr>
                <w:rFonts w:eastAsia="Times New Roman"/>
                <w:lang w:val="en-US"/>
              </w:rPr>
              <w:t>Indicates the academic degree associated with a program (e.g., Bachelor's, Master's).</w:t>
            </w:r>
          </w:p>
        </w:tc>
        <w:tc>
          <w:tcPr>
            <w:tcW w:w="0" w:type="auto"/>
          </w:tcPr>
          <w:p w14:paraId="36C31E22" w14:textId="77777777" w:rsidR="007E4943" w:rsidRDefault="007E4943" w:rsidP="00184DB5">
            <w:pPr>
              <w:pStyle w:val="Tabletextleft"/>
              <w:rPr>
                <w:rFonts w:eastAsia="Times New Roman"/>
                <w:lang w:val="en-US"/>
              </w:rPr>
            </w:pPr>
            <w:r w:rsidRPr="00D7799B">
              <w:rPr>
                <w:rFonts w:eastAsia="Times New Roman"/>
                <w:lang w:val="en-US"/>
              </w:rPr>
              <w:t>VARCHAR</w:t>
            </w:r>
          </w:p>
          <w:p w14:paraId="72BDA4CB" w14:textId="2DF8ED90" w:rsidR="007E4943" w:rsidRPr="00D7799B" w:rsidRDefault="007E4943" w:rsidP="00184DB5">
            <w:pPr>
              <w:pStyle w:val="Tabletextleft"/>
              <w:rPr>
                <w:rFonts w:eastAsia="Times New Roman"/>
                <w:lang w:val="en-US"/>
              </w:rPr>
            </w:pPr>
            <w:r w:rsidRPr="00D7799B">
              <w:rPr>
                <w:rFonts w:eastAsia="Times New Roman"/>
                <w:lang w:val="en-US"/>
              </w:rPr>
              <w:t>(</w:t>
            </w:r>
            <w:r w:rsidR="00617617">
              <w:rPr>
                <w:rFonts w:eastAsia="Times New Roman"/>
                <w:lang w:val="en-US"/>
              </w:rPr>
              <w:t>2</w:t>
            </w:r>
            <w:r w:rsidRPr="00D7799B">
              <w:rPr>
                <w:rFonts w:eastAsia="Times New Roman"/>
                <w:lang w:val="en-US"/>
              </w:rPr>
              <w:t>0)</w:t>
            </w:r>
          </w:p>
        </w:tc>
        <w:tc>
          <w:tcPr>
            <w:tcW w:w="0" w:type="auto"/>
          </w:tcPr>
          <w:p w14:paraId="7067E259" w14:textId="0728B522" w:rsidR="007E4943" w:rsidRPr="00D7799B" w:rsidRDefault="007E4943" w:rsidP="00184DB5">
            <w:pPr>
              <w:pStyle w:val="Tabletextleft"/>
              <w:rPr>
                <w:rFonts w:eastAsia="Times New Roman"/>
                <w:lang w:val="en-US"/>
              </w:rPr>
            </w:pPr>
            <w:r w:rsidRPr="00D7799B">
              <w:rPr>
                <w:rFonts w:eastAsia="Times New Roman"/>
                <w:lang w:val="en-US"/>
              </w:rPr>
              <w:t>NOT NULL</w:t>
            </w:r>
          </w:p>
        </w:tc>
      </w:tr>
      <w:tr w:rsidR="007E4943" w:rsidRPr="00D7799B" w14:paraId="3D58A51E" w14:textId="77777777" w:rsidTr="00184DB5">
        <w:tc>
          <w:tcPr>
            <w:tcW w:w="0" w:type="auto"/>
          </w:tcPr>
          <w:p w14:paraId="6E1A86ED" w14:textId="11A84067" w:rsidR="007E4943" w:rsidRPr="00D7799B" w:rsidRDefault="00FF6505" w:rsidP="00B05620">
            <w:pPr>
              <w:pStyle w:val="Tableheader"/>
              <w:rPr>
                <w:rFonts w:eastAsia="Times New Roman"/>
                <w:lang w:val="en-US"/>
              </w:rPr>
            </w:pPr>
            <w:r w:rsidRPr="00FF6505">
              <w:rPr>
                <w:rFonts w:eastAsia="Times New Roman"/>
                <w:lang w:val="en-US"/>
              </w:rPr>
              <w:t>Registration_Date_in</w:t>
            </w:r>
          </w:p>
        </w:tc>
        <w:tc>
          <w:tcPr>
            <w:tcW w:w="0" w:type="auto"/>
          </w:tcPr>
          <w:p w14:paraId="0AB73321" w14:textId="3DF9F394" w:rsidR="007E4943" w:rsidRPr="00D7799B" w:rsidRDefault="00FF6505" w:rsidP="00B05620">
            <w:pPr>
              <w:pStyle w:val="Tableheader"/>
              <w:rPr>
                <w:rFonts w:eastAsia="Times New Roman"/>
                <w:lang w:val="en-US"/>
              </w:rPr>
            </w:pPr>
            <w:r w:rsidRPr="00FF6505">
              <w:rPr>
                <w:rFonts w:eastAsia="Times New Roman"/>
                <w:lang w:val="en-US"/>
              </w:rPr>
              <w:t>Records the date of user registration for a program</w:t>
            </w:r>
          </w:p>
        </w:tc>
        <w:tc>
          <w:tcPr>
            <w:tcW w:w="0" w:type="auto"/>
          </w:tcPr>
          <w:p w14:paraId="3131245F" w14:textId="62046765" w:rsidR="007E4943" w:rsidRPr="00D7799B" w:rsidRDefault="00617617" w:rsidP="00184DB5">
            <w:pPr>
              <w:pStyle w:val="Tabletextleft"/>
              <w:rPr>
                <w:rFonts w:eastAsia="Times New Roman"/>
                <w:lang w:val="en-US"/>
              </w:rPr>
            </w:pPr>
            <w:r>
              <w:rPr>
                <w:rFonts w:eastAsia="Times New Roman"/>
                <w:lang w:val="en-US"/>
              </w:rPr>
              <w:t>Date</w:t>
            </w:r>
          </w:p>
        </w:tc>
        <w:tc>
          <w:tcPr>
            <w:tcW w:w="0" w:type="auto"/>
          </w:tcPr>
          <w:p w14:paraId="454D30DF" w14:textId="2A71FCFF" w:rsidR="007E4943" w:rsidRPr="00D7799B" w:rsidRDefault="007E4943" w:rsidP="00184DB5">
            <w:pPr>
              <w:pStyle w:val="Tabletextleft"/>
              <w:rPr>
                <w:rFonts w:eastAsia="Times New Roman"/>
                <w:lang w:val="en-US"/>
              </w:rPr>
            </w:pPr>
            <w:r w:rsidRPr="00D7799B">
              <w:rPr>
                <w:rFonts w:eastAsia="Times New Roman"/>
                <w:lang w:val="en-US"/>
              </w:rPr>
              <w:t>NOT NULL</w:t>
            </w:r>
          </w:p>
        </w:tc>
      </w:tr>
      <w:tr w:rsidR="007E4943" w:rsidRPr="00D7799B" w14:paraId="7CFD60D8" w14:textId="77777777" w:rsidTr="00184DB5">
        <w:tc>
          <w:tcPr>
            <w:tcW w:w="0" w:type="auto"/>
          </w:tcPr>
          <w:p w14:paraId="6A3098A6" w14:textId="7EAFD483" w:rsidR="007E4943" w:rsidRDefault="00FF6505" w:rsidP="00B05620">
            <w:pPr>
              <w:pStyle w:val="Tableheader"/>
              <w:rPr>
                <w:rFonts w:eastAsia="Times New Roman"/>
                <w:lang w:val="en-US"/>
              </w:rPr>
            </w:pPr>
            <w:r w:rsidRPr="00FF6505">
              <w:rPr>
                <w:rFonts w:eastAsia="Times New Roman"/>
                <w:lang w:val="en-US"/>
              </w:rPr>
              <w:t>Registration_Day_in</w:t>
            </w:r>
          </w:p>
        </w:tc>
        <w:tc>
          <w:tcPr>
            <w:tcW w:w="0" w:type="auto"/>
          </w:tcPr>
          <w:p w14:paraId="655D10A3" w14:textId="1F8FE391" w:rsidR="007E4943" w:rsidRPr="00D7799B" w:rsidRDefault="00FF6505" w:rsidP="00B05620">
            <w:pPr>
              <w:pStyle w:val="Tableheader"/>
              <w:rPr>
                <w:rFonts w:eastAsia="Times New Roman"/>
                <w:lang w:val="en-US"/>
              </w:rPr>
            </w:pPr>
            <w:r w:rsidRPr="00FF6505">
              <w:rPr>
                <w:rFonts w:eastAsia="Times New Roman"/>
                <w:lang w:val="en-US"/>
              </w:rPr>
              <w:t>Captures the day of the week for user program registrations</w:t>
            </w:r>
          </w:p>
        </w:tc>
        <w:tc>
          <w:tcPr>
            <w:tcW w:w="0" w:type="auto"/>
          </w:tcPr>
          <w:p w14:paraId="46407E79" w14:textId="77777777" w:rsidR="00617617" w:rsidRPr="00617617" w:rsidRDefault="00617617" w:rsidP="00617617">
            <w:pPr>
              <w:pStyle w:val="Tabletextleft"/>
              <w:rPr>
                <w:rFonts w:eastAsia="Times New Roman"/>
                <w:lang w:val="en-US"/>
              </w:rPr>
            </w:pPr>
            <w:r w:rsidRPr="00617617">
              <w:rPr>
                <w:rFonts w:eastAsia="Times New Roman"/>
                <w:lang w:val="en-US"/>
              </w:rPr>
              <w:t xml:space="preserve">VARCHAR </w:t>
            </w:r>
          </w:p>
          <w:p w14:paraId="3E54327A" w14:textId="3340C073" w:rsidR="007E4943" w:rsidRDefault="00617617" w:rsidP="00617617">
            <w:pPr>
              <w:pStyle w:val="Tabletextleft"/>
              <w:rPr>
                <w:rFonts w:eastAsia="Times New Roman"/>
                <w:lang w:val="en-US"/>
              </w:rPr>
            </w:pPr>
            <w:r w:rsidRPr="00617617">
              <w:rPr>
                <w:rFonts w:eastAsia="Times New Roman"/>
                <w:lang w:val="en-US"/>
              </w:rPr>
              <w:t>(10)</w:t>
            </w:r>
          </w:p>
        </w:tc>
        <w:tc>
          <w:tcPr>
            <w:tcW w:w="0" w:type="auto"/>
          </w:tcPr>
          <w:p w14:paraId="3F21566D" w14:textId="1ACD226F" w:rsidR="007E4943" w:rsidRPr="00D7799B" w:rsidRDefault="007E4943" w:rsidP="00184DB5">
            <w:pPr>
              <w:pStyle w:val="Tabletextleft"/>
              <w:rPr>
                <w:rFonts w:eastAsia="Times New Roman"/>
                <w:lang w:val="en-US"/>
              </w:rPr>
            </w:pPr>
            <w:r w:rsidRPr="00D7799B">
              <w:rPr>
                <w:rFonts w:eastAsia="Times New Roman"/>
                <w:lang w:val="en-US"/>
              </w:rPr>
              <w:t>NOT NULL</w:t>
            </w:r>
          </w:p>
        </w:tc>
      </w:tr>
    </w:tbl>
    <w:p w14:paraId="665933C8" w14:textId="77777777" w:rsidR="00D7799B" w:rsidRPr="00D7799B" w:rsidRDefault="00D7799B" w:rsidP="00D7799B">
      <w:pPr>
        <w:pStyle w:val="UMPParagraph"/>
      </w:pPr>
    </w:p>
    <w:p w14:paraId="38FB28C5" w14:textId="1A08F59F" w:rsidR="00D7799B" w:rsidRDefault="00D7799B" w:rsidP="00D7799B">
      <w:pPr>
        <w:pStyle w:val="Heading5"/>
      </w:pPr>
      <w:r>
        <w:t>E</w:t>
      </w:r>
      <w:r w:rsidRPr="00D7799B">
        <w:t>ntity Feedback</w:t>
      </w:r>
    </w:p>
    <w:p w14:paraId="5459C3B6" w14:textId="3C618A11" w:rsidR="00617617" w:rsidRDefault="00617617" w:rsidP="00617617">
      <w:pPr>
        <w:pStyle w:val="CaptionforFigurePlatesUMP"/>
      </w:pPr>
      <w:bookmarkStart w:id="96" w:name="_Toc155213334"/>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15</w:t>
      </w:r>
      <w:r w:rsidR="002C25F6">
        <w:fldChar w:fldCharType="end"/>
      </w:r>
      <w:r>
        <w:tab/>
      </w:r>
      <w:r w:rsidRPr="00470F30">
        <w:rPr>
          <w:lang w:val="en-US"/>
        </w:rPr>
        <w:t xml:space="preserve">Entity </w:t>
      </w:r>
      <w:r>
        <w:rPr>
          <w:lang w:val="en-US"/>
        </w:rPr>
        <w:t>Feedback</w:t>
      </w:r>
      <w:r w:rsidRPr="00470F30">
        <w:rPr>
          <w:lang w:val="en-US"/>
        </w:rPr>
        <w:t xml:space="preserve"> Data Dictionary Table</w:t>
      </w:r>
      <w:bookmarkEnd w:id="96"/>
    </w:p>
    <w:tbl>
      <w:tblPr>
        <w:tblStyle w:val="TableGridLight"/>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2330"/>
        <w:gridCol w:w="1462"/>
        <w:gridCol w:w="2006"/>
      </w:tblGrid>
      <w:tr w:rsidR="00D7799B" w:rsidRPr="00D7799B" w14:paraId="2620D11A" w14:textId="77777777" w:rsidTr="00184DB5">
        <w:tc>
          <w:tcPr>
            <w:tcW w:w="0" w:type="auto"/>
            <w:hideMark/>
          </w:tcPr>
          <w:p w14:paraId="2ED7297E" w14:textId="77777777" w:rsidR="00D7799B" w:rsidRPr="00184DB5" w:rsidRDefault="00D7799B" w:rsidP="00184DB5">
            <w:pPr>
              <w:pStyle w:val="Tableheader"/>
              <w:rPr>
                <w:rFonts w:eastAsia="Times New Roman"/>
                <w:b/>
                <w:bCs w:val="0"/>
              </w:rPr>
            </w:pPr>
            <w:r w:rsidRPr="00184DB5">
              <w:rPr>
                <w:rFonts w:eastAsia="Times New Roman"/>
                <w:b/>
                <w:bCs w:val="0"/>
              </w:rPr>
              <w:t>Field Name</w:t>
            </w:r>
          </w:p>
        </w:tc>
        <w:tc>
          <w:tcPr>
            <w:tcW w:w="0" w:type="auto"/>
            <w:hideMark/>
          </w:tcPr>
          <w:p w14:paraId="0F5F80FF" w14:textId="77777777" w:rsidR="00D7799B" w:rsidRPr="00184DB5" w:rsidRDefault="00D7799B" w:rsidP="00184DB5">
            <w:pPr>
              <w:pStyle w:val="Tableheader"/>
              <w:rPr>
                <w:rFonts w:eastAsia="Times New Roman"/>
                <w:b/>
                <w:bCs w:val="0"/>
              </w:rPr>
            </w:pPr>
            <w:r w:rsidRPr="00184DB5">
              <w:rPr>
                <w:rFonts w:eastAsia="Times New Roman"/>
                <w:b/>
                <w:bCs w:val="0"/>
              </w:rPr>
              <w:t>Description</w:t>
            </w:r>
          </w:p>
        </w:tc>
        <w:tc>
          <w:tcPr>
            <w:tcW w:w="0" w:type="auto"/>
            <w:hideMark/>
          </w:tcPr>
          <w:p w14:paraId="5DE46F48" w14:textId="77777777" w:rsidR="00D7799B" w:rsidRPr="00184DB5" w:rsidRDefault="00D7799B" w:rsidP="00184DB5">
            <w:pPr>
              <w:pStyle w:val="Tableheader"/>
              <w:rPr>
                <w:rFonts w:eastAsia="Times New Roman"/>
                <w:b/>
                <w:bCs w:val="0"/>
              </w:rPr>
            </w:pPr>
            <w:r w:rsidRPr="00184DB5">
              <w:rPr>
                <w:rFonts w:eastAsia="Times New Roman"/>
                <w:b/>
                <w:bCs w:val="0"/>
              </w:rPr>
              <w:t>Data Type</w:t>
            </w:r>
          </w:p>
        </w:tc>
        <w:tc>
          <w:tcPr>
            <w:tcW w:w="0" w:type="auto"/>
            <w:hideMark/>
          </w:tcPr>
          <w:p w14:paraId="1F8E0349" w14:textId="77777777" w:rsidR="00D7799B" w:rsidRPr="00184DB5" w:rsidRDefault="00D7799B" w:rsidP="00184DB5">
            <w:pPr>
              <w:pStyle w:val="Tableheader"/>
              <w:rPr>
                <w:rFonts w:eastAsia="Times New Roman"/>
                <w:b/>
                <w:bCs w:val="0"/>
              </w:rPr>
            </w:pPr>
            <w:r w:rsidRPr="00184DB5">
              <w:rPr>
                <w:rFonts w:eastAsia="Times New Roman"/>
                <w:b/>
                <w:bCs w:val="0"/>
              </w:rPr>
              <w:t>Constraint</w:t>
            </w:r>
          </w:p>
        </w:tc>
      </w:tr>
      <w:tr w:rsidR="00D7799B" w:rsidRPr="00D7799B" w14:paraId="79258778" w14:textId="77777777" w:rsidTr="00184DB5">
        <w:tc>
          <w:tcPr>
            <w:tcW w:w="0" w:type="auto"/>
            <w:hideMark/>
          </w:tcPr>
          <w:p w14:paraId="54029428" w14:textId="1BED932F" w:rsidR="00D7799B" w:rsidRPr="00617617" w:rsidRDefault="00FF6505" w:rsidP="00617617">
            <w:pPr>
              <w:pStyle w:val="Tableheader"/>
              <w:rPr>
                <w:rFonts w:eastAsia="Times New Roman"/>
                <w:lang w:val="en-US"/>
              </w:rPr>
            </w:pPr>
            <w:r w:rsidRPr="00617617">
              <w:rPr>
                <w:rFonts w:eastAsia="Times New Roman"/>
                <w:lang w:val="en-US"/>
              </w:rPr>
              <w:t>FeedbackID</w:t>
            </w:r>
          </w:p>
        </w:tc>
        <w:tc>
          <w:tcPr>
            <w:tcW w:w="0" w:type="auto"/>
          </w:tcPr>
          <w:p w14:paraId="01FAA7D7" w14:textId="19B33F19" w:rsidR="00D7799B" w:rsidRPr="00617617" w:rsidRDefault="00617617" w:rsidP="00617617">
            <w:pPr>
              <w:pStyle w:val="Tableheader"/>
              <w:rPr>
                <w:rFonts w:eastAsia="Times New Roman"/>
                <w:lang w:val="en-US"/>
              </w:rPr>
            </w:pPr>
            <w:r w:rsidRPr="00617617">
              <w:rPr>
                <w:rFonts w:eastAsia="Times New Roman"/>
                <w:lang w:val="en-US"/>
              </w:rPr>
              <w:t xml:space="preserve">is a unique identifier assigned to feedback </w:t>
            </w:r>
            <w:r w:rsidRPr="00617617">
              <w:rPr>
                <w:rFonts w:eastAsia="Times New Roman"/>
                <w:lang w:val="en-US"/>
              </w:rPr>
              <w:lastRenderedPageBreak/>
              <w:t>entries in CollageEase</w:t>
            </w:r>
          </w:p>
        </w:tc>
        <w:tc>
          <w:tcPr>
            <w:tcW w:w="0" w:type="auto"/>
            <w:hideMark/>
          </w:tcPr>
          <w:p w14:paraId="08058667" w14:textId="77777777" w:rsidR="00D7799B" w:rsidRPr="00D7799B" w:rsidRDefault="00D7799B" w:rsidP="00184DB5">
            <w:pPr>
              <w:pStyle w:val="Tabletextleft"/>
              <w:rPr>
                <w:rFonts w:eastAsia="Times New Roman"/>
              </w:rPr>
            </w:pPr>
            <w:r w:rsidRPr="00D7799B">
              <w:rPr>
                <w:rFonts w:eastAsia="Times New Roman"/>
              </w:rPr>
              <w:lastRenderedPageBreak/>
              <w:t>VARCHAR (</w:t>
            </w:r>
            <w:r>
              <w:rPr>
                <w:rFonts w:eastAsia="Times New Roman"/>
              </w:rPr>
              <w:t>1</w:t>
            </w:r>
            <w:r w:rsidRPr="00D7799B">
              <w:rPr>
                <w:rFonts w:eastAsia="Times New Roman"/>
              </w:rPr>
              <w:t>0)</w:t>
            </w:r>
          </w:p>
        </w:tc>
        <w:tc>
          <w:tcPr>
            <w:tcW w:w="0" w:type="auto"/>
            <w:hideMark/>
          </w:tcPr>
          <w:p w14:paraId="5701BFBD" w14:textId="77777777" w:rsidR="00D7799B" w:rsidRPr="00D7799B" w:rsidRDefault="00D7799B" w:rsidP="00184DB5">
            <w:pPr>
              <w:pStyle w:val="Tabletextleft"/>
              <w:rPr>
                <w:rFonts w:eastAsia="Times New Roman"/>
              </w:rPr>
            </w:pPr>
            <w:r w:rsidRPr="00D7799B">
              <w:rPr>
                <w:rFonts w:eastAsia="Times New Roman"/>
              </w:rPr>
              <w:t>PK, NOT NULL, AUTO-INCREMENT</w:t>
            </w:r>
          </w:p>
        </w:tc>
      </w:tr>
      <w:tr w:rsidR="00D7799B" w:rsidRPr="00D7799B" w14:paraId="5D048159" w14:textId="77777777" w:rsidTr="00184DB5">
        <w:tc>
          <w:tcPr>
            <w:tcW w:w="0" w:type="auto"/>
            <w:hideMark/>
          </w:tcPr>
          <w:p w14:paraId="2FCB0500" w14:textId="5DCEA096" w:rsidR="00D7799B" w:rsidRPr="00617617" w:rsidRDefault="00FF6505" w:rsidP="00617617">
            <w:pPr>
              <w:pStyle w:val="Tableheader"/>
              <w:rPr>
                <w:rFonts w:eastAsia="Times New Roman"/>
                <w:lang w:val="en-US"/>
              </w:rPr>
            </w:pPr>
            <w:r w:rsidRPr="00617617">
              <w:rPr>
                <w:rFonts w:eastAsia="Times New Roman"/>
                <w:lang w:val="en-US"/>
              </w:rPr>
              <w:t>FeedbackTitle</w:t>
            </w:r>
          </w:p>
        </w:tc>
        <w:tc>
          <w:tcPr>
            <w:tcW w:w="0" w:type="auto"/>
          </w:tcPr>
          <w:p w14:paraId="1A8B94F6" w14:textId="724F814E" w:rsidR="00D7799B" w:rsidRPr="00617617" w:rsidRDefault="00617617" w:rsidP="00617617">
            <w:pPr>
              <w:pStyle w:val="Tableheader"/>
              <w:rPr>
                <w:rFonts w:eastAsia="Times New Roman"/>
                <w:lang w:val="en-US"/>
              </w:rPr>
            </w:pPr>
            <w:r w:rsidRPr="00617617">
              <w:rPr>
                <w:rFonts w:eastAsia="Times New Roman"/>
                <w:lang w:val="en-US"/>
              </w:rPr>
              <w:t>stores the title or subject of user feedback within CollageEase</w:t>
            </w:r>
          </w:p>
        </w:tc>
        <w:tc>
          <w:tcPr>
            <w:tcW w:w="0" w:type="auto"/>
            <w:hideMark/>
          </w:tcPr>
          <w:p w14:paraId="77DE718A" w14:textId="77777777" w:rsidR="00D7799B" w:rsidRDefault="00D7799B" w:rsidP="00184DB5">
            <w:pPr>
              <w:pStyle w:val="Tabletextleft"/>
              <w:rPr>
                <w:rFonts w:eastAsia="Times New Roman"/>
              </w:rPr>
            </w:pPr>
            <w:r w:rsidRPr="00D7799B">
              <w:rPr>
                <w:rFonts w:eastAsia="Times New Roman"/>
              </w:rPr>
              <w:t>VARCHAR</w:t>
            </w:r>
          </w:p>
          <w:p w14:paraId="2BB6A29C" w14:textId="560674FE" w:rsidR="00D7799B" w:rsidRPr="00D7799B" w:rsidRDefault="00D7799B" w:rsidP="00184DB5">
            <w:pPr>
              <w:pStyle w:val="Tabletextleft"/>
              <w:rPr>
                <w:rFonts w:eastAsia="Times New Roman"/>
              </w:rPr>
            </w:pPr>
            <w:r w:rsidRPr="00D7799B">
              <w:rPr>
                <w:rFonts w:eastAsia="Times New Roman"/>
              </w:rPr>
              <w:t>(</w:t>
            </w:r>
            <w:r w:rsidR="00617617">
              <w:rPr>
                <w:rFonts w:eastAsia="Times New Roman"/>
              </w:rPr>
              <w:t>3</w:t>
            </w:r>
            <w:r w:rsidRPr="00D7799B">
              <w:rPr>
                <w:rFonts w:eastAsia="Times New Roman"/>
              </w:rPr>
              <w:t>0)</w:t>
            </w:r>
          </w:p>
        </w:tc>
        <w:tc>
          <w:tcPr>
            <w:tcW w:w="0" w:type="auto"/>
            <w:hideMark/>
          </w:tcPr>
          <w:p w14:paraId="18890EAB" w14:textId="77777777" w:rsidR="00D7799B" w:rsidRPr="00D7799B" w:rsidRDefault="00D7799B" w:rsidP="00184DB5">
            <w:pPr>
              <w:pStyle w:val="Tabletextleft"/>
              <w:rPr>
                <w:rFonts w:eastAsia="Times New Roman"/>
              </w:rPr>
            </w:pPr>
            <w:r w:rsidRPr="00D7799B">
              <w:rPr>
                <w:rFonts w:eastAsia="Times New Roman"/>
              </w:rPr>
              <w:t>NOT NULL</w:t>
            </w:r>
          </w:p>
        </w:tc>
      </w:tr>
      <w:tr w:rsidR="00D7799B" w:rsidRPr="00D7799B" w14:paraId="7683030A" w14:textId="77777777" w:rsidTr="00184DB5">
        <w:tc>
          <w:tcPr>
            <w:tcW w:w="0" w:type="auto"/>
            <w:hideMark/>
          </w:tcPr>
          <w:p w14:paraId="10E31B43" w14:textId="43F175A8" w:rsidR="00D7799B" w:rsidRPr="00617617" w:rsidRDefault="00FF6505" w:rsidP="00617617">
            <w:pPr>
              <w:pStyle w:val="Tableheader"/>
              <w:rPr>
                <w:rFonts w:eastAsia="Times New Roman"/>
                <w:lang w:val="en-US"/>
              </w:rPr>
            </w:pPr>
            <w:r w:rsidRPr="00617617">
              <w:rPr>
                <w:rFonts w:eastAsia="Times New Roman"/>
                <w:lang w:val="en-US"/>
              </w:rPr>
              <w:t>FeedbackMessage</w:t>
            </w:r>
          </w:p>
        </w:tc>
        <w:tc>
          <w:tcPr>
            <w:tcW w:w="0" w:type="auto"/>
          </w:tcPr>
          <w:p w14:paraId="73998A57" w14:textId="714BA3D5" w:rsidR="00D7799B" w:rsidRPr="00617617" w:rsidRDefault="00617617" w:rsidP="00617617">
            <w:pPr>
              <w:pStyle w:val="Tableheader"/>
              <w:rPr>
                <w:rFonts w:eastAsia="Times New Roman"/>
                <w:lang w:val="en-US"/>
              </w:rPr>
            </w:pPr>
            <w:r w:rsidRPr="00617617">
              <w:rPr>
                <w:rFonts w:eastAsia="Times New Roman"/>
                <w:lang w:val="en-US"/>
              </w:rPr>
              <w:t>contains the detailed message or content of user feedback in CollageEase</w:t>
            </w:r>
          </w:p>
        </w:tc>
        <w:tc>
          <w:tcPr>
            <w:tcW w:w="0" w:type="auto"/>
            <w:hideMark/>
          </w:tcPr>
          <w:p w14:paraId="645D23DD" w14:textId="77777777" w:rsidR="00D7799B" w:rsidRDefault="00D7799B" w:rsidP="00184DB5">
            <w:pPr>
              <w:pStyle w:val="Tabletextleft"/>
              <w:rPr>
                <w:rFonts w:eastAsia="Times New Roman"/>
              </w:rPr>
            </w:pPr>
            <w:r w:rsidRPr="00D7799B">
              <w:rPr>
                <w:rFonts w:eastAsia="Times New Roman"/>
              </w:rPr>
              <w:t>VARCHAR</w:t>
            </w:r>
          </w:p>
          <w:p w14:paraId="6435C3A7" w14:textId="44ADE1D4" w:rsidR="00D7799B" w:rsidRPr="00D7799B" w:rsidRDefault="00D7799B" w:rsidP="00184DB5">
            <w:pPr>
              <w:pStyle w:val="Tabletextleft"/>
              <w:rPr>
                <w:rFonts w:eastAsia="Times New Roman"/>
              </w:rPr>
            </w:pPr>
            <w:r w:rsidRPr="00D7799B">
              <w:rPr>
                <w:rFonts w:eastAsia="Times New Roman"/>
              </w:rPr>
              <w:t>(</w:t>
            </w:r>
            <w:r w:rsidR="00617617">
              <w:rPr>
                <w:rFonts w:eastAsia="Times New Roman"/>
              </w:rPr>
              <w:t>10</w:t>
            </w:r>
            <w:r w:rsidRPr="00D7799B">
              <w:rPr>
                <w:rFonts w:eastAsia="Times New Roman"/>
              </w:rPr>
              <w:t>0)</w:t>
            </w:r>
          </w:p>
        </w:tc>
        <w:tc>
          <w:tcPr>
            <w:tcW w:w="0" w:type="auto"/>
            <w:hideMark/>
          </w:tcPr>
          <w:p w14:paraId="7D9FCCDC" w14:textId="77777777" w:rsidR="00D7799B" w:rsidRPr="00D7799B" w:rsidRDefault="00D7799B" w:rsidP="00184DB5">
            <w:pPr>
              <w:pStyle w:val="Tabletextleft"/>
              <w:rPr>
                <w:rFonts w:eastAsia="Times New Roman"/>
              </w:rPr>
            </w:pPr>
            <w:r w:rsidRPr="00D7799B">
              <w:rPr>
                <w:rFonts w:eastAsia="Times New Roman"/>
              </w:rPr>
              <w:t>NOT NULL</w:t>
            </w:r>
          </w:p>
        </w:tc>
      </w:tr>
      <w:tr w:rsidR="00D7799B" w:rsidRPr="00D7799B" w14:paraId="6425F66E" w14:textId="77777777" w:rsidTr="00184DB5">
        <w:tc>
          <w:tcPr>
            <w:tcW w:w="0" w:type="auto"/>
            <w:hideMark/>
          </w:tcPr>
          <w:p w14:paraId="1B187EDC" w14:textId="6C50BD73" w:rsidR="00D7799B" w:rsidRPr="00617617" w:rsidRDefault="00FF6505" w:rsidP="00617617">
            <w:pPr>
              <w:pStyle w:val="Tableheader"/>
              <w:rPr>
                <w:rFonts w:eastAsia="Times New Roman"/>
                <w:lang w:val="en-US"/>
              </w:rPr>
            </w:pPr>
            <w:r w:rsidRPr="00617617">
              <w:rPr>
                <w:rFonts w:eastAsia="Times New Roman"/>
                <w:lang w:val="en-US"/>
              </w:rPr>
              <w:t>DateOfFeedbackMessage</w:t>
            </w:r>
          </w:p>
        </w:tc>
        <w:tc>
          <w:tcPr>
            <w:tcW w:w="0" w:type="auto"/>
          </w:tcPr>
          <w:p w14:paraId="15C78AE0" w14:textId="6CBDF05F" w:rsidR="00D7799B" w:rsidRPr="00617617" w:rsidRDefault="00617617" w:rsidP="00617617">
            <w:pPr>
              <w:pStyle w:val="Tableheader"/>
              <w:rPr>
                <w:rFonts w:eastAsia="Times New Roman"/>
                <w:lang w:val="en-US"/>
              </w:rPr>
            </w:pPr>
            <w:r w:rsidRPr="00617617">
              <w:rPr>
                <w:rFonts w:eastAsia="Times New Roman"/>
                <w:lang w:val="en-US"/>
              </w:rPr>
              <w:t>records the date when a user submits feedback in CollageEase</w:t>
            </w:r>
          </w:p>
        </w:tc>
        <w:tc>
          <w:tcPr>
            <w:tcW w:w="0" w:type="auto"/>
            <w:hideMark/>
          </w:tcPr>
          <w:p w14:paraId="3CC386C9" w14:textId="7588147C" w:rsidR="00D7799B" w:rsidRPr="00D7799B" w:rsidRDefault="00617617" w:rsidP="00184DB5">
            <w:pPr>
              <w:pStyle w:val="Tabletextleft"/>
              <w:rPr>
                <w:rFonts w:eastAsia="Times New Roman"/>
              </w:rPr>
            </w:pPr>
            <w:r>
              <w:rPr>
                <w:rFonts w:eastAsia="Times New Roman"/>
              </w:rPr>
              <w:t>Date</w:t>
            </w:r>
          </w:p>
        </w:tc>
        <w:tc>
          <w:tcPr>
            <w:tcW w:w="0" w:type="auto"/>
            <w:hideMark/>
          </w:tcPr>
          <w:p w14:paraId="3416A789" w14:textId="77777777" w:rsidR="00D7799B" w:rsidRPr="00D7799B" w:rsidRDefault="00D7799B" w:rsidP="00184DB5">
            <w:pPr>
              <w:pStyle w:val="Tabletextleft"/>
              <w:rPr>
                <w:rFonts w:eastAsia="Times New Roman"/>
              </w:rPr>
            </w:pPr>
            <w:r w:rsidRPr="00D7799B">
              <w:rPr>
                <w:rFonts w:eastAsia="Times New Roman"/>
              </w:rPr>
              <w:t>NOT NULL</w:t>
            </w:r>
          </w:p>
        </w:tc>
      </w:tr>
    </w:tbl>
    <w:p w14:paraId="3FE0D1A3" w14:textId="77777777" w:rsidR="00D7799B" w:rsidRPr="00D7799B" w:rsidRDefault="00D7799B" w:rsidP="00D7799B">
      <w:pPr>
        <w:pStyle w:val="UMPParagraph"/>
      </w:pPr>
    </w:p>
    <w:p w14:paraId="59530C0D" w14:textId="3D8A8F9B" w:rsidR="00D7799B" w:rsidRDefault="00D7799B" w:rsidP="00D7799B">
      <w:pPr>
        <w:pStyle w:val="Heading5"/>
      </w:pPr>
      <w:r>
        <w:t>E</w:t>
      </w:r>
      <w:r w:rsidRPr="00D7799B">
        <w:t>ntity Report</w:t>
      </w:r>
    </w:p>
    <w:p w14:paraId="5B8C7922" w14:textId="79CE2637" w:rsidR="00617617" w:rsidRDefault="00617617" w:rsidP="00617617">
      <w:pPr>
        <w:pStyle w:val="CaptionforFigurePlatesUMP"/>
      </w:pPr>
      <w:bookmarkStart w:id="97" w:name="_Toc155213335"/>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16</w:t>
      </w:r>
      <w:r w:rsidR="002C25F6">
        <w:fldChar w:fldCharType="end"/>
      </w:r>
      <w:r>
        <w:rPr>
          <w:lang w:val="en-US"/>
        </w:rPr>
        <w:tab/>
      </w:r>
      <w:r w:rsidRPr="002F03F8">
        <w:rPr>
          <w:lang w:val="en-US"/>
        </w:rPr>
        <w:t xml:space="preserve">Entity </w:t>
      </w:r>
      <w:r>
        <w:rPr>
          <w:lang w:val="en-US"/>
        </w:rPr>
        <w:t>Report</w:t>
      </w:r>
      <w:r w:rsidRPr="002F03F8">
        <w:rPr>
          <w:lang w:val="en-US"/>
        </w:rPr>
        <w:t xml:space="preserve"> Data Dictionary Table</w:t>
      </w:r>
      <w:bookmarkEnd w:id="97"/>
    </w:p>
    <w:tbl>
      <w:tblPr>
        <w:tblStyle w:val="TableGridLight"/>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09"/>
        <w:gridCol w:w="4027"/>
        <w:gridCol w:w="1390"/>
        <w:gridCol w:w="1355"/>
      </w:tblGrid>
      <w:tr w:rsidR="00D7799B" w:rsidRPr="00D7799B" w14:paraId="1FC724A0" w14:textId="77777777" w:rsidTr="00184DB5">
        <w:tc>
          <w:tcPr>
            <w:tcW w:w="0" w:type="auto"/>
            <w:hideMark/>
          </w:tcPr>
          <w:p w14:paraId="4B39B8EA" w14:textId="77777777" w:rsidR="00D7799B" w:rsidRPr="00184DB5" w:rsidRDefault="00D7799B" w:rsidP="00184DB5">
            <w:pPr>
              <w:pStyle w:val="Tableheader"/>
              <w:rPr>
                <w:rFonts w:eastAsia="Times New Roman"/>
                <w:b/>
                <w:bCs w:val="0"/>
                <w:lang w:val="en-US"/>
              </w:rPr>
            </w:pPr>
            <w:r w:rsidRPr="00184DB5">
              <w:rPr>
                <w:rFonts w:eastAsia="Times New Roman"/>
                <w:b/>
                <w:bCs w:val="0"/>
                <w:lang w:val="en-US"/>
              </w:rPr>
              <w:t>Field Name</w:t>
            </w:r>
          </w:p>
        </w:tc>
        <w:tc>
          <w:tcPr>
            <w:tcW w:w="0" w:type="auto"/>
            <w:hideMark/>
          </w:tcPr>
          <w:p w14:paraId="0077BFA1" w14:textId="77777777" w:rsidR="00D7799B" w:rsidRPr="00184DB5" w:rsidRDefault="00D7799B" w:rsidP="00184DB5">
            <w:pPr>
              <w:pStyle w:val="Tableheader"/>
              <w:rPr>
                <w:rFonts w:eastAsia="Times New Roman"/>
                <w:b/>
                <w:bCs w:val="0"/>
                <w:lang w:val="en-US"/>
              </w:rPr>
            </w:pPr>
            <w:r w:rsidRPr="00184DB5">
              <w:rPr>
                <w:rFonts w:eastAsia="Times New Roman"/>
                <w:b/>
                <w:bCs w:val="0"/>
                <w:lang w:val="en-US"/>
              </w:rPr>
              <w:t>Description</w:t>
            </w:r>
          </w:p>
        </w:tc>
        <w:tc>
          <w:tcPr>
            <w:tcW w:w="0" w:type="auto"/>
            <w:hideMark/>
          </w:tcPr>
          <w:p w14:paraId="0CFF3611" w14:textId="77777777" w:rsidR="00D7799B" w:rsidRPr="00184DB5" w:rsidRDefault="00D7799B" w:rsidP="00184DB5">
            <w:pPr>
              <w:pStyle w:val="Tableheader"/>
              <w:rPr>
                <w:rFonts w:eastAsia="Times New Roman"/>
                <w:b/>
                <w:bCs w:val="0"/>
                <w:lang w:val="en-US"/>
              </w:rPr>
            </w:pPr>
            <w:r w:rsidRPr="00184DB5">
              <w:rPr>
                <w:rFonts w:eastAsia="Times New Roman"/>
                <w:b/>
                <w:bCs w:val="0"/>
                <w:lang w:val="en-US"/>
              </w:rPr>
              <w:t>Data Type</w:t>
            </w:r>
          </w:p>
        </w:tc>
        <w:tc>
          <w:tcPr>
            <w:tcW w:w="0" w:type="auto"/>
            <w:hideMark/>
          </w:tcPr>
          <w:p w14:paraId="35C9F4F5" w14:textId="77777777" w:rsidR="00D7799B" w:rsidRPr="00184DB5" w:rsidRDefault="00D7799B" w:rsidP="00184DB5">
            <w:pPr>
              <w:pStyle w:val="Tableheader"/>
              <w:rPr>
                <w:rFonts w:eastAsia="Times New Roman"/>
                <w:b/>
                <w:bCs w:val="0"/>
                <w:lang w:val="en-US"/>
              </w:rPr>
            </w:pPr>
            <w:r w:rsidRPr="00184DB5">
              <w:rPr>
                <w:rFonts w:eastAsia="Times New Roman"/>
                <w:b/>
                <w:bCs w:val="0"/>
                <w:lang w:val="en-US"/>
              </w:rPr>
              <w:t>Constraint</w:t>
            </w:r>
          </w:p>
        </w:tc>
      </w:tr>
      <w:tr w:rsidR="00D7799B" w:rsidRPr="00D7799B" w14:paraId="0061060B" w14:textId="77777777" w:rsidTr="00184DB5">
        <w:tc>
          <w:tcPr>
            <w:tcW w:w="0" w:type="auto"/>
            <w:hideMark/>
          </w:tcPr>
          <w:p w14:paraId="42983139" w14:textId="0C2E3A10" w:rsidR="00D7799B" w:rsidRPr="00617617" w:rsidRDefault="00617617" w:rsidP="00184DB5">
            <w:pPr>
              <w:pStyle w:val="Tabletextleft"/>
              <w:rPr>
                <w:rFonts w:eastAsia="Times New Roman"/>
                <w:bCs/>
                <w:caps w:val="0"/>
                <w:lang w:val="en-US"/>
              </w:rPr>
            </w:pPr>
            <w:r w:rsidRPr="00617617">
              <w:rPr>
                <w:rFonts w:eastAsia="Times New Roman"/>
                <w:bCs/>
                <w:caps w:val="0"/>
                <w:lang w:val="en-US"/>
              </w:rPr>
              <w:t>UserID</w:t>
            </w:r>
          </w:p>
        </w:tc>
        <w:tc>
          <w:tcPr>
            <w:tcW w:w="0" w:type="auto"/>
          </w:tcPr>
          <w:p w14:paraId="63A5373D" w14:textId="4ECA20BB" w:rsidR="00D7799B" w:rsidRPr="00617617" w:rsidRDefault="00617617" w:rsidP="00184DB5">
            <w:pPr>
              <w:pStyle w:val="Tabletextleft"/>
              <w:rPr>
                <w:rFonts w:eastAsia="Times New Roman"/>
                <w:bCs/>
                <w:caps w:val="0"/>
                <w:lang w:val="en-US"/>
              </w:rPr>
            </w:pPr>
            <w:r w:rsidRPr="00617617">
              <w:rPr>
                <w:rFonts w:eastAsia="Times New Roman"/>
                <w:bCs/>
                <w:caps w:val="0"/>
                <w:lang w:val="en-US"/>
              </w:rPr>
              <w:t>is a unique identifier assigned to users in CollageEase,</w:t>
            </w:r>
          </w:p>
        </w:tc>
        <w:tc>
          <w:tcPr>
            <w:tcW w:w="0" w:type="auto"/>
            <w:hideMark/>
          </w:tcPr>
          <w:p w14:paraId="54450FB4" w14:textId="77777777" w:rsidR="00D7799B" w:rsidRPr="00617617" w:rsidRDefault="00D7799B" w:rsidP="00184DB5">
            <w:pPr>
              <w:pStyle w:val="Tabletextleft"/>
              <w:rPr>
                <w:rFonts w:eastAsia="Times New Roman"/>
                <w:bCs/>
                <w:caps w:val="0"/>
                <w:lang w:val="en-US"/>
              </w:rPr>
            </w:pPr>
            <w:r w:rsidRPr="00617617">
              <w:rPr>
                <w:rFonts w:eastAsia="Times New Roman"/>
                <w:bCs/>
                <w:caps w:val="0"/>
                <w:lang w:val="en-US"/>
              </w:rPr>
              <w:t>VARCHAR</w:t>
            </w:r>
          </w:p>
          <w:p w14:paraId="78783F7C" w14:textId="77777777" w:rsidR="00D7799B" w:rsidRPr="00617617" w:rsidRDefault="00D7799B" w:rsidP="00184DB5">
            <w:pPr>
              <w:pStyle w:val="Tabletextleft"/>
              <w:rPr>
                <w:rFonts w:eastAsia="Times New Roman"/>
                <w:bCs/>
                <w:caps w:val="0"/>
                <w:lang w:val="en-US"/>
              </w:rPr>
            </w:pPr>
            <w:r w:rsidRPr="00617617">
              <w:rPr>
                <w:rFonts w:eastAsia="Times New Roman"/>
                <w:bCs/>
                <w:caps w:val="0"/>
                <w:lang w:val="en-US"/>
              </w:rPr>
              <w:t>(10)</w:t>
            </w:r>
          </w:p>
        </w:tc>
        <w:tc>
          <w:tcPr>
            <w:tcW w:w="0" w:type="auto"/>
            <w:hideMark/>
          </w:tcPr>
          <w:p w14:paraId="382862BF" w14:textId="77777777" w:rsidR="00D7799B" w:rsidRPr="00617617" w:rsidRDefault="00D7799B" w:rsidP="00184DB5">
            <w:pPr>
              <w:pStyle w:val="Tabletextleft"/>
              <w:rPr>
                <w:rFonts w:eastAsia="Times New Roman"/>
                <w:bCs/>
                <w:caps w:val="0"/>
                <w:lang w:val="en-US"/>
              </w:rPr>
            </w:pPr>
            <w:r w:rsidRPr="00617617">
              <w:rPr>
                <w:rFonts w:eastAsia="Times New Roman"/>
                <w:bCs/>
                <w:caps w:val="0"/>
                <w:lang w:val="en-US"/>
              </w:rPr>
              <w:t>NOT NULL</w:t>
            </w:r>
          </w:p>
        </w:tc>
      </w:tr>
      <w:tr w:rsidR="00D7799B" w:rsidRPr="00D7799B" w14:paraId="2509F487" w14:textId="77777777" w:rsidTr="00184DB5">
        <w:tc>
          <w:tcPr>
            <w:tcW w:w="0" w:type="auto"/>
            <w:hideMark/>
          </w:tcPr>
          <w:p w14:paraId="25318081" w14:textId="3C3EEA24" w:rsidR="00D7799B" w:rsidRPr="00617617" w:rsidRDefault="00617617" w:rsidP="00184DB5">
            <w:pPr>
              <w:pStyle w:val="Tabletextleft"/>
              <w:rPr>
                <w:rFonts w:eastAsia="Times New Roman"/>
                <w:bCs/>
                <w:caps w:val="0"/>
                <w:lang w:val="en-US"/>
              </w:rPr>
            </w:pPr>
            <w:r w:rsidRPr="00617617">
              <w:rPr>
                <w:rFonts w:eastAsia="Times New Roman"/>
                <w:bCs/>
                <w:caps w:val="0"/>
                <w:lang w:val="en-US"/>
              </w:rPr>
              <w:t>ReportTitle</w:t>
            </w:r>
          </w:p>
        </w:tc>
        <w:tc>
          <w:tcPr>
            <w:tcW w:w="0" w:type="auto"/>
          </w:tcPr>
          <w:p w14:paraId="771BAAA8" w14:textId="3ADF8E9A" w:rsidR="00D7799B" w:rsidRPr="00617617" w:rsidRDefault="00617617" w:rsidP="00184DB5">
            <w:pPr>
              <w:pStyle w:val="Tabletextleft"/>
              <w:rPr>
                <w:rFonts w:eastAsia="Times New Roman"/>
                <w:bCs/>
                <w:caps w:val="0"/>
                <w:lang w:val="en-US"/>
              </w:rPr>
            </w:pPr>
            <w:r w:rsidRPr="00617617">
              <w:rPr>
                <w:rFonts w:eastAsia="Times New Roman"/>
                <w:bCs/>
                <w:caps w:val="0"/>
                <w:lang w:val="en-US"/>
              </w:rPr>
              <w:t>stores the title or subject of reports submitted within CollageEase</w:t>
            </w:r>
          </w:p>
        </w:tc>
        <w:tc>
          <w:tcPr>
            <w:tcW w:w="0" w:type="auto"/>
            <w:hideMark/>
          </w:tcPr>
          <w:p w14:paraId="7B6ED66E" w14:textId="77777777" w:rsidR="00D7799B" w:rsidRPr="00617617" w:rsidRDefault="00D7799B" w:rsidP="00184DB5">
            <w:pPr>
              <w:pStyle w:val="Tabletextleft"/>
              <w:rPr>
                <w:rFonts w:eastAsia="Times New Roman"/>
                <w:bCs/>
                <w:caps w:val="0"/>
                <w:lang w:val="en-US"/>
              </w:rPr>
            </w:pPr>
            <w:r w:rsidRPr="00617617">
              <w:rPr>
                <w:rFonts w:eastAsia="Times New Roman"/>
                <w:bCs/>
                <w:caps w:val="0"/>
                <w:lang w:val="en-US"/>
              </w:rPr>
              <w:t>VARCHAR</w:t>
            </w:r>
          </w:p>
          <w:p w14:paraId="66252D46" w14:textId="77777777" w:rsidR="00D7799B" w:rsidRPr="00617617" w:rsidRDefault="00D7799B" w:rsidP="00184DB5">
            <w:pPr>
              <w:pStyle w:val="Tabletextleft"/>
              <w:rPr>
                <w:rFonts w:eastAsia="Times New Roman"/>
                <w:bCs/>
                <w:caps w:val="0"/>
                <w:lang w:val="en-US"/>
              </w:rPr>
            </w:pPr>
            <w:r w:rsidRPr="00617617">
              <w:rPr>
                <w:rFonts w:eastAsia="Times New Roman"/>
                <w:bCs/>
                <w:caps w:val="0"/>
                <w:lang w:val="en-US"/>
              </w:rPr>
              <w:t>(50)</w:t>
            </w:r>
          </w:p>
        </w:tc>
        <w:tc>
          <w:tcPr>
            <w:tcW w:w="0" w:type="auto"/>
            <w:hideMark/>
          </w:tcPr>
          <w:p w14:paraId="3B46C540" w14:textId="77777777" w:rsidR="00D7799B" w:rsidRPr="00617617" w:rsidRDefault="00D7799B" w:rsidP="00184DB5">
            <w:pPr>
              <w:pStyle w:val="Tabletextleft"/>
              <w:rPr>
                <w:rFonts w:eastAsia="Times New Roman"/>
                <w:bCs/>
                <w:caps w:val="0"/>
                <w:lang w:val="en-US"/>
              </w:rPr>
            </w:pPr>
            <w:r w:rsidRPr="00617617">
              <w:rPr>
                <w:rFonts w:eastAsia="Times New Roman"/>
                <w:bCs/>
                <w:caps w:val="0"/>
                <w:lang w:val="en-US"/>
              </w:rPr>
              <w:t>NOT NULL</w:t>
            </w:r>
          </w:p>
        </w:tc>
      </w:tr>
      <w:tr w:rsidR="00D7799B" w:rsidRPr="00D7799B" w14:paraId="4FC71089" w14:textId="77777777" w:rsidTr="00184DB5">
        <w:tc>
          <w:tcPr>
            <w:tcW w:w="0" w:type="auto"/>
            <w:hideMark/>
          </w:tcPr>
          <w:p w14:paraId="09F6B570" w14:textId="0BE4629E" w:rsidR="00D7799B" w:rsidRPr="00617617" w:rsidRDefault="00617617" w:rsidP="00184DB5">
            <w:pPr>
              <w:pStyle w:val="Tabletextleft"/>
              <w:rPr>
                <w:rFonts w:eastAsia="Times New Roman"/>
                <w:bCs/>
                <w:caps w:val="0"/>
                <w:lang w:val="en-US"/>
              </w:rPr>
            </w:pPr>
            <w:r w:rsidRPr="00617617">
              <w:rPr>
                <w:rFonts w:eastAsia="Times New Roman"/>
                <w:bCs/>
                <w:caps w:val="0"/>
                <w:lang w:val="en-US"/>
              </w:rPr>
              <w:t>ReportMessage</w:t>
            </w:r>
          </w:p>
        </w:tc>
        <w:tc>
          <w:tcPr>
            <w:tcW w:w="0" w:type="auto"/>
          </w:tcPr>
          <w:p w14:paraId="589B4DB9" w14:textId="4B237B4A" w:rsidR="00D7799B" w:rsidRPr="00617617" w:rsidRDefault="00617617" w:rsidP="00184DB5">
            <w:pPr>
              <w:pStyle w:val="Tabletextleft"/>
              <w:rPr>
                <w:rFonts w:eastAsia="Times New Roman"/>
                <w:bCs/>
                <w:caps w:val="0"/>
                <w:lang w:val="en-US"/>
              </w:rPr>
            </w:pPr>
            <w:r w:rsidRPr="00617617">
              <w:rPr>
                <w:rFonts w:eastAsia="Times New Roman"/>
                <w:bCs/>
                <w:caps w:val="0"/>
                <w:lang w:val="en-US"/>
              </w:rPr>
              <w:t>contains the detailed content or message of reports submitted by users in CollageEase.</w:t>
            </w:r>
          </w:p>
        </w:tc>
        <w:tc>
          <w:tcPr>
            <w:tcW w:w="0" w:type="auto"/>
            <w:hideMark/>
          </w:tcPr>
          <w:p w14:paraId="59018959" w14:textId="77777777" w:rsidR="00D7799B" w:rsidRPr="00617617" w:rsidRDefault="00D7799B" w:rsidP="00184DB5">
            <w:pPr>
              <w:pStyle w:val="Tabletextleft"/>
              <w:rPr>
                <w:rFonts w:eastAsia="Times New Roman"/>
                <w:bCs/>
                <w:caps w:val="0"/>
                <w:lang w:val="en-US"/>
              </w:rPr>
            </w:pPr>
            <w:r w:rsidRPr="00617617">
              <w:rPr>
                <w:rFonts w:eastAsia="Times New Roman"/>
                <w:bCs/>
                <w:caps w:val="0"/>
                <w:lang w:val="en-US"/>
              </w:rPr>
              <w:t xml:space="preserve">VARCHAR </w:t>
            </w:r>
          </w:p>
          <w:p w14:paraId="2AFEFEB0" w14:textId="77777777" w:rsidR="00D7799B" w:rsidRPr="00617617" w:rsidRDefault="00D7799B" w:rsidP="00184DB5">
            <w:pPr>
              <w:pStyle w:val="Tabletextleft"/>
              <w:rPr>
                <w:rFonts w:eastAsia="Times New Roman"/>
                <w:bCs/>
                <w:caps w:val="0"/>
                <w:lang w:val="en-US"/>
              </w:rPr>
            </w:pPr>
            <w:r w:rsidRPr="00617617">
              <w:rPr>
                <w:rFonts w:eastAsia="Times New Roman"/>
                <w:bCs/>
                <w:caps w:val="0"/>
                <w:lang w:val="en-US"/>
              </w:rPr>
              <w:t>(10)</w:t>
            </w:r>
          </w:p>
        </w:tc>
        <w:tc>
          <w:tcPr>
            <w:tcW w:w="0" w:type="auto"/>
            <w:hideMark/>
          </w:tcPr>
          <w:p w14:paraId="137D7A3C" w14:textId="77777777" w:rsidR="00D7799B" w:rsidRPr="00617617" w:rsidRDefault="00D7799B" w:rsidP="00184DB5">
            <w:pPr>
              <w:pStyle w:val="Tabletextleft"/>
              <w:rPr>
                <w:rFonts w:eastAsia="Times New Roman"/>
                <w:bCs/>
                <w:caps w:val="0"/>
                <w:lang w:val="en-US"/>
              </w:rPr>
            </w:pPr>
            <w:r w:rsidRPr="00617617">
              <w:rPr>
                <w:rFonts w:eastAsia="Times New Roman"/>
                <w:bCs/>
                <w:caps w:val="0"/>
                <w:lang w:val="en-US"/>
              </w:rPr>
              <w:t>NOT NULL</w:t>
            </w:r>
          </w:p>
        </w:tc>
      </w:tr>
    </w:tbl>
    <w:p w14:paraId="1F3BB425" w14:textId="77777777" w:rsidR="00184DB5" w:rsidRPr="00D7799B" w:rsidRDefault="00184DB5" w:rsidP="00D7799B">
      <w:pPr>
        <w:pStyle w:val="UMPParagraph"/>
      </w:pPr>
    </w:p>
    <w:p w14:paraId="03A57657" w14:textId="21800319" w:rsidR="00D7799B" w:rsidRDefault="00D7799B" w:rsidP="00D7799B">
      <w:pPr>
        <w:pStyle w:val="Heading5"/>
      </w:pPr>
      <w:r>
        <w:t>E</w:t>
      </w:r>
      <w:r w:rsidRPr="00D7799B">
        <w:t>ntity Donation</w:t>
      </w:r>
    </w:p>
    <w:p w14:paraId="1F27D0D2" w14:textId="46A9B91B" w:rsidR="00617617" w:rsidRDefault="00617617" w:rsidP="00617617">
      <w:pPr>
        <w:pStyle w:val="CaptionforFigurePlatesUMP"/>
      </w:pPr>
      <w:bookmarkStart w:id="98" w:name="_Toc155213336"/>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17</w:t>
      </w:r>
      <w:r w:rsidR="002C25F6">
        <w:fldChar w:fldCharType="end"/>
      </w:r>
      <w:r>
        <w:rPr>
          <w:lang w:val="en-US"/>
        </w:rPr>
        <w:tab/>
      </w:r>
      <w:r w:rsidRPr="00684BB9">
        <w:rPr>
          <w:lang w:val="en-US"/>
        </w:rPr>
        <w:t xml:space="preserve">Entity </w:t>
      </w:r>
      <w:r>
        <w:rPr>
          <w:lang w:val="en-US"/>
        </w:rPr>
        <w:t>Donation</w:t>
      </w:r>
      <w:r w:rsidRPr="00684BB9">
        <w:rPr>
          <w:lang w:val="en-US"/>
        </w:rPr>
        <w:t xml:space="preserve"> Data Dictionary Table</w:t>
      </w:r>
      <w:bookmarkEnd w:id="98"/>
    </w:p>
    <w:tbl>
      <w:tblPr>
        <w:tblStyle w:val="TableGridLight"/>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2764"/>
        <w:gridCol w:w="1517"/>
        <w:gridCol w:w="2304"/>
      </w:tblGrid>
      <w:tr w:rsidR="00D7799B" w:rsidRPr="00D7799B" w14:paraId="78897FCF" w14:textId="77777777" w:rsidTr="00C24234">
        <w:tc>
          <w:tcPr>
            <w:tcW w:w="0" w:type="auto"/>
            <w:hideMark/>
          </w:tcPr>
          <w:p w14:paraId="759C0ECE" w14:textId="77777777" w:rsidR="00D7799B" w:rsidRPr="00184DB5" w:rsidRDefault="00D7799B" w:rsidP="00C24234">
            <w:pPr>
              <w:pStyle w:val="Tableheader"/>
              <w:rPr>
                <w:rFonts w:eastAsia="Times New Roman"/>
                <w:b/>
                <w:bCs w:val="0"/>
                <w:lang w:val="en-US"/>
              </w:rPr>
            </w:pPr>
            <w:r w:rsidRPr="00184DB5">
              <w:rPr>
                <w:rFonts w:eastAsia="Times New Roman"/>
                <w:b/>
                <w:bCs w:val="0"/>
                <w:lang w:val="en-US"/>
              </w:rPr>
              <w:t>Field Name</w:t>
            </w:r>
          </w:p>
        </w:tc>
        <w:tc>
          <w:tcPr>
            <w:tcW w:w="0" w:type="auto"/>
            <w:hideMark/>
          </w:tcPr>
          <w:p w14:paraId="7EF0E9A5" w14:textId="77777777" w:rsidR="00D7799B" w:rsidRPr="00184DB5" w:rsidRDefault="00D7799B" w:rsidP="00C24234">
            <w:pPr>
              <w:pStyle w:val="Tableheader"/>
              <w:rPr>
                <w:rFonts w:eastAsia="Times New Roman"/>
                <w:b/>
                <w:bCs w:val="0"/>
                <w:lang w:val="en-US"/>
              </w:rPr>
            </w:pPr>
            <w:r w:rsidRPr="00184DB5">
              <w:rPr>
                <w:rFonts w:eastAsia="Times New Roman"/>
                <w:b/>
                <w:bCs w:val="0"/>
                <w:lang w:val="en-US"/>
              </w:rPr>
              <w:t>Description</w:t>
            </w:r>
          </w:p>
        </w:tc>
        <w:tc>
          <w:tcPr>
            <w:tcW w:w="0" w:type="auto"/>
            <w:hideMark/>
          </w:tcPr>
          <w:p w14:paraId="7B406609" w14:textId="77777777" w:rsidR="00D7799B" w:rsidRPr="00184DB5" w:rsidRDefault="00D7799B" w:rsidP="00C24234">
            <w:pPr>
              <w:pStyle w:val="Tableheader"/>
              <w:rPr>
                <w:rFonts w:eastAsia="Times New Roman"/>
                <w:b/>
                <w:bCs w:val="0"/>
                <w:lang w:val="en-US"/>
              </w:rPr>
            </w:pPr>
            <w:r w:rsidRPr="00184DB5">
              <w:rPr>
                <w:rFonts w:eastAsia="Times New Roman"/>
                <w:b/>
                <w:bCs w:val="0"/>
                <w:lang w:val="en-US"/>
              </w:rPr>
              <w:t>Data Type</w:t>
            </w:r>
          </w:p>
        </w:tc>
        <w:tc>
          <w:tcPr>
            <w:tcW w:w="0" w:type="auto"/>
            <w:hideMark/>
          </w:tcPr>
          <w:p w14:paraId="7097544A" w14:textId="77777777" w:rsidR="00D7799B" w:rsidRPr="00184DB5" w:rsidRDefault="00D7799B" w:rsidP="00C24234">
            <w:pPr>
              <w:pStyle w:val="Tableheader"/>
              <w:rPr>
                <w:rFonts w:eastAsia="Times New Roman"/>
                <w:b/>
                <w:bCs w:val="0"/>
                <w:lang w:val="en-US"/>
              </w:rPr>
            </w:pPr>
            <w:r w:rsidRPr="00184DB5">
              <w:rPr>
                <w:rFonts w:eastAsia="Times New Roman"/>
                <w:b/>
                <w:bCs w:val="0"/>
                <w:lang w:val="en-US"/>
              </w:rPr>
              <w:t>Constraint</w:t>
            </w:r>
          </w:p>
        </w:tc>
      </w:tr>
      <w:tr w:rsidR="00D7799B" w:rsidRPr="00D7799B" w14:paraId="1A1EB600" w14:textId="77777777" w:rsidTr="00C24234">
        <w:tc>
          <w:tcPr>
            <w:tcW w:w="0" w:type="auto"/>
            <w:hideMark/>
          </w:tcPr>
          <w:p w14:paraId="4DF91BD0" w14:textId="58254618" w:rsidR="00D7799B" w:rsidRPr="008F0194" w:rsidRDefault="00617617" w:rsidP="00184DB5">
            <w:pPr>
              <w:pStyle w:val="Tabletextleft"/>
              <w:rPr>
                <w:rFonts w:eastAsia="Times New Roman"/>
                <w:bCs/>
                <w:caps w:val="0"/>
                <w:lang w:val="en-US"/>
              </w:rPr>
            </w:pPr>
            <w:r w:rsidRPr="008F0194">
              <w:rPr>
                <w:rFonts w:eastAsia="Times New Roman"/>
                <w:bCs/>
                <w:caps w:val="0"/>
                <w:lang w:val="en-US"/>
              </w:rPr>
              <w:lastRenderedPageBreak/>
              <w:t>DonationID</w:t>
            </w:r>
          </w:p>
        </w:tc>
        <w:tc>
          <w:tcPr>
            <w:tcW w:w="0" w:type="auto"/>
          </w:tcPr>
          <w:p w14:paraId="68ACDEE4" w14:textId="3185B847" w:rsidR="00D7799B" w:rsidRPr="008F0194" w:rsidRDefault="008F0194" w:rsidP="00184DB5">
            <w:pPr>
              <w:pStyle w:val="Tabletextleft"/>
              <w:rPr>
                <w:rFonts w:eastAsia="Times New Roman"/>
                <w:bCs/>
                <w:caps w:val="0"/>
                <w:lang w:val="en-US"/>
              </w:rPr>
            </w:pPr>
            <w:r w:rsidRPr="008F0194">
              <w:rPr>
                <w:rFonts w:eastAsia="Times New Roman"/>
                <w:bCs/>
                <w:caps w:val="0"/>
                <w:lang w:val="en-US"/>
              </w:rPr>
              <w:t>Unique identifier for donations in Colla</w:t>
            </w:r>
            <w:r w:rsidR="001A3E35">
              <w:rPr>
                <w:rFonts w:eastAsia="Times New Roman"/>
                <w:bCs/>
                <w:caps w:val="0"/>
                <w:lang w:val="en-US"/>
              </w:rPr>
              <w:t xml:space="preserve"> </w:t>
            </w:r>
            <w:r w:rsidRPr="008F0194">
              <w:rPr>
                <w:rFonts w:eastAsia="Times New Roman"/>
                <w:bCs/>
                <w:caps w:val="0"/>
                <w:lang w:val="en-US"/>
              </w:rPr>
              <w:t>geEase</w:t>
            </w:r>
          </w:p>
        </w:tc>
        <w:tc>
          <w:tcPr>
            <w:tcW w:w="0" w:type="auto"/>
            <w:hideMark/>
          </w:tcPr>
          <w:p w14:paraId="4AEFB2FC" w14:textId="77777777" w:rsidR="00D7799B" w:rsidRPr="00D7799B" w:rsidRDefault="00D7799B" w:rsidP="00184DB5">
            <w:pPr>
              <w:pStyle w:val="Tabletextleft"/>
              <w:rPr>
                <w:rFonts w:eastAsia="Times New Roman"/>
                <w:lang w:val="en-US"/>
              </w:rPr>
            </w:pPr>
            <w:r w:rsidRPr="00D7799B">
              <w:rPr>
                <w:rFonts w:eastAsia="Times New Roman"/>
                <w:lang w:val="en-US"/>
              </w:rPr>
              <w:t>VARCHAR (</w:t>
            </w:r>
            <w:r>
              <w:rPr>
                <w:rFonts w:eastAsia="Times New Roman"/>
                <w:lang w:val="en-US"/>
              </w:rPr>
              <w:t>1</w:t>
            </w:r>
            <w:r w:rsidRPr="00D7799B">
              <w:rPr>
                <w:rFonts w:eastAsia="Times New Roman"/>
                <w:lang w:val="en-US"/>
              </w:rPr>
              <w:t>0)</w:t>
            </w:r>
          </w:p>
        </w:tc>
        <w:tc>
          <w:tcPr>
            <w:tcW w:w="0" w:type="auto"/>
            <w:hideMark/>
          </w:tcPr>
          <w:p w14:paraId="68B24570" w14:textId="77777777" w:rsidR="00D7799B" w:rsidRPr="00D7799B" w:rsidRDefault="00D7799B" w:rsidP="00184DB5">
            <w:pPr>
              <w:pStyle w:val="Tabletextleft"/>
              <w:rPr>
                <w:rFonts w:eastAsia="Times New Roman"/>
                <w:lang w:val="en-US"/>
              </w:rPr>
            </w:pPr>
            <w:r w:rsidRPr="00D7799B">
              <w:rPr>
                <w:rFonts w:eastAsia="Times New Roman"/>
                <w:lang w:val="en-US"/>
              </w:rPr>
              <w:t>PK, NOT NULL, AUTO-INCREMENT</w:t>
            </w:r>
          </w:p>
        </w:tc>
      </w:tr>
      <w:tr w:rsidR="00D7799B" w:rsidRPr="00D7799B" w14:paraId="61800586" w14:textId="77777777" w:rsidTr="00C24234">
        <w:tc>
          <w:tcPr>
            <w:tcW w:w="0" w:type="auto"/>
            <w:hideMark/>
          </w:tcPr>
          <w:p w14:paraId="2738EF73" w14:textId="35F0C950" w:rsidR="00D7799B" w:rsidRPr="008F0194" w:rsidRDefault="00617617" w:rsidP="00184DB5">
            <w:pPr>
              <w:pStyle w:val="Tabletextleft"/>
              <w:rPr>
                <w:rFonts w:eastAsia="Times New Roman"/>
                <w:bCs/>
                <w:caps w:val="0"/>
                <w:lang w:val="en-US"/>
              </w:rPr>
            </w:pPr>
            <w:r w:rsidRPr="008F0194">
              <w:rPr>
                <w:rFonts w:eastAsia="Times New Roman"/>
                <w:bCs/>
                <w:caps w:val="0"/>
                <w:lang w:val="en-US"/>
              </w:rPr>
              <w:t>UserID</w:t>
            </w:r>
          </w:p>
        </w:tc>
        <w:tc>
          <w:tcPr>
            <w:tcW w:w="0" w:type="auto"/>
          </w:tcPr>
          <w:p w14:paraId="4E46D343" w14:textId="0903F7FC" w:rsidR="00D7799B" w:rsidRPr="008F0194" w:rsidRDefault="008F0194" w:rsidP="00184DB5">
            <w:pPr>
              <w:pStyle w:val="Tabletextleft"/>
              <w:rPr>
                <w:rFonts w:eastAsia="Times New Roman"/>
                <w:bCs/>
                <w:caps w:val="0"/>
                <w:lang w:val="en-US"/>
              </w:rPr>
            </w:pPr>
            <w:r w:rsidRPr="008F0194">
              <w:rPr>
                <w:rFonts w:eastAsia="Times New Roman"/>
                <w:bCs/>
                <w:caps w:val="0"/>
                <w:lang w:val="en-US"/>
              </w:rPr>
              <w:t>Identifies the user making a donation</w:t>
            </w:r>
          </w:p>
        </w:tc>
        <w:tc>
          <w:tcPr>
            <w:tcW w:w="0" w:type="auto"/>
            <w:hideMark/>
          </w:tcPr>
          <w:p w14:paraId="0E238BEE" w14:textId="77777777" w:rsidR="00D7799B" w:rsidRDefault="00D7799B" w:rsidP="00184DB5">
            <w:pPr>
              <w:pStyle w:val="Tabletextleft"/>
              <w:rPr>
                <w:rFonts w:eastAsia="Times New Roman"/>
                <w:lang w:val="en-US"/>
              </w:rPr>
            </w:pPr>
            <w:r w:rsidRPr="00D7799B">
              <w:rPr>
                <w:rFonts w:eastAsia="Times New Roman"/>
                <w:lang w:val="en-US"/>
              </w:rPr>
              <w:t>VARCHAR</w:t>
            </w:r>
          </w:p>
          <w:p w14:paraId="04BBF418" w14:textId="77777777" w:rsidR="00D7799B" w:rsidRPr="00D7799B" w:rsidRDefault="00D7799B" w:rsidP="00184DB5">
            <w:pPr>
              <w:pStyle w:val="Tabletextleft"/>
              <w:rPr>
                <w:rFonts w:eastAsia="Times New Roman"/>
                <w:lang w:val="en-US"/>
              </w:rPr>
            </w:pPr>
            <w:r w:rsidRPr="00D7799B">
              <w:rPr>
                <w:rFonts w:eastAsia="Times New Roman"/>
                <w:lang w:val="en-US"/>
              </w:rPr>
              <w:t>(</w:t>
            </w:r>
            <w:r>
              <w:rPr>
                <w:rFonts w:eastAsia="Times New Roman"/>
                <w:lang w:val="en-US"/>
              </w:rPr>
              <w:t>1</w:t>
            </w:r>
            <w:r w:rsidRPr="00D7799B">
              <w:rPr>
                <w:rFonts w:eastAsia="Times New Roman"/>
                <w:lang w:val="en-US"/>
              </w:rPr>
              <w:t>0)</w:t>
            </w:r>
          </w:p>
        </w:tc>
        <w:tc>
          <w:tcPr>
            <w:tcW w:w="0" w:type="auto"/>
            <w:hideMark/>
          </w:tcPr>
          <w:p w14:paraId="398FECE6" w14:textId="77777777" w:rsidR="00D7799B" w:rsidRPr="00D7799B" w:rsidRDefault="00D7799B" w:rsidP="00184DB5">
            <w:pPr>
              <w:pStyle w:val="Tabletextleft"/>
              <w:rPr>
                <w:rFonts w:eastAsia="Times New Roman"/>
                <w:lang w:val="en-US"/>
              </w:rPr>
            </w:pPr>
            <w:r w:rsidRPr="00D7799B">
              <w:rPr>
                <w:rFonts w:eastAsia="Times New Roman"/>
                <w:lang w:val="en-US"/>
              </w:rPr>
              <w:t>NOT NULL</w:t>
            </w:r>
          </w:p>
        </w:tc>
      </w:tr>
      <w:tr w:rsidR="00D7799B" w:rsidRPr="00D7799B" w14:paraId="322C96E4" w14:textId="77777777" w:rsidTr="00C24234">
        <w:tc>
          <w:tcPr>
            <w:tcW w:w="0" w:type="auto"/>
            <w:hideMark/>
          </w:tcPr>
          <w:p w14:paraId="0760DAF2" w14:textId="32BFE2E9" w:rsidR="00D7799B" w:rsidRPr="008F0194" w:rsidRDefault="00617617" w:rsidP="00184DB5">
            <w:pPr>
              <w:pStyle w:val="Tabletextleft"/>
              <w:rPr>
                <w:rFonts w:eastAsia="Times New Roman"/>
                <w:bCs/>
                <w:caps w:val="0"/>
                <w:lang w:val="en-US"/>
              </w:rPr>
            </w:pPr>
            <w:r w:rsidRPr="008F0194">
              <w:rPr>
                <w:rFonts w:eastAsia="Times New Roman"/>
                <w:bCs/>
                <w:caps w:val="0"/>
                <w:lang w:val="en-US"/>
              </w:rPr>
              <w:t>DonationReceipt</w:t>
            </w:r>
          </w:p>
        </w:tc>
        <w:tc>
          <w:tcPr>
            <w:tcW w:w="0" w:type="auto"/>
          </w:tcPr>
          <w:p w14:paraId="29BC33A8" w14:textId="51D90258" w:rsidR="00D7799B" w:rsidRPr="008F0194" w:rsidRDefault="008F0194" w:rsidP="00184DB5">
            <w:pPr>
              <w:pStyle w:val="Tabletextleft"/>
              <w:rPr>
                <w:rFonts w:eastAsia="Times New Roman"/>
                <w:bCs/>
                <w:caps w:val="0"/>
                <w:lang w:val="en-US"/>
              </w:rPr>
            </w:pPr>
            <w:r w:rsidRPr="008F0194">
              <w:rPr>
                <w:rFonts w:eastAsia="Times New Roman"/>
                <w:bCs/>
                <w:caps w:val="0"/>
                <w:lang w:val="en-US"/>
              </w:rPr>
              <w:t>Stores information on the receipt or confirmation of donations</w:t>
            </w:r>
          </w:p>
        </w:tc>
        <w:tc>
          <w:tcPr>
            <w:tcW w:w="0" w:type="auto"/>
            <w:hideMark/>
          </w:tcPr>
          <w:p w14:paraId="34168149" w14:textId="77777777" w:rsidR="00D7799B" w:rsidRDefault="00D7799B" w:rsidP="00184DB5">
            <w:pPr>
              <w:pStyle w:val="Tabletextleft"/>
              <w:rPr>
                <w:rFonts w:eastAsia="Times New Roman"/>
                <w:lang w:val="en-US"/>
              </w:rPr>
            </w:pPr>
            <w:r w:rsidRPr="00D7799B">
              <w:rPr>
                <w:rFonts w:eastAsia="Times New Roman"/>
                <w:lang w:val="en-US"/>
              </w:rPr>
              <w:t>VARCHAR</w:t>
            </w:r>
          </w:p>
          <w:p w14:paraId="5E6A8B69" w14:textId="77777777" w:rsidR="00D7799B" w:rsidRPr="00D7799B" w:rsidRDefault="00D7799B" w:rsidP="00184DB5">
            <w:pPr>
              <w:pStyle w:val="Tabletextleft"/>
              <w:rPr>
                <w:rFonts w:eastAsia="Times New Roman"/>
                <w:lang w:val="en-US"/>
              </w:rPr>
            </w:pPr>
            <w:r w:rsidRPr="00D7799B">
              <w:rPr>
                <w:rFonts w:eastAsia="Times New Roman"/>
                <w:lang w:val="en-US"/>
              </w:rPr>
              <w:t>(50)</w:t>
            </w:r>
          </w:p>
        </w:tc>
        <w:tc>
          <w:tcPr>
            <w:tcW w:w="0" w:type="auto"/>
            <w:hideMark/>
          </w:tcPr>
          <w:p w14:paraId="38731655" w14:textId="77777777" w:rsidR="00D7799B" w:rsidRPr="00D7799B" w:rsidRDefault="00D7799B" w:rsidP="00184DB5">
            <w:pPr>
              <w:pStyle w:val="Tabletextleft"/>
              <w:rPr>
                <w:rFonts w:eastAsia="Times New Roman"/>
                <w:lang w:val="en-US"/>
              </w:rPr>
            </w:pPr>
            <w:r w:rsidRPr="00D7799B">
              <w:rPr>
                <w:rFonts w:eastAsia="Times New Roman"/>
                <w:lang w:val="en-US"/>
              </w:rPr>
              <w:t>NOT NULL</w:t>
            </w:r>
          </w:p>
        </w:tc>
      </w:tr>
      <w:tr w:rsidR="00D7799B" w:rsidRPr="00D7799B" w14:paraId="268D732D" w14:textId="77777777" w:rsidTr="00C24234">
        <w:tc>
          <w:tcPr>
            <w:tcW w:w="0" w:type="auto"/>
            <w:hideMark/>
          </w:tcPr>
          <w:p w14:paraId="73A584C3" w14:textId="336D3123" w:rsidR="00D7799B" w:rsidRPr="008F0194" w:rsidRDefault="00617617" w:rsidP="00184DB5">
            <w:pPr>
              <w:pStyle w:val="Tabletextleft"/>
              <w:rPr>
                <w:rFonts w:eastAsia="Times New Roman"/>
                <w:bCs/>
                <w:caps w:val="0"/>
                <w:lang w:val="en-US"/>
              </w:rPr>
            </w:pPr>
            <w:r w:rsidRPr="008F0194">
              <w:rPr>
                <w:rFonts w:eastAsia="Times New Roman"/>
                <w:bCs/>
                <w:caps w:val="0"/>
                <w:lang w:val="en-US"/>
              </w:rPr>
              <w:t>DonationDate</w:t>
            </w:r>
          </w:p>
        </w:tc>
        <w:tc>
          <w:tcPr>
            <w:tcW w:w="0" w:type="auto"/>
          </w:tcPr>
          <w:p w14:paraId="2FE3282C" w14:textId="14287F95" w:rsidR="00D7799B" w:rsidRPr="008F0194" w:rsidRDefault="008F0194" w:rsidP="00184DB5">
            <w:pPr>
              <w:pStyle w:val="Tabletextleft"/>
              <w:rPr>
                <w:rFonts w:eastAsia="Times New Roman"/>
                <w:bCs/>
                <w:caps w:val="0"/>
                <w:lang w:val="en-US"/>
              </w:rPr>
            </w:pPr>
            <w:r w:rsidRPr="008F0194">
              <w:rPr>
                <w:rFonts w:eastAsia="Times New Roman"/>
                <w:bCs/>
                <w:caps w:val="0"/>
                <w:lang w:val="en-US"/>
              </w:rPr>
              <w:t>Records the date of donation for analysis</w:t>
            </w:r>
          </w:p>
        </w:tc>
        <w:tc>
          <w:tcPr>
            <w:tcW w:w="0" w:type="auto"/>
            <w:hideMark/>
          </w:tcPr>
          <w:p w14:paraId="3888F93A" w14:textId="77777777" w:rsidR="00D7799B" w:rsidRDefault="00D7799B" w:rsidP="00184DB5">
            <w:pPr>
              <w:pStyle w:val="Tabletextleft"/>
              <w:rPr>
                <w:rFonts w:eastAsia="Times New Roman"/>
                <w:lang w:val="en-US"/>
              </w:rPr>
            </w:pPr>
            <w:r w:rsidRPr="00D7799B">
              <w:rPr>
                <w:rFonts w:eastAsia="Times New Roman"/>
                <w:lang w:val="en-US"/>
              </w:rPr>
              <w:t>VARCHAR</w:t>
            </w:r>
            <w:r>
              <w:rPr>
                <w:rFonts w:eastAsia="Times New Roman"/>
                <w:lang w:val="en-US"/>
              </w:rPr>
              <w:t xml:space="preserve"> </w:t>
            </w:r>
          </w:p>
          <w:p w14:paraId="79CDE65B" w14:textId="77777777" w:rsidR="00D7799B" w:rsidRPr="00D7799B" w:rsidRDefault="00D7799B" w:rsidP="00184DB5">
            <w:pPr>
              <w:pStyle w:val="Tabletextleft"/>
              <w:rPr>
                <w:rFonts w:eastAsia="Times New Roman"/>
                <w:lang w:val="en-US"/>
              </w:rPr>
            </w:pPr>
            <w:r w:rsidRPr="00D7799B">
              <w:rPr>
                <w:rFonts w:eastAsia="Times New Roman"/>
                <w:lang w:val="en-US"/>
              </w:rPr>
              <w:t>(</w:t>
            </w:r>
            <w:r>
              <w:rPr>
                <w:rFonts w:eastAsia="Times New Roman"/>
                <w:lang w:val="en-US"/>
              </w:rPr>
              <w:t>1</w:t>
            </w:r>
            <w:r w:rsidRPr="00D7799B">
              <w:rPr>
                <w:rFonts w:eastAsia="Times New Roman"/>
                <w:lang w:val="en-US"/>
              </w:rPr>
              <w:t>0)</w:t>
            </w:r>
          </w:p>
        </w:tc>
        <w:tc>
          <w:tcPr>
            <w:tcW w:w="0" w:type="auto"/>
            <w:hideMark/>
          </w:tcPr>
          <w:p w14:paraId="6B0B2B6A" w14:textId="77777777" w:rsidR="00D7799B" w:rsidRPr="00D7799B" w:rsidRDefault="00D7799B" w:rsidP="00184DB5">
            <w:pPr>
              <w:pStyle w:val="Tabletextleft"/>
              <w:rPr>
                <w:rFonts w:eastAsia="Times New Roman"/>
                <w:lang w:val="en-US"/>
              </w:rPr>
            </w:pPr>
            <w:r w:rsidRPr="00D7799B">
              <w:rPr>
                <w:rFonts w:eastAsia="Times New Roman"/>
                <w:lang w:val="en-US"/>
              </w:rPr>
              <w:t>NOT NULL</w:t>
            </w:r>
          </w:p>
        </w:tc>
      </w:tr>
      <w:tr w:rsidR="00D7799B" w:rsidRPr="00D7799B" w14:paraId="0274D605" w14:textId="77777777" w:rsidTr="00C24234">
        <w:tc>
          <w:tcPr>
            <w:tcW w:w="0" w:type="auto"/>
            <w:hideMark/>
          </w:tcPr>
          <w:p w14:paraId="1B884DF5" w14:textId="7F18681F" w:rsidR="00D7799B" w:rsidRPr="008F0194" w:rsidRDefault="00617617" w:rsidP="00184DB5">
            <w:pPr>
              <w:pStyle w:val="Tabletextleft"/>
              <w:rPr>
                <w:rFonts w:eastAsia="Times New Roman"/>
                <w:bCs/>
                <w:caps w:val="0"/>
                <w:lang w:val="en-US"/>
              </w:rPr>
            </w:pPr>
            <w:r w:rsidRPr="008F0194">
              <w:rPr>
                <w:rFonts w:eastAsia="Times New Roman"/>
                <w:bCs/>
                <w:caps w:val="0"/>
                <w:lang w:val="en-US"/>
              </w:rPr>
              <w:t>DonationTime</w:t>
            </w:r>
          </w:p>
        </w:tc>
        <w:tc>
          <w:tcPr>
            <w:tcW w:w="0" w:type="auto"/>
          </w:tcPr>
          <w:p w14:paraId="572363DA" w14:textId="75D15B0C" w:rsidR="00D7799B" w:rsidRPr="008F0194" w:rsidRDefault="008F0194" w:rsidP="00184DB5">
            <w:pPr>
              <w:pStyle w:val="Tabletextleft"/>
              <w:rPr>
                <w:rFonts w:eastAsia="Times New Roman"/>
                <w:bCs/>
                <w:caps w:val="0"/>
                <w:lang w:val="en-US"/>
              </w:rPr>
            </w:pPr>
            <w:r w:rsidRPr="008F0194">
              <w:rPr>
                <w:rFonts w:eastAsia="Times New Roman"/>
                <w:bCs/>
                <w:caps w:val="0"/>
                <w:lang w:val="en-US"/>
              </w:rPr>
              <w:t>Captures the time of donation</w:t>
            </w:r>
          </w:p>
        </w:tc>
        <w:tc>
          <w:tcPr>
            <w:tcW w:w="0" w:type="auto"/>
            <w:hideMark/>
          </w:tcPr>
          <w:p w14:paraId="03BA96B6" w14:textId="77777777" w:rsidR="00D7799B" w:rsidRPr="00D7799B" w:rsidRDefault="00D7799B" w:rsidP="00184DB5">
            <w:pPr>
              <w:pStyle w:val="Tabletextleft"/>
              <w:rPr>
                <w:rFonts w:eastAsia="Times New Roman"/>
                <w:lang w:val="en-US"/>
              </w:rPr>
            </w:pPr>
            <w:r>
              <w:rPr>
                <w:rFonts w:eastAsia="Times New Roman"/>
                <w:lang w:val="en-US"/>
              </w:rPr>
              <w:t>Date</w:t>
            </w:r>
          </w:p>
        </w:tc>
        <w:tc>
          <w:tcPr>
            <w:tcW w:w="0" w:type="auto"/>
            <w:hideMark/>
          </w:tcPr>
          <w:p w14:paraId="283488E7" w14:textId="77777777" w:rsidR="00D7799B" w:rsidRPr="00D7799B" w:rsidRDefault="00D7799B" w:rsidP="00184DB5">
            <w:pPr>
              <w:pStyle w:val="Tabletextleft"/>
              <w:rPr>
                <w:rFonts w:eastAsia="Times New Roman"/>
                <w:lang w:val="en-US"/>
              </w:rPr>
            </w:pPr>
            <w:r w:rsidRPr="00D7799B">
              <w:rPr>
                <w:rFonts w:eastAsia="Times New Roman"/>
                <w:lang w:val="en-US"/>
              </w:rPr>
              <w:t>NOT NULL</w:t>
            </w:r>
          </w:p>
        </w:tc>
      </w:tr>
      <w:tr w:rsidR="00617617" w:rsidRPr="00D7799B" w14:paraId="6B4DC63E" w14:textId="77777777" w:rsidTr="00C24234">
        <w:tc>
          <w:tcPr>
            <w:tcW w:w="0" w:type="auto"/>
          </w:tcPr>
          <w:p w14:paraId="0F5E8B8C" w14:textId="6A5DBE79" w:rsidR="00617617" w:rsidRPr="008F0194" w:rsidRDefault="00617617" w:rsidP="00184DB5">
            <w:pPr>
              <w:pStyle w:val="Tabletextleft"/>
              <w:rPr>
                <w:rFonts w:eastAsia="Times New Roman"/>
                <w:bCs/>
                <w:caps w:val="0"/>
                <w:lang w:val="en-US"/>
              </w:rPr>
            </w:pPr>
            <w:r w:rsidRPr="008F0194">
              <w:rPr>
                <w:rFonts w:eastAsia="Times New Roman"/>
                <w:bCs/>
                <w:caps w:val="0"/>
                <w:lang w:val="en-US"/>
              </w:rPr>
              <w:t>DonationAmount</w:t>
            </w:r>
          </w:p>
        </w:tc>
        <w:tc>
          <w:tcPr>
            <w:tcW w:w="0" w:type="auto"/>
          </w:tcPr>
          <w:p w14:paraId="391C4204" w14:textId="75A0272B" w:rsidR="00617617" w:rsidRPr="008F0194" w:rsidRDefault="008F0194" w:rsidP="00184DB5">
            <w:pPr>
              <w:pStyle w:val="Tabletextleft"/>
              <w:rPr>
                <w:rFonts w:eastAsia="Times New Roman"/>
                <w:bCs/>
                <w:caps w:val="0"/>
                <w:lang w:val="en-US"/>
              </w:rPr>
            </w:pPr>
            <w:r w:rsidRPr="008F0194">
              <w:rPr>
                <w:rFonts w:eastAsia="Times New Roman"/>
                <w:bCs/>
                <w:caps w:val="0"/>
                <w:lang w:val="en-US"/>
              </w:rPr>
              <w:t>Indicates the monetary value of a donation</w:t>
            </w:r>
          </w:p>
        </w:tc>
        <w:tc>
          <w:tcPr>
            <w:tcW w:w="0" w:type="auto"/>
          </w:tcPr>
          <w:p w14:paraId="0C1D6A39" w14:textId="77777777" w:rsidR="00617617" w:rsidRDefault="00617617" w:rsidP="00184DB5">
            <w:pPr>
              <w:pStyle w:val="Tabletextleft"/>
              <w:rPr>
                <w:rFonts w:eastAsia="Times New Roman"/>
                <w:lang w:val="en-US"/>
              </w:rPr>
            </w:pPr>
          </w:p>
        </w:tc>
        <w:tc>
          <w:tcPr>
            <w:tcW w:w="0" w:type="auto"/>
          </w:tcPr>
          <w:p w14:paraId="5F80CD38" w14:textId="77777777" w:rsidR="00617617" w:rsidRPr="00D7799B" w:rsidRDefault="00617617" w:rsidP="00184DB5">
            <w:pPr>
              <w:pStyle w:val="Tabletextleft"/>
              <w:rPr>
                <w:rFonts w:eastAsia="Times New Roman"/>
                <w:lang w:val="en-US"/>
              </w:rPr>
            </w:pPr>
          </w:p>
        </w:tc>
      </w:tr>
    </w:tbl>
    <w:p w14:paraId="59B45134" w14:textId="77777777" w:rsidR="00D7799B" w:rsidRPr="00D7799B" w:rsidRDefault="00D7799B" w:rsidP="00D7799B">
      <w:pPr>
        <w:pStyle w:val="UMPParagraph"/>
      </w:pPr>
    </w:p>
    <w:p w14:paraId="5B5427D8" w14:textId="70D4A12F" w:rsidR="00D7799B" w:rsidRPr="00D7799B" w:rsidRDefault="00D7799B" w:rsidP="00D7799B">
      <w:pPr>
        <w:pStyle w:val="Heading5"/>
      </w:pPr>
      <w:r>
        <w:lastRenderedPageBreak/>
        <w:t>E</w:t>
      </w:r>
      <w:r w:rsidRPr="00D7799B">
        <w:t>ntity Community</w:t>
      </w:r>
    </w:p>
    <w:p w14:paraId="6CDC064F" w14:textId="5471BFC2" w:rsidR="0048793E" w:rsidRDefault="00D6157F" w:rsidP="00D6157F">
      <w:pPr>
        <w:pStyle w:val="Heading2"/>
      </w:pPr>
      <w:bookmarkStart w:id="99" w:name="_Toc155213299"/>
      <w:r>
        <w:t>GENERAL ARCHITECTURE</w:t>
      </w:r>
      <w:bookmarkEnd w:id="99"/>
    </w:p>
    <w:p w14:paraId="615A6248" w14:textId="32695B27" w:rsidR="00D6157F" w:rsidRDefault="00D6157F" w:rsidP="00D6157F">
      <w:pPr>
        <w:pStyle w:val="Heading3"/>
        <w:rPr>
          <w:sz w:val="20"/>
        </w:rPr>
      </w:pPr>
      <w:bookmarkStart w:id="100" w:name="_Toc155213300"/>
      <w:r w:rsidRPr="00D6157F">
        <w:t>Application Layer</w:t>
      </w:r>
      <w:bookmarkEnd w:id="100"/>
    </w:p>
    <w:p w14:paraId="483E4F6C" w14:textId="77777777" w:rsidR="00D6157F" w:rsidRDefault="00D6157F" w:rsidP="00D6157F">
      <w:pPr>
        <w:pStyle w:val="CaptionforFigurePlatesUMP"/>
      </w:pPr>
      <w:r>
        <w:drawing>
          <wp:inline distT="0" distB="0" distL="0" distR="0" wp14:anchorId="1B093963" wp14:editId="7B0B0EE0">
            <wp:extent cx="5385435" cy="4706598"/>
            <wp:effectExtent l="0" t="0" r="5715" b="0"/>
            <wp:docPr id="714066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66114"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85435" cy="4706598"/>
                    </a:xfrm>
                    <a:prstGeom prst="rect">
                      <a:avLst/>
                    </a:prstGeom>
                    <a:noFill/>
                    <a:ln>
                      <a:noFill/>
                    </a:ln>
                  </pic:spPr>
                </pic:pic>
              </a:graphicData>
            </a:graphic>
          </wp:inline>
        </w:drawing>
      </w:r>
    </w:p>
    <w:p w14:paraId="0122D1AE" w14:textId="04FB140B" w:rsidR="00D6157F" w:rsidRDefault="00D6157F" w:rsidP="00D6157F">
      <w:pPr>
        <w:pStyle w:val="CaptionforFigurePlatesUMP"/>
        <w:rPr>
          <w:lang w:val="en-US"/>
        </w:rPr>
      </w:pPr>
      <w:bookmarkStart w:id="101" w:name="_Toc155213384"/>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23</w:t>
      </w:r>
      <w:r w:rsidR="00CF39BC">
        <w:fldChar w:fldCharType="end"/>
      </w:r>
      <w:r>
        <w:rPr>
          <w:lang w:val="en-US"/>
        </w:rPr>
        <w:tab/>
      </w:r>
      <w:r w:rsidRPr="00BE141D">
        <w:rPr>
          <w:lang w:val="en-US"/>
        </w:rPr>
        <w:t>Application Layer</w:t>
      </w:r>
      <w:r>
        <w:rPr>
          <w:lang w:val="en-US"/>
        </w:rPr>
        <w:t xml:space="preserve"> Diagram of CollageEase</w:t>
      </w:r>
      <w:bookmarkEnd w:id="101"/>
    </w:p>
    <w:p w14:paraId="0CB7847D" w14:textId="77777777" w:rsidR="00D6157F" w:rsidRDefault="00D6157F" w:rsidP="00D6157F">
      <w:pPr>
        <w:pStyle w:val="UMPParagraph"/>
        <w:rPr>
          <w:lang w:val="en-US"/>
        </w:rPr>
      </w:pPr>
    </w:p>
    <w:p w14:paraId="52E8D799" w14:textId="77777777" w:rsidR="007D5C94" w:rsidRDefault="007D5C94" w:rsidP="00D6157F">
      <w:pPr>
        <w:pStyle w:val="UMPParagraph"/>
        <w:rPr>
          <w:lang w:val="en-US"/>
        </w:rPr>
      </w:pPr>
    </w:p>
    <w:p w14:paraId="2E9CA1A2" w14:textId="77777777" w:rsidR="007D5C94" w:rsidRDefault="007D5C94" w:rsidP="00D6157F">
      <w:pPr>
        <w:pStyle w:val="UMPParagraph"/>
        <w:rPr>
          <w:lang w:val="en-US"/>
        </w:rPr>
      </w:pPr>
    </w:p>
    <w:p w14:paraId="52C8BD2A" w14:textId="77777777" w:rsidR="007D5C94" w:rsidRDefault="007D5C94" w:rsidP="00D6157F">
      <w:pPr>
        <w:pStyle w:val="UMPParagraph"/>
        <w:rPr>
          <w:lang w:val="en-US"/>
        </w:rPr>
      </w:pPr>
    </w:p>
    <w:p w14:paraId="48E2E74F" w14:textId="77777777" w:rsidR="007D5C94" w:rsidRDefault="007D5C94" w:rsidP="00D6157F">
      <w:pPr>
        <w:pStyle w:val="UMPParagraph"/>
        <w:rPr>
          <w:lang w:val="en-US"/>
        </w:rPr>
      </w:pPr>
    </w:p>
    <w:p w14:paraId="4B8CAE24" w14:textId="181C09C4" w:rsidR="007D5C94" w:rsidRPr="007D5C94" w:rsidRDefault="007D5C94" w:rsidP="007D5C94">
      <w:pPr>
        <w:pStyle w:val="CaptionforFigurePlatesUMP"/>
        <w:rPr>
          <w:lang w:val="en-US"/>
        </w:rPr>
      </w:pPr>
      <w:bookmarkStart w:id="102" w:name="_Toc155213337"/>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18</w:t>
      </w:r>
      <w:r w:rsidR="002C25F6">
        <w:fldChar w:fldCharType="end"/>
      </w:r>
      <w:r w:rsidRPr="00800A65">
        <w:rPr>
          <w:lang w:val="en-US"/>
        </w:rPr>
        <w:t xml:space="preserve"> </w:t>
      </w:r>
      <w:r>
        <w:rPr>
          <w:lang w:val="en-US"/>
        </w:rPr>
        <w:tab/>
      </w:r>
      <w:r w:rsidRPr="00800A65">
        <w:rPr>
          <w:lang w:val="en-US"/>
        </w:rPr>
        <w:t>User Registration Management Boundary Class Table</w:t>
      </w:r>
      <w:bookmarkEnd w:id="102"/>
    </w:p>
    <w:tbl>
      <w:tblPr>
        <w:tblW w:w="0" w:type="auto"/>
        <w:tblInd w:w="-866" w:type="dxa"/>
        <w:tblCellMar>
          <w:top w:w="15" w:type="dxa"/>
          <w:left w:w="15" w:type="dxa"/>
          <w:bottom w:w="15" w:type="dxa"/>
          <w:right w:w="15" w:type="dxa"/>
        </w:tblCellMar>
        <w:tblLook w:val="04A0" w:firstRow="1" w:lastRow="0" w:firstColumn="1" w:lastColumn="0" w:noHBand="0" w:noVBand="1"/>
      </w:tblPr>
      <w:tblGrid>
        <w:gridCol w:w="1602"/>
        <w:gridCol w:w="3315"/>
        <w:gridCol w:w="4400"/>
      </w:tblGrid>
      <w:tr w:rsidR="007D5C94" w:rsidRPr="00395D35" w14:paraId="5E9F8298" w14:textId="77777777" w:rsidTr="007D5C94">
        <w:trPr>
          <w:trHeight w:val="420"/>
        </w:trPr>
        <w:tc>
          <w:tcPr>
            <w:tcW w:w="162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C1467DC" w14:textId="77777777" w:rsidR="007D5C94" w:rsidRPr="000C4D86" w:rsidRDefault="007D5C94" w:rsidP="005120D9">
            <w:pPr>
              <w:pStyle w:val="CaptionforTableUMP"/>
              <w:rPr>
                <w:szCs w:val="24"/>
              </w:rPr>
            </w:pPr>
            <w:r w:rsidRPr="000C4D86">
              <w:t>Class Type</w:t>
            </w:r>
          </w:p>
        </w:tc>
        <w:tc>
          <w:tcPr>
            <w:tcW w:w="7692"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75E1484C" w14:textId="77777777" w:rsidR="007D5C94" w:rsidRPr="00395D35" w:rsidRDefault="007D5C94" w:rsidP="005120D9">
            <w:pPr>
              <w:pStyle w:val="CaptionforTableUMP"/>
              <w:rPr>
                <w:szCs w:val="24"/>
              </w:rPr>
            </w:pPr>
            <w:r w:rsidRPr="00395D35">
              <w:t>Boundary class</w:t>
            </w:r>
          </w:p>
        </w:tc>
      </w:tr>
      <w:tr w:rsidR="007D5C94" w:rsidRPr="00395D35" w14:paraId="3B4AEDB9" w14:textId="77777777" w:rsidTr="007D5C94">
        <w:trPr>
          <w:trHeight w:val="420"/>
        </w:trPr>
        <w:tc>
          <w:tcPr>
            <w:tcW w:w="162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861EC25" w14:textId="77777777" w:rsidR="007D5C94" w:rsidRPr="00395D35" w:rsidRDefault="007D5C94" w:rsidP="005120D9">
            <w:pPr>
              <w:pStyle w:val="CaptionforTableUMP"/>
              <w:rPr>
                <w:szCs w:val="24"/>
              </w:rPr>
            </w:pPr>
            <w:r w:rsidRPr="00395D35">
              <w:t>Responsibility</w:t>
            </w:r>
          </w:p>
        </w:tc>
        <w:tc>
          <w:tcPr>
            <w:tcW w:w="7692"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4FAD02A2" w14:textId="77777777" w:rsidR="007D5C94" w:rsidRPr="000C4D86" w:rsidRDefault="007D5C94" w:rsidP="005120D9">
            <w:pPr>
              <w:rPr>
                <w:rFonts w:eastAsia="Times New Roman" w:cs="Times New Roman"/>
                <w:bCs/>
                <w:noProof/>
                <w:sz w:val="24"/>
                <w:szCs w:val="18"/>
                <w:lang w:val="en-US"/>
              </w:rPr>
            </w:pPr>
            <w:r w:rsidRPr="000C4D86">
              <w:rPr>
                <w:rFonts w:eastAsia="Times New Roman" w:cs="Times New Roman"/>
                <w:bCs/>
                <w:noProof/>
                <w:sz w:val="24"/>
                <w:szCs w:val="18"/>
                <w:lang w:val="en-US"/>
              </w:rPr>
              <w:t>Facilitate the user registration process by interacting with users, collecting registration details, and handling the registration workflow.</w:t>
            </w:r>
          </w:p>
        </w:tc>
      </w:tr>
      <w:tr w:rsidR="007D5C94" w:rsidRPr="00395D35" w14:paraId="00A3BFEE" w14:textId="77777777" w:rsidTr="007D5C94">
        <w:trPr>
          <w:trHeight w:val="420"/>
        </w:trPr>
        <w:tc>
          <w:tcPr>
            <w:tcW w:w="1625"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48EA920" w14:textId="77777777" w:rsidR="007D5C94" w:rsidRPr="00395D35" w:rsidRDefault="007D5C94" w:rsidP="005120D9">
            <w:pPr>
              <w:pStyle w:val="CaptionforTableUMP"/>
              <w:rPr>
                <w:szCs w:val="24"/>
              </w:rPr>
            </w:pPr>
            <w:r w:rsidRPr="00395D35">
              <w:t>Attributes</w:t>
            </w:r>
          </w:p>
        </w:tc>
        <w:tc>
          <w:tcPr>
            <w:tcW w:w="331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FFAFF14" w14:textId="77777777" w:rsidR="007D5C94" w:rsidRPr="00395D35" w:rsidRDefault="007D5C94" w:rsidP="005120D9">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B185C8F" w14:textId="77777777" w:rsidR="007D5C94" w:rsidRPr="00395D35" w:rsidRDefault="007D5C94" w:rsidP="005120D9">
            <w:pPr>
              <w:pStyle w:val="CaptionforTableUMP"/>
              <w:rPr>
                <w:szCs w:val="24"/>
              </w:rPr>
            </w:pPr>
            <w:r w:rsidRPr="00395D35">
              <w:t>Attributes Type</w:t>
            </w:r>
          </w:p>
        </w:tc>
      </w:tr>
      <w:tr w:rsidR="007D5C94" w:rsidRPr="00395D35" w14:paraId="265EADBE" w14:textId="77777777" w:rsidTr="007D5C94">
        <w:trPr>
          <w:trHeight w:val="420"/>
        </w:trPr>
        <w:tc>
          <w:tcPr>
            <w:tcW w:w="1625" w:type="dxa"/>
            <w:vMerge/>
            <w:tcBorders>
              <w:top w:val="single" w:sz="12" w:space="0" w:color="262140"/>
              <w:left w:val="single" w:sz="12" w:space="0" w:color="262140"/>
              <w:bottom w:val="single" w:sz="12" w:space="0" w:color="262140"/>
              <w:right w:val="single" w:sz="12" w:space="0" w:color="262140"/>
            </w:tcBorders>
            <w:vAlign w:val="center"/>
            <w:hideMark/>
          </w:tcPr>
          <w:p w14:paraId="2506C91B" w14:textId="77777777" w:rsidR="007D5C94" w:rsidRPr="00395D35" w:rsidRDefault="007D5C94" w:rsidP="005120D9">
            <w:pPr>
              <w:pStyle w:val="CaptionforTableUMP"/>
            </w:pPr>
          </w:p>
        </w:tc>
        <w:tc>
          <w:tcPr>
            <w:tcW w:w="3315"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105DDAC4" w14:textId="77777777" w:rsidR="007D5C94" w:rsidRDefault="007D5C94" w:rsidP="005120D9">
            <w:pPr>
              <w:pStyle w:val="CaptionforTableUMP"/>
            </w:pPr>
            <w:r w:rsidRPr="00395D35">
              <w:t>Username</w:t>
            </w:r>
          </w:p>
          <w:p w14:paraId="7B9E5AE4" w14:textId="77777777" w:rsidR="007D5C94" w:rsidRDefault="007D5C94" w:rsidP="005120D9">
            <w:pPr>
              <w:pStyle w:val="CaptionforTableUMP"/>
            </w:pPr>
            <w:r>
              <w:t xml:space="preserve">Password </w:t>
            </w:r>
          </w:p>
          <w:p w14:paraId="0511E28B" w14:textId="77777777" w:rsidR="007D5C94" w:rsidRDefault="007D5C94" w:rsidP="005120D9">
            <w:pPr>
              <w:pStyle w:val="CaptionforTableUMP"/>
            </w:pPr>
            <w:r>
              <w:t xml:space="preserve">Email </w:t>
            </w:r>
          </w:p>
          <w:p w14:paraId="1A2C9430" w14:textId="77777777" w:rsidR="007D5C94" w:rsidRPr="00395D35" w:rsidRDefault="007D5C94" w:rsidP="005120D9">
            <w:pPr>
              <w:pStyle w:val="CaptionforTableUMP"/>
            </w:pPr>
            <w:r>
              <w:t>Role</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3B3DB6ED" w14:textId="53CA1E50" w:rsidR="007D5C94" w:rsidRPr="00152A95" w:rsidRDefault="00EB565F" w:rsidP="005120D9">
            <w:pPr>
              <w:pStyle w:val="CaptionforTableUMP"/>
            </w:pPr>
            <w:r>
              <w:t xml:space="preserve">Varchar </w:t>
            </w:r>
          </w:p>
          <w:p w14:paraId="499F727F" w14:textId="460548AE" w:rsidR="007D5C94" w:rsidRPr="00152A95" w:rsidRDefault="00EB565F" w:rsidP="005120D9">
            <w:pPr>
              <w:pStyle w:val="CaptionforTableUMP"/>
            </w:pPr>
            <w:r>
              <w:t>Varchar</w:t>
            </w:r>
            <w:r w:rsidR="007D5C94" w:rsidRPr="00152A95">
              <w:t xml:space="preserve"> </w:t>
            </w:r>
          </w:p>
          <w:p w14:paraId="18D9F05D" w14:textId="77777777" w:rsidR="00EB565F" w:rsidRDefault="00EB565F" w:rsidP="005120D9">
            <w:pPr>
              <w:pStyle w:val="CaptionforTableUMP"/>
            </w:pPr>
            <w:r>
              <w:t xml:space="preserve">Varchar </w:t>
            </w:r>
          </w:p>
          <w:p w14:paraId="43F4EE16" w14:textId="476BC964" w:rsidR="007D5C94" w:rsidRPr="00152A95" w:rsidRDefault="00EB565F" w:rsidP="005120D9">
            <w:pPr>
              <w:pStyle w:val="CaptionforTableUMP"/>
            </w:pPr>
            <w:r w:rsidRPr="00EB565F">
              <w:t>Varchar</w:t>
            </w:r>
          </w:p>
        </w:tc>
      </w:tr>
      <w:tr w:rsidR="007D5C94" w:rsidRPr="00395D35" w14:paraId="118D4BC9" w14:textId="77777777" w:rsidTr="007D5C94">
        <w:trPr>
          <w:trHeight w:val="420"/>
        </w:trPr>
        <w:tc>
          <w:tcPr>
            <w:tcW w:w="1625"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93C0D25" w14:textId="77777777" w:rsidR="007D5C94" w:rsidRPr="00395D35" w:rsidRDefault="007D5C94" w:rsidP="005120D9">
            <w:pPr>
              <w:pStyle w:val="CaptionforTableUMP"/>
              <w:rPr>
                <w:szCs w:val="24"/>
              </w:rPr>
            </w:pPr>
            <w:r w:rsidRPr="00395D35">
              <w:t>Methods</w:t>
            </w:r>
          </w:p>
        </w:tc>
        <w:tc>
          <w:tcPr>
            <w:tcW w:w="331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FD103FB" w14:textId="77777777" w:rsidR="007D5C94" w:rsidRPr="00395D35" w:rsidRDefault="007D5C94" w:rsidP="005120D9">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0928F3A" w14:textId="77777777" w:rsidR="007D5C94" w:rsidRPr="00395D35" w:rsidRDefault="007D5C94" w:rsidP="005120D9">
            <w:pPr>
              <w:pStyle w:val="CaptionforTableUMP"/>
              <w:rPr>
                <w:szCs w:val="24"/>
              </w:rPr>
            </w:pPr>
            <w:r w:rsidRPr="00395D35">
              <w:t>Description</w:t>
            </w:r>
          </w:p>
        </w:tc>
      </w:tr>
      <w:tr w:rsidR="007D5C94" w:rsidRPr="00395D35" w14:paraId="7E910CC9" w14:textId="77777777" w:rsidTr="007D5C94">
        <w:trPr>
          <w:trHeight w:val="420"/>
        </w:trPr>
        <w:tc>
          <w:tcPr>
            <w:tcW w:w="1625" w:type="dxa"/>
            <w:vMerge/>
            <w:tcBorders>
              <w:top w:val="single" w:sz="12" w:space="0" w:color="262140"/>
              <w:left w:val="single" w:sz="12" w:space="0" w:color="262140"/>
              <w:bottom w:val="single" w:sz="12" w:space="0" w:color="262140"/>
              <w:right w:val="single" w:sz="12" w:space="0" w:color="262140"/>
            </w:tcBorders>
            <w:vAlign w:val="center"/>
            <w:hideMark/>
          </w:tcPr>
          <w:p w14:paraId="74A11BD5" w14:textId="77777777" w:rsidR="007D5C94" w:rsidRPr="00395D35" w:rsidRDefault="007D5C94" w:rsidP="005120D9">
            <w:pPr>
              <w:pStyle w:val="CaptionforTableUMP"/>
            </w:pPr>
          </w:p>
        </w:tc>
        <w:tc>
          <w:tcPr>
            <w:tcW w:w="3315"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63B5C076" w14:textId="77777777" w:rsidR="007D5C94" w:rsidRDefault="007D5C94" w:rsidP="005120D9">
            <w:pPr>
              <w:pStyle w:val="CaptionforTableUMP"/>
            </w:pPr>
            <w:r w:rsidRPr="00152A95">
              <w:t>collectUserRegistrationDetails()</w:t>
            </w:r>
          </w:p>
          <w:p w14:paraId="4EA55DB0" w14:textId="77777777" w:rsidR="007D5C94" w:rsidRDefault="007D5C94" w:rsidP="005120D9">
            <w:pPr>
              <w:pStyle w:val="CaptionforTableUMP"/>
            </w:pPr>
            <w:r w:rsidRPr="00152A95">
              <w:t>validateUserRegistrationForm()</w:t>
            </w:r>
          </w:p>
          <w:p w14:paraId="3907F537" w14:textId="77777777" w:rsidR="007D5C94" w:rsidRPr="00395D35" w:rsidRDefault="007D5C94" w:rsidP="005120D9">
            <w:pPr>
              <w:pStyle w:val="CaptionforTableUMP"/>
            </w:pPr>
            <w:r w:rsidRPr="00152A95">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01571560" w14:textId="77777777" w:rsidR="007D5C94" w:rsidRPr="00152A95" w:rsidRDefault="007D5C94" w:rsidP="005120D9">
            <w:pPr>
              <w:pStyle w:val="CaptionforTableUMP"/>
            </w:pPr>
            <w:r w:rsidRPr="00152A95">
              <w:t>Prompt users to provide registration details through the registration form.</w:t>
            </w:r>
          </w:p>
          <w:p w14:paraId="04DBC7EA" w14:textId="77777777" w:rsidR="007D5C94" w:rsidRPr="00152A95" w:rsidRDefault="007D5C94" w:rsidP="005120D9">
            <w:pPr>
              <w:pStyle w:val="CaptionforTableUMP"/>
            </w:pPr>
            <w:r w:rsidRPr="00152A95">
              <w:t xml:space="preserve">Validate user registration data. If issues exist, display </w:t>
            </w:r>
            <w:r>
              <w:t>user to Homepage</w:t>
            </w:r>
            <w:r w:rsidRPr="00152A95">
              <w:t>.</w:t>
            </w:r>
          </w:p>
        </w:tc>
      </w:tr>
      <w:tr w:rsidR="007D5C94" w:rsidRPr="00395D35" w14:paraId="73540E1B" w14:textId="77777777" w:rsidTr="007D5C94">
        <w:trPr>
          <w:trHeight w:val="420"/>
        </w:trPr>
        <w:tc>
          <w:tcPr>
            <w:tcW w:w="162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DA469E0" w14:textId="77777777" w:rsidR="007D5C94" w:rsidRPr="00395D35" w:rsidRDefault="007D5C94" w:rsidP="005120D9">
            <w:pPr>
              <w:pStyle w:val="CaptionforTableUMP"/>
              <w:rPr>
                <w:szCs w:val="24"/>
              </w:rPr>
            </w:pPr>
            <w:r w:rsidRPr="00395D35">
              <w:t>Algorithm</w:t>
            </w:r>
          </w:p>
        </w:tc>
        <w:tc>
          <w:tcPr>
            <w:tcW w:w="7692"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477E6B59" w14:textId="77777777" w:rsidR="007D5C94" w:rsidRPr="000C4D86" w:rsidRDefault="007D5C94" w:rsidP="005120D9">
            <w:pPr>
              <w:pStyle w:val="CaptionforTableUMP"/>
            </w:pPr>
            <w:r w:rsidRPr="000C4D86">
              <w:t>collectUserRegistrationDetails():</w:t>
            </w:r>
          </w:p>
          <w:p w14:paraId="57E91F48" w14:textId="77777777" w:rsidR="007D5C94" w:rsidRPr="00152A95" w:rsidRDefault="007D5C94" w:rsidP="005120D9">
            <w:pPr>
              <w:pStyle w:val="CaptionforTableUMP"/>
            </w:pPr>
            <w:r w:rsidRPr="00152A95">
              <w:t xml:space="preserve">   registrationForm.promptUserForDetails()</w:t>
            </w:r>
          </w:p>
          <w:p w14:paraId="2561E0DA" w14:textId="77777777" w:rsidR="007D5C94" w:rsidRPr="00152A95" w:rsidRDefault="007D5C94" w:rsidP="005120D9">
            <w:pPr>
              <w:pStyle w:val="CaptionforTableUMP"/>
            </w:pPr>
          </w:p>
          <w:p w14:paraId="36FBE0EA" w14:textId="77777777" w:rsidR="007D5C94" w:rsidRPr="00152A95" w:rsidRDefault="007D5C94" w:rsidP="005120D9">
            <w:pPr>
              <w:pStyle w:val="CaptionforTableUMP"/>
            </w:pPr>
            <w:r w:rsidRPr="00152A95">
              <w:t>validateUserRegistrationForm():</w:t>
            </w:r>
          </w:p>
          <w:p w14:paraId="77F0430D" w14:textId="77777777" w:rsidR="007D5C94" w:rsidRPr="00152A95" w:rsidRDefault="007D5C94" w:rsidP="005120D9">
            <w:pPr>
              <w:pStyle w:val="CaptionforTableUMP"/>
            </w:pPr>
            <w:r w:rsidRPr="00152A95">
              <w:t xml:space="preserve">   validationIssues = registrationForm.validateData()</w:t>
            </w:r>
          </w:p>
          <w:p w14:paraId="574945F4" w14:textId="77777777" w:rsidR="007D5C94" w:rsidRPr="00152A95" w:rsidRDefault="007D5C94" w:rsidP="005120D9">
            <w:pPr>
              <w:pStyle w:val="CaptionforTableUMP"/>
            </w:pPr>
            <w:r w:rsidRPr="00152A95">
              <w:t xml:space="preserve">   if validationIssues is not empty:</w:t>
            </w:r>
          </w:p>
          <w:p w14:paraId="310D81C6" w14:textId="77777777" w:rsidR="007D5C94" w:rsidRPr="00152A95" w:rsidRDefault="007D5C94" w:rsidP="005120D9">
            <w:pPr>
              <w:pStyle w:val="CaptionforTableUMP"/>
            </w:pPr>
            <w:r w:rsidRPr="00152A95">
              <w:t xml:space="preserve">       registrationForm.displayValidationIssues(validationIssues)</w:t>
            </w:r>
          </w:p>
          <w:p w14:paraId="6E38647D" w14:textId="77777777" w:rsidR="007D5C94" w:rsidRPr="00152A95" w:rsidRDefault="007D5C94" w:rsidP="005120D9">
            <w:pPr>
              <w:pStyle w:val="CaptionforTableUMP"/>
            </w:pPr>
            <w:r w:rsidRPr="00152A95">
              <w:t xml:space="preserve">   else:</w:t>
            </w:r>
          </w:p>
          <w:p w14:paraId="04740E45" w14:textId="77777777" w:rsidR="007D5C94" w:rsidRPr="00395D35" w:rsidRDefault="007D5C94" w:rsidP="005120D9">
            <w:pPr>
              <w:pStyle w:val="CaptionforTableUMP"/>
            </w:pPr>
            <w:r w:rsidRPr="00152A95">
              <w:t xml:space="preserve">       </w:t>
            </w:r>
            <w:r>
              <w:t>UserAlreadyRegsitered</w:t>
            </w:r>
            <w:r w:rsidRPr="00152A95">
              <w:t>()</w:t>
            </w:r>
          </w:p>
        </w:tc>
      </w:tr>
    </w:tbl>
    <w:p w14:paraId="3A88649E" w14:textId="77777777" w:rsidR="00E14CB0" w:rsidRDefault="00E14CB0" w:rsidP="007D5C94">
      <w:pPr>
        <w:pStyle w:val="CaptionforFigurePlatesUMP"/>
      </w:pPr>
    </w:p>
    <w:p w14:paraId="272CDAE0" w14:textId="77777777" w:rsidR="00E14CB0" w:rsidRDefault="00E14CB0" w:rsidP="007D5C94">
      <w:pPr>
        <w:pStyle w:val="CaptionforFigurePlatesUMP"/>
      </w:pPr>
    </w:p>
    <w:p w14:paraId="625C4B67" w14:textId="77777777" w:rsidR="00E14CB0" w:rsidRDefault="00E14CB0" w:rsidP="007D5C94">
      <w:pPr>
        <w:pStyle w:val="CaptionforFigurePlatesUMP"/>
      </w:pPr>
    </w:p>
    <w:p w14:paraId="2E68D490" w14:textId="5B60EF75" w:rsidR="007D5C94" w:rsidRDefault="007D5C94" w:rsidP="007D5C94">
      <w:pPr>
        <w:pStyle w:val="CaptionforFigurePlatesUMP"/>
      </w:pPr>
      <w:bookmarkStart w:id="103" w:name="_Toc155213338"/>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19</w:t>
      </w:r>
      <w:r w:rsidR="002C25F6">
        <w:fldChar w:fldCharType="end"/>
      </w:r>
      <w:r>
        <w:rPr>
          <w:lang w:val="en-US"/>
        </w:rPr>
        <w:tab/>
      </w:r>
      <w:r w:rsidRPr="00121061">
        <w:rPr>
          <w:lang w:val="en-US"/>
        </w:rPr>
        <w:t>Admin</w:t>
      </w:r>
      <w:r>
        <w:rPr>
          <w:lang w:val="en-US"/>
        </w:rPr>
        <w:tab/>
      </w:r>
      <w:r w:rsidRPr="00121061">
        <w:rPr>
          <w:lang w:val="en-US"/>
        </w:rPr>
        <w:t>Managementand</w:t>
      </w:r>
      <w:r>
        <w:rPr>
          <w:lang w:val="en-US"/>
        </w:rPr>
        <w:t xml:space="preserve"> </w:t>
      </w:r>
      <w:r w:rsidRPr="00121061">
        <w:rPr>
          <w:lang w:val="en-US"/>
        </w:rPr>
        <w:t>Data</w:t>
      </w:r>
      <w:r>
        <w:rPr>
          <w:lang w:val="en-US"/>
        </w:rPr>
        <w:t xml:space="preserve"> </w:t>
      </w:r>
      <w:r w:rsidRPr="00121061">
        <w:rPr>
          <w:lang w:val="en-US"/>
        </w:rPr>
        <w:t>Entry</w:t>
      </w:r>
      <w:r>
        <w:rPr>
          <w:lang w:val="en-US"/>
        </w:rPr>
        <w:t xml:space="preserve"> </w:t>
      </w:r>
      <w:r w:rsidRPr="00121061">
        <w:rPr>
          <w:lang w:val="en-US"/>
        </w:rPr>
        <w:t>System</w:t>
      </w:r>
      <w:r>
        <w:t xml:space="preserve"> </w:t>
      </w:r>
      <w:r w:rsidRPr="00800A65">
        <w:rPr>
          <w:lang w:val="en-US"/>
        </w:rPr>
        <w:t>Boundary Class</w:t>
      </w:r>
      <w:r>
        <w:rPr>
          <w:lang w:val="en-US"/>
        </w:rPr>
        <w:t xml:space="preserve"> Table</w:t>
      </w:r>
      <w:bookmarkEnd w:id="103"/>
    </w:p>
    <w:tbl>
      <w:tblPr>
        <w:tblW w:w="0" w:type="auto"/>
        <w:tblInd w:w="-1149" w:type="dxa"/>
        <w:tblCellMar>
          <w:top w:w="15" w:type="dxa"/>
          <w:left w:w="15" w:type="dxa"/>
          <w:bottom w:w="15" w:type="dxa"/>
          <w:right w:w="15" w:type="dxa"/>
        </w:tblCellMar>
        <w:tblLook w:val="04A0" w:firstRow="1" w:lastRow="0" w:firstColumn="1" w:lastColumn="0" w:noHBand="0" w:noVBand="1"/>
      </w:tblPr>
      <w:tblGrid>
        <w:gridCol w:w="1820"/>
        <w:gridCol w:w="2935"/>
        <w:gridCol w:w="4845"/>
      </w:tblGrid>
      <w:tr w:rsidR="007D5C94" w:rsidRPr="00395D35" w14:paraId="69C00137" w14:textId="77777777" w:rsidTr="004E6B41">
        <w:trPr>
          <w:trHeight w:val="420"/>
        </w:trPr>
        <w:tc>
          <w:tcPr>
            <w:tcW w:w="199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55E2909" w14:textId="77777777" w:rsidR="007D5C94" w:rsidRPr="00395D35" w:rsidRDefault="007D5C94" w:rsidP="007D5C94">
            <w:pPr>
              <w:pStyle w:val="CaptionforTableUMP"/>
              <w:rPr>
                <w:szCs w:val="24"/>
              </w:rPr>
            </w:pPr>
            <w:r w:rsidRPr="00395D35">
              <w:lastRenderedPageBreak/>
              <w:t>Class Type</w:t>
            </w:r>
          </w:p>
        </w:tc>
        <w:tc>
          <w:tcPr>
            <w:tcW w:w="7606"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58590274" w14:textId="77777777" w:rsidR="007D5C94" w:rsidRPr="00395D35" w:rsidRDefault="007D5C94" w:rsidP="007D5C94">
            <w:pPr>
              <w:pStyle w:val="CaptionforTableUMP"/>
              <w:rPr>
                <w:szCs w:val="24"/>
              </w:rPr>
            </w:pPr>
            <w:r w:rsidRPr="00395D35">
              <w:t>Boundary class</w:t>
            </w:r>
          </w:p>
        </w:tc>
      </w:tr>
      <w:tr w:rsidR="007D5C94" w:rsidRPr="00395D35" w14:paraId="4FB11FEB" w14:textId="77777777" w:rsidTr="004E6B41">
        <w:trPr>
          <w:trHeight w:val="420"/>
        </w:trPr>
        <w:tc>
          <w:tcPr>
            <w:tcW w:w="199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5FB9C76" w14:textId="77777777" w:rsidR="007D5C94" w:rsidRPr="00395D35" w:rsidRDefault="007D5C94" w:rsidP="007D5C94">
            <w:pPr>
              <w:pStyle w:val="CaptionforTableUMP"/>
              <w:rPr>
                <w:szCs w:val="24"/>
              </w:rPr>
            </w:pPr>
            <w:r w:rsidRPr="00395D35">
              <w:t>Responsibility</w:t>
            </w:r>
          </w:p>
        </w:tc>
        <w:tc>
          <w:tcPr>
            <w:tcW w:w="7606"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20AE098D" w14:textId="449A4A05" w:rsidR="007D5C94" w:rsidRPr="00715FB3" w:rsidRDefault="00715FB3" w:rsidP="00715FB3">
            <w:pPr>
              <w:rPr>
                <w:rFonts w:eastAsia="Times New Roman" w:cs="Times New Roman"/>
                <w:bCs/>
                <w:noProof/>
                <w:sz w:val="24"/>
                <w:szCs w:val="24"/>
                <w:lang w:val="en-US"/>
              </w:rPr>
            </w:pPr>
            <w:r w:rsidRPr="00715FB3">
              <w:rPr>
                <w:rFonts w:eastAsia="Times New Roman" w:cs="Times New Roman"/>
                <w:bCs/>
                <w:noProof/>
                <w:sz w:val="24"/>
                <w:szCs w:val="24"/>
                <w:lang w:val="en-US"/>
              </w:rPr>
              <w:t>Handle administrative tasks, manage user roles, oversee data entry processes, manage the community hub, and deal with reports.</w:t>
            </w:r>
          </w:p>
        </w:tc>
      </w:tr>
      <w:tr w:rsidR="007D5C94" w:rsidRPr="00395D35" w14:paraId="6F472275" w14:textId="77777777" w:rsidTr="004E6B41">
        <w:trPr>
          <w:trHeight w:val="420"/>
        </w:trPr>
        <w:tc>
          <w:tcPr>
            <w:tcW w:w="1994"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9224EF7" w14:textId="77777777" w:rsidR="007D5C94" w:rsidRPr="00395D35" w:rsidRDefault="007D5C94" w:rsidP="007D5C94">
            <w:pPr>
              <w:pStyle w:val="CaptionforTableUMP"/>
              <w:rPr>
                <w:szCs w:val="24"/>
              </w:rPr>
            </w:pPr>
            <w:r w:rsidRPr="00395D35">
              <w:t>Attributes</w:t>
            </w:r>
          </w:p>
        </w:tc>
        <w:tc>
          <w:tcPr>
            <w:tcW w:w="304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43C3658" w14:textId="77777777" w:rsidR="007D5C94" w:rsidRPr="00395D35" w:rsidRDefault="007D5C94" w:rsidP="007D5C94">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64FD94ED" w14:textId="77777777" w:rsidR="007D5C94" w:rsidRPr="00395D35" w:rsidRDefault="007D5C94" w:rsidP="007D5C94">
            <w:pPr>
              <w:pStyle w:val="CaptionforTableUMP"/>
              <w:rPr>
                <w:szCs w:val="24"/>
              </w:rPr>
            </w:pPr>
            <w:r w:rsidRPr="00395D35">
              <w:t>Attributes Type</w:t>
            </w:r>
          </w:p>
        </w:tc>
      </w:tr>
      <w:tr w:rsidR="007D5C94" w:rsidRPr="00395D35" w14:paraId="6ABAE11B" w14:textId="77777777" w:rsidTr="004E6B41">
        <w:trPr>
          <w:trHeight w:val="420"/>
        </w:trPr>
        <w:tc>
          <w:tcPr>
            <w:tcW w:w="1994" w:type="dxa"/>
            <w:vMerge/>
            <w:tcBorders>
              <w:top w:val="single" w:sz="12" w:space="0" w:color="262140"/>
              <w:left w:val="single" w:sz="12" w:space="0" w:color="262140"/>
              <w:bottom w:val="single" w:sz="12" w:space="0" w:color="262140"/>
              <w:right w:val="single" w:sz="12" w:space="0" w:color="262140"/>
            </w:tcBorders>
            <w:vAlign w:val="center"/>
            <w:hideMark/>
          </w:tcPr>
          <w:p w14:paraId="1701E4F5" w14:textId="77777777" w:rsidR="007D5C94" w:rsidRPr="00395D35" w:rsidRDefault="007D5C94" w:rsidP="007D5C94">
            <w:pPr>
              <w:pStyle w:val="CaptionforTableUMP"/>
              <w:rPr>
                <w:szCs w:val="24"/>
              </w:rPr>
            </w:pPr>
          </w:p>
        </w:tc>
        <w:tc>
          <w:tcPr>
            <w:tcW w:w="3044"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42FD2E89" w14:textId="77777777" w:rsidR="007D5C94" w:rsidRDefault="00EB565F" w:rsidP="007D5C94">
            <w:pPr>
              <w:pStyle w:val="CaptionforTableUMP"/>
            </w:pPr>
            <w:r>
              <w:t xml:space="preserve">Username </w:t>
            </w:r>
          </w:p>
          <w:p w14:paraId="3EB9479F" w14:textId="1713227E" w:rsidR="00EB565F" w:rsidRPr="00395D35" w:rsidRDefault="00EB565F" w:rsidP="007D5C94">
            <w:pPr>
              <w:pStyle w:val="CaptionforTableUMP"/>
            </w:pPr>
            <w:r>
              <w:t xml:space="preserve">Password </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78AD74F6" w14:textId="77777777" w:rsidR="007D5C94" w:rsidRDefault="00EB565F" w:rsidP="007D5C94">
            <w:pPr>
              <w:pStyle w:val="CaptionforTableUMP"/>
            </w:pPr>
            <w:r>
              <w:t xml:space="preserve">Varchar </w:t>
            </w:r>
          </w:p>
          <w:p w14:paraId="64FD7693" w14:textId="73D02A13" w:rsidR="00EB565F" w:rsidRPr="00395D35" w:rsidRDefault="00EB565F" w:rsidP="007D5C94">
            <w:pPr>
              <w:pStyle w:val="CaptionforTableUMP"/>
            </w:pPr>
            <w:r>
              <w:t xml:space="preserve">Varchar </w:t>
            </w:r>
          </w:p>
        </w:tc>
      </w:tr>
      <w:tr w:rsidR="007D5C94" w:rsidRPr="00395D35" w14:paraId="7078A519" w14:textId="77777777" w:rsidTr="004E6B41">
        <w:trPr>
          <w:trHeight w:val="420"/>
        </w:trPr>
        <w:tc>
          <w:tcPr>
            <w:tcW w:w="1994"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E5AC4BE" w14:textId="77777777" w:rsidR="007D5C94" w:rsidRPr="00395D35" w:rsidRDefault="007D5C94" w:rsidP="007D5C94">
            <w:pPr>
              <w:pStyle w:val="CaptionforTableUMP"/>
              <w:rPr>
                <w:szCs w:val="24"/>
              </w:rPr>
            </w:pPr>
            <w:r w:rsidRPr="00395D35">
              <w:t>Methods</w:t>
            </w:r>
          </w:p>
        </w:tc>
        <w:tc>
          <w:tcPr>
            <w:tcW w:w="304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B3A7123" w14:textId="77777777" w:rsidR="007D5C94" w:rsidRPr="00395D35" w:rsidRDefault="007D5C94" w:rsidP="007D5C94">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C130377" w14:textId="77777777" w:rsidR="007D5C94" w:rsidRPr="00395D35" w:rsidRDefault="007D5C94" w:rsidP="007D5C94">
            <w:pPr>
              <w:pStyle w:val="CaptionforTableUMP"/>
              <w:rPr>
                <w:szCs w:val="24"/>
              </w:rPr>
            </w:pPr>
            <w:r w:rsidRPr="00395D35">
              <w:t>Description</w:t>
            </w:r>
          </w:p>
        </w:tc>
      </w:tr>
      <w:tr w:rsidR="007D5C94" w:rsidRPr="00395D35" w14:paraId="7DF9EAD0" w14:textId="77777777" w:rsidTr="004E6B41">
        <w:trPr>
          <w:trHeight w:val="420"/>
        </w:trPr>
        <w:tc>
          <w:tcPr>
            <w:tcW w:w="1994" w:type="dxa"/>
            <w:vMerge/>
            <w:tcBorders>
              <w:top w:val="single" w:sz="12" w:space="0" w:color="262140"/>
              <w:left w:val="single" w:sz="12" w:space="0" w:color="262140"/>
              <w:bottom w:val="single" w:sz="12" w:space="0" w:color="262140"/>
              <w:right w:val="single" w:sz="12" w:space="0" w:color="262140"/>
            </w:tcBorders>
            <w:vAlign w:val="center"/>
            <w:hideMark/>
          </w:tcPr>
          <w:p w14:paraId="5F62AB1D" w14:textId="77777777" w:rsidR="007D5C94" w:rsidRPr="00395D35" w:rsidRDefault="007D5C94" w:rsidP="007D5C94">
            <w:pPr>
              <w:pStyle w:val="CaptionforTableUMP"/>
              <w:rPr>
                <w:szCs w:val="24"/>
              </w:rPr>
            </w:pPr>
          </w:p>
        </w:tc>
        <w:tc>
          <w:tcPr>
            <w:tcW w:w="3044"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0EC7C14D" w14:textId="77777777" w:rsidR="00EB565F" w:rsidRDefault="00EB565F" w:rsidP="007D5C94">
            <w:pPr>
              <w:pStyle w:val="CaptionforTableUMP"/>
              <w:rPr>
                <w:szCs w:val="24"/>
              </w:rPr>
            </w:pPr>
            <w:r w:rsidRPr="00EB565F">
              <w:rPr>
                <w:szCs w:val="24"/>
              </w:rPr>
              <w:t>manageAdminTasks()</w:t>
            </w:r>
            <w:r w:rsidRPr="00EB565F">
              <w:rPr>
                <w:szCs w:val="24"/>
              </w:rPr>
              <w:tab/>
            </w:r>
          </w:p>
          <w:p w14:paraId="3846B046" w14:textId="77777777" w:rsidR="00EB565F" w:rsidRDefault="00EB565F" w:rsidP="00EB565F">
            <w:pPr>
              <w:pStyle w:val="CaptionforTableUMP"/>
              <w:rPr>
                <w:szCs w:val="24"/>
              </w:rPr>
            </w:pPr>
            <w:r w:rsidRPr="00EB565F">
              <w:rPr>
                <w:szCs w:val="24"/>
              </w:rPr>
              <w:t>processDataEntry(data</w:t>
            </w:r>
            <w:r>
              <w:rPr>
                <w:szCs w:val="24"/>
              </w:rPr>
              <w:t>)</w:t>
            </w:r>
          </w:p>
          <w:p w14:paraId="2F35965F" w14:textId="77777777" w:rsidR="00EB565F" w:rsidRDefault="00EB565F" w:rsidP="00EB565F">
            <w:pPr>
              <w:pStyle w:val="CaptionforTableUMP"/>
              <w:rPr>
                <w:szCs w:val="24"/>
              </w:rPr>
            </w:pPr>
            <w:r w:rsidRPr="00EB565F">
              <w:rPr>
                <w:szCs w:val="24"/>
              </w:rPr>
              <w:t>viewReports()</w:t>
            </w:r>
            <w:r w:rsidRPr="00EB565F">
              <w:rPr>
                <w:szCs w:val="24"/>
              </w:rPr>
              <w:tab/>
            </w:r>
          </w:p>
          <w:p w14:paraId="510BE507" w14:textId="77777777" w:rsidR="00EB565F" w:rsidRDefault="00EB565F" w:rsidP="00EB565F">
            <w:pPr>
              <w:pStyle w:val="CaptionforTableUMP"/>
              <w:rPr>
                <w:szCs w:val="24"/>
              </w:rPr>
            </w:pPr>
            <w:r w:rsidRPr="00EB565F">
              <w:rPr>
                <w:szCs w:val="24"/>
              </w:rPr>
              <w:t>manageCommunityHub()</w:t>
            </w:r>
          </w:p>
          <w:p w14:paraId="674B5B43" w14:textId="3DDE5990" w:rsidR="007D5C94" w:rsidRPr="00395D35" w:rsidRDefault="00EB565F" w:rsidP="00EB565F">
            <w:pPr>
              <w:pStyle w:val="CaptionforTableUMP"/>
              <w:rPr>
                <w:szCs w:val="24"/>
              </w:rPr>
            </w:pPr>
            <w:r w:rsidRPr="00EB565F">
              <w:rPr>
                <w:szCs w:val="24"/>
              </w:rPr>
              <w:t>overseeReports()</w:t>
            </w:r>
            <w:r w:rsidR="007D5C94" w:rsidRPr="007D5C94">
              <w:rPr>
                <w:szCs w:val="24"/>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2399E49D" w14:textId="750EC9DF" w:rsidR="007D5C94" w:rsidRDefault="00EB565F" w:rsidP="007D5C94">
            <w:pPr>
              <w:pStyle w:val="CaptionforTableUMP"/>
              <w:numPr>
                <w:ilvl w:val="0"/>
                <w:numId w:val="24"/>
              </w:numPr>
              <w:rPr>
                <w:szCs w:val="24"/>
              </w:rPr>
            </w:pPr>
            <w:r w:rsidRPr="00EB565F">
              <w:rPr>
                <w:szCs w:val="24"/>
              </w:rPr>
              <w:t>Facilitate administrative tasks and user role changes.</w:t>
            </w:r>
          </w:p>
          <w:p w14:paraId="38D4CC8E" w14:textId="77777777" w:rsidR="007D5C94" w:rsidRDefault="00EB565F" w:rsidP="007D5C94">
            <w:pPr>
              <w:pStyle w:val="CaptionforTableUMP"/>
              <w:numPr>
                <w:ilvl w:val="0"/>
                <w:numId w:val="24"/>
              </w:numPr>
              <w:rPr>
                <w:szCs w:val="24"/>
              </w:rPr>
            </w:pPr>
            <w:r w:rsidRPr="00EB565F">
              <w:rPr>
                <w:szCs w:val="24"/>
              </w:rPr>
              <w:t>Process data entered by DataEntryOperators.</w:t>
            </w:r>
          </w:p>
          <w:p w14:paraId="7F1E71B9" w14:textId="77777777" w:rsidR="00EB565F" w:rsidRDefault="00EB565F" w:rsidP="007D5C94">
            <w:pPr>
              <w:pStyle w:val="CaptionforTableUMP"/>
              <w:numPr>
                <w:ilvl w:val="0"/>
                <w:numId w:val="24"/>
              </w:numPr>
              <w:rPr>
                <w:szCs w:val="24"/>
              </w:rPr>
            </w:pPr>
            <w:r w:rsidRPr="00EB565F">
              <w:rPr>
                <w:szCs w:val="24"/>
              </w:rPr>
              <w:t>View various reports generated by the system.</w:t>
            </w:r>
          </w:p>
          <w:p w14:paraId="43F2D2DB" w14:textId="77777777" w:rsidR="00EB565F" w:rsidRDefault="00EB565F" w:rsidP="007D5C94">
            <w:pPr>
              <w:pStyle w:val="CaptionforTableUMP"/>
              <w:numPr>
                <w:ilvl w:val="0"/>
                <w:numId w:val="24"/>
              </w:numPr>
              <w:rPr>
                <w:szCs w:val="24"/>
              </w:rPr>
            </w:pPr>
            <w:r w:rsidRPr="00EB565F">
              <w:rPr>
                <w:szCs w:val="24"/>
              </w:rPr>
              <w:t>Manage community discussions, events, and members.</w:t>
            </w:r>
          </w:p>
          <w:p w14:paraId="50F9107A" w14:textId="13007426" w:rsidR="00EB565F" w:rsidRPr="00395D35" w:rsidRDefault="00EB565F" w:rsidP="007D5C94">
            <w:pPr>
              <w:pStyle w:val="CaptionforTableUMP"/>
              <w:numPr>
                <w:ilvl w:val="0"/>
                <w:numId w:val="24"/>
              </w:numPr>
              <w:rPr>
                <w:szCs w:val="24"/>
              </w:rPr>
            </w:pPr>
            <w:r w:rsidRPr="00EB565F">
              <w:rPr>
                <w:szCs w:val="24"/>
              </w:rPr>
              <w:t>Oversee the generation and analysis of reports.</w:t>
            </w:r>
          </w:p>
        </w:tc>
      </w:tr>
      <w:tr w:rsidR="007D5C94" w:rsidRPr="00395D35" w14:paraId="51D34A9B" w14:textId="77777777" w:rsidTr="004E6B41">
        <w:trPr>
          <w:trHeight w:val="420"/>
        </w:trPr>
        <w:tc>
          <w:tcPr>
            <w:tcW w:w="199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77B22D3D" w14:textId="77777777" w:rsidR="007D5C94" w:rsidRPr="00395D35" w:rsidRDefault="007D5C94" w:rsidP="007D5C94">
            <w:pPr>
              <w:pStyle w:val="CaptionforTableUMP"/>
              <w:rPr>
                <w:szCs w:val="24"/>
              </w:rPr>
            </w:pPr>
            <w:r w:rsidRPr="00395D35">
              <w:lastRenderedPageBreak/>
              <w:t>Algorithm</w:t>
            </w:r>
          </w:p>
        </w:tc>
        <w:tc>
          <w:tcPr>
            <w:tcW w:w="7606"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45DEB07B" w14:textId="77777777" w:rsidR="00EB565F" w:rsidRPr="00EB565F" w:rsidRDefault="00EB565F" w:rsidP="00EB565F">
            <w:pPr>
              <w:pStyle w:val="CaptionforTableUMP"/>
              <w:rPr>
                <w:szCs w:val="24"/>
              </w:rPr>
            </w:pPr>
            <w:r w:rsidRPr="00EB565F">
              <w:rPr>
                <w:szCs w:val="24"/>
              </w:rPr>
              <w:t>manageAdminTasks():</w:t>
            </w:r>
          </w:p>
          <w:p w14:paraId="0B25389A" w14:textId="77777777" w:rsidR="00EB565F" w:rsidRPr="00EB565F" w:rsidRDefault="00EB565F" w:rsidP="00EB565F">
            <w:pPr>
              <w:pStyle w:val="CaptionforTableUMP"/>
              <w:rPr>
                <w:szCs w:val="24"/>
              </w:rPr>
            </w:pPr>
            <w:r w:rsidRPr="00EB565F">
              <w:rPr>
                <w:szCs w:val="24"/>
              </w:rPr>
              <w:t xml:space="preserve">   adminPanel.displayAdminOptions()</w:t>
            </w:r>
          </w:p>
          <w:p w14:paraId="2DF91E39" w14:textId="77777777" w:rsidR="00EB565F" w:rsidRPr="00EB565F" w:rsidRDefault="00EB565F" w:rsidP="00EB565F">
            <w:pPr>
              <w:pStyle w:val="CaptionforTableUMP"/>
              <w:rPr>
                <w:szCs w:val="24"/>
              </w:rPr>
            </w:pPr>
            <w:r w:rsidRPr="00EB565F">
              <w:rPr>
                <w:szCs w:val="24"/>
              </w:rPr>
              <w:t xml:space="preserve">   adminInput = adminPanel.getAdminInput()</w:t>
            </w:r>
          </w:p>
          <w:p w14:paraId="490945FA" w14:textId="77777777" w:rsidR="00EB565F" w:rsidRPr="00EB565F" w:rsidRDefault="00EB565F" w:rsidP="00EB565F">
            <w:pPr>
              <w:pStyle w:val="CaptionforTableUMP"/>
              <w:rPr>
                <w:szCs w:val="24"/>
              </w:rPr>
            </w:pPr>
          </w:p>
          <w:p w14:paraId="03CE566D" w14:textId="77777777" w:rsidR="00EB565F" w:rsidRPr="00EB565F" w:rsidRDefault="00EB565F" w:rsidP="00EB565F">
            <w:pPr>
              <w:pStyle w:val="CaptionforTableUMP"/>
              <w:rPr>
                <w:szCs w:val="24"/>
              </w:rPr>
            </w:pPr>
            <w:r w:rsidRPr="00EB565F">
              <w:rPr>
                <w:szCs w:val="24"/>
              </w:rPr>
              <w:t xml:space="preserve">   if adminInput is "changeRole":</w:t>
            </w:r>
          </w:p>
          <w:p w14:paraId="1DD63578" w14:textId="77777777" w:rsidR="00EB565F" w:rsidRPr="00EB565F" w:rsidRDefault="00EB565F" w:rsidP="00EB565F">
            <w:pPr>
              <w:pStyle w:val="CaptionforTableUMP"/>
              <w:rPr>
                <w:szCs w:val="24"/>
              </w:rPr>
            </w:pPr>
            <w:r w:rsidRPr="00EB565F">
              <w:rPr>
                <w:szCs w:val="24"/>
              </w:rPr>
              <w:t xml:space="preserve">       adminManager.changeUserRole()</w:t>
            </w:r>
          </w:p>
          <w:p w14:paraId="3DCDF3F7" w14:textId="77777777" w:rsidR="00EB565F" w:rsidRPr="00EB565F" w:rsidRDefault="00EB565F" w:rsidP="00EB565F">
            <w:pPr>
              <w:pStyle w:val="CaptionforTableUMP"/>
              <w:rPr>
                <w:szCs w:val="24"/>
              </w:rPr>
            </w:pPr>
            <w:r w:rsidRPr="00EB565F">
              <w:rPr>
                <w:szCs w:val="24"/>
              </w:rPr>
              <w:t xml:space="preserve">   elif adminInput is "approveDataEntry":</w:t>
            </w:r>
          </w:p>
          <w:p w14:paraId="21152D7D" w14:textId="77777777" w:rsidR="00EB565F" w:rsidRPr="00EB565F" w:rsidRDefault="00EB565F" w:rsidP="00EB565F">
            <w:pPr>
              <w:pStyle w:val="CaptionforTableUMP"/>
              <w:rPr>
                <w:szCs w:val="24"/>
              </w:rPr>
            </w:pPr>
            <w:r w:rsidRPr="00EB565F">
              <w:rPr>
                <w:szCs w:val="24"/>
              </w:rPr>
              <w:t xml:space="preserve">       dataEntryManager.approveDataEntry()</w:t>
            </w:r>
          </w:p>
          <w:p w14:paraId="447ED752" w14:textId="77777777" w:rsidR="00EB565F" w:rsidRPr="00EB565F" w:rsidRDefault="00EB565F" w:rsidP="00EB565F">
            <w:pPr>
              <w:pStyle w:val="CaptionforTableUMP"/>
              <w:rPr>
                <w:szCs w:val="24"/>
              </w:rPr>
            </w:pPr>
            <w:r w:rsidRPr="00EB565F">
              <w:rPr>
                <w:szCs w:val="24"/>
              </w:rPr>
              <w:t xml:space="preserve">   elif adminInput is "viewReports":</w:t>
            </w:r>
          </w:p>
          <w:p w14:paraId="5117467F" w14:textId="77777777" w:rsidR="00EB565F" w:rsidRPr="00EB565F" w:rsidRDefault="00EB565F" w:rsidP="00EB565F">
            <w:pPr>
              <w:pStyle w:val="CaptionforTableUMP"/>
              <w:rPr>
                <w:szCs w:val="24"/>
              </w:rPr>
            </w:pPr>
            <w:r w:rsidRPr="00EB565F">
              <w:rPr>
                <w:szCs w:val="24"/>
              </w:rPr>
              <w:t xml:space="preserve">       reportManager.displayReports()</w:t>
            </w:r>
          </w:p>
          <w:p w14:paraId="04F84A96" w14:textId="77777777" w:rsidR="00EB565F" w:rsidRPr="00EB565F" w:rsidRDefault="00EB565F" w:rsidP="00EB565F">
            <w:pPr>
              <w:pStyle w:val="CaptionforTableUMP"/>
              <w:rPr>
                <w:szCs w:val="24"/>
              </w:rPr>
            </w:pPr>
            <w:r w:rsidRPr="00EB565F">
              <w:rPr>
                <w:szCs w:val="24"/>
              </w:rPr>
              <w:t xml:space="preserve">   elif adminInput is "manageCommunityHub":</w:t>
            </w:r>
          </w:p>
          <w:p w14:paraId="445204CE" w14:textId="77777777" w:rsidR="00EB565F" w:rsidRPr="00EB565F" w:rsidRDefault="00EB565F" w:rsidP="00EB565F">
            <w:pPr>
              <w:pStyle w:val="CaptionforTableUMP"/>
              <w:rPr>
                <w:szCs w:val="24"/>
              </w:rPr>
            </w:pPr>
            <w:r w:rsidRPr="00EB565F">
              <w:rPr>
                <w:szCs w:val="24"/>
              </w:rPr>
              <w:t xml:space="preserve">       communityHubManager.manageCommunityHub()</w:t>
            </w:r>
          </w:p>
          <w:p w14:paraId="198F220A" w14:textId="77777777" w:rsidR="00EB565F" w:rsidRPr="00EB565F" w:rsidRDefault="00EB565F" w:rsidP="00EB565F">
            <w:pPr>
              <w:pStyle w:val="CaptionforTableUMP"/>
              <w:rPr>
                <w:szCs w:val="24"/>
              </w:rPr>
            </w:pPr>
          </w:p>
          <w:p w14:paraId="23198CE3" w14:textId="77777777" w:rsidR="00EB565F" w:rsidRPr="00EB565F" w:rsidRDefault="00EB565F" w:rsidP="00EB565F">
            <w:pPr>
              <w:pStyle w:val="CaptionforTableUMP"/>
              <w:rPr>
                <w:szCs w:val="24"/>
              </w:rPr>
            </w:pPr>
            <w:r w:rsidRPr="00EB565F">
              <w:rPr>
                <w:szCs w:val="24"/>
              </w:rPr>
              <w:t>processDataEntry(data):</w:t>
            </w:r>
          </w:p>
          <w:p w14:paraId="263E9D3C" w14:textId="77777777" w:rsidR="00EB565F" w:rsidRPr="00EB565F" w:rsidRDefault="00EB565F" w:rsidP="00EB565F">
            <w:pPr>
              <w:pStyle w:val="CaptionforTableUMP"/>
              <w:rPr>
                <w:szCs w:val="24"/>
              </w:rPr>
            </w:pPr>
            <w:r w:rsidRPr="00EB565F">
              <w:rPr>
                <w:szCs w:val="24"/>
              </w:rPr>
              <w:t xml:space="preserve">   dataEntryValidator.validateData(data)</w:t>
            </w:r>
          </w:p>
          <w:p w14:paraId="4B22C630" w14:textId="77777777" w:rsidR="00EB565F" w:rsidRPr="00EB565F" w:rsidRDefault="00EB565F" w:rsidP="00EB565F">
            <w:pPr>
              <w:pStyle w:val="CaptionforTableUMP"/>
              <w:rPr>
                <w:szCs w:val="24"/>
              </w:rPr>
            </w:pPr>
            <w:r w:rsidRPr="00EB565F">
              <w:rPr>
                <w:szCs w:val="24"/>
              </w:rPr>
              <w:t xml:space="preserve">   if data is valid:</w:t>
            </w:r>
          </w:p>
          <w:p w14:paraId="1019EC8B" w14:textId="77777777" w:rsidR="00EB565F" w:rsidRPr="00EB565F" w:rsidRDefault="00EB565F" w:rsidP="00EB565F">
            <w:pPr>
              <w:pStyle w:val="CaptionforTableUMP"/>
              <w:rPr>
                <w:szCs w:val="24"/>
              </w:rPr>
            </w:pPr>
            <w:r w:rsidRPr="00EB565F">
              <w:rPr>
                <w:szCs w:val="24"/>
              </w:rPr>
              <w:t xml:space="preserve">       dataEntryProcessor.processData(data)</w:t>
            </w:r>
          </w:p>
          <w:p w14:paraId="4D944073" w14:textId="77777777" w:rsidR="00EB565F" w:rsidRPr="00EB565F" w:rsidRDefault="00EB565F" w:rsidP="00EB565F">
            <w:pPr>
              <w:pStyle w:val="CaptionforTableUMP"/>
              <w:rPr>
                <w:szCs w:val="24"/>
              </w:rPr>
            </w:pPr>
          </w:p>
          <w:p w14:paraId="4B795F35" w14:textId="77777777" w:rsidR="00EB565F" w:rsidRPr="00EB565F" w:rsidRDefault="00EB565F" w:rsidP="00EB565F">
            <w:pPr>
              <w:pStyle w:val="CaptionforTableUMP"/>
              <w:rPr>
                <w:szCs w:val="24"/>
              </w:rPr>
            </w:pPr>
            <w:r w:rsidRPr="00EB565F">
              <w:rPr>
                <w:szCs w:val="24"/>
              </w:rPr>
              <w:t>viewReports():</w:t>
            </w:r>
          </w:p>
          <w:p w14:paraId="0A464F85" w14:textId="77777777" w:rsidR="00EB565F" w:rsidRPr="00EB565F" w:rsidRDefault="00EB565F" w:rsidP="00EB565F">
            <w:pPr>
              <w:pStyle w:val="CaptionforTableUMP"/>
              <w:rPr>
                <w:szCs w:val="24"/>
              </w:rPr>
            </w:pPr>
            <w:r w:rsidRPr="00EB565F">
              <w:rPr>
                <w:szCs w:val="24"/>
              </w:rPr>
              <w:t xml:space="preserve">   reportGenerator.generateReports()</w:t>
            </w:r>
          </w:p>
          <w:p w14:paraId="46655DEF" w14:textId="77777777" w:rsidR="00EB565F" w:rsidRPr="00EB565F" w:rsidRDefault="00EB565F" w:rsidP="00EB565F">
            <w:pPr>
              <w:pStyle w:val="CaptionforTableUMP"/>
              <w:rPr>
                <w:szCs w:val="24"/>
              </w:rPr>
            </w:pPr>
            <w:r w:rsidRPr="00EB565F">
              <w:rPr>
                <w:szCs w:val="24"/>
              </w:rPr>
              <w:t xml:space="preserve">   reportViewer.displayReports()</w:t>
            </w:r>
          </w:p>
          <w:p w14:paraId="39D171A4" w14:textId="77777777" w:rsidR="00EB565F" w:rsidRPr="00EB565F" w:rsidRDefault="00EB565F" w:rsidP="00EB565F">
            <w:pPr>
              <w:pStyle w:val="CaptionforTableUMP"/>
              <w:rPr>
                <w:szCs w:val="24"/>
              </w:rPr>
            </w:pPr>
          </w:p>
          <w:p w14:paraId="330175EC" w14:textId="77777777" w:rsidR="00EB565F" w:rsidRPr="00EB565F" w:rsidRDefault="00EB565F" w:rsidP="00EB565F">
            <w:pPr>
              <w:pStyle w:val="CaptionforTableUMP"/>
              <w:rPr>
                <w:szCs w:val="24"/>
              </w:rPr>
            </w:pPr>
            <w:r w:rsidRPr="00EB565F">
              <w:rPr>
                <w:szCs w:val="24"/>
              </w:rPr>
              <w:t>manageCommunityHub():</w:t>
            </w:r>
          </w:p>
          <w:p w14:paraId="5A15B44D" w14:textId="77777777" w:rsidR="00EB565F" w:rsidRPr="00EB565F" w:rsidRDefault="00EB565F" w:rsidP="00EB565F">
            <w:pPr>
              <w:pStyle w:val="CaptionforTableUMP"/>
              <w:rPr>
                <w:szCs w:val="24"/>
              </w:rPr>
            </w:pPr>
            <w:r w:rsidRPr="00EB565F">
              <w:rPr>
                <w:szCs w:val="24"/>
              </w:rPr>
              <w:t xml:space="preserve">   communityHubManager.manageCommunityDiscussions()</w:t>
            </w:r>
          </w:p>
          <w:p w14:paraId="0DB2D873" w14:textId="77777777" w:rsidR="00EB565F" w:rsidRPr="00EB565F" w:rsidRDefault="00EB565F" w:rsidP="00EB565F">
            <w:pPr>
              <w:pStyle w:val="CaptionforTableUMP"/>
              <w:rPr>
                <w:szCs w:val="24"/>
              </w:rPr>
            </w:pPr>
            <w:r w:rsidRPr="00EB565F">
              <w:rPr>
                <w:szCs w:val="24"/>
              </w:rPr>
              <w:t xml:space="preserve">   communityHubManager.scheduleCommunityEvent()</w:t>
            </w:r>
          </w:p>
          <w:p w14:paraId="21266B87" w14:textId="77777777" w:rsidR="00EB565F" w:rsidRPr="00EB565F" w:rsidRDefault="00EB565F" w:rsidP="00EB565F">
            <w:pPr>
              <w:pStyle w:val="CaptionforTableUMP"/>
              <w:rPr>
                <w:szCs w:val="24"/>
              </w:rPr>
            </w:pPr>
          </w:p>
          <w:p w14:paraId="59F7D2EA" w14:textId="77777777" w:rsidR="00EB565F" w:rsidRPr="00EB565F" w:rsidRDefault="00EB565F" w:rsidP="00EB565F">
            <w:pPr>
              <w:pStyle w:val="CaptionforTableUMP"/>
              <w:rPr>
                <w:szCs w:val="24"/>
              </w:rPr>
            </w:pPr>
            <w:r w:rsidRPr="00EB565F">
              <w:rPr>
                <w:szCs w:val="24"/>
              </w:rPr>
              <w:t>overseeReports():</w:t>
            </w:r>
          </w:p>
          <w:p w14:paraId="13632FAE" w14:textId="77777777" w:rsidR="00EB565F" w:rsidRPr="00EB565F" w:rsidRDefault="00EB565F" w:rsidP="00EB565F">
            <w:pPr>
              <w:pStyle w:val="CaptionforTableUMP"/>
              <w:rPr>
                <w:szCs w:val="24"/>
              </w:rPr>
            </w:pPr>
            <w:r w:rsidRPr="00EB565F">
              <w:rPr>
                <w:szCs w:val="24"/>
              </w:rPr>
              <w:t xml:space="preserve">   reportManager.analyzeReportData()</w:t>
            </w:r>
          </w:p>
          <w:p w14:paraId="097E6AC9" w14:textId="5F28E36D" w:rsidR="007D5C94" w:rsidRPr="00395D35" w:rsidRDefault="00EB565F" w:rsidP="00EB565F">
            <w:pPr>
              <w:pStyle w:val="CaptionforTableUMP"/>
              <w:rPr>
                <w:szCs w:val="24"/>
              </w:rPr>
            </w:pPr>
            <w:r w:rsidRPr="00EB565F">
              <w:rPr>
                <w:szCs w:val="24"/>
              </w:rPr>
              <w:t xml:space="preserve">   reportManager.presentReports()</w:t>
            </w:r>
          </w:p>
        </w:tc>
      </w:tr>
    </w:tbl>
    <w:p w14:paraId="58A38CD2" w14:textId="77777777" w:rsidR="007D5C94" w:rsidRDefault="007D5C94" w:rsidP="00D6157F">
      <w:pPr>
        <w:pStyle w:val="UMPParagraph"/>
      </w:pPr>
    </w:p>
    <w:p w14:paraId="339F98F9" w14:textId="06AF610C" w:rsidR="007D5C94" w:rsidRDefault="007D5C94" w:rsidP="007D5C94">
      <w:pPr>
        <w:pStyle w:val="CaptionforFigurePlatesUMP"/>
      </w:pPr>
      <w:bookmarkStart w:id="104" w:name="_Toc155213339"/>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20</w:t>
      </w:r>
      <w:r w:rsidR="002C25F6">
        <w:fldChar w:fldCharType="end"/>
      </w:r>
      <w:r>
        <w:tab/>
      </w:r>
      <w:r w:rsidR="00C02A89" w:rsidRPr="00C02A89">
        <w:t>User</w:t>
      </w:r>
      <w:r w:rsidR="00C02A89">
        <w:t xml:space="preserve"> </w:t>
      </w:r>
      <w:r w:rsidR="00C02A89" w:rsidRPr="00C02A89">
        <w:t>Feedback</w:t>
      </w:r>
      <w:r w:rsidR="00C02A89">
        <w:t xml:space="preserve"> </w:t>
      </w:r>
      <w:r w:rsidR="00C02A89" w:rsidRPr="00C02A89">
        <w:t>Management</w:t>
      </w:r>
      <w:r w:rsidR="00C02A89">
        <w:t xml:space="preserve"> </w:t>
      </w:r>
      <w:r w:rsidR="00C02A89" w:rsidRPr="00C02A89">
        <w:t>Boundary Class Table</w:t>
      </w:r>
      <w:bookmarkEnd w:id="104"/>
    </w:p>
    <w:tbl>
      <w:tblPr>
        <w:tblW w:w="0" w:type="auto"/>
        <w:tblInd w:w="-866" w:type="dxa"/>
        <w:tblCellMar>
          <w:top w:w="15" w:type="dxa"/>
          <w:left w:w="15" w:type="dxa"/>
          <w:bottom w:w="15" w:type="dxa"/>
          <w:right w:w="15" w:type="dxa"/>
        </w:tblCellMar>
        <w:tblLook w:val="04A0" w:firstRow="1" w:lastRow="0" w:firstColumn="1" w:lastColumn="0" w:noHBand="0" w:noVBand="1"/>
      </w:tblPr>
      <w:tblGrid>
        <w:gridCol w:w="1628"/>
        <w:gridCol w:w="3197"/>
        <w:gridCol w:w="4492"/>
      </w:tblGrid>
      <w:tr w:rsidR="007D5C94" w:rsidRPr="00395D35" w14:paraId="5700172A" w14:textId="77777777" w:rsidTr="007D5C94">
        <w:trPr>
          <w:trHeight w:val="420"/>
        </w:trPr>
        <w:tc>
          <w:tcPr>
            <w:tcW w:w="1688"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493D55D" w14:textId="77777777" w:rsidR="007D5C94" w:rsidRPr="00395D35" w:rsidRDefault="007D5C94" w:rsidP="005120D9">
            <w:pPr>
              <w:pStyle w:val="CaptionforTableUMP"/>
              <w:rPr>
                <w:szCs w:val="24"/>
              </w:rPr>
            </w:pPr>
            <w:r w:rsidRPr="00395D35">
              <w:t>Class Type</w:t>
            </w:r>
          </w:p>
        </w:tc>
        <w:tc>
          <w:tcPr>
            <w:tcW w:w="7629"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766D37BC" w14:textId="77777777" w:rsidR="007D5C94" w:rsidRPr="00395D35" w:rsidRDefault="007D5C94" w:rsidP="005120D9">
            <w:pPr>
              <w:pStyle w:val="CaptionforTableUMP"/>
              <w:rPr>
                <w:szCs w:val="24"/>
              </w:rPr>
            </w:pPr>
            <w:r w:rsidRPr="00395D35">
              <w:t>Boundary class</w:t>
            </w:r>
          </w:p>
        </w:tc>
      </w:tr>
      <w:tr w:rsidR="007D5C94" w:rsidRPr="00395D35" w14:paraId="55D41EC9" w14:textId="77777777" w:rsidTr="007D5C94">
        <w:trPr>
          <w:trHeight w:val="420"/>
        </w:trPr>
        <w:tc>
          <w:tcPr>
            <w:tcW w:w="1688"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9858771" w14:textId="77777777" w:rsidR="007D5C94" w:rsidRPr="00395D35" w:rsidRDefault="007D5C94" w:rsidP="005120D9">
            <w:pPr>
              <w:pStyle w:val="CaptionforTableUMP"/>
              <w:rPr>
                <w:szCs w:val="24"/>
              </w:rPr>
            </w:pPr>
            <w:r w:rsidRPr="00395D35">
              <w:t>Responsibility</w:t>
            </w:r>
          </w:p>
        </w:tc>
        <w:tc>
          <w:tcPr>
            <w:tcW w:w="7629"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52A9C414" w14:textId="5B7218A0" w:rsidR="007D5C94" w:rsidRPr="007D5C94" w:rsidRDefault="007D5C94" w:rsidP="007D5C94">
            <w:pPr>
              <w:rPr>
                <w:rFonts w:eastAsia="Times New Roman" w:cs="Times New Roman"/>
                <w:bCs/>
                <w:noProof/>
                <w:sz w:val="24"/>
                <w:szCs w:val="24"/>
                <w:lang w:val="en-US"/>
              </w:rPr>
            </w:pPr>
            <w:r w:rsidRPr="007D5C94">
              <w:rPr>
                <w:rFonts w:eastAsia="Times New Roman" w:cs="Times New Roman"/>
                <w:bCs/>
                <w:noProof/>
                <w:sz w:val="24"/>
                <w:szCs w:val="24"/>
                <w:lang w:val="en-US"/>
              </w:rPr>
              <w:t>Collect and process user feedback, categorize feedback entries, and perform analysis.</w:t>
            </w:r>
          </w:p>
        </w:tc>
      </w:tr>
      <w:tr w:rsidR="007D5C94" w:rsidRPr="00395D35" w14:paraId="58DF69D3" w14:textId="77777777" w:rsidTr="007D5C94">
        <w:trPr>
          <w:trHeight w:val="420"/>
        </w:trPr>
        <w:tc>
          <w:tcPr>
            <w:tcW w:w="1688"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5ADF7F6" w14:textId="77777777" w:rsidR="007D5C94" w:rsidRPr="00395D35" w:rsidRDefault="007D5C94" w:rsidP="005120D9">
            <w:pPr>
              <w:pStyle w:val="CaptionforTableUMP"/>
              <w:rPr>
                <w:szCs w:val="24"/>
              </w:rPr>
            </w:pPr>
            <w:r w:rsidRPr="00395D35">
              <w:t>Attributes</w:t>
            </w:r>
          </w:p>
        </w:tc>
        <w:tc>
          <w:tcPr>
            <w:tcW w:w="3230"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E0E6445" w14:textId="77777777" w:rsidR="007D5C94" w:rsidRPr="00395D35" w:rsidRDefault="007D5C94" w:rsidP="005120D9">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92984FB" w14:textId="77777777" w:rsidR="007D5C94" w:rsidRPr="00395D35" w:rsidRDefault="007D5C94" w:rsidP="005120D9">
            <w:pPr>
              <w:pStyle w:val="CaptionforTableUMP"/>
              <w:rPr>
                <w:szCs w:val="24"/>
              </w:rPr>
            </w:pPr>
            <w:r w:rsidRPr="00395D35">
              <w:t>Attributes Type</w:t>
            </w:r>
          </w:p>
        </w:tc>
      </w:tr>
      <w:tr w:rsidR="007D5C94" w:rsidRPr="00395D35" w14:paraId="1C7CA2B2" w14:textId="77777777" w:rsidTr="007D5C94">
        <w:trPr>
          <w:trHeight w:val="420"/>
        </w:trPr>
        <w:tc>
          <w:tcPr>
            <w:tcW w:w="1688" w:type="dxa"/>
            <w:vMerge/>
            <w:tcBorders>
              <w:top w:val="single" w:sz="12" w:space="0" w:color="262140"/>
              <w:left w:val="single" w:sz="12" w:space="0" w:color="262140"/>
              <w:bottom w:val="single" w:sz="12" w:space="0" w:color="262140"/>
              <w:right w:val="single" w:sz="12" w:space="0" w:color="262140"/>
            </w:tcBorders>
            <w:vAlign w:val="center"/>
            <w:hideMark/>
          </w:tcPr>
          <w:p w14:paraId="0DEB98ED" w14:textId="77777777" w:rsidR="007D5C94" w:rsidRPr="00395D35" w:rsidRDefault="007D5C94" w:rsidP="005120D9">
            <w:pPr>
              <w:pStyle w:val="CaptionforTableUMP"/>
              <w:rPr>
                <w:szCs w:val="24"/>
              </w:rPr>
            </w:pPr>
          </w:p>
        </w:tc>
        <w:tc>
          <w:tcPr>
            <w:tcW w:w="3230"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6B731E05" w14:textId="77777777" w:rsidR="007D5C94" w:rsidRDefault="00715FB3" w:rsidP="005120D9">
            <w:pPr>
              <w:pStyle w:val="CaptionforTableUMP"/>
            </w:pPr>
            <w:r w:rsidRPr="00715FB3">
              <w:t>UserID</w:t>
            </w:r>
          </w:p>
          <w:p w14:paraId="4294BF47" w14:textId="77777777" w:rsidR="00715FB3" w:rsidRDefault="00715FB3" w:rsidP="005120D9">
            <w:pPr>
              <w:pStyle w:val="CaptionforTableUMP"/>
            </w:pPr>
            <w:r w:rsidRPr="00715FB3">
              <w:t>FeedbackID</w:t>
            </w:r>
          </w:p>
          <w:p w14:paraId="4E3A3FF4" w14:textId="77777777" w:rsidR="00715FB3" w:rsidRDefault="00715FB3" w:rsidP="005120D9">
            <w:pPr>
              <w:pStyle w:val="CaptionforTableUMP"/>
            </w:pPr>
            <w:r w:rsidRPr="00715FB3">
              <w:t>FeedbackTitle</w:t>
            </w:r>
          </w:p>
          <w:p w14:paraId="63B37CDC" w14:textId="77777777" w:rsidR="00715FB3" w:rsidRDefault="00715FB3" w:rsidP="005120D9">
            <w:pPr>
              <w:pStyle w:val="CaptionforTableUMP"/>
            </w:pPr>
            <w:r w:rsidRPr="00715FB3">
              <w:t>FeedbackMessage</w:t>
            </w:r>
          </w:p>
          <w:p w14:paraId="22566456" w14:textId="63DFE14E" w:rsidR="00715FB3" w:rsidRPr="00395D35" w:rsidRDefault="00715FB3" w:rsidP="005120D9">
            <w:pPr>
              <w:pStyle w:val="CaptionforTableUMP"/>
            </w:pPr>
            <w:r w:rsidRPr="00715FB3">
              <w:t>DateOfFeedbackMessage</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49DF7E64" w14:textId="77777777" w:rsidR="007D5C94" w:rsidRDefault="00715FB3" w:rsidP="005120D9">
            <w:pPr>
              <w:pStyle w:val="CaptionforTableUMP"/>
            </w:pPr>
            <w:r>
              <w:t xml:space="preserve">Integer </w:t>
            </w:r>
          </w:p>
          <w:p w14:paraId="7AD799C3" w14:textId="661ED499" w:rsidR="00715FB3" w:rsidRDefault="00715FB3" w:rsidP="005120D9">
            <w:pPr>
              <w:pStyle w:val="CaptionforTableUMP"/>
            </w:pPr>
            <w:r>
              <w:t xml:space="preserve">Integer </w:t>
            </w:r>
          </w:p>
          <w:p w14:paraId="31CC8B7A" w14:textId="70112803" w:rsidR="00715FB3" w:rsidRDefault="00715FB3" w:rsidP="005120D9">
            <w:pPr>
              <w:pStyle w:val="CaptionforTableUMP"/>
            </w:pPr>
            <w:r>
              <w:t>Varchar</w:t>
            </w:r>
          </w:p>
          <w:p w14:paraId="44E1BD3E" w14:textId="5D38DF1E" w:rsidR="00715FB3" w:rsidRDefault="00715FB3" w:rsidP="005120D9">
            <w:pPr>
              <w:pStyle w:val="CaptionforTableUMP"/>
            </w:pPr>
            <w:r>
              <w:t xml:space="preserve">Varchar </w:t>
            </w:r>
          </w:p>
          <w:p w14:paraId="6753FF79" w14:textId="56611992" w:rsidR="00715FB3" w:rsidRPr="00395D35" w:rsidRDefault="00715FB3" w:rsidP="005120D9">
            <w:pPr>
              <w:pStyle w:val="CaptionforTableUMP"/>
            </w:pPr>
            <w:r>
              <w:t>Date</w:t>
            </w:r>
          </w:p>
        </w:tc>
      </w:tr>
      <w:tr w:rsidR="007D5C94" w:rsidRPr="00395D35" w14:paraId="3E24A64E" w14:textId="77777777" w:rsidTr="007D5C94">
        <w:trPr>
          <w:trHeight w:val="420"/>
        </w:trPr>
        <w:tc>
          <w:tcPr>
            <w:tcW w:w="1688"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747A430E" w14:textId="77777777" w:rsidR="007D5C94" w:rsidRPr="00395D35" w:rsidRDefault="007D5C94" w:rsidP="005120D9">
            <w:pPr>
              <w:pStyle w:val="CaptionforTableUMP"/>
              <w:rPr>
                <w:szCs w:val="24"/>
              </w:rPr>
            </w:pPr>
            <w:r w:rsidRPr="00395D35">
              <w:t>Methods</w:t>
            </w:r>
          </w:p>
        </w:tc>
        <w:tc>
          <w:tcPr>
            <w:tcW w:w="3230"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16B595D" w14:textId="77777777" w:rsidR="007D5C94" w:rsidRPr="00395D35" w:rsidRDefault="007D5C94" w:rsidP="005120D9">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E500034" w14:textId="77777777" w:rsidR="007D5C94" w:rsidRPr="00395D35" w:rsidRDefault="007D5C94" w:rsidP="005120D9">
            <w:pPr>
              <w:pStyle w:val="CaptionforTableUMP"/>
              <w:rPr>
                <w:szCs w:val="24"/>
              </w:rPr>
            </w:pPr>
            <w:r w:rsidRPr="00395D35">
              <w:t>Description</w:t>
            </w:r>
          </w:p>
        </w:tc>
      </w:tr>
      <w:tr w:rsidR="007D5C94" w:rsidRPr="00395D35" w14:paraId="3519D1C0" w14:textId="77777777" w:rsidTr="007D5C94">
        <w:trPr>
          <w:trHeight w:val="420"/>
        </w:trPr>
        <w:tc>
          <w:tcPr>
            <w:tcW w:w="1688" w:type="dxa"/>
            <w:vMerge/>
            <w:tcBorders>
              <w:top w:val="single" w:sz="12" w:space="0" w:color="262140"/>
              <w:left w:val="single" w:sz="12" w:space="0" w:color="262140"/>
              <w:bottom w:val="single" w:sz="12" w:space="0" w:color="262140"/>
              <w:right w:val="single" w:sz="12" w:space="0" w:color="262140"/>
            </w:tcBorders>
            <w:vAlign w:val="center"/>
            <w:hideMark/>
          </w:tcPr>
          <w:p w14:paraId="1F0CC8E4" w14:textId="77777777" w:rsidR="007D5C94" w:rsidRPr="00395D35" w:rsidRDefault="007D5C94" w:rsidP="005120D9">
            <w:pPr>
              <w:pStyle w:val="CaptionforTableUMP"/>
              <w:rPr>
                <w:szCs w:val="24"/>
              </w:rPr>
            </w:pPr>
          </w:p>
        </w:tc>
        <w:tc>
          <w:tcPr>
            <w:tcW w:w="3230"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503B38E0" w14:textId="77777777" w:rsidR="007D5C94" w:rsidRDefault="007D5C94" w:rsidP="005120D9">
            <w:pPr>
              <w:pStyle w:val="CaptionforTableUMP"/>
              <w:rPr>
                <w:szCs w:val="24"/>
              </w:rPr>
            </w:pPr>
            <w:r w:rsidRPr="007D5C94">
              <w:rPr>
                <w:szCs w:val="24"/>
              </w:rPr>
              <w:t>collectUserFeedback()</w:t>
            </w:r>
          </w:p>
          <w:p w14:paraId="7CFA1F82" w14:textId="5A94B4E7" w:rsidR="007D5C94" w:rsidRPr="007D5C94" w:rsidRDefault="007D5C94" w:rsidP="007D5C94">
            <w:pPr>
              <w:pStyle w:val="CaptionforTableUMP"/>
            </w:pPr>
            <w:r w:rsidRPr="007D5C94">
              <w:rPr>
                <w:szCs w:val="24"/>
              </w:rPr>
              <w:t>categorizeFeedback(feedback)</w:t>
            </w:r>
            <w:r>
              <w:t xml:space="preserve"> </w:t>
            </w:r>
            <w:r w:rsidRPr="007D5C94">
              <w:rPr>
                <w:szCs w:val="24"/>
              </w:rPr>
              <w:tab/>
            </w:r>
            <w:r w:rsidRPr="007D5C94">
              <w:rPr>
                <w:szCs w:val="24"/>
              </w:rPr>
              <w:tab/>
            </w:r>
            <w:r w:rsidRPr="007D5C94">
              <w:rPr>
                <w:szCs w:val="24"/>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290C4459" w14:textId="77777777" w:rsidR="007D5C94" w:rsidRDefault="007D5C94" w:rsidP="007D5C94">
            <w:pPr>
              <w:pStyle w:val="CaptionforTableUMP"/>
              <w:numPr>
                <w:ilvl w:val="0"/>
                <w:numId w:val="24"/>
              </w:numPr>
              <w:rPr>
                <w:szCs w:val="24"/>
              </w:rPr>
            </w:pPr>
            <w:r w:rsidRPr="007D5C94">
              <w:rPr>
                <w:szCs w:val="24"/>
              </w:rPr>
              <w:t>Collect user feedback through the feedback form.</w:t>
            </w:r>
          </w:p>
          <w:p w14:paraId="30BF472A" w14:textId="556AAA32" w:rsidR="007D5C94" w:rsidRPr="007D5C94" w:rsidRDefault="007D5C94" w:rsidP="007D5C94">
            <w:pPr>
              <w:pStyle w:val="CaptionforTableUMP"/>
              <w:numPr>
                <w:ilvl w:val="0"/>
                <w:numId w:val="24"/>
              </w:numPr>
              <w:rPr>
                <w:szCs w:val="24"/>
              </w:rPr>
            </w:pPr>
            <w:r w:rsidRPr="007D5C94">
              <w:rPr>
                <w:szCs w:val="24"/>
              </w:rPr>
              <w:t>Categorize feedback entries into predefined categories</w:t>
            </w:r>
            <w:r>
              <w:rPr>
                <w:szCs w:val="24"/>
              </w:rPr>
              <w:t xml:space="preserve"> for a</w:t>
            </w:r>
            <w:r w:rsidRPr="007D5C94">
              <w:rPr>
                <w:szCs w:val="24"/>
              </w:rPr>
              <w:t>nalyze</w:t>
            </w:r>
            <w:r>
              <w:t>the data</w:t>
            </w:r>
            <w:r>
              <w:rPr>
                <w:szCs w:val="24"/>
              </w:rPr>
              <w:t xml:space="preserve"> </w:t>
            </w:r>
            <w:r w:rsidRPr="007D5C94">
              <w:rPr>
                <w:szCs w:val="24"/>
              </w:rPr>
              <w:t>.</w:t>
            </w:r>
          </w:p>
        </w:tc>
      </w:tr>
      <w:tr w:rsidR="007D5C94" w:rsidRPr="00395D35" w14:paraId="7C2291F7" w14:textId="77777777" w:rsidTr="007D5C94">
        <w:trPr>
          <w:trHeight w:val="420"/>
        </w:trPr>
        <w:tc>
          <w:tcPr>
            <w:tcW w:w="1688"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A909522" w14:textId="77777777" w:rsidR="007D5C94" w:rsidRPr="00395D35" w:rsidRDefault="007D5C94" w:rsidP="005120D9">
            <w:pPr>
              <w:pStyle w:val="CaptionforTableUMP"/>
              <w:rPr>
                <w:szCs w:val="24"/>
              </w:rPr>
            </w:pPr>
            <w:r w:rsidRPr="00395D35">
              <w:t>Algorithm</w:t>
            </w:r>
          </w:p>
        </w:tc>
        <w:tc>
          <w:tcPr>
            <w:tcW w:w="7629"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3ACB6026" w14:textId="77777777" w:rsidR="007D5C94" w:rsidRPr="007D5C94" w:rsidRDefault="007D5C94" w:rsidP="007D5C94">
            <w:pPr>
              <w:pStyle w:val="CaptionforTableUMP"/>
              <w:rPr>
                <w:szCs w:val="24"/>
              </w:rPr>
            </w:pPr>
            <w:r w:rsidRPr="007D5C94">
              <w:rPr>
                <w:szCs w:val="24"/>
              </w:rPr>
              <w:t>collectUserFeedback():</w:t>
            </w:r>
          </w:p>
          <w:p w14:paraId="27347490" w14:textId="77777777" w:rsidR="007D5C94" w:rsidRPr="007D5C94" w:rsidRDefault="007D5C94" w:rsidP="007D5C94">
            <w:pPr>
              <w:pStyle w:val="CaptionforTableUMP"/>
              <w:rPr>
                <w:szCs w:val="24"/>
              </w:rPr>
            </w:pPr>
            <w:r w:rsidRPr="007D5C94">
              <w:rPr>
                <w:szCs w:val="24"/>
              </w:rPr>
              <w:t xml:space="preserve">   feedbackForm.promptUserForFeedback()</w:t>
            </w:r>
          </w:p>
          <w:p w14:paraId="22687B3A" w14:textId="77777777" w:rsidR="007D5C94" w:rsidRPr="007D5C94" w:rsidRDefault="007D5C94" w:rsidP="007D5C94">
            <w:pPr>
              <w:pStyle w:val="CaptionforTableUMP"/>
              <w:rPr>
                <w:szCs w:val="24"/>
              </w:rPr>
            </w:pPr>
            <w:r w:rsidRPr="007D5C94">
              <w:rPr>
                <w:szCs w:val="24"/>
              </w:rPr>
              <w:t xml:space="preserve">   feedback = feedbackForm.getFeedbackData()</w:t>
            </w:r>
          </w:p>
          <w:p w14:paraId="1D4C1B6A" w14:textId="77777777" w:rsidR="007D5C94" w:rsidRPr="007D5C94" w:rsidRDefault="007D5C94" w:rsidP="007D5C94">
            <w:pPr>
              <w:pStyle w:val="CaptionforTableUMP"/>
              <w:rPr>
                <w:szCs w:val="24"/>
              </w:rPr>
            </w:pPr>
          </w:p>
          <w:p w14:paraId="0BC485F5" w14:textId="77777777" w:rsidR="007D5C94" w:rsidRPr="007D5C94" w:rsidRDefault="007D5C94" w:rsidP="007D5C94">
            <w:pPr>
              <w:pStyle w:val="CaptionforTableUMP"/>
              <w:rPr>
                <w:szCs w:val="24"/>
              </w:rPr>
            </w:pPr>
            <w:r w:rsidRPr="007D5C94">
              <w:rPr>
                <w:szCs w:val="24"/>
              </w:rPr>
              <w:t>categorizeFeedback(feedback):</w:t>
            </w:r>
          </w:p>
          <w:p w14:paraId="0D53B052" w14:textId="77777777" w:rsidR="007D5C94" w:rsidRPr="007D5C94" w:rsidRDefault="007D5C94" w:rsidP="007D5C94">
            <w:pPr>
              <w:pStyle w:val="CaptionforTableUMP"/>
              <w:rPr>
                <w:szCs w:val="24"/>
              </w:rPr>
            </w:pPr>
            <w:r w:rsidRPr="007D5C94">
              <w:rPr>
                <w:szCs w:val="24"/>
              </w:rPr>
              <w:t xml:space="preserve">   feedbackCategory = feedbackCategorizer.categorizeFeedback(feedback)</w:t>
            </w:r>
          </w:p>
          <w:p w14:paraId="57B5FFC8" w14:textId="5B5FC992" w:rsidR="007D5C94" w:rsidRPr="00395D35" w:rsidRDefault="007D5C94" w:rsidP="007D5C94">
            <w:pPr>
              <w:pStyle w:val="CaptionforTableUMP"/>
              <w:rPr>
                <w:szCs w:val="24"/>
              </w:rPr>
            </w:pPr>
            <w:r w:rsidRPr="007D5C94">
              <w:rPr>
                <w:szCs w:val="24"/>
              </w:rPr>
              <w:t xml:space="preserve">   feedback.setCategory(feedbackCategory)</w:t>
            </w:r>
          </w:p>
        </w:tc>
      </w:tr>
    </w:tbl>
    <w:p w14:paraId="4A9EAE5C" w14:textId="77777777" w:rsidR="007D5C94" w:rsidRDefault="007D5C94" w:rsidP="00D6157F">
      <w:pPr>
        <w:pStyle w:val="UMPParagraph"/>
      </w:pPr>
    </w:p>
    <w:p w14:paraId="4F1E5B67" w14:textId="112ACFB8" w:rsidR="007D5C94" w:rsidRPr="00C02A89" w:rsidRDefault="007D5C94" w:rsidP="007D5C94">
      <w:pPr>
        <w:pStyle w:val="CaptionforFigurePlatesUMP"/>
        <w:rPr>
          <w:lang w:val="en-US"/>
        </w:rPr>
      </w:pPr>
      <w:bookmarkStart w:id="105" w:name="_Toc155213340"/>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21</w:t>
      </w:r>
      <w:r w:rsidR="002C25F6">
        <w:fldChar w:fldCharType="end"/>
      </w:r>
      <w:r>
        <w:rPr>
          <w:lang w:val="en-US"/>
        </w:rPr>
        <w:tab/>
      </w:r>
      <w:r w:rsidR="00E14CB0" w:rsidRPr="00E14CB0">
        <w:rPr>
          <w:lang w:val="en-US"/>
        </w:rPr>
        <w:t>Management</w:t>
      </w:r>
      <w:r w:rsidR="00E14CB0">
        <w:rPr>
          <w:lang w:val="en-US"/>
        </w:rPr>
        <w:t xml:space="preserve"> </w:t>
      </w:r>
      <w:r w:rsidR="00E14CB0" w:rsidRPr="00E14CB0">
        <w:rPr>
          <w:lang w:val="en-US"/>
        </w:rPr>
        <w:t>Report</w:t>
      </w:r>
      <w:r w:rsidR="00E14CB0">
        <w:rPr>
          <w:lang w:val="en-US"/>
        </w:rPr>
        <w:t xml:space="preserve"> </w:t>
      </w:r>
      <w:r w:rsidR="00C02A89" w:rsidRPr="00C02A89">
        <w:rPr>
          <w:lang w:val="en-US"/>
        </w:rPr>
        <w:t>Boundary Class Table</w:t>
      </w:r>
      <w:bookmarkEnd w:id="105"/>
    </w:p>
    <w:tbl>
      <w:tblPr>
        <w:tblW w:w="0" w:type="auto"/>
        <w:tblInd w:w="-866" w:type="dxa"/>
        <w:tblCellMar>
          <w:top w:w="15" w:type="dxa"/>
          <w:left w:w="15" w:type="dxa"/>
          <w:bottom w:w="15" w:type="dxa"/>
          <w:right w:w="15" w:type="dxa"/>
        </w:tblCellMar>
        <w:tblLook w:val="04A0" w:firstRow="1" w:lastRow="0" w:firstColumn="1" w:lastColumn="0" w:noHBand="0" w:noVBand="1"/>
      </w:tblPr>
      <w:tblGrid>
        <w:gridCol w:w="1617"/>
        <w:gridCol w:w="2916"/>
        <w:gridCol w:w="4784"/>
      </w:tblGrid>
      <w:tr w:rsidR="007D5C94" w:rsidRPr="00395D35" w14:paraId="68D57033" w14:textId="77777777" w:rsidTr="007D5C94">
        <w:trPr>
          <w:trHeight w:val="420"/>
        </w:trPr>
        <w:tc>
          <w:tcPr>
            <w:tcW w:w="1628"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D76DCC2" w14:textId="77777777" w:rsidR="007D5C94" w:rsidRPr="00395D35" w:rsidRDefault="007D5C94" w:rsidP="005120D9">
            <w:pPr>
              <w:pStyle w:val="CaptionforTableUMP"/>
              <w:rPr>
                <w:szCs w:val="24"/>
              </w:rPr>
            </w:pPr>
            <w:r w:rsidRPr="00395D35">
              <w:t>Class Type</w:t>
            </w:r>
          </w:p>
        </w:tc>
        <w:tc>
          <w:tcPr>
            <w:tcW w:w="7689"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63FFD684" w14:textId="77777777" w:rsidR="007D5C94" w:rsidRPr="00395D35" w:rsidRDefault="007D5C94" w:rsidP="005120D9">
            <w:pPr>
              <w:pStyle w:val="CaptionforTableUMP"/>
              <w:rPr>
                <w:szCs w:val="24"/>
              </w:rPr>
            </w:pPr>
            <w:r w:rsidRPr="00395D35">
              <w:t>Boundary class</w:t>
            </w:r>
          </w:p>
        </w:tc>
      </w:tr>
      <w:tr w:rsidR="007D5C94" w:rsidRPr="00395D35" w14:paraId="5FC84EF8" w14:textId="77777777" w:rsidTr="007D5C94">
        <w:trPr>
          <w:trHeight w:val="420"/>
        </w:trPr>
        <w:tc>
          <w:tcPr>
            <w:tcW w:w="1628"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F3E4418" w14:textId="77777777" w:rsidR="007D5C94" w:rsidRPr="00395D35" w:rsidRDefault="007D5C94" w:rsidP="005120D9">
            <w:pPr>
              <w:pStyle w:val="CaptionforTableUMP"/>
              <w:rPr>
                <w:szCs w:val="24"/>
              </w:rPr>
            </w:pPr>
            <w:r w:rsidRPr="00395D35">
              <w:t>Responsibility</w:t>
            </w:r>
          </w:p>
        </w:tc>
        <w:tc>
          <w:tcPr>
            <w:tcW w:w="7689"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72C73850" w14:textId="4BCB6802" w:rsidR="007D5C94" w:rsidRPr="007D5C94" w:rsidRDefault="00E14CB0" w:rsidP="00E14CB0">
            <w:pPr>
              <w:rPr>
                <w:rFonts w:eastAsia="Times New Roman" w:cs="Times New Roman"/>
                <w:bCs/>
                <w:noProof/>
                <w:sz w:val="24"/>
                <w:szCs w:val="24"/>
                <w:lang w:val="en-US"/>
              </w:rPr>
            </w:pPr>
            <w:r w:rsidRPr="00E14CB0">
              <w:rPr>
                <w:rFonts w:eastAsia="Times New Roman" w:cs="Times New Roman"/>
                <w:bCs/>
                <w:noProof/>
                <w:sz w:val="24"/>
                <w:szCs w:val="24"/>
                <w:lang w:val="en-US"/>
              </w:rPr>
              <w:t>Generate, analyze, and present various reports related to CollageEase's performance and user engagement.</w:t>
            </w:r>
          </w:p>
        </w:tc>
      </w:tr>
      <w:tr w:rsidR="007D5C94" w:rsidRPr="00395D35" w14:paraId="6E35EC6B" w14:textId="77777777" w:rsidTr="007D5C94">
        <w:trPr>
          <w:trHeight w:val="420"/>
        </w:trPr>
        <w:tc>
          <w:tcPr>
            <w:tcW w:w="1628"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28A6E51" w14:textId="77777777" w:rsidR="007D5C94" w:rsidRPr="00395D35" w:rsidRDefault="007D5C94" w:rsidP="005120D9">
            <w:pPr>
              <w:pStyle w:val="CaptionforTableUMP"/>
              <w:rPr>
                <w:szCs w:val="24"/>
              </w:rPr>
            </w:pPr>
            <w:r w:rsidRPr="00395D35">
              <w:t>Attributes</w:t>
            </w:r>
          </w:p>
        </w:tc>
        <w:tc>
          <w:tcPr>
            <w:tcW w:w="3197"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3B6D452" w14:textId="77777777" w:rsidR="007D5C94" w:rsidRPr="00395D35" w:rsidRDefault="007D5C94" w:rsidP="005120D9">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7FC1ECA" w14:textId="77777777" w:rsidR="007D5C94" w:rsidRPr="00395D35" w:rsidRDefault="007D5C94" w:rsidP="005120D9">
            <w:pPr>
              <w:pStyle w:val="CaptionforTableUMP"/>
              <w:rPr>
                <w:szCs w:val="24"/>
              </w:rPr>
            </w:pPr>
            <w:r w:rsidRPr="00395D35">
              <w:t>Attributes Type</w:t>
            </w:r>
          </w:p>
        </w:tc>
      </w:tr>
      <w:tr w:rsidR="007D5C94" w:rsidRPr="00395D35" w14:paraId="4E7873FC" w14:textId="77777777" w:rsidTr="007D5C94">
        <w:trPr>
          <w:trHeight w:val="420"/>
        </w:trPr>
        <w:tc>
          <w:tcPr>
            <w:tcW w:w="1628" w:type="dxa"/>
            <w:vMerge/>
            <w:tcBorders>
              <w:top w:val="single" w:sz="12" w:space="0" w:color="262140"/>
              <w:left w:val="single" w:sz="12" w:space="0" w:color="262140"/>
              <w:bottom w:val="single" w:sz="12" w:space="0" w:color="262140"/>
              <w:right w:val="single" w:sz="12" w:space="0" w:color="262140"/>
            </w:tcBorders>
            <w:vAlign w:val="center"/>
            <w:hideMark/>
          </w:tcPr>
          <w:p w14:paraId="25BBB830" w14:textId="77777777" w:rsidR="007D5C94" w:rsidRPr="00395D35" w:rsidRDefault="007D5C94" w:rsidP="005120D9">
            <w:pPr>
              <w:pStyle w:val="CaptionforTableUMP"/>
              <w:rPr>
                <w:szCs w:val="24"/>
              </w:rPr>
            </w:pPr>
          </w:p>
        </w:tc>
        <w:tc>
          <w:tcPr>
            <w:tcW w:w="3197"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54A8ECD2" w14:textId="77777777" w:rsidR="007D5C94" w:rsidRDefault="0038717A" w:rsidP="005120D9">
            <w:pPr>
              <w:pStyle w:val="CaptionforTableUMP"/>
            </w:pPr>
            <w:r w:rsidRPr="0038717A">
              <w:t>ReportType</w:t>
            </w:r>
          </w:p>
          <w:p w14:paraId="2D95D1E5" w14:textId="72116A16" w:rsidR="0038717A" w:rsidRPr="00395D35" w:rsidRDefault="0038717A" w:rsidP="005120D9">
            <w:pPr>
              <w:pStyle w:val="CaptionforTableUMP"/>
            </w:pPr>
            <w:r w:rsidRPr="0038717A">
              <w:t>ReportContent</w:t>
            </w:r>
            <w:r w:rsidRPr="0038717A">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1C046535" w14:textId="77777777" w:rsidR="007D5C94" w:rsidRDefault="0038717A" w:rsidP="005120D9">
            <w:pPr>
              <w:pStyle w:val="CaptionforTableUMP"/>
            </w:pPr>
            <w:r>
              <w:t xml:space="preserve">Varchar </w:t>
            </w:r>
          </w:p>
          <w:p w14:paraId="67A20A77" w14:textId="361A8AFC" w:rsidR="0038717A" w:rsidRPr="00395D35" w:rsidRDefault="0038717A" w:rsidP="005120D9">
            <w:pPr>
              <w:pStyle w:val="CaptionforTableUMP"/>
            </w:pPr>
            <w:r>
              <w:t>Text / graph</w:t>
            </w:r>
          </w:p>
        </w:tc>
      </w:tr>
      <w:tr w:rsidR="007D5C94" w:rsidRPr="00395D35" w14:paraId="0537A638" w14:textId="77777777" w:rsidTr="007D5C94">
        <w:trPr>
          <w:trHeight w:val="420"/>
        </w:trPr>
        <w:tc>
          <w:tcPr>
            <w:tcW w:w="1628"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7E0674F1" w14:textId="77777777" w:rsidR="007D5C94" w:rsidRPr="00395D35" w:rsidRDefault="007D5C94" w:rsidP="005120D9">
            <w:pPr>
              <w:pStyle w:val="CaptionforTableUMP"/>
              <w:rPr>
                <w:szCs w:val="24"/>
              </w:rPr>
            </w:pPr>
            <w:r w:rsidRPr="00395D35">
              <w:t>Methods</w:t>
            </w:r>
          </w:p>
        </w:tc>
        <w:tc>
          <w:tcPr>
            <w:tcW w:w="3197"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8C13F0E" w14:textId="77777777" w:rsidR="007D5C94" w:rsidRPr="00395D35" w:rsidRDefault="007D5C94" w:rsidP="005120D9">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89CDF85" w14:textId="77777777" w:rsidR="007D5C94" w:rsidRPr="00395D35" w:rsidRDefault="007D5C94" w:rsidP="005120D9">
            <w:pPr>
              <w:pStyle w:val="CaptionforTableUMP"/>
              <w:rPr>
                <w:szCs w:val="24"/>
              </w:rPr>
            </w:pPr>
            <w:r w:rsidRPr="00395D35">
              <w:t>Description</w:t>
            </w:r>
          </w:p>
        </w:tc>
      </w:tr>
      <w:tr w:rsidR="007D5C94" w:rsidRPr="00395D35" w14:paraId="682E12BE" w14:textId="77777777" w:rsidTr="007D5C94">
        <w:trPr>
          <w:trHeight w:val="420"/>
        </w:trPr>
        <w:tc>
          <w:tcPr>
            <w:tcW w:w="1628" w:type="dxa"/>
            <w:vMerge/>
            <w:tcBorders>
              <w:top w:val="single" w:sz="12" w:space="0" w:color="262140"/>
              <w:left w:val="single" w:sz="12" w:space="0" w:color="262140"/>
              <w:bottom w:val="single" w:sz="12" w:space="0" w:color="262140"/>
              <w:right w:val="single" w:sz="12" w:space="0" w:color="262140"/>
            </w:tcBorders>
            <w:vAlign w:val="center"/>
            <w:hideMark/>
          </w:tcPr>
          <w:p w14:paraId="42F06EF6" w14:textId="77777777" w:rsidR="007D5C94" w:rsidRPr="00395D35" w:rsidRDefault="007D5C94" w:rsidP="005120D9">
            <w:pPr>
              <w:pStyle w:val="CaptionforTableUMP"/>
              <w:rPr>
                <w:szCs w:val="24"/>
              </w:rPr>
            </w:pPr>
          </w:p>
        </w:tc>
        <w:tc>
          <w:tcPr>
            <w:tcW w:w="3197"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7B97F1F3" w14:textId="77777777" w:rsidR="00E14CB0" w:rsidRDefault="00E14CB0" w:rsidP="005120D9">
            <w:pPr>
              <w:pStyle w:val="CaptionforTableUMP"/>
              <w:rPr>
                <w:szCs w:val="24"/>
              </w:rPr>
            </w:pPr>
            <w:r w:rsidRPr="00E14CB0">
              <w:rPr>
                <w:szCs w:val="24"/>
              </w:rPr>
              <w:t>generateReports()</w:t>
            </w:r>
          </w:p>
          <w:p w14:paraId="59993932" w14:textId="77777777" w:rsidR="00E14CB0" w:rsidRDefault="00E14CB0" w:rsidP="005120D9">
            <w:pPr>
              <w:pStyle w:val="CaptionforTableUMP"/>
            </w:pPr>
            <w:r w:rsidRPr="00E14CB0">
              <w:t>analyzeReportData()</w:t>
            </w:r>
            <w:r w:rsidRPr="00E14CB0">
              <w:tab/>
            </w:r>
          </w:p>
          <w:p w14:paraId="7EFCFF6A" w14:textId="3AF04331" w:rsidR="007D5C94" w:rsidRPr="007D5C94" w:rsidRDefault="00E14CB0" w:rsidP="005120D9">
            <w:pPr>
              <w:pStyle w:val="CaptionforTableUMP"/>
            </w:pPr>
            <w:r w:rsidRPr="00E14CB0">
              <w:t>presentReports()</w:t>
            </w:r>
            <w:r w:rsidRPr="00E14CB0">
              <w:tab/>
            </w:r>
            <w:r w:rsidR="007D5C94">
              <w:t xml:space="preserve"> </w:t>
            </w:r>
            <w:r w:rsidR="007D5C94" w:rsidRPr="007D5C94">
              <w:rPr>
                <w:szCs w:val="24"/>
              </w:rPr>
              <w:tab/>
            </w:r>
            <w:r w:rsidR="007D5C94" w:rsidRPr="007D5C94">
              <w:rPr>
                <w:szCs w:val="24"/>
              </w:rPr>
              <w:tab/>
            </w:r>
            <w:r w:rsidR="007D5C94" w:rsidRPr="007D5C94">
              <w:rPr>
                <w:szCs w:val="24"/>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4ADF8170" w14:textId="47F1A841" w:rsidR="007D5C94" w:rsidRDefault="00E14CB0" w:rsidP="007D5C94">
            <w:pPr>
              <w:pStyle w:val="CaptionforTableUMP"/>
              <w:numPr>
                <w:ilvl w:val="0"/>
                <w:numId w:val="24"/>
              </w:numPr>
              <w:rPr>
                <w:szCs w:val="24"/>
              </w:rPr>
            </w:pPr>
            <w:r w:rsidRPr="00E14CB0">
              <w:rPr>
                <w:szCs w:val="24"/>
              </w:rPr>
              <w:t>Generate reports based on user-specified criteria.</w:t>
            </w:r>
          </w:p>
          <w:p w14:paraId="56397A1A" w14:textId="77777777" w:rsidR="007D5C94" w:rsidRDefault="00E14CB0" w:rsidP="007D5C94">
            <w:pPr>
              <w:pStyle w:val="CaptionforTableUMP"/>
              <w:numPr>
                <w:ilvl w:val="0"/>
                <w:numId w:val="24"/>
              </w:numPr>
              <w:rPr>
                <w:szCs w:val="24"/>
              </w:rPr>
            </w:pPr>
            <w:r w:rsidRPr="00E14CB0">
              <w:rPr>
                <w:szCs w:val="24"/>
              </w:rPr>
              <w:t>Analyze aggregated report data for insights.</w:t>
            </w:r>
          </w:p>
          <w:p w14:paraId="7B75904F" w14:textId="4DA3180E" w:rsidR="00E14CB0" w:rsidRPr="007D5C94" w:rsidRDefault="00E14CB0" w:rsidP="007D5C94">
            <w:pPr>
              <w:pStyle w:val="CaptionforTableUMP"/>
              <w:numPr>
                <w:ilvl w:val="0"/>
                <w:numId w:val="24"/>
              </w:numPr>
              <w:rPr>
                <w:szCs w:val="24"/>
              </w:rPr>
            </w:pPr>
            <w:r w:rsidRPr="00E14CB0">
              <w:rPr>
                <w:szCs w:val="24"/>
              </w:rPr>
              <w:t>Present reports to administrators and stakeholders.</w:t>
            </w:r>
          </w:p>
        </w:tc>
      </w:tr>
      <w:tr w:rsidR="007D5C94" w:rsidRPr="00395D35" w14:paraId="3EB16B2E" w14:textId="77777777" w:rsidTr="007D5C94">
        <w:trPr>
          <w:trHeight w:val="420"/>
        </w:trPr>
        <w:tc>
          <w:tcPr>
            <w:tcW w:w="1628"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A920087" w14:textId="77777777" w:rsidR="007D5C94" w:rsidRPr="00395D35" w:rsidRDefault="007D5C94" w:rsidP="005120D9">
            <w:pPr>
              <w:pStyle w:val="CaptionforTableUMP"/>
              <w:rPr>
                <w:szCs w:val="24"/>
              </w:rPr>
            </w:pPr>
            <w:r w:rsidRPr="00395D35">
              <w:t>Algorithm</w:t>
            </w:r>
          </w:p>
        </w:tc>
        <w:tc>
          <w:tcPr>
            <w:tcW w:w="7689"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261AE545" w14:textId="77777777" w:rsidR="00E14CB0" w:rsidRPr="00F56E88" w:rsidRDefault="00E14CB0" w:rsidP="00E14CB0">
            <w:pPr>
              <w:pStyle w:val="CaptionforTableUMP"/>
              <w:spacing w:after="240"/>
              <w:rPr>
                <w:sz w:val="22"/>
                <w:szCs w:val="22"/>
              </w:rPr>
            </w:pPr>
            <w:r w:rsidRPr="00F56E88">
              <w:rPr>
                <w:sz w:val="22"/>
                <w:szCs w:val="22"/>
              </w:rPr>
              <w:t>generateReports():</w:t>
            </w:r>
          </w:p>
          <w:p w14:paraId="70DA5504" w14:textId="77777777" w:rsidR="00E14CB0" w:rsidRPr="00F56E88" w:rsidRDefault="00E14CB0" w:rsidP="00E14CB0">
            <w:pPr>
              <w:pStyle w:val="CaptionforTableUMP"/>
              <w:spacing w:after="240"/>
              <w:rPr>
                <w:sz w:val="22"/>
                <w:szCs w:val="22"/>
              </w:rPr>
            </w:pPr>
            <w:r w:rsidRPr="00F56E88">
              <w:rPr>
                <w:sz w:val="22"/>
                <w:szCs w:val="22"/>
              </w:rPr>
              <w:t xml:space="preserve">   reportGenerator.promptUserForReportType()</w:t>
            </w:r>
          </w:p>
          <w:p w14:paraId="02FC6934" w14:textId="77777777" w:rsidR="00E14CB0" w:rsidRPr="00F56E88" w:rsidRDefault="00E14CB0" w:rsidP="00E14CB0">
            <w:pPr>
              <w:pStyle w:val="CaptionforTableUMP"/>
              <w:spacing w:after="240"/>
              <w:rPr>
                <w:sz w:val="22"/>
                <w:szCs w:val="22"/>
              </w:rPr>
            </w:pPr>
            <w:r w:rsidRPr="00F56E88">
              <w:rPr>
                <w:sz w:val="22"/>
                <w:szCs w:val="22"/>
              </w:rPr>
              <w:t xml:space="preserve">   reportGenerator.generateReports()</w:t>
            </w:r>
          </w:p>
          <w:p w14:paraId="285C8EFD" w14:textId="77777777" w:rsidR="00E14CB0" w:rsidRPr="00F56E88" w:rsidRDefault="00E14CB0" w:rsidP="00E14CB0">
            <w:pPr>
              <w:pStyle w:val="CaptionforTableUMP"/>
              <w:spacing w:after="240"/>
              <w:rPr>
                <w:sz w:val="22"/>
                <w:szCs w:val="22"/>
              </w:rPr>
            </w:pPr>
          </w:p>
          <w:p w14:paraId="01E64201" w14:textId="77777777" w:rsidR="00E14CB0" w:rsidRPr="00F56E88" w:rsidRDefault="00E14CB0" w:rsidP="00E14CB0">
            <w:pPr>
              <w:pStyle w:val="CaptionforTableUMP"/>
              <w:spacing w:after="240"/>
              <w:rPr>
                <w:sz w:val="22"/>
                <w:szCs w:val="22"/>
              </w:rPr>
            </w:pPr>
            <w:r w:rsidRPr="00F56E88">
              <w:rPr>
                <w:sz w:val="22"/>
                <w:szCs w:val="22"/>
              </w:rPr>
              <w:t>analyzeReportData():</w:t>
            </w:r>
          </w:p>
          <w:p w14:paraId="797ECC6B" w14:textId="77777777" w:rsidR="00E14CB0" w:rsidRPr="00F56E88" w:rsidRDefault="00E14CB0" w:rsidP="00E14CB0">
            <w:pPr>
              <w:pStyle w:val="CaptionforTableUMP"/>
              <w:spacing w:after="240"/>
              <w:rPr>
                <w:sz w:val="22"/>
                <w:szCs w:val="22"/>
              </w:rPr>
            </w:pPr>
            <w:r w:rsidRPr="00F56E88">
              <w:rPr>
                <w:sz w:val="22"/>
                <w:szCs w:val="22"/>
              </w:rPr>
              <w:t xml:space="preserve">   reportAnalyzer.analyzeReportData()</w:t>
            </w:r>
          </w:p>
          <w:p w14:paraId="10751D96" w14:textId="77777777" w:rsidR="00E14CB0" w:rsidRPr="00F56E88" w:rsidRDefault="00E14CB0" w:rsidP="00E14CB0">
            <w:pPr>
              <w:pStyle w:val="CaptionforTableUMP"/>
              <w:spacing w:after="240"/>
              <w:rPr>
                <w:sz w:val="22"/>
                <w:szCs w:val="22"/>
              </w:rPr>
            </w:pPr>
            <w:r w:rsidRPr="00F56E88">
              <w:rPr>
                <w:sz w:val="22"/>
                <w:szCs w:val="22"/>
              </w:rPr>
              <w:t xml:space="preserve">   reportInsights = reportAnalyzer.getInsights()</w:t>
            </w:r>
          </w:p>
          <w:p w14:paraId="77FCBF82" w14:textId="77777777" w:rsidR="00E14CB0" w:rsidRPr="00F56E88" w:rsidRDefault="00E14CB0" w:rsidP="00E14CB0">
            <w:pPr>
              <w:pStyle w:val="CaptionforTableUMP"/>
              <w:spacing w:after="240"/>
              <w:rPr>
                <w:sz w:val="22"/>
                <w:szCs w:val="22"/>
              </w:rPr>
            </w:pPr>
            <w:r w:rsidRPr="00F56E88">
              <w:rPr>
                <w:sz w:val="22"/>
                <w:szCs w:val="22"/>
              </w:rPr>
              <w:t xml:space="preserve">   displayInsights(reportInsights)</w:t>
            </w:r>
          </w:p>
          <w:p w14:paraId="364BCB06" w14:textId="77777777" w:rsidR="00E14CB0" w:rsidRPr="00F56E88" w:rsidRDefault="00E14CB0" w:rsidP="00E14CB0">
            <w:pPr>
              <w:pStyle w:val="CaptionforTableUMP"/>
              <w:spacing w:after="240"/>
              <w:rPr>
                <w:sz w:val="22"/>
                <w:szCs w:val="22"/>
              </w:rPr>
            </w:pPr>
          </w:p>
          <w:p w14:paraId="14B87522" w14:textId="77777777" w:rsidR="00E14CB0" w:rsidRPr="00F56E88" w:rsidRDefault="00E14CB0" w:rsidP="00E14CB0">
            <w:pPr>
              <w:pStyle w:val="CaptionforTableUMP"/>
              <w:spacing w:after="240"/>
              <w:rPr>
                <w:sz w:val="22"/>
                <w:szCs w:val="22"/>
              </w:rPr>
            </w:pPr>
            <w:r w:rsidRPr="00F56E88">
              <w:rPr>
                <w:sz w:val="22"/>
                <w:szCs w:val="22"/>
              </w:rPr>
              <w:t>presentReports():</w:t>
            </w:r>
          </w:p>
          <w:p w14:paraId="5FB505EE" w14:textId="03724590" w:rsidR="007D5C94" w:rsidRPr="00395D35" w:rsidRDefault="00E14CB0" w:rsidP="00E14CB0">
            <w:pPr>
              <w:pStyle w:val="CaptionforTableUMP"/>
              <w:rPr>
                <w:szCs w:val="24"/>
              </w:rPr>
            </w:pPr>
            <w:r w:rsidRPr="00F56E88">
              <w:rPr>
                <w:sz w:val="22"/>
                <w:szCs w:val="22"/>
              </w:rPr>
              <w:t xml:space="preserve">   reportViewer.displayReports()</w:t>
            </w:r>
          </w:p>
        </w:tc>
      </w:tr>
    </w:tbl>
    <w:p w14:paraId="19E6B25D" w14:textId="326F8ED3" w:rsidR="00C02A89" w:rsidRDefault="00C02A89" w:rsidP="00C02A89">
      <w:pPr>
        <w:pStyle w:val="CaptionforFigurePlatesUMP"/>
      </w:pPr>
      <w:bookmarkStart w:id="106" w:name="_Toc155213341"/>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22</w:t>
      </w:r>
      <w:r w:rsidR="002C25F6">
        <w:fldChar w:fldCharType="end"/>
      </w:r>
      <w:r>
        <w:tab/>
      </w:r>
      <w:r w:rsidRPr="00A355E6">
        <w:rPr>
          <w:lang w:val="en-US"/>
        </w:rPr>
        <w:t>Management Community Hub Boundary Class Table</w:t>
      </w:r>
      <w:bookmarkEnd w:id="106"/>
    </w:p>
    <w:tbl>
      <w:tblPr>
        <w:tblW w:w="0" w:type="auto"/>
        <w:tblInd w:w="-866" w:type="dxa"/>
        <w:tblCellMar>
          <w:top w:w="15" w:type="dxa"/>
          <w:left w:w="15" w:type="dxa"/>
          <w:bottom w:w="15" w:type="dxa"/>
          <w:right w:w="15" w:type="dxa"/>
        </w:tblCellMar>
        <w:tblLook w:val="04A0" w:firstRow="1" w:lastRow="0" w:firstColumn="1" w:lastColumn="0" w:noHBand="0" w:noVBand="1"/>
      </w:tblPr>
      <w:tblGrid>
        <w:gridCol w:w="1594"/>
        <w:gridCol w:w="3179"/>
        <w:gridCol w:w="4544"/>
      </w:tblGrid>
      <w:tr w:rsidR="007D5C94" w:rsidRPr="00395D35" w14:paraId="4780C13C" w14:textId="77777777" w:rsidTr="00C02A89">
        <w:trPr>
          <w:trHeight w:val="420"/>
        </w:trPr>
        <w:tc>
          <w:tcPr>
            <w:tcW w:w="160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6571701" w14:textId="77777777" w:rsidR="007D5C94" w:rsidRPr="00395D35" w:rsidRDefault="007D5C94" w:rsidP="005120D9">
            <w:pPr>
              <w:pStyle w:val="CaptionforTableUMP"/>
              <w:rPr>
                <w:szCs w:val="24"/>
              </w:rPr>
            </w:pPr>
            <w:r w:rsidRPr="00395D35">
              <w:t>Class Type</w:t>
            </w:r>
          </w:p>
        </w:tc>
        <w:tc>
          <w:tcPr>
            <w:tcW w:w="7713"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561A3C1B" w14:textId="77777777" w:rsidR="007D5C94" w:rsidRPr="00395D35" w:rsidRDefault="007D5C94" w:rsidP="005120D9">
            <w:pPr>
              <w:pStyle w:val="CaptionforTableUMP"/>
              <w:rPr>
                <w:szCs w:val="24"/>
              </w:rPr>
            </w:pPr>
            <w:r w:rsidRPr="00395D35">
              <w:t>Boundary class</w:t>
            </w:r>
          </w:p>
        </w:tc>
      </w:tr>
      <w:tr w:rsidR="007D5C94" w:rsidRPr="00395D35" w14:paraId="284D8E05" w14:textId="77777777" w:rsidTr="00C02A89">
        <w:trPr>
          <w:trHeight w:val="420"/>
        </w:trPr>
        <w:tc>
          <w:tcPr>
            <w:tcW w:w="160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181E414" w14:textId="77777777" w:rsidR="007D5C94" w:rsidRPr="00395D35" w:rsidRDefault="007D5C94" w:rsidP="005120D9">
            <w:pPr>
              <w:pStyle w:val="CaptionforTableUMP"/>
              <w:rPr>
                <w:szCs w:val="24"/>
              </w:rPr>
            </w:pPr>
            <w:r w:rsidRPr="00395D35">
              <w:t>Responsibility</w:t>
            </w:r>
          </w:p>
        </w:tc>
        <w:tc>
          <w:tcPr>
            <w:tcW w:w="7713"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5F179F77" w14:textId="77777777" w:rsidR="007D5C94" w:rsidRPr="007D5C94" w:rsidRDefault="007D5C94" w:rsidP="005120D9">
            <w:pPr>
              <w:rPr>
                <w:rFonts w:eastAsia="Times New Roman" w:cs="Times New Roman"/>
                <w:bCs/>
                <w:noProof/>
                <w:sz w:val="24"/>
                <w:szCs w:val="24"/>
                <w:lang w:val="en-US"/>
              </w:rPr>
            </w:pPr>
            <w:r w:rsidRPr="007D5C94">
              <w:rPr>
                <w:rFonts w:eastAsia="Times New Roman" w:cs="Times New Roman"/>
                <w:bCs/>
                <w:noProof/>
                <w:sz w:val="24"/>
                <w:szCs w:val="24"/>
                <w:lang w:val="en-US"/>
              </w:rPr>
              <w:t>Manage community discussions of questions and answer, events, and member interactions within the community hub.</w:t>
            </w:r>
          </w:p>
        </w:tc>
      </w:tr>
      <w:tr w:rsidR="007D5C94" w:rsidRPr="00395D35" w14:paraId="540D7A07" w14:textId="77777777" w:rsidTr="00C02A89">
        <w:trPr>
          <w:trHeight w:val="420"/>
        </w:trPr>
        <w:tc>
          <w:tcPr>
            <w:tcW w:w="1604"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24E1DF9" w14:textId="77777777" w:rsidR="007D5C94" w:rsidRPr="00395D35" w:rsidRDefault="007D5C94" w:rsidP="005120D9">
            <w:pPr>
              <w:pStyle w:val="CaptionforTableUMP"/>
              <w:rPr>
                <w:szCs w:val="24"/>
              </w:rPr>
            </w:pPr>
            <w:r w:rsidRPr="00395D35">
              <w:t>Attributes</w:t>
            </w:r>
          </w:p>
        </w:tc>
        <w:tc>
          <w:tcPr>
            <w:tcW w:w="318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9E0B039" w14:textId="77777777" w:rsidR="007D5C94" w:rsidRPr="00395D35" w:rsidRDefault="007D5C94" w:rsidP="005120D9">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BD56195" w14:textId="77777777" w:rsidR="007D5C94" w:rsidRPr="00395D35" w:rsidRDefault="007D5C94" w:rsidP="005120D9">
            <w:pPr>
              <w:pStyle w:val="CaptionforTableUMP"/>
              <w:rPr>
                <w:szCs w:val="24"/>
              </w:rPr>
            </w:pPr>
            <w:r w:rsidRPr="00395D35">
              <w:t>Attributes Type</w:t>
            </w:r>
          </w:p>
        </w:tc>
      </w:tr>
      <w:tr w:rsidR="007D5C94" w:rsidRPr="00395D35" w14:paraId="749B8468" w14:textId="77777777" w:rsidTr="00C02A89">
        <w:trPr>
          <w:trHeight w:val="420"/>
        </w:trPr>
        <w:tc>
          <w:tcPr>
            <w:tcW w:w="1604" w:type="dxa"/>
            <w:vMerge/>
            <w:tcBorders>
              <w:top w:val="single" w:sz="12" w:space="0" w:color="262140"/>
              <w:left w:val="single" w:sz="12" w:space="0" w:color="262140"/>
              <w:bottom w:val="single" w:sz="12" w:space="0" w:color="262140"/>
              <w:right w:val="single" w:sz="12" w:space="0" w:color="262140"/>
            </w:tcBorders>
            <w:vAlign w:val="center"/>
            <w:hideMark/>
          </w:tcPr>
          <w:p w14:paraId="240F43C6" w14:textId="77777777" w:rsidR="007D5C94" w:rsidRPr="00395D35" w:rsidRDefault="007D5C94" w:rsidP="005120D9">
            <w:pPr>
              <w:pStyle w:val="CaptionforTableUMP"/>
              <w:rPr>
                <w:szCs w:val="24"/>
              </w:rPr>
            </w:pPr>
          </w:p>
        </w:tc>
        <w:tc>
          <w:tcPr>
            <w:tcW w:w="3184"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014D5009" w14:textId="77777777" w:rsidR="007D5C94" w:rsidRDefault="001654E9" w:rsidP="005120D9">
            <w:pPr>
              <w:pStyle w:val="CaptionforTableUMP"/>
            </w:pPr>
            <w:r w:rsidRPr="001654E9">
              <w:t>CommunityID</w:t>
            </w:r>
          </w:p>
          <w:p w14:paraId="145F6FE7" w14:textId="77777777" w:rsidR="001654E9" w:rsidRDefault="001654E9" w:rsidP="005120D9">
            <w:pPr>
              <w:pStyle w:val="CaptionforTableUMP"/>
            </w:pPr>
            <w:r w:rsidRPr="001654E9">
              <w:t>ReferencePostID</w:t>
            </w:r>
          </w:p>
          <w:p w14:paraId="78A7C59D" w14:textId="441FE9AC" w:rsidR="001654E9" w:rsidRPr="00395D35" w:rsidRDefault="001654E9" w:rsidP="005120D9">
            <w:pPr>
              <w:pStyle w:val="CaptionforTableUMP"/>
            </w:pPr>
            <w:r w:rsidRPr="001654E9">
              <w:t>PostDetails</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2831FC0B" w14:textId="77777777" w:rsidR="001654E9" w:rsidRDefault="001654E9" w:rsidP="005120D9">
            <w:pPr>
              <w:pStyle w:val="CaptionforTableUMP"/>
            </w:pPr>
            <w:r>
              <w:t xml:space="preserve">Integer </w:t>
            </w:r>
          </w:p>
          <w:p w14:paraId="7D7C3F09" w14:textId="659E59B7" w:rsidR="001654E9" w:rsidRDefault="001654E9" w:rsidP="005120D9">
            <w:pPr>
              <w:pStyle w:val="CaptionforTableUMP"/>
            </w:pPr>
            <w:r>
              <w:t>Varchar</w:t>
            </w:r>
          </w:p>
          <w:p w14:paraId="57550B33" w14:textId="15A492BF" w:rsidR="001654E9" w:rsidRPr="00395D35" w:rsidRDefault="001654E9" w:rsidP="001654E9">
            <w:pPr>
              <w:pStyle w:val="CaptionforTableUMP"/>
            </w:pPr>
            <w:r>
              <w:t>Varchar</w:t>
            </w:r>
          </w:p>
        </w:tc>
      </w:tr>
      <w:tr w:rsidR="007D5C94" w:rsidRPr="00395D35" w14:paraId="7C858F1F" w14:textId="77777777" w:rsidTr="00C02A89">
        <w:trPr>
          <w:trHeight w:val="420"/>
        </w:trPr>
        <w:tc>
          <w:tcPr>
            <w:tcW w:w="1604"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D3384AB" w14:textId="77777777" w:rsidR="007D5C94" w:rsidRPr="00395D35" w:rsidRDefault="007D5C94" w:rsidP="005120D9">
            <w:pPr>
              <w:pStyle w:val="CaptionforTableUMP"/>
              <w:rPr>
                <w:szCs w:val="24"/>
              </w:rPr>
            </w:pPr>
            <w:r w:rsidRPr="00395D35">
              <w:t>Methods</w:t>
            </w:r>
          </w:p>
        </w:tc>
        <w:tc>
          <w:tcPr>
            <w:tcW w:w="318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C754368" w14:textId="77777777" w:rsidR="007D5C94" w:rsidRPr="00395D35" w:rsidRDefault="007D5C94" w:rsidP="005120D9">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9A79180" w14:textId="77777777" w:rsidR="007D5C94" w:rsidRPr="00395D35" w:rsidRDefault="007D5C94" w:rsidP="005120D9">
            <w:pPr>
              <w:pStyle w:val="CaptionforTableUMP"/>
              <w:rPr>
                <w:szCs w:val="24"/>
              </w:rPr>
            </w:pPr>
            <w:r w:rsidRPr="00395D35">
              <w:t>Description</w:t>
            </w:r>
          </w:p>
        </w:tc>
      </w:tr>
      <w:tr w:rsidR="007D5C94" w:rsidRPr="00395D35" w14:paraId="4F149EF8" w14:textId="77777777" w:rsidTr="00C02A89">
        <w:trPr>
          <w:trHeight w:val="420"/>
        </w:trPr>
        <w:tc>
          <w:tcPr>
            <w:tcW w:w="1604" w:type="dxa"/>
            <w:vMerge/>
            <w:tcBorders>
              <w:top w:val="single" w:sz="12" w:space="0" w:color="262140"/>
              <w:left w:val="single" w:sz="12" w:space="0" w:color="262140"/>
              <w:bottom w:val="single" w:sz="12" w:space="0" w:color="262140"/>
              <w:right w:val="single" w:sz="12" w:space="0" w:color="262140"/>
            </w:tcBorders>
            <w:vAlign w:val="center"/>
            <w:hideMark/>
          </w:tcPr>
          <w:p w14:paraId="2AD09E3C" w14:textId="77777777" w:rsidR="007D5C94" w:rsidRPr="00395D35" w:rsidRDefault="007D5C94" w:rsidP="005120D9">
            <w:pPr>
              <w:pStyle w:val="CaptionforTableUMP"/>
              <w:rPr>
                <w:szCs w:val="24"/>
              </w:rPr>
            </w:pPr>
          </w:p>
        </w:tc>
        <w:tc>
          <w:tcPr>
            <w:tcW w:w="3184"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205334F2" w14:textId="77777777" w:rsidR="007D5C94" w:rsidRDefault="007D5C94" w:rsidP="005120D9">
            <w:pPr>
              <w:pStyle w:val="CaptionforTableUMP"/>
              <w:rPr>
                <w:szCs w:val="24"/>
              </w:rPr>
            </w:pPr>
            <w:r w:rsidRPr="007D5C94">
              <w:rPr>
                <w:szCs w:val="24"/>
              </w:rPr>
              <w:t>collectUserFeedback()</w:t>
            </w:r>
          </w:p>
          <w:p w14:paraId="3322F6E4" w14:textId="77777777" w:rsidR="007D5C94" w:rsidRPr="007D5C94" w:rsidRDefault="007D5C94" w:rsidP="005120D9">
            <w:pPr>
              <w:pStyle w:val="CaptionforTableUMP"/>
            </w:pPr>
            <w:r w:rsidRPr="007D5C94">
              <w:rPr>
                <w:szCs w:val="24"/>
              </w:rPr>
              <w:t>categorizeFeedback(feedback)</w:t>
            </w:r>
            <w:r>
              <w:t xml:space="preserve"> </w:t>
            </w:r>
            <w:r w:rsidRPr="007D5C94">
              <w:rPr>
                <w:szCs w:val="24"/>
              </w:rPr>
              <w:tab/>
            </w:r>
            <w:r w:rsidRPr="007D5C94">
              <w:rPr>
                <w:szCs w:val="24"/>
              </w:rPr>
              <w:tab/>
            </w:r>
            <w:r w:rsidRPr="007D5C94">
              <w:rPr>
                <w:szCs w:val="24"/>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5F664D89" w14:textId="77777777" w:rsidR="007D5C94" w:rsidRDefault="007D5C94" w:rsidP="007D5C94">
            <w:pPr>
              <w:pStyle w:val="CaptionforTableUMP"/>
              <w:numPr>
                <w:ilvl w:val="0"/>
                <w:numId w:val="24"/>
              </w:numPr>
              <w:rPr>
                <w:szCs w:val="24"/>
              </w:rPr>
            </w:pPr>
            <w:r w:rsidRPr="007D5C94">
              <w:rPr>
                <w:szCs w:val="24"/>
              </w:rPr>
              <w:t>Collect user feedback through the feedback form.</w:t>
            </w:r>
          </w:p>
          <w:p w14:paraId="72B97043" w14:textId="77777777" w:rsidR="007D5C94" w:rsidRPr="007D5C94" w:rsidRDefault="007D5C94" w:rsidP="007D5C94">
            <w:pPr>
              <w:pStyle w:val="CaptionforTableUMP"/>
              <w:numPr>
                <w:ilvl w:val="0"/>
                <w:numId w:val="24"/>
              </w:numPr>
              <w:rPr>
                <w:szCs w:val="24"/>
              </w:rPr>
            </w:pPr>
            <w:r w:rsidRPr="007D5C94">
              <w:rPr>
                <w:szCs w:val="24"/>
              </w:rPr>
              <w:t>Categorize feedback entries into predefined categories</w:t>
            </w:r>
            <w:r>
              <w:rPr>
                <w:szCs w:val="24"/>
              </w:rPr>
              <w:t xml:space="preserve"> for a</w:t>
            </w:r>
            <w:r w:rsidRPr="007D5C94">
              <w:rPr>
                <w:szCs w:val="24"/>
              </w:rPr>
              <w:t>nalyze</w:t>
            </w:r>
            <w:r>
              <w:t>the data</w:t>
            </w:r>
            <w:r>
              <w:rPr>
                <w:szCs w:val="24"/>
              </w:rPr>
              <w:t xml:space="preserve"> </w:t>
            </w:r>
            <w:r w:rsidRPr="007D5C94">
              <w:rPr>
                <w:szCs w:val="24"/>
              </w:rPr>
              <w:t>.</w:t>
            </w:r>
          </w:p>
        </w:tc>
      </w:tr>
      <w:tr w:rsidR="007D5C94" w:rsidRPr="00395D35" w14:paraId="059FE966" w14:textId="77777777" w:rsidTr="00C02A89">
        <w:trPr>
          <w:trHeight w:val="420"/>
        </w:trPr>
        <w:tc>
          <w:tcPr>
            <w:tcW w:w="160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652367D5" w14:textId="77777777" w:rsidR="007D5C94" w:rsidRPr="00395D35" w:rsidRDefault="007D5C94" w:rsidP="005120D9">
            <w:pPr>
              <w:pStyle w:val="CaptionforTableUMP"/>
              <w:rPr>
                <w:szCs w:val="24"/>
              </w:rPr>
            </w:pPr>
            <w:r w:rsidRPr="00395D35">
              <w:t>Algorithm</w:t>
            </w:r>
          </w:p>
        </w:tc>
        <w:tc>
          <w:tcPr>
            <w:tcW w:w="7713"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1A534B1F" w14:textId="77777777" w:rsidR="007D5C94" w:rsidRPr="00F56E88" w:rsidRDefault="007D5C94" w:rsidP="005120D9">
            <w:pPr>
              <w:pStyle w:val="CaptionforTableUMP"/>
              <w:spacing w:after="240"/>
              <w:rPr>
                <w:szCs w:val="24"/>
              </w:rPr>
            </w:pPr>
            <w:r w:rsidRPr="00F56E88">
              <w:rPr>
                <w:szCs w:val="24"/>
              </w:rPr>
              <w:t>collectUserFeedback():</w:t>
            </w:r>
          </w:p>
          <w:p w14:paraId="08759797" w14:textId="77777777" w:rsidR="007D5C94" w:rsidRPr="00F56E88" w:rsidRDefault="007D5C94" w:rsidP="005120D9">
            <w:pPr>
              <w:pStyle w:val="CaptionforTableUMP"/>
              <w:spacing w:after="240"/>
              <w:rPr>
                <w:szCs w:val="24"/>
              </w:rPr>
            </w:pPr>
            <w:r w:rsidRPr="00F56E88">
              <w:rPr>
                <w:szCs w:val="24"/>
              </w:rPr>
              <w:t xml:space="preserve">   feedbackForm.promptUserForFeedback()</w:t>
            </w:r>
          </w:p>
          <w:p w14:paraId="22453F98" w14:textId="77777777" w:rsidR="007D5C94" w:rsidRPr="00F56E88" w:rsidRDefault="007D5C94" w:rsidP="005120D9">
            <w:pPr>
              <w:pStyle w:val="CaptionforTableUMP"/>
              <w:spacing w:after="240"/>
              <w:rPr>
                <w:szCs w:val="24"/>
              </w:rPr>
            </w:pPr>
            <w:r w:rsidRPr="00F56E88">
              <w:rPr>
                <w:szCs w:val="24"/>
              </w:rPr>
              <w:t xml:space="preserve">   feedback = feedbackForm.getFeedbackData()</w:t>
            </w:r>
          </w:p>
          <w:p w14:paraId="55A5657C" w14:textId="77777777" w:rsidR="007D5C94" w:rsidRPr="00F56E88" w:rsidRDefault="007D5C94" w:rsidP="005120D9">
            <w:pPr>
              <w:pStyle w:val="CaptionforTableUMP"/>
              <w:spacing w:after="240"/>
              <w:rPr>
                <w:szCs w:val="24"/>
              </w:rPr>
            </w:pPr>
          </w:p>
          <w:p w14:paraId="453339E3" w14:textId="77777777" w:rsidR="007D5C94" w:rsidRPr="00F56E88" w:rsidRDefault="007D5C94" w:rsidP="005120D9">
            <w:pPr>
              <w:pStyle w:val="CaptionforTableUMP"/>
              <w:spacing w:after="240"/>
              <w:rPr>
                <w:szCs w:val="24"/>
              </w:rPr>
            </w:pPr>
            <w:r w:rsidRPr="00F56E88">
              <w:rPr>
                <w:szCs w:val="24"/>
              </w:rPr>
              <w:t>categorizeFeedback(feedback):</w:t>
            </w:r>
          </w:p>
          <w:p w14:paraId="59408C42" w14:textId="77777777" w:rsidR="007D5C94" w:rsidRPr="00F56E88" w:rsidRDefault="007D5C94" w:rsidP="005120D9">
            <w:pPr>
              <w:pStyle w:val="CaptionforTableUMP"/>
              <w:spacing w:after="240"/>
              <w:rPr>
                <w:szCs w:val="24"/>
              </w:rPr>
            </w:pPr>
            <w:r w:rsidRPr="00F56E88">
              <w:rPr>
                <w:szCs w:val="24"/>
              </w:rPr>
              <w:t xml:space="preserve">   feedbackCategory = feedbackCategorizer.categorizeFeedback(feedback)</w:t>
            </w:r>
          </w:p>
          <w:p w14:paraId="1C51B52B" w14:textId="77777777" w:rsidR="007D5C94" w:rsidRPr="00395D35" w:rsidRDefault="007D5C94" w:rsidP="005120D9">
            <w:pPr>
              <w:pStyle w:val="CaptionforTableUMP"/>
              <w:rPr>
                <w:szCs w:val="24"/>
              </w:rPr>
            </w:pPr>
            <w:r w:rsidRPr="00F56E88">
              <w:rPr>
                <w:szCs w:val="24"/>
              </w:rPr>
              <w:t xml:space="preserve">   feedback.setCategory(feedbackCategory)</w:t>
            </w:r>
          </w:p>
        </w:tc>
      </w:tr>
    </w:tbl>
    <w:p w14:paraId="1CA1CD8B" w14:textId="77777777" w:rsidR="007D5C94" w:rsidRDefault="007D5C94" w:rsidP="00D6157F">
      <w:pPr>
        <w:pStyle w:val="UMPParagraph"/>
      </w:pPr>
    </w:p>
    <w:p w14:paraId="66C4A92E" w14:textId="77777777" w:rsidR="007D5C94" w:rsidRDefault="007D5C94" w:rsidP="00D6157F">
      <w:pPr>
        <w:pStyle w:val="UMPParagraph"/>
      </w:pPr>
    </w:p>
    <w:p w14:paraId="21374145" w14:textId="77777777" w:rsidR="007D5C94" w:rsidRDefault="007D5C94" w:rsidP="00D6157F">
      <w:pPr>
        <w:pStyle w:val="UMPParagraph"/>
      </w:pPr>
    </w:p>
    <w:p w14:paraId="2C9F9631" w14:textId="7CC70B57" w:rsidR="007D5C94" w:rsidRDefault="007D5C94" w:rsidP="007D5C94">
      <w:pPr>
        <w:pStyle w:val="CaptionforFigurePlatesUMP"/>
      </w:pPr>
      <w:bookmarkStart w:id="107" w:name="_Toc155213342"/>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23</w:t>
      </w:r>
      <w:r w:rsidR="002C25F6">
        <w:fldChar w:fldCharType="end"/>
      </w:r>
      <w:r>
        <w:rPr>
          <w:lang w:val="en-US"/>
        </w:rPr>
        <w:tab/>
      </w:r>
      <w:r w:rsidRPr="00A10A6B">
        <w:rPr>
          <w:lang w:val="en-US"/>
        </w:rPr>
        <w:t>Management</w:t>
      </w:r>
      <w:r>
        <w:rPr>
          <w:lang w:val="en-US"/>
        </w:rPr>
        <w:t xml:space="preserve"> </w:t>
      </w:r>
      <w:r w:rsidRPr="00A10A6B">
        <w:rPr>
          <w:lang w:val="en-US"/>
        </w:rPr>
        <w:t>Donation</w:t>
      </w:r>
      <w:r>
        <w:rPr>
          <w:lang w:val="en-US"/>
        </w:rPr>
        <w:t xml:space="preserve"> </w:t>
      </w:r>
      <w:r w:rsidRPr="00A10A6B">
        <w:rPr>
          <w:lang w:val="en-US"/>
        </w:rPr>
        <w:t>Boundary Class</w:t>
      </w:r>
      <w:r>
        <w:rPr>
          <w:lang w:val="en-US"/>
        </w:rPr>
        <w:t xml:space="preserve"> Table</w:t>
      </w:r>
      <w:bookmarkEnd w:id="107"/>
    </w:p>
    <w:tbl>
      <w:tblPr>
        <w:tblW w:w="0" w:type="auto"/>
        <w:tblInd w:w="-866" w:type="dxa"/>
        <w:tblCellMar>
          <w:top w:w="15" w:type="dxa"/>
          <w:left w:w="15" w:type="dxa"/>
          <w:bottom w:w="15" w:type="dxa"/>
          <w:right w:w="15" w:type="dxa"/>
        </w:tblCellMar>
        <w:tblLook w:val="04A0" w:firstRow="1" w:lastRow="0" w:firstColumn="1" w:lastColumn="0" w:noHBand="0" w:noVBand="1"/>
      </w:tblPr>
      <w:tblGrid>
        <w:gridCol w:w="1673"/>
        <w:gridCol w:w="3315"/>
        <w:gridCol w:w="4329"/>
      </w:tblGrid>
      <w:tr w:rsidR="007D5C94" w:rsidRPr="00395D35" w14:paraId="5A0D55EF" w14:textId="77777777" w:rsidTr="007D5C94">
        <w:trPr>
          <w:trHeight w:val="420"/>
        </w:trPr>
        <w:tc>
          <w:tcPr>
            <w:tcW w:w="1733"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0610275" w14:textId="77777777" w:rsidR="007D5C94" w:rsidRPr="00395D35" w:rsidRDefault="007D5C94" w:rsidP="005120D9">
            <w:pPr>
              <w:pStyle w:val="CaptionforTableUMP"/>
              <w:rPr>
                <w:szCs w:val="24"/>
              </w:rPr>
            </w:pPr>
            <w:r w:rsidRPr="00395D35">
              <w:t>Class Type</w:t>
            </w:r>
          </w:p>
        </w:tc>
        <w:tc>
          <w:tcPr>
            <w:tcW w:w="7584"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24A7F276" w14:textId="77777777" w:rsidR="007D5C94" w:rsidRPr="00395D35" w:rsidRDefault="007D5C94" w:rsidP="005120D9">
            <w:pPr>
              <w:pStyle w:val="CaptionforTableUMP"/>
              <w:rPr>
                <w:szCs w:val="24"/>
              </w:rPr>
            </w:pPr>
            <w:r w:rsidRPr="00395D35">
              <w:t>Boundary class</w:t>
            </w:r>
          </w:p>
        </w:tc>
      </w:tr>
      <w:tr w:rsidR="007D5C94" w:rsidRPr="00395D35" w14:paraId="6393FE47" w14:textId="77777777" w:rsidTr="007D5C94">
        <w:trPr>
          <w:trHeight w:val="420"/>
        </w:trPr>
        <w:tc>
          <w:tcPr>
            <w:tcW w:w="1733"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CA69B79" w14:textId="77777777" w:rsidR="007D5C94" w:rsidRPr="00395D35" w:rsidRDefault="007D5C94" w:rsidP="005120D9">
            <w:pPr>
              <w:pStyle w:val="CaptionforTableUMP"/>
              <w:rPr>
                <w:szCs w:val="24"/>
              </w:rPr>
            </w:pPr>
            <w:r w:rsidRPr="00395D35">
              <w:t>Responsibility</w:t>
            </w:r>
          </w:p>
        </w:tc>
        <w:tc>
          <w:tcPr>
            <w:tcW w:w="7584"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2EA74F25" w14:textId="77777777" w:rsidR="007D5C94" w:rsidRPr="007F5716" w:rsidRDefault="007D5C94" w:rsidP="005120D9">
            <w:pPr>
              <w:rPr>
                <w:rFonts w:eastAsia="Times New Roman" w:cs="Times New Roman"/>
                <w:bCs/>
                <w:noProof/>
                <w:sz w:val="24"/>
                <w:szCs w:val="24"/>
                <w:lang w:val="en-US"/>
              </w:rPr>
            </w:pPr>
            <w:r w:rsidRPr="007F5716">
              <w:rPr>
                <w:rFonts w:eastAsia="Times New Roman" w:cs="Times New Roman"/>
                <w:bCs/>
                <w:noProof/>
                <w:sz w:val="24"/>
                <w:szCs w:val="24"/>
                <w:lang w:val="en-US"/>
              </w:rPr>
              <w:t>Handle donation-related processes, track donations, and manage donation campaigns.</w:t>
            </w:r>
          </w:p>
        </w:tc>
      </w:tr>
      <w:tr w:rsidR="007D5C94" w:rsidRPr="00395D35" w14:paraId="72FD2C6F" w14:textId="77777777" w:rsidTr="007D5C94">
        <w:trPr>
          <w:trHeight w:val="420"/>
        </w:trPr>
        <w:tc>
          <w:tcPr>
            <w:tcW w:w="1733"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F8EE0B4" w14:textId="77777777" w:rsidR="007D5C94" w:rsidRPr="00395D35" w:rsidRDefault="007D5C94" w:rsidP="005120D9">
            <w:pPr>
              <w:pStyle w:val="CaptionforTableUMP"/>
              <w:rPr>
                <w:szCs w:val="24"/>
              </w:rPr>
            </w:pPr>
            <w:r w:rsidRPr="00395D35">
              <w:t>Attributes</w:t>
            </w:r>
          </w:p>
        </w:tc>
        <w:tc>
          <w:tcPr>
            <w:tcW w:w="331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674F3D58" w14:textId="77777777" w:rsidR="007D5C94" w:rsidRPr="00395D35" w:rsidRDefault="007D5C94" w:rsidP="005120D9">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65F13EA5" w14:textId="77777777" w:rsidR="007D5C94" w:rsidRPr="00395D35" w:rsidRDefault="007D5C94" w:rsidP="005120D9">
            <w:pPr>
              <w:pStyle w:val="CaptionforTableUMP"/>
              <w:rPr>
                <w:szCs w:val="24"/>
              </w:rPr>
            </w:pPr>
            <w:r w:rsidRPr="00395D35">
              <w:t>Attributes Type</w:t>
            </w:r>
          </w:p>
        </w:tc>
      </w:tr>
      <w:tr w:rsidR="007D5C94" w:rsidRPr="00395D35" w14:paraId="141097A0" w14:textId="77777777" w:rsidTr="007D5C94">
        <w:trPr>
          <w:trHeight w:val="420"/>
        </w:trPr>
        <w:tc>
          <w:tcPr>
            <w:tcW w:w="1733" w:type="dxa"/>
            <w:vMerge/>
            <w:tcBorders>
              <w:top w:val="single" w:sz="12" w:space="0" w:color="262140"/>
              <w:left w:val="single" w:sz="12" w:space="0" w:color="262140"/>
              <w:bottom w:val="single" w:sz="12" w:space="0" w:color="262140"/>
              <w:right w:val="single" w:sz="12" w:space="0" w:color="262140"/>
            </w:tcBorders>
            <w:vAlign w:val="center"/>
            <w:hideMark/>
          </w:tcPr>
          <w:p w14:paraId="759E9F1F" w14:textId="77777777" w:rsidR="007D5C94" w:rsidRPr="00395D35" w:rsidRDefault="007D5C94" w:rsidP="005120D9">
            <w:pPr>
              <w:pStyle w:val="CaptionforTableUMP"/>
              <w:rPr>
                <w:szCs w:val="24"/>
              </w:rPr>
            </w:pPr>
          </w:p>
        </w:tc>
        <w:tc>
          <w:tcPr>
            <w:tcW w:w="3315"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4C974908" w14:textId="77777777" w:rsidR="007D5C94" w:rsidRDefault="001654E9" w:rsidP="005120D9">
            <w:pPr>
              <w:pStyle w:val="CaptionforTableUMP"/>
            </w:pPr>
            <w:r w:rsidRPr="001654E9">
              <w:t>DonationID</w:t>
            </w:r>
          </w:p>
          <w:p w14:paraId="212454A8" w14:textId="77777777" w:rsidR="001654E9" w:rsidRDefault="001654E9" w:rsidP="005120D9">
            <w:pPr>
              <w:pStyle w:val="CaptionforTableUMP"/>
            </w:pPr>
            <w:r w:rsidRPr="001654E9">
              <w:t>DonationDate</w:t>
            </w:r>
          </w:p>
          <w:p w14:paraId="11C97FB2" w14:textId="77777777" w:rsidR="001654E9" w:rsidRDefault="001654E9" w:rsidP="005120D9">
            <w:pPr>
              <w:pStyle w:val="CaptionforTableUMP"/>
            </w:pPr>
            <w:r w:rsidRPr="001654E9">
              <w:t>DonationTime</w:t>
            </w:r>
          </w:p>
          <w:p w14:paraId="614B71C1" w14:textId="5E8EF1EE" w:rsidR="001654E9" w:rsidRPr="00395D35" w:rsidRDefault="001654E9" w:rsidP="005120D9">
            <w:pPr>
              <w:pStyle w:val="CaptionforTableUMP"/>
            </w:pPr>
            <w:r w:rsidRPr="001654E9">
              <w:t>DonationAmount</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0D8EE23A" w14:textId="77777777" w:rsidR="007D5C94" w:rsidRDefault="001654E9" w:rsidP="005120D9">
            <w:pPr>
              <w:pStyle w:val="CaptionforTableUMP"/>
            </w:pPr>
            <w:r>
              <w:t xml:space="preserve">Integer </w:t>
            </w:r>
          </w:p>
          <w:p w14:paraId="2293270E" w14:textId="77777777" w:rsidR="001654E9" w:rsidRDefault="001654E9" w:rsidP="005120D9">
            <w:pPr>
              <w:pStyle w:val="CaptionforTableUMP"/>
            </w:pPr>
            <w:r>
              <w:t>Date</w:t>
            </w:r>
          </w:p>
          <w:p w14:paraId="3D495A98" w14:textId="06E4A164" w:rsidR="001654E9" w:rsidRDefault="001654E9" w:rsidP="005120D9">
            <w:pPr>
              <w:pStyle w:val="CaptionforTableUMP"/>
            </w:pPr>
            <w:r>
              <w:t xml:space="preserve">Varchar </w:t>
            </w:r>
          </w:p>
          <w:p w14:paraId="2657DEF1" w14:textId="6582CA6F" w:rsidR="001654E9" w:rsidRPr="00395D35" w:rsidRDefault="001654E9" w:rsidP="005120D9">
            <w:pPr>
              <w:pStyle w:val="CaptionforTableUMP"/>
            </w:pPr>
            <w:r>
              <w:t xml:space="preserve">Integer </w:t>
            </w:r>
          </w:p>
        </w:tc>
      </w:tr>
      <w:tr w:rsidR="007D5C94" w:rsidRPr="00395D35" w14:paraId="715741EC" w14:textId="77777777" w:rsidTr="007D5C94">
        <w:trPr>
          <w:trHeight w:val="420"/>
        </w:trPr>
        <w:tc>
          <w:tcPr>
            <w:tcW w:w="1733"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B9580F5" w14:textId="77777777" w:rsidR="007D5C94" w:rsidRPr="00395D35" w:rsidRDefault="007D5C94" w:rsidP="005120D9">
            <w:pPr>
              <w:pStyle w:val="CaptionforTableUMP"/>
              <w:rPr>
                <w:szCs w:val="24"/>
              </w:rPr>
            </w:pPr>
            <w:r w:rsidRPr="00395D35">
              <w:t>Methods</w:t>
            </w:r>
          </w:p>
        </w:tc>
        <w:tc>
          <w:tcPr>
            <w:tcW w:w="331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1811AD0" w14:textId="77777777" w:rsidR="007D5C94" w:rsidRPr="00395D35" w:rsidRDefault="007D5C94" w:rsidP="005120D9">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0EE4EF1" w14:textId="77777777" w:rsidR="007D5C94" w:rsidRPr="00395D35" w:rsidRDefault="007D5C94" w:rsidP="005120D9">
            <w:pPr>
              <w:pStyle w:val="CaptionforTableUMP"/>
              <w:rPr>
                <w:szCs w:val="24"/>
              </w:rPr>
            </w:pPr>
            <w:r w:rsidRPr="00395D35">
              <w:t>Description</w:t>
            </w:r>
          </w:p>
        </w:tc>
      </w:tr>
      <w:tr w:rsidR="007D5C94" w:rsidRPr="00395D35" w14:paraId="0868D6E7" w14:textId="77777777" w:rsidTr="007D5C94">
        <w:trPr>
          <w:trHeight w:val="420"/>
        </w:trPr>
        <w:tc>
          <w:tcPr>
            <w:tcW w:w="1733" w:type="dxa"/>
            <w:vMerge/>
            <w:tcBorders>
              <w:top w:val="single" w:sz="12" w:space="0" w:color="262140"/>
              <w:left w:val="single" w:sz="12" w:space="0" w:color="262140"/>
              <w:bottom w:val="single" w:sz="12" w:space="0" w:color="262140"/>
              <w:right w:val="single" w:sz="12" w:space="0" w:color="262140"/>
            </w:tcBorders>
            <w:vAlign w:val="center"/>
            <w:hideMark/>
          </w:tcPr>
          <w:p w14:paraId="3B88FACA" w14:textId="77777777" w:rsidR="007D5C94" w:rsidRPr="00395D35" w:rsidRDefault="007D5C94" w:rsidP="005120D9">
            <w:pPr>
              <w:pStyle w:val="CaptionforTableUMP"/>
              <w:rPr>
                <w:szCs w:val="24"/>
              </w:rPr>
            </w:pPr>
          </w:p>
        </w:tc>
        <w:tc>
          <w:tcPr>
            <w:tcW w:w="3315"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1109DB32" w14:textId="77777777" w:rsidR="007D5C94" w:rsidRDefault="007D5C94" w:rsidP="005120D9">
            <w:pPr>
              <w:pStyle w:val="CaptionforTableUMP"/>
              <w:rPr>
                <w:szCs w:val="24"/>
              </w:rPr>
            </w:pPr>
            <w:r w:rsidRPr="007F5716">
              <w:rPr>
                <w:szCs w:val="24"/>
              </w:rPr>
              <w:t>processDonation(donationData)</w:t>
            </w:r>
          </w:p>
          <w:p w14:paraId="422ACF67" w14:textId="77777777" w:rsidR="007D5C94" w:rsidRPr="00395D35" w:rsidRDefault="007D5C94" w:rsidP="005120D9">
            <w:pPr>
              <w:pStyle w:val="CaptionforTableUMP"/>
              <w:rPr>
                <w:szCs w:val="24"/>
              </w:rPr>
            </w:pPr>
            <w:r w:rsidRPr="007F5716">
              <w:rPr>
                <w:szCs w:val="24"/>
              </w:rPr>
              <w:t>manageDonationCampaign()</w:t>
            </w:r>
            <w:r w:rsidRPr="007F5716">
              <w:rPr>
                <w:szCs w:val="24"/>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7F636BC5" w14:textId="77777777" w:rsidR="007D5C94" w:rsidRDefault="007D5C94" w:rsidP="007D5C94">
            <w:pPr>
              <w:pStyle w:val="CaptionforTableUMP"/>
              <w:numPr>
                <w:ilvl w:val="0"/>
                <w:numId w:val="23"/>
              </w:numPr>
              <w:rPr>
                <w:szCs w:val="24"/>
              </w:rPr>
            </w:pPr>
            <w:r w:rsidRPr="007F5716">
              <w:rPr>
                <w:szCs w:val="24"/>
              </w:rPr>
              <w:t>Process and record donation transactions.</w:t>
            </w:r>
          </w:p>
          <w:p w14:paraId="242A5E1A" w14:textId="77777777" w:rsidR="007D5C94" w:rsidRPr="00395D35" w:rsidRDefault="007D5C94" w:rsidP="007D5C94">
            <w:pPr>
              <w:pStyle w:val="CaptionforTableUMP"/>
              <w:numPr>
                <w:ilvl w:val="0"/>
                <w:numId w:val="23"/>
              </w:numPr>
              <w:rPr>
                <w:szCs w:val="24"/>
              </w:rPr>
            </w:pPr>
            <w:r w:rsidRPr="007F5716">
              <w:rPr>
                <w:szCs w:val="24"/>
              </w:rPr>
              <w:t>Manage donation campaigns and track their status.</w:t>
            </w:r>
          </w:p>
        </w:tc>
      </w:tr>
      <w:tr w:rsidR="007D5C94" w:rsidRPr="00395D35" w14:paraId="3C2F4A57" w14:textId="77777777" w:rsidTr="007D5C94">
        <w:trPr>
          <w:trHeight w:val="420"/>
        </w:trPr>
        <w:tc>
          <w:tcPr>
            <w:tcW w:w="1733"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9090C06" w14:textId="77777777" w:rsidR="007D5C94" w:rsidRPr="00395D35" w:rsidRDefault="007D5C94" w:rsidP="005120D9">
            <w:pPr>
              <w:pStyle w:val="CaptionforTableUMP"/>
              <w:rPr>
                <w:szCs w:val="24"/>
              </w:rPr>
            </w:pPr>
            <w:r w:rsidRPr="00395D35">
              <w:t>Algorithm</w:t>
            </w:r>
          </w:p>
        </w:tc>
        <w:tc>
          <w:tcPr>
            <w:tcW w:w="7584"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2B1F0D2F" w14:textId="77777777" w:rsidR="007D5C94" w:rsidRPr="007F5716" w:rsidRDefault="007D5C94" w:rsidP="005120D9">
            <w:pPr>
              <w:pStyle w:val="CaptionforTableUMP"/>
              <w:rPr>
                <w:szCs w:val="24"/>
              </w:rPr>
            </w:pPr>
            <w:r w:rsidRPr="007F5716">
              <w:rPr>
                <w:szCs w:val="24"/>
              </w:rPr>
              <w:t>processDonation(donationData):</w:t>
            </w:r>
          </w:p>
          <w:p w14:paraId="61499718" w14:textId="77777777" w:rsidR="007D5C94" w:rsidRPr="007F5716" w:rsidRDefault="007D5C94" w:rsidP="005120D9">
            <w:pPr>
              <w:pStyle w:val="CaptionforTableUMP"/>
              <w:rPr>
                <w:szCs w:val="24"/>
              </w:rPr>
            </w:pPr>
            <w:r w:rsidRPr="007F5716">
              <w:rPr>
                <w:szCs w:val="24"/>
              </w:rPr>
              <w:t xml:space="preserve">   donationValidator.validateDonationData(donationData)</w:t>
            </w:r>
          </w:p>
          <w:p w14:paraId="5F365772" w14:textId="77777777" w:rsidR="007D5C94" w:rsidRPr="007F5716" w:rsidRDefault="007D5C94" w:rsidP="005120D9">
            <w:pPr>
              <w:pStyle w:val="CaptionforTableUMP"/>
              <w:rPr>
                <w:szCs w:val="24"/>
              </w:rPr>
            </w:pPr>
            <w:r w:rsidRPr="007F5716">
              <w:rPr>
                <w:szCs w:val="24"/>
              </w:rPr>
              <w:t xml:space="preserve">   if donationData is valid:</w:t>
            </w:r>
          </w:p>
          <w:p w14:paraId="42C5A78D" w14:textId="77777777" w:rsidR="007D5C94" w:rsidRPr="007F5716" w:rsidRDefault="007D5C94" w:rsidP="005120D9">
            <w:pPr>
              <w:pStyle w:val="CaptionforTableUMP"/>
              <w:rPr>
                <w:szCs w:val="24"/>
              </w:rPr>
            </w:pPr>
            <w:r w:rsidRPr="007F5716">
              <w:rPr>
                <w:szCs w:val="24"/>
              </w:rPr>
              <w:t xml:space="preserve">       donationProcessor.processDonation(donationData)</w:t>
            </w:r>
          </w:p>
          <w:p w14:paraId="33B99EB8" w14:textId="77777777" w:rsidR="007D5C94" w:rsidRPr="007F5716" w:rsidRDefault="007D5C94" w:rsidP="005120D9">
            <w:pPr>
              <w:pStyle w:val="CaptionforTableUMP"/>
              <w:rPr>
                <w:szCs w:val="24"/>
              </w:rPr>
            </w:pPr>
          </w:p>
          <w:p w14:paraId="730AD228" w14:textId="77777777" w:rsidR="007D5C94" w:rsidRPr="007F5716" w:rsidRDefault="007D5C94" w:rsidP="005120D9">
            <w:pPr>
              <w:pStyle w:val="CaptionforTableUMP"/>
              <w:rPr>
                <w:szCs w:val="24"/>
              </w:rPr>
            </w:pPr>
            <w:r w:rsidRPr="007F5716">
              <w:rPr>
                <w:szCs w:val="24"/>
              </w:rPr>
              <w:t>manageDonationCampaign():</w:t>
            </w:r>
          </w:p>
          <w:p w14:paraId="012D3628" w14:textId="77777777" w:rsidR="007D5C94" w:rsidRPr="007F5716" w:rsidRDefault="007D5C94" w:rsidP="005120D9">
            <w:pPr>
              <w:pStyle w:val="CaptionforTableUMP"/>
              <w:rPr>
                <w:szCs w:val="24"/>
              </w:rPr>
            </w:pPr>
            <w:r w:rsidRPr="007F5716">
              <w:rPr>
                <w:szCs w:val="24"/>
              </w:rPr>
              <w:t xml:space="preserve">   campaignManager.displayCampaigns()</w:t>
            </w:r>
          </w:p>
          <w:p w14:paraId="3E83461E" w14:textId="77777777" w:rsidR="007D5C94" w:rsidRPr="007F5716" w:rsidRDefault="007D5C94" w:rsidP="005120D9">
            <w:pPr>
              <w:pStyle w:val="CaptionforTableUMP"/>
              <w:rPr>
                <w:szCs w:val="24"/>
              </w:rPr>
            </w:pPr>
            <w:r w:rsidRPr="007F5716">
              <w:rPr>
                <w:szCs w:val="24"/>
              </w:rPr>
              <w:t xml:space="preserve">   campaignManager.createCampaign()</w:t>
            </w:r>
          </w:p>
          <w:p w14:paraId="4D25BF78" w14:textId="77777777" w:rsidR="007D5C94" w:rsidRPr="00395D35" w:rsidRDefault="007D5C94" w:rsidP="005120D9">
            <w:pPr>
              <w:pStyle w:val="CaptionforTableUMP"/>
              <w:rPr>
                <w:szCs w:val="24"/>
              </w:rPr>
            </w:pPr>
            <w:r w:rsidRPr="007F5716">
              <w:rPr>
                <w:szCs w:val="24"/>
              </w:rPr>
              <w:t xml:space="preserve">   campaignManager.trackCampaignStatus()</w:t>
            </w:r>
          </w:p>
        </w:tc>
      </w:tr>
    </w:tbl>
    <w:p w14:paraId="3DBFC122" w14:textId="77777777" w:rsidR="007D5C94" w:rsidRDefault="007D5C94" w:rsidP="00D6157F">
      <w:pPr>
        <w:pStyle w:val="UMPParagraph"/>
      </w:pPr>
    </w:p>
    <w:p w14:paraId="1EE19E7C" w14:textId="1570B4B2" w:rsidR="007D5C94" w:rsidRDefault="007D5C94" w:rsidP="007D5C94">
      <w:pPr>
        <w:pStyle w:val="CaptionforFigurePlatesUMP"/>
      </w:pPr>
      <w:bookmarkStart w:id="108" w:name="_Toc155213343"/>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24</w:t>
      </w:r>
      <w:r w:rsidR="002C25F6">
        <w:fldChar w:fldCharType="end"/>
      </w:r>
      <w:r>
        <w:rPr>
          <w:lang w:val="en-US"/>
        </w:rPr>
        <w:tab/>
      </w:r>
      <w:r w:rsidRPr="002C3531">
        <w:rPr>
          <w:lang w:val="en-US"/>
        </w:rPr>
        <w:t>Manage</w:t>
      </w:r>
      <w:r>
        <w:rPr>
          <w:lang w:val="en-US"/>
        </w:rPr>
        <w:t xml:space="preserve"> </w:t>
      </w:r>
      <w:r w:rsidRPr="002C3531">
        <w:rPr>
          <w:lang w:val="en-US"/>
        </w:rPr>
        <w:t>Registration</w:t>
      </w:r>
      <w:r>
        <w:rPr>
          <w:lang w:val="en-US"/>
        </w:rPr>
        <w:t xml:space="preserve"> </w:t>
      </w:r>
      <w:r w:rsidRPr="002C3531">
        <w:rPr>
          <w:lang w:val="en-US"/>
        </w:rPr>
        <w:t>for</w:t>
      </w:r>
      <w:r>
        <w:rPr>
          <w:lang w:val="en-US"/>
        </w:rPr>
        <w:t xml:space="preserve"> </w:t>
      </w:r>
      <w:r w:rsidRPr="002C3531">
        <w:rPr>
          <w:lang w:val="en-US"/>
        </w:rPr>
        <w:t>Interest</w:t>
      </w:r>
      <w:r>
        <w:rPr>
          <w:lang w:val="en-US"/>
        </w:rPr>
        <w:t xml:space="preserve"> </w:t>
      </w:r>
      <w:r w:rsidRPr="002C3531">
        <w:rPr>
          <w:lang w:val="en-US"/>
        </w:rPr>
        <w:t>Boundary Class</w:t>
      </w:r>
      <w:r>
        <w:rPr>
          <w:lang w:val="en-US"/>
        </w:rPr>
        <w:t xml:space="preserve"> Table</w:t>
      </w:r>
      <w:bookmarkEnd w:id="108"/>
    </w:p>
    <w:tbl>
      <w:tblPr>
        <w:tblW w:w="0" w:type="auto"/>
        <w:tblInd w:w="-866" w:type="dxa"/>
        <w:tblLook w:val="04A0" w:firstRow="1" w:lastRow="0" w:firstColumn="1" w:lastColumn="0" w:noHBand="0" w:noVBand="1"/>
      </w:tblPr>
      <w:tblGrid>
        <w:gridCol w:w="1630"/>
        <w:gridCol w:w="3573"/>
        <w:gridCol w:w="4114"/>
      </w:tblGrid>
      <w:tr w:rsidR="007D5C94" w14:paraId="43AD0475" w14:textId="77777777" w:rsidTr="007D5C94">
        <w:trPr>
          <w:trHeight w:val="420"/>
        </w:trPr>
        <w:tc>
          <w:tcPr>
            <w:tcW w:w="1733"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7B137469" w14:textId="77777777" w:rsidR="007D5C94" w:rsidRDefault="007D5C94">
            <w:pPr>
              <w:pStyle w:val="CaptionforTableUMP"/>
              <w:spacing w:line="276" w:lineRule="auto"/>
              <w:rPr>
                <w:szCs w:val="24"/>
                <w:lang w:val="en-MY"/>
              </w:rPr>
            </w:pPr>
            <w:r>
              <w:rPr>
                <w:lang w:val="en-MY"/>
              </w:rPr>
              <w:t>Class Type</w:t>
            </w:r>
          </w:p>
        </w:tc>
        <w:tc>
          <w:tcPr>
            <w:tcW w:w="7584"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3465E272" w14:textId="77777777" w:rsidR="007D5C94" w:rsidRDefault="007D5C94">
            <w:pPr>
              <w:pStyle w:val="CaptionforTableUMP"/>
              <w:spacing w:line="276" w:lineRule="auto"/>
              <w:rPr>
                <w:szCs w:val="24"/>
                <w:lang w:val="en-MY"/>
              </w:rPr>
            </w:pPr>
            <w:r>
              <w:rPr>
                <w:lang w:val="en-MY"/>
              </w:rPr>
              <w:t>Boundary class</w:t>
            </w:r>
          </w:p>
        </w:tc>
      </w:tr>
      <w:tr w:rsidR="007D5C94" w14:paraId="314824E5" w14:textId="77777777" w:rsidTr="007D5C94">
        <w:trPr>
          <w:trHeight w:val="420"/>
        </w:trPr>
        <w:tc>
          <w:tcPr>
            <w:tcW w:w="1733"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F90DC8F" w14:textId="77777777" w:rsidR="007D5C94" w:rsidRDefault="007D5C94">
            <w:pPr>
              <w:pStyle w:val="CaptionforTableUMP"/>
              <w:spacing w:line="276" w:lineRule="auto"/>
              <w:rPr>
                <w:szCs w:val="24"/>
                <w:lang w:val="en-MY"/>
              </w:rPr>
            </w:pPr>
            <w:r>
              <w:rPr>
                <w:lang w:val="en-MY"/>
              </w:rPr>
              <w:t>Responsibility</w:t>
            </w:r>
          </w:p>
        </w:tc>
        <w:tc>
          <w:tcPr>
            <w:tcW w:w="7584"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536A54E8" w14:textId="7DBF18C9" w:rsidR="007D5C94" w:rsidRDefault="001654E9">
            <w:pPr>
              <w:rPr>
                <w:rFonts w:eastAsia="Times New Roman" w:cs="Times New Roman"/>
                <w:bCs/>
                <w:noProof/>
                <w:sz w:val="24"/>
                <w:szCs w:val="24"/>
                <w:lang w:val="en-US"/>
              </w:rPr>
            </w:pPr>
            <w:r w:rsidRPr="001654E9">
              <w:rPr>
                <w:rFonts w:eastAsia="Times New Roman" w:cs="Times New Roman"/>
                <w:bCs/>
                <w:noProof/>
                <w:sz w:val="24"/>
                <w:szCs w:val="24"/>
                <w:lang w:val="en-US"/>
              </w:rPr>
              <w:t>This class is to handling those whose interest in some university/ program to register or join by the user to notify the staff marketing department</w:t>
            </w:r>
          </w:p>
        </w:tc>
      </w:tr>
      <w:tr w:rsidR="007D5C94" w14:paraId="1291C3AA" w14:textId="77777777" w:rsidTr="007D5C94">
        <w:trPr>
          <w:trHeight w:val="420"/>
        </w:trPr>
        <w:tc>
          <w:tcPr>
            <w:tcW w:w="1733"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7BC2C26" w14:textId="77777777" w:rsidR="007D5C94" w:rsidRDefault="007D5C94">
            <w:pPr>
              <w:pStyle w:val="CaptionforTableUMP"/>
              <w:spacing w:line="276" w:lineRule="auto"/>
              <w:rPr>
                <w:szCs w:val="24"/>
                <w:lang w:val="en-MY"/>
              </w:rPr>
            </w:pPr>
            <w:r>
              <w:rPr>
                <w:lang w:val="en-MY"/>
              </w:rPr>
              <w:t>Attributes</w:t>
            </w:r>
          </w:p>
        </w:tc>
        <w:tc>
          <w:tcPr>
            <w:tcW w:w="331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8F6882B" w14:textId="77777777" w:rsidR="007D5C94" w:rsidRDefault="007D5C94">
            <w:pPr>
              <w:pStyle w:val="CaptionforTableUMP"/>
              <w:spacing w:line="276" w:lineRule="auto"/>
              <w:rPr>
                <w:szCs w:val="24"/>
                <w:lang w:val="en-MY"/>
              </w:rPr>
            </w:pPr>
            <w:r>
              <w:rPr>
                <w:lang w:val="en-MY"/>
              </w:rPr>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4D2B5B5" w14:textId="77777777" w:rsidR="007D5C94" w:rsidRDefault="007D5C94">
            <w:pPr>
              <w:pStyle w:val="CaptionforTableUMP"/>
              <w:spacing w:line="276" w:lineRule="auto"/>
              <w:rPr>
                <w:szCs w:val="24"/>
                <w:lang w:val="en-MY"/>
              </w:rPr>
            </w:pPr>
            <w:r>
              <w:rPr>
                <w:lang w:val="en-MY"/>
              </w:rPr>
              <w:t>Attributes Type</w:t>
            </w:r>
          </w:p>
        </w:tc>
      </w:tr>
      <w:tr w:rsidR="007D5C94" w14:paraId="6C6C582E" w14:textId="77777777" w:rsidTr="007D5C94">
        <w:trPr>
          <w:trHeight w:val="420"/>
        </w:trPr>
        <w:tc>
          <w:tcPr>
            <w:tcW w:w="0" w:type="auto"/>
            <w:vMerge/>
            <w:tcBorders>
              <w:top w:val="single" w:sz="12" w:space="0" w:color="262140"/>
              <w:left w:val="single" w:sz="12" w:space="0" w:color="262140"/>
              <w:bottom w:val="single" w:sz="12" w:space="0" w:color="262140"/>
              <w:right w:val="single" w:sz="12" w:space="0" w:color="262140"/>
            </w:tcBorders>
            <w:vAlign w:val="center"/>
            <w:hideMark/>
          </w:tcPr>
          <w:p w14:paraId="7D0BFB3D" w14:textId="77777777" w:rsidR="007D5C94" w:rsidRDefault="007D5C94">
            <w:pPr>
              <w:spacing w:after="0"/>
              <w:rPr>
                <w:rFonts w:eastAsia="Times New Roman" w:cs="Times New Roman"/>
                <w:bCs/>
                <w:noProof/>
                <w:sz w:val="24"/>
                <w:szCs w:val="24"/>
                <w:lang w:val="en-MY"/>
              </w:rPr>
            </w:pPr>
          </w:p>
        </w:tc>
        <w:tc>
          <w:tcPr>
            <w:tcW w:w="3315"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1A8C55CE" w14:textId="77777777" w:rsidR="007D5C94" w:rsidRDefault="00F56E88">
            <w:pPr>
              <w:pStyle w:val="CaptionforTableUMP"/>
              <w:spacing w:line="276" w:lineRule="auto"/>
              <w:rPr>
                <w:lang w:val="en-MY"/>
              </w:rPr>
            </w:pPr>
            <w:r w:rsidRPr="00F56E88">
              <w:rPr>
                <w:lang w:val="en-MY"/>
              </w:rPr>
              <w:t>Email</w:t>
            </w:r>
          </w:p>
          <w:p w14:paraId="4330CCEE" w14:textId="77777777" w:rsidR="00F56E88" w:rsidRDefault="00F56E88">
            <w:pPr>
              <w:pStyle w:val="CaptionforTableUMP"/>
              <w:spacing w:line="276" w:lineRule="auto"/>
              <w:rPr>
                <w:lang w:val="en-MY"/>
              </w:rPr>
            </w:pPr>
            <w:r w:rsidRPr="00F56E88">
              <w:rPr>
                <w:lang w:val="en-MY"/>
              </w:rPr>
              <w:t>InterestedProgram</w:t>
            </w:r>
          </w:p>
          <w:p w14:paraId="57129152" w14:textId="77777777" w:rsidR="00F56E88" w:rsidRDefault="00F56E88">
            <w:pPr>
              <w:pStyle w:val="CaptionforTableUMP"/>
              <w:spacing w:line="276" w:lineRule="auto"/>
              <w:rPr>
                <w:lang w:val="en-MY"/>
              </w:rPr>
            </w:pPr>
            <w:r w:rsidRPr="00F56E88">
              <w:rPr>
                <w:lang w:val="en-MY"/>
              </w:rPr>
              <w:t>RegistrationDate</w:t>
            </w:r>
          </w:p>
          <w:p w14:paraId="4FB252FD" w14:textId="380DDBF1" w:rsidR="00F56E88" w:rsidRDefault="00F56E88" w:rsidP="00F56E88">
            <w:pPr>
              <w:pStyle w:val="CaptionforTableUMP"/>
              <w:spacing w:line="276" w:lineRule="auto"/>
              <w:rPr>
                <w:lang w:val="en-MY"/>
              </w:rPr>
            </w:pPr>
            <w:r w:rsidRPr="00F56E88">
              <w:rPr>
                <w:lang w:val="en-MY"/>
              </w:rPr>
              <w:t>ContactNumber</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45A5EC02" w14:textId="77777777" w:rsidR="007D5C94" w:rsidRDefault="00F56E88">
            <w:pPr>
              <w:pStyle w:val="CaptionforTableUMP"/>
              <w:spacing w:line="276" w:lineRule="auto"/>
              <w:rPr>
                <w:lang w:val="en-MY"/>
              </w:rPr>
            </w:pPr>
            <w:r>
              <w:rPr>
                <w:lang w:val="en-MY"/>
              </w:rPr>
              <w:t xml:space="preserve">Varchar </w:t>
            </w:r>
          </w:p>
          <w:p w14:paraId="6D976CA0" w14:textId="77777777" w:rsidR="00F56E88" w:rsidRDefault="00F56E88">
            <w:pPr>
              <w:pStyle w:val="CaptionforTableUMP"/>
              <w:spacing w:line="276" w:lineRule="auto"/>
              <w:rPr>
                <w:lang w:val="en-MY"/>
              </w:rPr>
            </w:pPr>
            <w:r>
              <w:rPr>
                <w:lang w:val="en-MY"/>
              </w:rPr>
              <w:t xml:space="preserve">Varchar </w:t>
            </w:r>
          </w:p>
          <w:p w14:paraId="1C21D207" w14:textId="77777777" w:rsidR="00F56E88" w:rsidRDefault="00F56E88">
            <w:pPr>
              <w:pStyle w:val="CaptionforTableUMP"/>
              <w:spacing w:line="276" w:lineRule="auto"/>
              <w:rPr>
                <w:lang w:val="en-MY"/>
              </w:rPr>
            </w:pPr>
            <w:r>
              <w:rPr>
                <w:lang w:val="en-MY"/>
              </w:rPr>
              <w:t>Date</w:t>
            </w:r>
          </w:p>
          <w:p w14:paraId="07268942" w14:textId="0DB9AA5E" w:rsidR="00F56E88" w:rsidRDefault="00F56E88">
            <w:pPr>
              <w:pStyle w:val="CaptionforTableUMP"/>
              <w:spacing w:line="276" w:lineRule="auto"/>
              <w:rPr>
                <w:lang w:val="en-MY"/>
              </w:rPr>
            </w:pPr>
            <w:r>
              <w:rPr>
                <w:lang w:val="en-MY"/>
              </w:rPr>
              <w:t xml:space="preserve">Integer </w:t>
            </w:r>
          </w:p>
        </w:tc>
      </w:tr>
      <w:tr w:rsidR="007D5C94" w14:paraId="5AF4EB42" w14:textId="77777777" w:rsidTr="007D5C94">
        <w:trPr>
          <w:trHeight w:val="420"/>
        </w:trPr>
        <w:tc>
          <w:tcPr>
            <w:tcW w:w="1733"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37FC730" w14:textId="77777777" w:rsidR="007D5C94" w:rsidRDefault="007D5C94">
            <w:pPr>
              <w:pStyle w:val="CaptionforTableUMP"/>
              <w:spacing w:line="276" w:lineRule="auto"/>
              <w:rPr>
                <w:szCs w:val="24"/>
                <w:lang w:val="en-MY"/>
              </w:rPr>
            </w:pPr>
            <w:r>
              <w:rPr>
                <w:lang w:val="en-MY"/>
              </w:rPr>
              <w:t>Methods</w:t>
            </w:r>
          </w:p>
        </w:tc>
        <w:tc>
          <w:tcPr>
            <w:tcW w:w="331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8093443" w14:textId="77777777" w:rsidR="007D5C94" w:rsidRDefault="007D5C94">
            <w:pPr>
              <w:pStyle w:val="CaptionforTableUMP"/>
              <w:spacing w:line="276" w:lineRule="auto"/>
              <w:rPr>
                <w:szCs w:val="24"/>
                <w:lang w:val="en-MY"/>
              </w:rPr>
            </w:pPr>
            <w:r>
              <w:rPr>
                <w:lang w:val="en-MY"/>
              </w:rPr>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426AE2F" w14:textId="77777777" w:rsidR="007D5C94" w:rsidRDefault="007D5C94">
            <w:pPr>
              <w:pStyle w:val="CaptionforTableUMP"/>
              <w:spacing w:line="276" w:lineRule="auto"/>
              <w:rPr>
                <w:szCs w:val="24"/>
                <w:lang w:val="en-MY"/>
              </w:rPr>
            </w:pPr>
            <w:r>
              <w:rPr>
                <w:lang w:val="en-MY"/>
              </w:rPr>
              <w:t>Description</w:t>
            </w:r>
          </w:p>
        </w:tc>
      </w:tr>
      <w:tr w:rsidR="007D5C94" w14:paraId="47BAB022" w14:textId="77777777" w:rsidTr="007D5C94">
        <w:trPr>
          <w:trHeight w:val="420"/>
        </w:trPr>
        <w:tc>
          <w:tcPr>
            <w:tcW w:w="0" w:type="auto"/>
            <w:vMerge/>
            <w:tcBorders>
              <w:top w:val="single" w:sz="12" w:space="0" w:color="262140"/>
              <w:left w:val="single" w:sz="12" w:space="0" w:color="262140"/>
              <w:bottom w:val="single" w:sz="12" w:space="0" w:color="262140"/>
              <w:right w:val="single" w:sz="12" w:space="0" w:color="262140"/>
            </w:tcBorders>
            <w:vAlign w:val="center"/>
            <w:hideMark/>
          </w:tcPr>
          <w:p w14:paraId="00F226EF" w14:textId="77777777" w:rsidR="007D5C94" w:rsidRDefault="007D5C94">
            <w:pPr>
              <w:spacing w:after="0"/>
              <w:rPr>
                <w:rFonts w:eastAsia="Times New Roman" w:cs="Times New Roman"/>
                <w:bCs/>
                <w:noProof/>
                <w:sz w:val="24"/>
                <w:szCs w:val="24"/>
                <w:lang w:val="en-MY"/>
              </w:rPr>
            </w:pPr>
          </w:p>
        </w:tc>
        <w:tc>
          <w:tcPr>
            <w:tcW w:w="3315"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459F2E7B" w14:textId="77777777" w:rsidR="001654E9" w:rsidRDefault="001654E9" w:rsidP="001654E9">
            <w:pPr>
              <w:pStyle w:val="CaptionforTableUMP"/>
              <w:spacing w:line="276" w:lineRule="auto"/>
              <w:rPr>
                <w:szCs w:val="24"/>
                <w:lang w:val="en-MY"/>
              </w:rPr>
            </w:pPr>
            <w:r w:rsidRPr="001654E9">
              <w:rPr>
                <w:szCs w:val="24"/>
                <w:lang w:val="en-MY"/>
              </w:rPr>
              <w:t>collectInterestRegistrationDetails(</w:t>
            </w:r>
            <w:r>
              <w:rPr>
                <w:szCs w:val="24"/>
                <w:lang w:val="en-MY"/>
              </w:rPr>
              <w:t>)</w:t>
            </w:r>
          </w:p>
          <w:p w14:paraId="188CE9F8" w14:textId="77777777" w:rsidR="001654E9" w:rsidRDefault="001654E9" w:rsidP="001654E9">
            <w:pPr>
              <w:pStyle w:val="CaptionforTableUMP"/>
              <w:spacing w:line="276" w:lineRule="auto"/>
              <w:rPr>
                <w:szCs w:val="24"/>
                <w:lang w:val="en-MY"/>
              </w:rPr>
            </w:pPr>
            <w:r w:rsidRPr="001654E9">
              <w:rPr>
                <w:szCs w:val="24"/>
                <w:lang w:val="en-MY"/>
              </w:rPr>
              <w:t>validateInterestRegistrationForm()</w:t>
            </w:r>
          </w:p>
          <w:p w14:paraId="0F445137" w14:textId="68D2B248" w:rsidR="007D5C94" w:rsidRDefault="001654E9" w:rsidP="001654E9">
            <w:pPr>
              <w:pStyle w:val="CaptionforTableUMP"/>
              <w:spacing w:line="276" w:lineRule="auto"/>
              <w:rPr>
                <w:szCs w:val="24"/>
                <w:lang w:val="en-MY"/>
              </w:rPr>
            </w:pPr>
            <w:r w:rsidRPr="001654E9">
              <w:rPr>
                <w:szCs w:val="24"/>
                <w:lang w:val="en-MY"/>
              </w:rPr>
              <w:t>notifyMarketingDepartment()</w:t>
            </w:r>
            <w:r w:rsidRPr="001654E9">
              <w:rPr>
                <w:szCs w:val="24"/>
                <w:lang w:val="en-MY"/>
              </w:rPr>
              <w:tab/>
            </w:r>
            <w:r w:rsidRPr="001654E9">
              <w:rPr>
                <w:szCs w:val="24"/>
                <w:lang w:val="en-MY"/>
              </w:rPr>
              <w:tab/>
            </w:r>
            <w:r w:rsidR="007D5C94">
              <w:rPr>
                <w:szCs w:val="24"/>
                <w:lang w:val="en-MY"/>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09CE850D" w14:textId="77777777" w:rsidR="007D5C94" w:rsidRDefault="001654E9" w:rsidP="007D5C94">
            <w:pPr>
              <w:pStyle w:val="CaptionforTableUMP"/>
              <w:numPr>
                <w:ilvl w:val="0"/>
                <w:numId w:val="25"/>
              </w:numPr>
              <w:spacing w:line="276" w:lineRule="auto"/>
              <w:rPr>
                <w:szCs w:val="24"/>
                <w:lang w:val="en-MY"/>
              </w:rPr>
            </w:pPr>
            <w:r w:rsidRPr="001654E9">
              <w:rPr>
                <w:szCs w:val="24"/>
                <w:lang w:val="en-MY"/>
              </w:rPr>
              <w:t>Prompt users to provide interest registration details.</w:t>
            </w:r>
          </w:p>
          <w:p w14:paraId="37490C8A" w14:textId="77777777" w:rsidR="001654E9" w:rsidRDefault="001654E9" w:rsidP="007D5C94">
            <w:pPr>
              <w:pStyle w:val="CaptionforTableUMP"/>
              <w:numPr>
                <w:ilvl w:val="0"/>
                <w:numId w:val="25"/>
              </w:numPr>
              <w:spacing w:line="276" w:lineRule="auto"/>
              <w:rPr>
                <w:szCs w:val="24"/>
                <w:lang w:val="en-MY"/>
              </w:rPr>
            </w:pPr>
            <w:r w:rsidRPr="001654E9">
              <w:rPr>
                <w:szCs w:val="24"/>
                <w:lang w:val="en-MY"/>
              </w:rPr>
              <w:t>Validate interest registration data.</w:t>
            </w:r>
          </w:p>
          <w:p w14:paraId="6ABF4B5A" w14:textId="71F7CA33" w:rsidR="001654E9" w:rsidRDefault="001654E9" w:rsidP="007D5C94">
            <w:pPr>
              <w:pStyle w:val="CaptionforTableUMP"/>
              <w:numPr>
                <w:ilvl w:val="0"/>
                <w:numId w:val="25"/>
              </w:numPr>
              <w:spacing w:line="276" w:lineRule="auto"/>
              <w:rPr>
                <w:szCs w:val="24"/>
                <w:lang w:val="en-MY"/>
              </w:rPr>
            </w:pPr>
            <w:r w:rsidRPr="001654E9">
              <w:rPr>
                <w:szCs w:val="24"/>
                <w:lang w:val="en-MY"/>
              </w:rPr>
              <w:t>Notify the marketing department of new interest requests.</w:t>
            </w:r>
          </w:p>
        </w:tc>
      </w:tr>
      <w:tr w:rsidR="007D5C94" w14:paraId="63B58EC8" w14:textId="77777777" w:rsidTr="007D5C94">
        <w:trPr>
          <w:trHeight w:val="420"/>
        </w:trPr>
        <w:tc>
          <w:tcPr>
            <w:tcW w:w="1733"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6003EC87" w14:textId="77777777" w:rsidR="007D5C94" w:rsidRDefault="007D5C94">
            <w:pPr>
              <w:pStyle w:val="CaptionforTableUMP"/>
              <w:spacing w:line="276" w:lineRule="auto"/>
              <w:rPr>
                <w:szCs w:val="24"/>
                <w:lang w:val="en-MY"/>
              </w:rPr>
            </w:pPr>
            <w:r>
              <w:rPr>
                <w:lang w:val="en-MY"/>
              </w:rPr>
              <w:lastRenderedPageBreak/>
              <w:t>Algorithm</w:t>
            </w:r>
          </w:p>
        </w:tc>
        <w:tc>
          <w:tcPr>
            <w:tcW w:w="7584"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65AC68BB" w14:textId="77777777" w:rsidR="001654E9" w:rsidRPr="001654E9" w:rsidRDefault="001654E9" w:rsidP="001654E9">
            <w:pPr>
              <w:pStyle w:val="CaptionforTableUMP"/>
              <w:rPr>
                <w:szCs w:val="24"/>
                <w:lang w:val="en-MY"/>
              </w:rPr>
            </w:pPr>
            <w:r w:rsidRPr="001654E9">
              <w:rPr>
                <w:szCs w:val="24"/>
                <w:lang w:val="en-MY"/>
              </w:rPr>
              <w:t>collectInterestRegistrationDetails():</w:t>
            </w:r>
          </w:p>
          <w:p w14:paraId="223AAC45" w14:textId="77777777" w:rsidR="001654E9" w:rsidRPr="001654E9" w:rsidRDefault="001654E9" w:rsidP="001654E9">
            <w:pPr>
              <w:pStyle w:val="CaptionforTableUMP"/>
              <w:rPr>
                <w:szCs w:val="24"/>
                <w:lang w:val="en-MY"/>
              </w:rPr>
            </w:pPr>
            <w:r w:rsidRPr="001654E9">
              <w:rPr>
                <w:szCs w:val="24"/>
                <w:lang w:val="en-MY"/>
              </w:rPr>
              <w:t xml:space="preserve">   interestRegistrationForm.promptUserForDetails()</w:t>
            </w:r>
          </w:p>
          <w:p w14:paraId="3FEFA0D8" w14:textId="77777777" w:rsidR="001654E9" w:rsidRPr="001654E9" w:rsidRDefault="001654E9" w:rsidP="001654E9">
            <w:pPr>
              <w:pStyle w:val="CaptionforTableUMP"/>
              <w:rPr>
                <w:szCs w:val="24"/>
                <w:lang w:val="en-MY"/>
              </w:rPr>
            </w:pPr>
          </w:p>
          <w:p w14:paraId="66FA46C6" w14:textId="77777777" w:rsidR="001654E9" w:rsidRPr="001654E9" w:rsidRDefault="001654E9" w:rsidP="001654E9">
            <w:pPr>
              <w:pStyle w:val="CaptionforTableUMP"/>
              <w:rPr>
                <w:szCs w:val="24"/>
                <w:lang w:val="en-MY"/>
              </w:rPr>
            </w:pPr>
            <w:r w:rsidRPr="001654E9">
              <w:rPr>
                <w:szCs w:val="24"/>
                <w:lang w:val="en-MY"/>
              </w:rPr>
              <w:t>validateInterestRegistrationForm():</w:t>
            </w:r>
          </w:p>
          <w:p w14:paraId="2A79FEA3" w14:textId="77777777" w:rsidR="001654E9" w:rsidRPr="001654E9" w:rsidRDefault="001654E9" w:rsidP="001654E9">
            <w:pPr>
              <w:pStyle w:val="CaptionforTableUMP"/>
              <w:rPr>
                <w:szCs w:val="24"/>
                <w:lang w:val="en-MY"/>
              </w:rPr>
            </w:pPr>
            <w:r w:rsidRPr="001654E9">
              <w:rPr>
                <w:szCs w:val="24"/>
                <w:lang w:val="en-MY"/>
              </w:rPr>
              <w:t xml:space="preserve">   validationIssues = interestRegistrationForm.validateData()</w:t>
            </w:r>
          </w:p>
          <w:p w14:paraId="252A6B7D" w14:textId="77777777" w:rsidR="001654E9" w:rsidRPr="001654E9" w:rsidRDefault="001654E9" w:rsidP="001654E9">
            <w:pPr>
              <w:pStyle w:val="CaptionforTableUMP"/>
              <w:rPr>
                <w:szCs w:val="24"/>
                <w:lang w:val="en-MY"/>
              </w:rPr>
            </w:pPr>
            <w:r w:rsidRPr="001654E9">
              <w:rPr>
                <w:szCs w:val="24"/>
                <w:lang w:val="en-MY"/>
              </w:rPr>
              <w:t xml:space="preserve">   if validationIssues is not empty:</w:t>
            </w:r>
          </w:p>
          <w:p w14:paraId="676A5DB2" w14:textId="77777777" w:rsidR="001654E9" w:rsidRPr="001654E9" w:rsidRDefault="001654E9" w:rsidP="001654E9">
            <w:pPr>
              <w:pStyle w:val="CaptionforTableUMP"/>
              <w:rPr>
                <w:szCs w:val="24"/>
                <w:lang w:val="en-MY"/>
              </w:rPr>
            </w:pPr>
            <w:r w:rsidRPr="001654E9">
              <w:rPr>
                <w:szCs w:val="24"/>
                <w:lang w:val="en-MY"/>
              </w:rPr>
              <w:t xml:space="preserve">       interestRegistrationForm.displayValidationIssues(validationIssues)</w:t>
            </w:r>
          </w:p>
          <w:p w14:paraId="769953D9" w14:textId="77777777" w:rsidR="001654E9" w:rsidRPr="001654E9" w:rsidRDefault="001654E9" w:rsidP="001654E9">
            <w:pPr>
              <w:pStyle w:val="CaptionforTableUMP"/>
              <w:rPr>
                <w:szCs w:val="24"/>
                <w:lang w:val="en-MY"/>
              </w:rPr>
            </w:pPr>
            <w:r w:rsidRPr="001654E9">
              <w:rPr>
                <w:szCs w:val="24"/>
                <w:lang w:val="en-MY"/>
              </w:rPr>
              <w:t xml:space="preserve">   else:</w:t>
            </w:r>
          </w:p>
          <w:p w14:paraId="73329208" w14:textId="77777777" w:rsidR="001654E9" w:rsidRPr="001654E9" w:rsidRDefault="001654E9" w:rsidP="001654E9">
            <w:pPr>
              <w:pStyle w:val="CaptionforTableUMP"/>
              <w:rPr>
                <w:szCs w:val="24"/>
                <w:lang w:val="en-MY"/>
              </w:rPr>
            </w:pPr>
            <w:r w:rsidRPr="001654E9">
              <w:rPr>
                <w:szCs w:val="24"/>
                <w:lang w:val="en-MY"/>
              </w:rPr>
              <w:t xml:space="preserve">       notifyMarketingDepartment()</w:t>
            </w:r>
          </w:p>
          <w:p w14:paraId="761933D1" w14:textId="77777777" w:rsidR="001654E9" w:rsidRPr="001654E9" w:rsidRDefault="001654E9" w:rsidP="001654E9">
            <w:pPr>
              <w:pStyle w:val="CaptionforTableUMP"/>
              <w:rPr>
                <w:szCs w:val="24"/>
                <w:lang w:val="en-MY"/>
              </w:rPr>
            </w:pPr>
          </w:p>
          <w:p w14:paraId="3FE5BCF5" w14:textId="77777777" w:rsidR="001654E9" w:rsidRPr="001654E9" w:rsidRDefault="001654E9" w:rsidP="001654E9">
            <w:pPr>
              <w:pStyle w:val="CaptionforTableUMP"/>
              <w:rPr>
                <w:szCs w:val="24"/>
                <w:lang w:val="en-MY"/>
              </w:rPr>
            </w:pPr>
            <w:r w:rsidRPr="001654E9">
              <w:rPr>
                <w:szCs w:val="24"/>
                <w:lang w:val="en-MY"/>
              </w:rPr>
              <w:t>notifyMarketingDepartment():</w:t>
            </w:r>
          </w:p>
          <w:p w14:paraId="78A81835" w14:textId="6B8EC95C" w:rsidR="007D5C94" w:rsidRDefault="001654E9" w:rsidP="001654E9">
            <w:pPr>
              <w:pStyle w:val="CaptionforTableUMP"/>
              <w:spacing w:line="276" w:lineRule="auto"/>
              <w:rPr>
                <w:szCs w:val="24"/>
                <w:lang w:val="en-MY"/>
              </w:rPr>
            </w:pPr>
            <w:r w:rsidRPr="001654E9">
              <w:rPr>
                <w:szCs w:val="24"/>
                <w:lang w:val="en-MY"/>
              </w:rPr>
              <w:t xml:space="preserve">   notificationService.sendNotificationToMarketingDepartment("New interest registration request")</w:t>
            </w:r>
          </w:p>
        </w:tc>
      </w:tr>
    </w:tbl>
    <w:p w14:paraId="0B922729" w14:textId="77777777" w:rsidR="007D5C94" w:rsidRPr="007D5C94" w:rsidRDefault="007D5C94" w:rsidP="00D6157F">
      <w:pPr>
        <w:pStyle w:val="UMPParagraph"/>
      </w:pPr>
    </w:p>
    <w:p w14:paraId="7263EEE6" w14:textId="4444B2B2" w:rsidR="00D6157F" w:rsidRDefault="00D6157F" w:rsidP="00D6157F">
      <w:pPr>
        <w:pStyle w:val="Heading3"/>
        <w:rPr>
          <w:sz w:val="20"/>
        </w:rPr>
      </w:pPr>
      <w:bookmarkStart w:id="109" w:name="_Toc155213301"/>
      <w:r w:rsidRPr="00D6157F">
        <w:lastRenderedPageBreak/>
        <w:t>Business Services Layer</w:t>
      </w:r>
      <w:bookmarkEnd w:id="109"/>
    </w:p>
    <w:p w14:paraId="398689FB" w14:textId="77777777" w:rsidR="00D6157F" w:rsidRDefault="00D6157F" w:rsidP="00D6157F">
      <w:pPr>
        <w:pStyle w:val="CaptionforFigurePlatesUMP"/>
      </w:pPr>
      <w:r>
        <w:drawing>
          <wp:inline distT="0" distB="0" distL="0" distR="0" wp14:anchorId="1EFCB81A" wp14:editId="3F80ACFA">
            <wp:extent cx="5379868" cy="4712335"/>
            <wp:effectExtent l="0" t="0" r="0" b="0"/>
            <wp:docPr id="1634195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9524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379868" cy="4712335"/>
                    </a:xfrm>
                    <a:prstGeom prst="rect">
                      <a:avLst/>
                    </a:prstGeom>
                    <a:noFill/>
                    <a:ln>
                      <a:noFill/>
                    </a:ln>
                  </pic:spPr>
                </pic:pic>
              </a:graphicData>
            </a:graphic>
          </wp:inline>
        </w:drawing>
      </w:r>
    </w:p>
    <w:p w14:paraId="10D40361" w14:textId="32AD170D" w:rsidR="00D6157F" w:rsidRDefault="00D6157F" w:rsidP="00D6157F">
      <w:pPr>
        <w:pStyle w:val="CaptionforFigurePlatesUMP"/>
        <w:rPr>
          <w:lang w:val="en-US"/>
        </w:rPr>
      </w:pPr>
      <w:bookmarkStart w:id="110" w:name="_Toc155213385"/>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24</w:t>
      </w:r>
      <w:r w:rsidR="00CF39BC">
        <w:fldChar w:fldCharType="end"/>
      </w:r>
      <w:r>
        <w:rPr>
          <w:lang w:val="en-US"/>
        </w:rPr>
        <w:tab/>
      </w:r>
      <w:r w:rsidRPr="00C24E16">
        <w:rPr>
          <w:lang w:val="en-US"/>
        </w:rPr>
        <w:t>Business Services Layer</w:t>
      </w:r>
      <w:r>
        <w:rPr>
          <w:lang w:val="en-US"/>
        </w:rPr>
        <w:t xml:space="preserve"> </w:t>
      </w:r>
      <w:r w:rsidRPr="00C24E16">
        <w:rPr>
          <w:lang w:val="en-US"/>
        </w:rPr>
        <w:t>Diagram of CollageEase</w:t>
      </w:r>
      <w:bookmarkEnd w:id="110"/>
    </w:p>
    <w:p w14:paraId="051E0482" w14:textId="77777777" w:rsidR="00D6157F" w:rsidRDefault="00D6157F" w:rsidP="00D6157F">
      <w:pPr>
        <w:pStyle w:val="UMPParagraph"/>
        <w:rPr>
          <w:lang w:val="en-US"/>
        </w:rPr>
      </w:pPr>
    </w:p>
    <w:p w14:paraId="0CD8D9D9" w14:textId="77777777" w:rsidR="001C7D79" w:rsidRDefault="001C7D79" w:rsidP="00D6157F">
      <w:pPr>
        <w:pStyle w:val="UMPParagraph"/>
        <w:rPr>
          <w:lang w:val="en-US"/>
        </w:rPr>
      </w:pPr>
    </w:p>
    <w:p w14:paraId="447E9631" w14:textId="77777777" w:rsidR="001C7D79" w:rsidRDefault="001C7D79" w:rsidP="00D6157F">
      <w:pPr>
        <w:pStyle w:val="UMPParagraph"/>
        <w:rPr>
          <w:lang w:val="en-US"/>
        </w:rPr>
      </w:pPr>
    </w:p>
    <w:p w14:paraId="6E83C7B1" w14:textId="71FFAD9B" w:rsidR="001C7D79" w:rsidRDefault="001C7D79" w:rsidP="001C7D79">
      <w:pPr>
        <w:pStyle w:val="CaptionforFigurePlatesUMP"/>
      </w:pPr>
      <w:bookmarkStart w:id="111" w:name="_Toc155213344"/>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25</w:t>
      </w:r>
      <w:r w:rsidR="002C25F6">
        <w:fldChar w:fldCharType="end"/>
      </w:r>
      <w:r>
        <w:rPr>
          <w:lang w:val="en-US"/>
        </w:rPr>
        <w:tab/>
      </w:r>
      <w:r w:rsidRPr="00B04F05">
        <w:rPr>
          <w:lang w:val="en-US"/>
        </w:rPr>
        <w:t xml:space="preserve">User Registration Management </w:t>
      </w:r>
      <w:r>
        <w:rPr>
          <w:lang w:val="en-US"/>
        </w:rPr>
        <w:t>Controller</w:t>
      </w:r>
      <w:r w:rsidRPr="00B04F05">
        <w:rPr>
          <w:lang w:val="en-US"/>
        </w:rPr>
        <w:t xml:space="preserve"> Class Table</w:t>
      </w:r>
      <w:bookmarkEnd w:id="111"/>
    </w:p>
    <w:tbl>
      <w:tblPr>
        <w:tblW w:w="0" w:type="auto"/>
        <w:tblInd w:w="-866" w:type="dxa"/>
        <w:tblCellMar>
          <w:top w:w="15" w:type="dxa"/>
          <w:left w:w="15" w:type="dxa"/>
          <w:bottom w:w="15" w:type="dxa"/>
          <w:right w:w="15" w:type="dxa"/>
        </w:tblCellMar>
        <w:tblLook w:val="04A0" w:firstRow="1" w:lastRow="0" w:firstColumn="1" w:lastColumn="0" w:noHBand="0" w:noVBand="1"/>
      </w:tblPr>
      <w:tblGrid>
        <w:gridCol w:w="1602"/>
        <w:gridCol w:w="3315"/>
        <w:gridCol w:w="4400"/>
      </w:tblGrid>
      <w:tr w:rsidR="001C7D79" w:rsidRPr="00395D35" w14:paraId="555EE923" w14:textId="77777777" w:rsidTr="005120D9">
        <w:trPr>
          <w:trHeight w:val="420"/>
        </w:trPr>
        <w:tc>
          <w:tcPr>
            <w:tcW w:w="162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7A46445" w14:textId="77777777" w:rsidR="001C7D79" w:rsidRPr="000C4D86" w:rsidRDefault="001C7D79" w:rsidP="005120D9">
            <w:pPr>
              <w:pStyle w:val="CaptionforTableUMP"/>
              <w:rPr>
                <w:szCs w:val="24"/>
              </w:rPr>
            </w:pPr>
            <w:r w:rsidRPr="000C4D86">
              <w:t>Class Type</w:t>
            </w:r>
          </w:p>
        </w:tc>
        <w:tc>
          <w:tcPr>
            <w:tcW w:w="7692"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48A74DC2" w14:textId="5202929D" w:rsidR="001C7D79" w:rsidRPr="00395D35" w:rsidRDefault="001C7D79" w:rsidP="005120D9">
            <w:pPr>
              <w:pStyle w:val="CaptionforTableUMP"/>
              <w:rPr>
                <w:szCs w:val="24"/>
              </w:rPr>
            </w:pPr>
            <w:r>
              <w:t>Conreoller</w:t>
            </w:r>
            <w:r w:rsidRPr="00395D35">
              <w:t xml:space="preserve"> class</w:t>
            </w:r>
          </w:p>
        </w:tc>
      </w:tr>
      <w:tr w:rsidR="001C7D79" w:rsidRPr="00395D35" w14:paraId="1A25F887" w14:textId="77777777" w:rsidTr="005120D9">
        <w:trPr>
          <w:trHeight w:val="420"/>
        </w:trPr>
        <w:tc>
          <w:tcPr>
            <w:tcW w:w="162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522BF81" w14:textId="77777777" w:rsidR="001C7D79" w:rsidRPr="00395D35" w:rsidRDefault="001C7D79" w:rsidP="005120D9">
            <w:pPr>
              <w:pStyle w:val="CaptionforTableUMP"/>
              <w:rPr>
                <w:szCs w:val="24"/>
              </w:rPr>
            </w:pPr>
            <w:r w:rsidRPr="00395D35">
              <w:t>Responsibility</w:t>
            </w:r>
          </w:p>
        </w:tc>
        <w:tc>
          <w:tcPr>
            <w:tcW w:w="7692"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11197EE6" w14:textId="77777777" w:rsidR="001C7D79" w:rsidRPr="000C4D86" w:rsidRDefault="001C7D79" w:rsidP="005120D9">
            <w:pPr>
              <w:rPr>
                <w:rFonts w:eastAsia="Times New Roman" w:cs="Times New Roman"/>
                <w:bCs/>
                <w:noProof/>
                <w:sz w:val="24"/>
                <w:szCs w:val="18"/>
                <w:lang w:val="en-US"/>
              </w:rPr>
            </w:pPr>
            <w:r w:rsidRPr="000C4D86">
              <w:rPr>
                <w:rFonts w:eastAsia="Times New Roman" w:cs="Times New Roman"/>
                <w:bCs/>
                <w:noProof/>
                <w:sz w:val="24"/>
                <w:szCs w:val="18"/>
                <w:lang w:val="en-US"/>
              </w:rPr>
              <w:t>Facilitate the user registration process by interacting with users, collecting registration details, and handling the registration workflow.</w:t>
            </w:r>
          </w:p>
        </w:tc>
      </w:tr>
      <w:tr w:rsidR="001C7D79" w:rsidRPr="00395D35" w14:paraId="391C6F21" w14:textId="77777777" w:rsidTr="005120D9">
        <w:trPr>
          <w:trHeight w:val="420"/>
        </w:trPr>
        <w:tc>
          <w:tcPr>
            <w:tcW w:w="1625"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DBC04A5" w14:textId="77777777" w:rsidR="001C7D79" w:rsidRPr="00395D35" w:rsidRDefault="001C7D79" w:rsidP="005120D9">
            <w:pPr>
              <w:pStyle w:val="CaptionforTableUMP"/>
              <w:rPr>
                <w:szCs w:val="24"/>
              </w:rPr>
            </w:pPr>
            <w:r w:rsidRPr="00395D35">
              <w:t>Attributes</w:t>
            </w:r>
          </w:p>
        </w:tc>
        <w:tc>
          <w:tcPr>
            <w:tcW w:w="331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710B1138" w14:textId="77777777" w:rsidR="001C7D79" w:rsidRPr="00395D35" w:rsidRDefault="001C7D79" w:rsidP="005120D9">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0A08508" w14:textId="77777777" w:rsidR="001C7D79" w:rsidRPr="00395D35" w:rsidRDefault="001C7D79" w:rsidP="005120D9">
            <w:pPr>
              <w:pStyle w:val="CaptionforTableUMP"/>
              <w:rPr>
                <w:szCs w:val="24"/>
              </w:rPr>
            </w:pPr>
            <w:r w:rsidRPr="00395D35">
              <w:t>Attributes Type</w:t>
            </w:r>
          </w:p>
        </w:tc>
      </w:tr>
      <w:tr w:rsidR="001C7D79" w:rsidRPr="00395D35" w14:paraId="6F32B499" w14:textId="77777777" w:rsidTr="005120D9">
        <w:trPr>
          <w:trHeight w:val="420"/>
        </w:trPr>
        <w:tc>
          <w:tcPr>
            <w:tcW w:w="1625" w:type="dxa"/>
            <w:vMerge/>
            <w:tcBorders>
              <w:top w:val="single" w:sz="12" w:space="0" w:color="262140"/>
              <w:left w:val="single" w:sz="12" w:space="0" w:color="262140"/>
              <w:bottom w:val="single" w:sz="12" w:space="0" w:color="262140"/>
              <w:right w:val="single" w:sz="12" w:space="0" w:color="262140"/>
            </w:tcBorders>
            <w:vAlign w:val="center"/>
            <w:hideMark/>
          </w:tcPr>
          <w:p w14:paraId="12E01C0F" w14:textId="77777777" w:rsidR="001C7D79" w:rsidRPr="00395D35" w:rsidRDefault="001C7D79" w:rsidP="005120D9">
            <w:pPr>
              <w:pStyle w:val="CaptionforTableUMP"/>
            </w:pPr>
          </w:p>
        </w:tc>
        <w:tc>
          <w:tcPr>
            <w:tcW w:w="3315"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3AA12179" w14:textId="77777777" w:rsidR="001C7D79" w:rsidRDefault="001C7D79" w:rsidP="005120D9">
            <w:pPr>
              <w:pStyle w:val="CaptionforTableUMP"/>
            </w:pPr>
            <w:r w:rsidRPr="00395D35">
              <w:t>Username</w:t>
            </w:r>
          </w:p>
          <w:p w14:paraId="528DF75F" w14:textId="77777777" w:rsidR="001C7D79" w:rsidRDefault="001C7D79" w:rsidP="005120D9">
            <w:pPr>
              <w:pStyle w:val="CaptionforTableUMP"/>
            </w:pPr>
            <w:r>
              <w:t xml:space="preserve">Password </w:t>
            </w:r>
          </w:p>
          <w:p w14:paraId="2B57DE3D" w14:textId="77777777" w:rsidR="001C7D79" w:rsidRDefault="001C7D79" w:rsidP="005120D9">
            <w:pPr>
              <w:pStyle w:val="CaptionforTableUMP"/>
            </w:pPr>
            <w:r>
              <w:t xml:space="preserve">Email </w:t>
            </w:r>
          </w:p>
          <w:p w14:paraId="64F5A51F" w14:textId="77777777" w:rsidR="001C7D79" w:rsidRPr="00395D35" w:rsidRDefault="001C7D79" w:rsidP="005120D9">
            <w:pPr>
              <w:pStyle w:val="CaptionforTableUMP"/>
            </w:pPr>
            <w:r>
              <w:t>Role</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3ECC83BB" w14:textId="77777777" w:rsidR="001C7D79" w:rsidRPr="00152A95" w:rsidRDefault="001C7D79" w:rsidP="005120D9">
            <w:pPr>
              <w:pStyle w:val="CaptionforTableUMP"/>
            </w:pPr>
            <w:r>
              <w:t xml:space="preserve">Varchar </w:t>
            </w:r>
          </w:p>
          <w:p w14:paraId="46E6853C" w14:textId="77777777" w:rsidR="001C7D79" w:rsidRPr="00152A95" w:rsidRDefault="001C7D79" w:rsidP="005120D9">
            <w:pPr>
              <w:pStyle w:val="CaptionforTableUMP"/>
            </w:pPr>
            <w:r>
              <w:t>Varchar</w:t>
            </w:r>
            <w:r w:rsidRPr="00152A95">
              <w:t xml:space="preserve"> </w:t>
            </w:r>
          </w:p>
          <w:p w14:paraId="149222A5" w14:textId="77777777" w:rsidR="001C7D79" w:rsidRDefault="001C7D79" w:rsidP="005120D9">
            <w:pPr>
              <w:pStyle w:val="CaptionforTableUMP"/>
            </w:pPr>
            <w:r>
              <w:t xml:space="preserve">Varchar </w:t>
            </w:r>
          </w:p>
          <w:p w14:paraId="4547D13C" w14:textId="77777777" w:rsidR="001C7D79" w:rsidRPr="00152A95" w:rsidRDefault="001C7D79" w:rsidP="005120D9">
            <w:pPr>
              <w:pStyle w:val="CaptionforTableUMP"/>
            </w:pPr>
            <w:r w:rsidRPr="00EB565F">
              <w:t>Varchar</w:t>
            </w:r>
          </w:p>
        </w:tc>
      </w:tr>
      <w:tr w:rsidR="001C7D79" w:rsidRPr="00395D35" w14:paraId="795063CE" w14:textId="77777777" w:rsidTr="005120D9">
        <w:trPr>
          <w:trHeight w:val="420"/>
        </w:trPr>
        <w:tc>
          <w:tcPr>
            <w:tcW w:w="1625"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7474E91" w14:textId="77777777" w:rsidR="001C7D79" w:rsidRPr="00395D35" w:rsidRDefault="001C7D79" w:rsidP="005120D9">
            <w:pPr>
              <w:pStyle w:val="CaptionforTableUMP"/>
              <w:rPr>
                <w:szCs w:val="24"/>
              </w:rPr>
            </w:pPr>
            <w:r w:rsidRPr="00395D35">
              <w:t>Methods</w:t>
            </w:r>
          </w:p>
        </w:tc>
        <w:tc>
          <w:tcPr>
            <w:tcW w:w="331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59DC340" w14:textId="77777777" w:rsidR="001C7D79" w:rsidRPr="00395D35" w:rsidRDefault="001C7D79" w:rsidP="005120D9">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0585F65" w14:textId="77777777" w:rsidR="001C7D79" w:rsidRPr="00395D35" w:rsidRDefault="001C7D79" w:rsidP="005120D9">
            <w:pPr>
              <w:pStyle w:val="CaptionforTableUMP"/>
              <w:rPr>
                <w:szCs w:val="24"/>
              </w:rPr>
            </w:pPr>
            <w:r w:rsidRPr="00395D35">
              <w:t>Description</w:t>
            </w:r>
          </w:p>
        </w:tc>
      </w:tr>
      <w:tr w:rsidR="001C7D79" w:rsidRPr="00395D35" w14:paraId="3ADC0E29" w14:textId="77777777" w:rsidTr="005120D9">
        <w:trPr>
          <w:trHeight w:val="420"/>
        </w:trPr>
        <w:tc>
          <w:tcPr>
            <w:tcW w:w="1625" w:type="dxa"/>
            <w:vMerge/>
            <w:tcBorders>
              <w:top w:val="single" w:sz="12" w:space="0" w:color="262140"/>
              <w:left w:val="single" w:sz="12" w:space="0" w:color="262140"/>
              <w:bottom w:val="single" w:sz="12" w:space="0" w:color="262140"/>
              <w:right w:val="single" w:sz="12" w:space="0" w:color="262140"/>
            </w:tcBorders>
            <w:vAlign w:val="center"/>
            <w:hideMark/>
          </w:tcPr>
          <w:p w14:paraId="1C11C5EE" w14:textId="77777777" w:rsidR="001C7D79" w:rsidRPr="00395D35" w:rsidRDefault="001C7D79" w:rsidP="005120D9">
            <w:pPr>
              <w:pStyle w:val="CaptionforTableUMP"/>
            </w:pPr>
          </w:p>
        </w:tc>
        <w:tc>
          <w:tcPr>
            <w:tcW w:w="3315"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70E30B1B" w14:textId="77777777" w:rsidR="001C7D79" w:rsidRDefault="001C7D79" w:rsidP="005120D9">
            <w:pPr>
              <w:pStyle w:val="CaptionforTableUMP"/>
            </w:pPr>
            <w:r w:rsidRPr="00152A95">
              <w:t>collectUserRegistrationDetails()</w:t>
            </w:r>
          </w:p>
          <w:p w14:paraId="512E0E3B" w14:textId="77777777" w:rsidR="001C7D79" w:rsidRDefault="001C7D79" w:rsidP="005120D9">
            <w:pPr>
              <w:pStyle w:val="CaptionforTableUMP"/>
            </w:pPr>
            <w:r w:rsidRPr="00152A95">
              <w:t>validateUserRegistrationForm()</w:t>
            </w:r>
          </w:p>
          <w:p w14:paraId="6EE4DE59" w14:textId="77777777" w:rsidR="001C7D79" w:rsidRPr="00395D35" w:rsidRDefault="001C7D79" w:rsidP="005120D9">
            <w:pPr>
              <w:pStyle w:val="CaptionforTableUMP"/>
            </w:pPr>
            <w:r w:rsidRPr="00152A95">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5D32F245" w14:textId="77777777" w:rsidR="001C7D79" w:rsidRPr="00152A95" w:rsidRDefault="001C7D79" w:rsidP="005120D9">
            <w:pPr>
              <w:pStyle w:val="CaptionforTableUMP"/>
            </w:pPr>
            <w:r w:rsidRPr="00152A95">
              <w:t>Prompt users to provide registration details through the registration form.</w:t>
            </w:r>
          </w:p>
          <w:p w14:paraId="06851750" w14:textId="77777777" w:rsidR="001C7D79" w:rsidRPr="00152A95" w:rsidRDefault="001C7D79" w:rsidP="005120D9">
            <w:pPr>
              <w:pStyle w:val="CaptionforTableUMP"/>
            </w:pPr>
            <w:r w:rsidRPr="00152A95">
              <w:t xml:space="preserve">Validate user registration data. If issues exist, display </w:t>
            </w:r>
            <w:r>
              <w:t>user to Homepage</w:t>
            </w:r>
            <w:r w:rsidRPr="00152A95">
              <w:t>.</w:t>
            </w:r>
          </w:p>
        </w:tc>
      </w:tr>
      <w:tr w:rsidR="001C7D79" w:rsidRPr="00395D35" w14:paraId="4CF64A9A" w14:textId="77777777" w:rsidTr="005120D9">
        <w:trPr>
          <w:trHeight w:val="420"/>
        </w:trPr>
        <w:tc>
          <w:tcPr>
            <w:tcW w:w="162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7181A48" w14:textId="77777777" w:rsidR="001C7D79" w:rsidRPr="00395D35" w:rsidRDefault="001C7D79" w:rsidP="005120D9">
            <w:pPr>
              <w:pStyle w:val="CaptionforTableUMP"/>
              <w:rPr>
                <w:szCs w:val="24"/>
              </w:rPr>
            </w:pPr>
            <w:r w:rsidRPr="00395D35">
              <w:t>Algorithm</w:t>
            </w:r>
          </w:p>
        </w:tc>
        <w:tc>
          <w:tcPr>
            <w:tcW w:w="7692"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62B4F866" w14:textId="77777777" w:rsidR="001C7D79" w:rsidRPr="000C4D86" w:rsidRDefault="001C7D79" w:rsidP="005120D9">
            <w:pPr>
              <w:pStyle w:val="CaptionforTableUMP"/>
            </w:pPr>
            <w:r w:rsidRPr="000C4D86">
              <w:t>collectUserRegistrationDetails():</w:t>
            </w:r>
          </w:p>
          <w:p w14:paraId="53AA3C64" w14:textId="77777777" w:rsidR="001C7D79" w:rsidRPr="00152A95" w:rsidRDefault="001C7D79" w:rsidP="005120D9">
            <w:pPr>
              <w:pStyle w:val="CaptionforTableUMP"/>
            </w:pPr>
            <w:r w:rsidRPr="00152A95">
              <w:t xml:space="preserve">   registrationForm.promptUserForDetails()</w:t>
            </w:r>
          </w:p>
          <w:p w14:paraId="44DBB247" w14:textId="77777777" w:rsidR="001C7D79" w:rsidRPr="00152A95" w:rsidRDefault="001C7D79" w:rsidP="005120D9">
            <w:pPr>
              <w:pStyle w:val="CaptionforTableUMP"/>
            </w:pPr>
          </w:p>
          <w:p w14:paraId="3B53217D" w14:textId="77777777" w:rsidR="001C7D79" w:rsidRPr="00152A95" w:rsidRDefault="001C7D79" w:rsidP="005120D9">
            <w:pPr>
              <w:pStyle w:val="CaptionforTableUMP"/>
            </w:pPr>
            <w:r w:rsidRPr="00152A95">
              <w:t>validateUserRegistrationForm():</w:t>
            </w:r>
          </w:p>
          <w:p w14:paraId="7F388E20" w14:textId="77777777" w:rsidR="001C7D79" w:rsidRPr="00152A95" w:rsidRDefault="001C7D79" w:rsidP="005120D9">
            <w:pPr>
              <w:pStyle w:val="CaptionforTableUMP"/>
            </w:pPr>
            <w:r w:rsidRPr="00152A95">
              <w:t xml:space="preserve">   validationIssues = registrationForm.validateData()</w:t>
            </w:r>
          </w:p>
          <w:p w14:paraId="37B15A09" w14:textId="77777777" w:rsidR="001C7D79" w:rsidRPr="00152A95" w:rsidRDefault="001C7D79" w:rsidP="005120D9">
            <w:pPr>
              <w:pStyle w:val="CaptionforTableUMP"/>
            </w:pPr>
            <w:r w:rsidRPr="00152A95">
              <w:t xml:space="preserve">   if validationIssues is not empty:</w:t>
            </w:r>
          </w:p>
          <w:p w14:paraId="29D7E137" w14:textId="77777777" w:rsidR="001C7D79" w:rsidRPr="00152A95" w:rsidRDefault="001C7D79" w:rsidP="005120D9">
            <w:pPr>
              <w:pStyle w:val="CaptionforTableUMP"/>
            </w:pPr>
            <w:r w:rsidRPr="00152A95">
              <w:t xml:space="preserve">       registrationForm.displayValidationIssues(validationIssues)</w:t>
            </w:r>
          </w:p>
          <w:p w14:paraId="59E7BB91" w14:textId="77777777" w:rsidR="001C7D79" w:rsidRPr="00152A95" w:rsidRDefault="001C7D79" w:rsidP="005120D9">
            <w:pPr>
              <w:pStyle w:val="CaptionforTableUMP"/>
            </w:pPr>
            <w:r w:rsidRPr="00152A95">
              <w:t xml:space="preserve">   else:</w:t>
            </w:r>
          </w:p>
          <w:p w14:paraId="2A13998C" w14:textId="77777777" w:rsidR="001C7D79" w:rsidRPr="00395D35" w:rsidRDefault="001C7D79" w:rsidP="005120D9">
            <w:pPr>
              <w:pStyle w:val="CaptionforTableUMP"/>
            </w:pPr>
            <w:r w:rsidRPr="00152A95">
              <w:t xml:space="preserve">       </w:t>
            </w:r>
            <w:r>
              <w:t>UserAlreadyRegsitered</w:t>
            </w:r>
            <w:r w:rsidRPr="00152A95">
              <w:t>()</w:t>
            </w:r>
          </w:p>
        </w:tc>
      </w:tr>
    </w:tbl>
    <w:p w14:paraId="618B5F4C" w14:textId="77777777" w:rsidR="001C7D79" w:rsidRDefault="001C7D79" w:rsidP="001C7D79">
      <w:pPr>
        <w:pStyle w:val="CaptionforFigurePlatesUMP"/>
      </w:pPr>
    </w:p>
    <w:p w14:paraId="6AA45543" w14:textId="77777777" w:rsidR="001C7D79" w:rsidRDefault="001C7D79" w:rsidP="001C7D79">
      <w:pPr>
        <w:pStyle w:val="CaptionforFigurePlatesUMP"/>
      </w:pPr>
    </w:p>
    <w:p w14:paraId="56316BC3" w14:textId="77777777" w:rsidR="001C7D79" w:rsidRDefault="001C7D79" w:rsidP="001C7D79">
      <w:pPr>
        <w:pStyle w:val="CaptionforFigurePlatesUMP"/>
      </w:pPr>
    </w:p>
    <w:p w14:paraId="08F4EA21" w14:textId="78B41202" w:rsidR="001C7D79" w:rsidRDefault="001C7D79" w:rsidP="001C7D79">
      <w:pPr>
        <w:pStyle w:val="CaptionforFigurePlatesUMP"/>
      </w:pPr>
      <w:bookmarkStart w:id="112" w:name="_Toc155213345"/>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26</w:t>
      </w:r>
      <w:r w:rsidR="002C25F6">
        <w:fldChar w:fldCharType="end"/>
      </w:r>
      <w:r w:rsidR="009476E5">
        <w:rPr>
          <w:lang w:val="en-US"/>
        </w:rPr>
        <w:tab/>
      </w:r>
      <w:r w:rsidRPr="00786972">
        <w:rPr>
          <w:lang w:val="en-US"/>
        </w:rPr>
        <w:t>Management</w:t>
      </w:r>
      <w:r>
        <w:rPr>
          <w:lang w:val="en-US"/>
        </w:rPr>
        <w:t xml:space="preserve"> </w:t>
      </w:r>
      <w:r w:rsidRPr="00786972">
        <w:rPr>
          <w:lang w:val="en-US"/>
        </w:rPr>
        <w:t>Donation</w:t>
      </w:r>
      <w:r>
        <w:rPr>
          <w:lang w:val="en-US"/>
        </w:rPr>
        <w:t xml:space="preserve"> </w:t>
      </w:r>
      <w:r w:rsidRPr="00786972">
        <w:rPr>
          <w:lang w:val="en-US"/>
        </w:rPr>
        <w:t>Controller Class Table</w:t>
      </w:r>
      <w:bookmarkEnd w:id="112"/>
    </w:p>
    <w:tbl>
      <w:tblPr>
        <w:tblW w:w="0" w:type="auto"/>
        <w:tblInd w:w="-1149" w:type="dxa"/>
        <w:tblCellMar>
          <w:top w:w="15" w:type="dxa"/>
          <w:left w:w="15" w:type="dxa"/>
          <w:bottom w:w="15" w:type="dxa"/>
          <w:right w:w="15" w:type="dxa"/>
        </w:tblCellMar>
        <w:tblLook w:val="04A0" w:firstRow="1" w:lastRow="0" w:firstColumn="1" w:lastColumn="0" w:noHBand="0" w:noVBand="1"/>
      </w:tblPr>
      <w:tblGrid>
        <w:gridCol w:w="1820"/>
        <w:gridCol w:w="2935"/>
        <w:gridCol w:w="4845"/>
      </w:tblGrid>
      <w:tr w:rsidR="001C7D79" w:rsidRPr="00395D35" w14:paraId="36F9508C" w14:textId="77777777" w:rsidTr="005120D9">
        <w:trPr>
          <w:trHeight w:val="420"/>
        </w:trPr>
        <w:tc>
          <w:tcPr>
            <w:tcW w:w="199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C90CA8F" w14:textId="77777777" w:rsidR="001C7D79" w:rsidRPr="00395D35" w:rsidRDefault="001C7D79" w:rsidP="005120D9">
            <w:pPr>
              <w:pStyle w:val="CaptionforTableUMP"/>
              <w:rPr>
                <w:szCs w:val="24"/>
              </w:rPr>
            </w:pPr>
            <w:r w:rsidRPr="00395D35">
              <w:lastRenderedPageBreak/>
              <w:t>Class Type</w:t>
            </w:r>
          </w:p>
        </w:tc>
        <w:tc>
          <w:tcPr>
            <w:tcW w:w="7606"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19B7B076" w14:textId="6ECAB8BB" w:rsidR="001C7D79" w:rsidRPr="00395D35" w:rsidRDefault="005B24E4" w:rsidP="005120D9">
            <w:pPr>
              <w:pStyle w:val="CaptionforTableUMP"/>
              <w:rPr>
                <w:szCs w:val="24"/>
              </w:rPr>
            </w:pPr>
            <w:r w:rsidRPr="00786972">
              <w:t xml:space="preserve">Controller </w:t>
            </w:r>
            <w:r w:rsidR="001C7D79" w:rsidRPr="00395D35">
              <w:t>class</w:t>
            </w:r>
          </w:p>
        </w:tc>
      </w:tr>
      <w:tr w:rsidR="001C7D79" w:rsidRPr="00395D35" w14:paraId="60C11273" w14:textId="77777777" w:rsidTr="005120D9">
        <w:trPr>
          <w:trHeight w:val="420"/>
        </w:trPr>
        <w:tc>
          <w:tcPr>
            <w:tcW w:w="199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593CEBF" w14:textId="77777777" w:rsidR="001C7D79" w:rsidRPr="00395D35" w:rsidRDefault="001C7D79" w:rsidP="005120D9">
            <w:pPr>
              <w:pStyle w:val="CaptionforTableUMP"/>
              <w:rPr>
                <w:szCs w:val="24"/>
              </w:rPr>
            </w:pPr>
            <w:r w:rsidRPr="00395D35">
              <w:t>Responsibility</w:t>
            </w:r>
          </w:p>
        </w:tc>
        <w:tc>
          <w:tcPr>
            <w:tcW w:w="7606"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626F3E97" w14:textId="77777777" w:rsidR="001C7D79" w:rsidRPr="00715FB3" w:rsidRDefault="001C7D79" w:rsidP="005120D9">
            <w:pPr>
              <w:rPr>
                <w:rFonts w:eastAsia="Times New Roman" w:cs="Times New Roman"/>
                <w:bCs/>
                <w:noProof/>
                <w:sz w:val="24"/>
                <w:szCs w:val="24"/>
                <w:lang w:val="en-US"/>
              </w:rPr>
            </w:pPr>
            <w:r w:rsidRPr="00715FB3">
              <w:rPr>
                <w:rFonts w:eastAsia="Times New Roman" w:cs="Times New Roman"/>
                <w:bCs/>
                <w:noProof/>
                <w:sz w:val="24"/>
                <w:szCs w:val="24"/>
                <w:lang w:val="en-US"/>
              </w:rPr>
              <w:t>Handle administrative tasks, manage user roles, oversee data entry processes, manage the community hub, and deal with reports.</w:t>
            </w:r>
          </w:p>
        </w:tc>
      </w:tr>
      <w:tr w:rsidR="001C7D79" w:rsidRPr="00395D35" w14:paraId="0754E079" w14:textId="77777777" w:rsidTr="005120D9">
        <w:trPr>
          <w:trHeight w:val="420"/>
        </w:trPr>
        <w:tc>
          <w:tcPr>
            <w:tcW w:w="1994"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69EDBFAF" w14:textId="77777777" w:rsidR="001C7D79" w:rsidRPr="00395D35" w:rsidRDefault="001C7D79" w:rsidP="005120D9">
            <w:pPr>
              <w:pStyle w:val="CaptionforTableUMP"/>
              <w:rPr>
                <w:szCs w:val="24"/>
              </w:rPr>
            </w:pPr>
            <w:r w:rsidRPr="00395D35">
              <w:t>Attributes</w:t>
            </w:r>
          </w:p>
        </w:tc>
        <w:tc>
          <w:tcPr>
            <w:tcW w:w="304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60DF8AB8" w14:textId="77777777" w:rsidR="001C7D79" w:rsidRPr="00395D35" w:rsidRDefault="001C7D79" w:rsidP="005120D9">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7AD98F21" w14:textId="77777777" w:rsidR="001C7D79" w:rsidRPr="00395D35" w:rsidRDefault="001C7D79" w:rsidP="005120D9">
            <w:pPr>
              <w:pStyle w:val="CaptionforTableUMP"/>
              <w:rPr>
                <w:szCs w:val="24"/>
              </w:rPr>
            </w:pPr>
            <w:r w:rsidRPr="00395D35">
              <w:t>Attributes Type</w:t>
            </w:r>
          </w:p>
        </w:tc>
      </w:tr>
      <w:tr w:rsidR="001C7D79" w:rsidRPr="00395D35" w14:paraId="31AEF060" w14:textId="77777777" w:rsidTr="005120D9">
        <w:trPr>
          <w:trHeight w:val="420"/>
        </w:trPr>
        <w:tc>
          <w:tcPr>
            <w:tcW w:w="1994" w:type="dxa"/>
            <w:vMerge/>
            <w:tcBorders>
              <w:top w:val="single" w:sz="12" w:space="0" w:color="262140"/>
              <w:left w:val="single" w:sz="12" w:space="0" w:color="262140"/>
              <w:bottom w:val="single" w:sz="12" w:space="0" w:color="262140"/>
              <w:right w:val="single" w:sz="12" w:space="0" w:color="262140"/>
            </w:tcBorders>
            <w:vAlign w:val="center"/>
            <w:hideMark/>
          </w:tcPr>
          <w:p w14:paraId="5E34429E" w14:textId="77777777" w:rsidR="001C7D79" w:rsidRPr="00395D35" w:rsidRDefault="001C7D79" w:rsidP="005120D9">
            <w:pPr>
              <w:pStyle w:val="CaptionforTableUMP"/>
              <w:rPr>
                <w:szCs w:val="24"/>
              </w:rPr>
            </w:pPr>
          </w:p>
        </w:tc>
        <w:tc>
          <w:tcPr>
            <w:tcW w:w="3044"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15EC9E3D" w14:textId="77777777" w:rsidR="001C7D79" w:rsidRDefault="001C7D79" w:rsidP="005120D9">
            <w:pPr>
              <w:pStyle w:val="CaptionforTableUMP"/>
            </w:pPr>
            <w:r>
              <w:t xml:space="preserve">Username </w:t>
            </w:r>
          </w:p>
          <w:p w14:paraId="317F40C9" w14:textId="77777777" w:rsidR="001C7D79" w:rsidRPr="00395D35" w:rsidRDefault="001C7D79" w:rsidP="005120D9">
            <w:pPr>
              <w:pStyle w:val="CaptionforTableUMP"/>
            </w:pPr>
            <w:r>
              <w:t xml:space="preserve">Password </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79E52274" w14:textId="77777777" w:rsidR="001C7D79" w:rsidRDefault="001C7D79" w:rsidP="005120D9">
            <w:pPr>
              <w:pStyle w:val="CaptionforTableUMP"/>
            </w:pPr>
            <w:r>
              <w:t xml:space="preserve">Varchar </w:t>
            </w:r>
          </w:p>
          <w:p w14:paraId="6667A843" w14:textId="77777777" w:rsidR="001C7D79" w:rsidRPr="00395D35" w:rsidRDefault="001C7D79" w:rsidP="005120D9">
            <w:pPr>
              <w:pStyle w:val="CaptionforTableUMP"/>
            </w:pPr>
            <w:r>
              <w:t xml:space="preserve">Varchar </w:t>
            </w:r>
          </w:p>
        </w:tc>
      </w:tr>
      <w:tr w:rsidR="001C7D79" w:rsidRPr="00395D35" w14:paraId="7118BEEA" w14:textId="77777777" w:rsidTr="005120D9">
        <w:trPr>
          <w:trHeight w:val="420"/>
        </w:trPr>
        <w:tc>
          <w:tcPr>
            <w:tcW w:w="1994"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F486B25" w14:textId="77777777" w:rsidR="001C7D79" w:rsidRPr="00395D35" w:rsidRDefault="001C7D79" w:rsidP="005120D9">
            <w:pPr>
              <w:pStyle w:val="CaptionforTableUMP"/>
              <w:rPr>
                <w:szCs w:val="24"/>
              </w:rPr>
            </w:pPr>
            <w:r w:rsidRPr="00395D35">
              <w:t>Methods</w:t>
            </w:r>
          </w:p>
        </w:tc>
        <w:tc>
          <w:tcPr>
            <w:tcW w:w="304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8431CDE" w14:textId="77777777" w:rsidR="001C7D79" w:rsidRPr="00395D35" w:rsidRDefault="001C7D79" w:rsidP="005120D9">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1B753DC" w14:textId="77777777" w:rsidR="001C7D79" w:rsidRPr="00395D35" w:rsidRDefault="001C7D79" w:rsidP="005120D9">
            <w:pPr>
              <w:pStyle w:val="CaptionforTableUMP"/>
              <w:rPr>
                <w:szCs w:val="24"/>
              </w:rPr>
            </w:pPr>
            <w:r w:rsidRPr="00395D35">
              <w:t>Description</w:t>
            </w:r>
          </w:p>
        </w:tc>
      </w:tr>
      <w:tr w:rsidR="001C7D79" w:rsidRPr="00395D35" w14:paraId="57CA5CB5" w14:textId="77777777" w:rsidTr="005120D9">
        <w:trPr>
          <w:trHeight w:val="420"/>
        </w:trPr>
        <w:tc>
          <w:tcPr>
            <w:tcW w:w="1994" w:type="dxa"/>
            <w:vMerge/>
            <w:tcBorders>
              <w:top w:val="single" w:sz="12" w:space="0" w:color="262140"/>
              <w:left w:val="single" w:sz="12" w:space="0" w:color="262140"/>
              <w:bottom w:val="single" w:sz="12" w:space="0" w:color="262140"/>
              <w:right w:val="single" w:sz="12" w:space="0" w:color="262140"/>
            </w:tcBorders>
            <w:vAlign w:val="center"/>
            <w:hideMark/>
          </w:tcPr>
          <w:p w14:paraId="5D61065A" w14:textId="77777777" w:rsidR="001C7D79" w:rsidRPr="00395D35" w:rsidRDefault="001C7D79" w:rsidP="005120D9">
            <w:pPr>
              <w:pStyle w:val="CaptionforTableUMP"/>
              <w:rPr>
                <w:szCs w:val="24"/>
              </w:rPr>
            </w:pPr>
          </w:p>
        </w:tc>
        <w:tc>
          <w:tcPr>
            <w:tcW w:w="3044"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6E3D9876" w14:textId="77777777" w:rsidR="001C7D79" w:rsidRDefault="001C7D79" w:rsidP="005120D9">
            <w:pPr>
              <w:pStyle w:val="CaptionforTableUMP"/>
              <w:rPr>
                <w:szCs w:val="24"/>
              </w:rPr>
            </w:pPr>
            <w:r w:rsidRPr="00EB565F">
              <w:rPr>
                <w:szCs w:val="24"/>
              </w:rPr>
              <w:t>manageAdminTasks()</w:t>
            </w:r>
            <w:r w:rsidRPr="00EB565F">
              <w:rPr>
                <w:szCs w:val="24"/>
              </w:rPr>
              <w:tab/>
            </w:r>
          </w:p>
          <w:p w14:paraId="4C0EEB0A" w14:textId="77777777" w:rsidR="001C7D79" w:rsidRDefault="001C7D79" w:rsidP="005120D9">
            <w:pPr>
              <w:pStyle w:val="CaptionforTableUMP"/>
              <w:rPr>
                <w:szCs w:val="24"/>
              </w:rPr>
            </w:pPr>
            <w:r w:rsidRPr="00EB565F">
              <w:rPr>
                <w:szCs w:val="24"/>
              </w:rPr>
              <w:t>processDataEntry(data</w:t>
            </w:r>
            <w:r>
              <w:rPr>
                <w:szCs w:val="24"/>
              </w:rPr>
              <w:t>)</w:t>
            </w:r>
          </w:p>
          <w:p w14:paraId="735BC85B" w14:textId="77777777" w:rsidR="001C7D79" w:rsidRDefault="001C7D79" w:rsidP="005120D9">
            <w:pPr>
              <w:pStyle w:val="CaptionforTableUMP"/>
              <w:rPr>
                <w:szCs w:val="24"/>
              </w:rPr>
            </w:pPr>
            <w:r w:rsidRPr="00EB565F">
              <w:rPr>
                <w:szCs w:val="24"/>
              </w:rPr>
              <w:t>viewReports()</w:t>
            </w:r>
            <w:r w:rsidRPr="00EB565F">
              <w:rPr>
                <w:szCs w:val="24"/>
              </w:rPr>
              <w:tab/>
            </w:r>
          </w:p>
          <w:p w14:paraId="23223037" w14:textId="77777777" w:rsidR="001C7D79" w:rsidRDefault="001C7D79" w:rsidP="005120D9">
            <w:pPr>
              <w:pStyle w:val="CaptionforTableUMP"/>
              <w:rPr>
                <w:szCs w:val="24"/>
              </w:rPr>
            </w:pPr>
            <w:r w:rsidRPr="00EB565F">
              <w:rPr>
                <w:szCs w:val="24"/>
              </w:rPr>
              <w:t>manageCommunityHub()</w:t>
            </w:r>
          </w:p>
          <w:p w14:paraId="71A069D8" w14:textId="77777777" w:rsidR="001C7D79" w:rsidRPr="00395D35" w:rsidRDefault="001C7D79" w:rsidP="005120D9">
            <w:pPr>
              <w:pStyle w:val="CaptionforTableUMP"/>
              <w:rPr>
                <w:szCs w:val="24"/>
              </w:rPr>
            </w:pPr>
            <w:r w:rsidRPr="00EB565F">
              <w:rPr>
                <w:szCs w:val="24"/>
              </w:rPr>
              <w:t>overseeReports()</w:t>
            </w:r>
            <w:r w:rsidRPr="007D5C94">
              <w:rPr>
                <w:szCs w:val="24"/>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320988B1" w14:textId="77777777" w:rsidR="001C7D79" w:rsidRDefault="001C7D79" w:rsidP="001C7D79">
            <w:pPr>
              <w:pStyle w:val="CaptionforTableUMP"/>
              <w:numPr>
                <w:ilvl w:val="0"/>
                <w:numId w:val="24"/>
              </w:numPr>
              <w:rPr>
                <w:szCs w:val="24"/>
              </w:rPr>
            </w:pPr>
            <w:r w:rsidRPr="00EB565F">
              <w:rPr>
                <w:szCs w:val="24"/>
              </w:rPr>
              <w:t>Facilitate administrative tasks and user role changes.</w:t>
            </w:r>
          </w:p>
          <w:p w14:paraId="32CDC6A4" w14:textId="77777777" w:rsidR="001C7D79" w:rsidRDefault="001C7D79" w:rsidP="001C7D79">
            <w:pPr>
              <w:pStyle w:val="CaptionforTableUMP"/>
              <w:numPr>
                <w:ilvl w:val="0"/>
                <w:numId w:val="24"/>
              </w:numPr>
              <w:rPr>
                <w:szCs w:val="24"/>
              </w:rPr>
            </w:pPr>
            <w:r w:rsidRPr="00EB565F">
              <w:rPr>
                <w:szCs w:val="24"/>
              </w:rPr>
              <w:t>Process data entered by DataEntryOperators.</w:t>
            </w:r>
          </w:p>
          <w:p w14:paraId="1B4A6157" w14:textId="77777777" w:rsidR="001C7D79" w:rsidRDefault="001C7D79" w:rsidP="001C7D79">
            <w:pPr>
              <w:pStyle w:val="CaptionforTableUMP"/>
              <w:numPr>
                <w:ilvl w:val="0"/>
                <w:numId w:val="24"/>
              </w:numPr>
              <w:rPr>
                <w:szCs w:val="24"/>
              </w:rPr>
            </w:pPr>
            <w:r w:rsidRPr="00EB565F">
              <w:rPr>
                <w:szCs w:val="24"/>
              </w:rPr>
              <w:t>View various reports generated by the system.</w:t>
            </w:r>
          </w:p>
          <w:p w14:paraId="0F84FF54" w14:textId="77777777" w:rsidR="001C7D79" w:rsidRDefault="001C7D79" w:rsidP="001C7D79">
            <w:pPr>
              <w:pStyle w:val="CaptionforTableUMP"/>
              <w:numPr>
                <w:ilvl w:val="0"/>
                <w:numId w:val="24"/>
              </w:numPr>
              <w:rPr>
                <w:szCs w:val="24"/>
              </w:rPr>
            </w:pPr>
            <w:r w:rsidRPr="00EB565F">
              <w:rPr>
                <w:szCs w:val="24"/>
              </w:rPr>
              <w:t>Manage community discussions, events, and members.</w:t>
            </w:r>
          </w:p>
          <w:p w14:paraId="7C44003F" w14:textId="77777777" w:rsidR="001C7D79" w:rsidRPr="00395D35" w:rsidRDefault="001C7D79" w:rsidP="001C7D79">
            <w:pPr>
              <w:pStyle w:val="CaptionforTableUMP"/>
              <w:numPr>
                <w:ilvl w:val="0"/>
                <w:numId w:val="24"/>
              </w:numPr>
              <w:rPr>
                <w:szCs w:val="24"/>
              </w:rPr>
            </w:pPr>
            <w:r w:rsidRPr="00EB565F">
              <w:rPr>
                <w:szCs w:val="24"/>
              </w:rPr>
              <w:t>Oversee the generation and analysis of reports.</w:t>
            </w:r>
          </w:p>
        </w:tc>
      </w:tr>
      <w:tr w:rsidR="001C7D79" w:rsidRPr="00395D35" w14:paraId="678D1493" w14:textId="77777777" w:rsidTr="005120D9">
        <w:trPr>
          <w:trHeight w:val="420"/>
        </w:trPr>
        <w:tc>
          <w:tcPr>
            <w:tcW w:w="199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9537448" w14:textId="77777777" w:rsidR="001C7D79" w:rsidRPr="00395D35" w:rsidRDefault="001C7D79" w:rsidP="005120D9">
            <w:pPr>
              <w:pStyle w:val="CaptionforTableUMP"/>
              <w:rPr>
                <w:szCs w:val="24"/>
              </w:rPr>
            </w:pPr>
            <w:r w:rsidRPr="00395D35">
              <w:lastRenderedPageBreak/>
              <w:t>Algorithm</w:t>
            </w:r>
          </w:p>
        </w:tc>
        <w:tc>
          <w:tcPr>
            <w:tcW w:w="7606"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61A0B08A" w14:textId="77777777" w:rsidR="001C7D79" w:rsidRPr="00EB565F" w:rsidRDefault="001C7D79" w:rsidP="005120D9">
            <w:pPr>
              <w:pStyle w:val="CaptionforTableUMP"/>
              <w:spacing w:after="240"/>
              <w:rPr>
                <w:szCs w:val="24"/>
              </w:rPr>
            </w:pPr>
            <w:r w:rsidRPr="00EB565F">
              <w:rPr>
                <w:szCs w:val="24"/>
              </w:rPr>
              <w:t>manageAdminTasks():</w:t>
            </w:r>
          </w:p>
          <w:p w14:paraId="6CA19BC9" w14:textId="77777777" w:rsidR="001C7D79" w:rsidRPr="00EB565F" w:rsidRDefault="001C7D79" w:rsidP="005120D9">
            <w:pPr>
              <w:pStyle w:val="CaptionforTableUMP"/>
              <w:spacing w:after="240"/>
              <w:rPr>
                <w:szCs w:val="24"/>
              </w:rPr>
            </w:pPr>
            <w:r w:rsidRPr="00EB565F">
              <w:rPr>
                <w:szCs w:val="24"/>
              </w:rPr>
              <w:t xml:space="preserve">   adminPanel.displayAdminOptions()</w:t>
            </w:r>
          </w:p>
          <w:p w14:paraId="0EE25F50" w14:textId="77777777" w:rsidR="001C7D79" w:rsidRPr="00EB565F" w:rsidRDefault="001C7D79" w:rsidP="005120D9">
            <w:pPr>
              <w:pStyle w:val="CaptionforTableUMP"/>
              <w:spacing w:after="240"/>
              <w:rPr>
                <w:szCs w:val="24"/>
              </w:rPr>
            </w:pPr>
            <w:r w:rsidRPr="00EB565F">
              <w:rPr>
                <w:szCs w:val="24"/>
              </w:rPr>
              <w:t xml:space="preserve">   adminInput = adminPanel.getAdminInput()</w:t>
            </w:r>
          </w:p>
          <w:p w14:paraId="1D6F4C1E" w14:textId="77777777" w:rsidR="001C7D79" w:rsidRPr="00EB565F" w:rsidRDefault="001C7D79" w:rsidP="005120D9">
            <w:pPr>
              <w:pStyle w:val="CaptionforTableUMP"/>
              <w:spacing w:after="240"/>
              <w:rPr>
                <w:szCs w:val="24"/>
              </w:rPr>
            </w:pPr>
          </w:p>
          <w:p w14:paraId="51C7DC63" w14:textId="77777777" w:rsidR="001C7D79" w:rsidRPr="00EB565F" w:rsidRDefault="001C7D79" w:rsidP="005120D9">
            <w:pPr>
              <w:pStyle w:val="CaptionforTableUMP"/>
              <w:spacing w:after="240"/>
              <w:rPr>
                <w:szCs w:val="24"/>
              </w:rPr>
            </w:pPr>
            <w:r w:rsidRPr="00EB565F">
              <w:rPr>
                <w:szCs w:val="24"/>
              </w:rPr>
              <w:t xml:space="preserve">   if adminInput is "changeRole":</w:t>
            </w:r>
          </w:p>
          <w:p w14:paraId="7B5E925C" w14:textId="77777777" w:rsidR="001C7D79" w:rsidRPr="00EB565F" w:rsidRDefault="001C7D79" w:rsidP="005120D9">
            <w:pPr>
              <w:pStyle w:val="CaptionforTableUMP"/>
              <w:spacing w:after="240"/>
              <w:rPr>
                <w:szCs w:val="24"/>
              </w:rPr>
            </w:pPr>
            <w:r w:rsidRPr="00EB565F">
              <w:rPr>
                <w:szCs w:val="24"/>
              </w:rPr>
              <w:t xml:space="preserve">       adminManager.changeUserRole()</w:t>
            </w:r>
          </w:p>
          <w:p w14:paraId="7621CFCD" w14:textId="77777777" w:rsidR="001C7D79" w:rsidRPr="00EB565F" w:rsidRDefault="001C7D79" w:rsidP="005120D9">
            <w:pPr>
              <w:pStyle w:val="CaptionforTableUMP"/>
              <w:spacing w:after="240"/>
              <w:rPr>
                <w:szCs w:val="24"/>
              </w:rPr>
            </w:pPr>
            <w:r w:rsidRPr="00EB565F">
              <w:rPr>
                <w:szCs w:val="24"/>
              </w:rPr>
              <w:t xml:space="preserve">   elif adminInput is "approveDataEntry":</w:t>
            </w:r>
          </w:p>
          <w:p w14:paraId="0A2DD965" w14:textId="77777777" w:rsidR="001C7D79" w:rsidRPr="00EB565F" w:rsidRDefault="001C7D79" w:rsidP="005120D9">
            <w:pPr>
              <w:pStyle w:val="CaptionforTableUMP"/>
              <w:spacing w:after="240"/>
              <w:rPr>
                <w:szCs w:val="24"/>
              </w:rPr>
            </w:pPr>
            <w:r w:rsidRPr="00EB565F">
              <w:rPr>
                <w:szCs w:val="24"/>
              </w:rPr>
              <w:t xml:space="preserve">       dataEntryManager.approveDataEntry()</w:t>
            </w:r>
          </w:p>
          <w:p w14:paraId="1BF9BD27" w14:textId="77777777" w:rsidR="001C7D79" w:rsidRPr="00EB565F" w:rsidRDefault="001C7D79" w:rsidP="005120D9">
            <w:pPr>
              <w:pStyle w:val="CaptionforTableUMP"/>
              <w:spacing w:after="240"/>
              <w:rPr>
                <w:szCs w:val="24"/>
              </w:rPr>
            </w:pPr>
            <w:r w:rsidRPr="00EB565F">
              <w:rPr>
                <w:szCs w:val="24"/>
              </w:rPr>
              <w:t xml:space="preserve">   elif adminInput is "viewReports":</w:t>
            </w:r>
          </w:p>
          <w:p w14:paraId="56DA4341" w14:textId="77777777" w:rsidR="001C7D79" w:rsidRPr="00EB565F" w:rsidRDefault="001C7D79" w:rsidP="005120D9">
            <w:pPr>
              <w:pStyle w:val="CaptionforTableUMP"/>
              <w:spacing w:after="240"/>
              <w:rPr>
                <w:szCs w:val="24"/>
              </w:rPr>
            </w:pPr>
            <w:r w:rsidRPr="00EB565F">
              <w:rPr>
                <w:szCs w:val="24"/>
              </w:rPr>
              <w:t xml:space="preserve">       reportManager.displayReports()</w:t>
            </w:r>
          </w:p>
          <w:p w14:paraId="0E52F666" w14:textId="77777777" w:rsidR="001C7D79" w:rsidRPr="00EB565F" w:rsidRDefault="001C7D79" w:rsidP="005120D9">
            <w:pPr>
              <w:pStyle w:val="CaptionforTableUMP"/>
              <w:spacing w:after="240"/>
              <w:rPr>
                <w:szCs w:val="24"/>
              </w:rPr>
            </w:pPr>
            <w:r w:rsidRPr="00EB565F">
              <w:rPr>
                <w:szCs w:val="24"/>
              </w:rPr>
              <w:t xml:space="preserve">   elif adminInput is "manageCommunityHub":</w:t>
            </w:r>
          </w:p>
          <w:p w14:paraId="1FC35C1B" w14:textId="77777777" w:rsidR="001C7D79" w:rsidRPr="00EB565F" w:rsidRDefault="001C7D79" w:rsidP="005120D9">
            <w:pPr>
              <w:pStyle w:val="CaptionforTableUMP"/>
              <w:spacing w:after="240"/>
              <w:rPr>
                <w:szCs w:val="24"/>
              </w:rPr>
            </w:pPr>
            <w:r w:rsidRPr="00EB565F">
              <w:rPr>
                <w:szCs w:val="24"/>
              </w:rPr>
              <w:t xml:space="preserve">       communityHubManager.manageCommunityHub()</w:t>
            </w:r>
          </w:p>
          <w:p w14:paraId="24B1425D" w14:textId="77777777" w:rsidR="001C7D79" w:rsidRPr="00EB565F" w:rsidRDefault="001C7D79" w:rsidP="005120D9">
            <w:pPr>
              <w:pStyle w:val="CaptionforTableUMP"/>
              <w:spacing w:after="240"/>
              <w:rPr>
                <w:szCs w:val="24"/>
              </w:rPr>
            </w:pPr>
          </w:p>
          <w:p w14:paraId="3F4BB95C" w14:textId="77777777" w:rsidR="001C7D79" w:rsidRPr="00EB565F" w:rsidRDefault="001C7D79" w:rsidP="005120D9">
            <w:pPr>
              <w:pStyle w:val="CaptionforTableUMP"/>
              <w:spacing w:after="240"/>
              <w:rPr>
                <w:szCs w:val="24"/>
              </w:rPr>
            </w:pPr>
            <w:r w:rsidRPr="00EB565F">
              <w:rPr>
                <w:szCs w:val="24"/>
              </w:rPr>
              <w:t>processDataEntry(data):</w:t>
            </w:r>
          </w:p>
          <w:p w14:paraId="5712D483" w14:textId="77777777" w:rsidR="001C7D79" w:rsidRPr="00EB565F" w:rsidRDefault="001C7D79" w:rsidP="005120D9">
            <w:pPr>
              <w:pStyle w:val="CaptionforTableUMP"/>
              <w:spacing w:after="240"/>
              <w:rPr>
                <w:szCs w:val="24"/>
              </w:rPr>
            </w:pPr>
            <w:r w:rsidRPr="00EB565F">
              <w:rPr>
                <w:szCs w:val="24"/>
              </w:rPr>
              <w:t xml:space="preserve">   dataEntryValidator.validateData(data)</w:t>
            </w:r>
          </w:p>
          <w:p w14:paraId="086F9A7B" w14:textId="77777777" w:rsidR="001C7D79" w:rsidRPr="00EB565F" w:rsidRDefault="001C7D79" w:rsidP="005120D9">
            <w:pPr>
              <w:pStyle w:val="CaptionforTableUMP"/>
              <w:spacing w:after="240"/>
              <w:rPr>
                <w:szCs w:val="24"/>
              </w:rPr>
            </w:pPr>
            <w:r w:rsidRPr="00EB565F">
              <w:rPr>
                <w:szCs w:val="24"/>
              </w:rPr>
              <w:t xml:space="preserve">   if data is valid:</w:t>
            </w:r>
          </w:p>
          <w:p w14:paraId="3C8621F2" w14:textId="77777777" w:rsidR="001C7D79" w:rsidRPr="00EB565F" w:rsidRDefault="001C7D79" w:rsidP="005120D9">
            <w:pPr>
              <w:pStyle w:val="CaptionforTableUMP"/>
              <w:spacing w:after="240"/>
              <w:rPr>
                <w:szCs w:val="24"/>
              </w:rPr>
            </w:pPr>
            <w:r w:rsidRPr="00EB565F">
              <w:rPr>
                <w:szCs w:val="24"/>
              </w:rPr>
              <w:t xml:space="preserve">       dataEntryProcessor.processData(data)</w:t>
            </w:r>
          </w:p>
          <w:p w14:paraId="00D122C6" w14:textId="77777777" w:rsidR="001C7D79" w:rsidRPr="00EB565F" w:rsidRDefault="001C7D79" w:rsidP="005120D9">
            <w:pPr>
              <w:pStyle w:val="CaptionforTableUMP"/>
              <w:spacing w:after="240"/>
              <w:rPr>
                <w:szCs w:val="24"/>
              </w:rPr>
            </w:pPr>
          </w:p>
          <w:p w14:paraId="722FC1F2" w14:textId="77777777" w:rsidR="001C7D79" w:rsidRPr="00EB565F" w:rsidRDefault="001C7D79" w:rsidP="005120D9">
            <w:pPr>
              <w:pStyle w:val="CaptionforTableUMP"/>
              <w:spacing w:after="240"/>
              <w:rPr>
                <w:szCs w:val="24"/>
              </w:rPr>
            </w:pPr>
            <w:r w:rsidRPr="00EB565F">
              <w:rPr>
                <w:szCs w:val="24"/>
              </w:rPr>
              <w:t>viewReports():</w:t>
            </w:r>
          </w:p>
          <w:p w14:paraId="2D304DB6" w14:textId="77777777" w:rsidR="001C7D79" w:rsidRPr="00EB565F" w:rsidRDefault="001C7D79" w:rsidP="005120D9">
            <w:pPr>
              <w:pStyle w:val="CaptionforTableUMP"/>
              <w:spacing w:after="240"/>
              <w:rPr>
                <w:szCs w:val="24"/>
              </w:rPr>
            </w:pPr>
            <w:r w:rsidRPr="00EB565F">
              <w:rPr>
                <w:szCs w:val="24"/>
              </w:rPr>
              <w:t xml:space="preserve">   reportGenerator.generateReports()</w:t>
            </w:r>
          </w:p>
          <w:p w14:paraId="31221A9B" w14:textId="77777777" w:rsidR="001C7D79" w:rsidRPr="00EB565F" w:rsidRDefault="001C7D79" w:rsidP="005120D9">
            <w:pPr>
              <w:pStyle w:val="CaptionforTableUMP"/>
              <w:spacing w:after="240"/>
              <w:rPr>
                <w:szCs w:val="24"/>
              </w:rPr>
            </w:pPr>
            <w:r w:rsidRPr="00EB565F">
              <w:rPr>
                <w:szCs w:val="24"/>
              </w:rPr>
              <w:t xml:space="preserve">   reportViewer.displayReports()</w:t>
            </w:r>
          </w:p>
          <w:p w14:paraId="04637DD6" w14:textId="77777777" w:rsidR="001C7D79" w:rsidRPr="00EB565F" w:rsidRDefault="001C7D79" w:rsidP="005120D9">
            <w:pPr>
              <w:pStyle w:val="CaptionforTableUMP"/>
              <w:spacing w:after="240"/>
              <w:rPr>
                <w:szCs w:val="24"/>
              </w:rPr>
            </w:pPr>
          </w:p>
          <w:p w14:paraId="77DF1FD4" w14:textId="77777777" w:rsidR="001C7D79" w:rsidRPr="00EB565F" w:rsidRDefault="001C7D79" w:rsidP="005120D9">
            <w:pPr>
              <w:pStyle w:val="CaptionforTableUMP"/>
              <w:spacing w:after="240"/>
              <w:rPr>
                <w:szCs w:val="24"/>
              </w:rPr>
            </w:pPr>
            <w:r w:rsidRPr="00EB565F">
              <w:rPr>
                <w:szCs w:val="24"/>
              </w:rPr>
              <w:t>manageCommunityHub():</w:t>
            </w:r>
          </w:p>
          <w:p w14:paraId="45D504D9" w14:textId="77777777" w:rsidR="001C7D79" w:rsidRPr="00EB565F" w:rsidRDefault="001C7D79" w:rsidP="005120D9">
            <w:pPr>
              <w:pStyle w:val="CaptionforTableUMP"/>
              <w:spacing w:after="240"/>
              <w:rPr>
                <w:szCs w:val="24"/>
              </w:rPr>
            </w:pPr>
            <w:r w:rsidRPr="00EB565F">
              <w:rPr>
                <w:szCs w:val="24"/>
              </w:rPr>
              <w:t xml:space="preserve">   communityHubManager.manageCommunityDiscussions()</w:t>
            </w:r>
          </w:p>
          <w:p w14:paraId="1827C3FD" w14:textId="77777777" w:rsidR="001C7D79" w:rsidRPr="00EB565F" w:rsidRDefault="001C7D79" w:rsidP="005120D9">
            <w:pPr>
              <w:pStyle w:val="CaptionforTableUMP"/>
              <w:spacing w:after="240"/>
              <w:rPr>
                <w:szCs w:val="24"/>
              </w:rPr>
            </w:pPr>
            <w:r w:rsidRPr="00EB565F">
              <w:rPr>
                <w:szCs w:val="24"/>
              </w:rPr>
              <w:t xml:space="preserve">   communityHubManager.scheduleCommunityEvent()</w:t>
            </w:r>
          </w:p>
          <w:p w14:paraId="48967B81" w14:textId="77777777" w:rsidR="001C7D79" w:rsidRPr="00EB565F" w:rsidRDefault="001C7D79" w:rsidP="005120D9">
            <w:pPr>
              <w:pStyle w:val="CaptionforTableUMP"/>
              <w:spacing w:after="240"/>
              <w:rPr>
                <w:szCs w:val="24"/>
              </w:rPr>
            </w:pPr>
          </w:p>
          <w:p w14:paraId="500CDF5A" w14:textId="77777777" w:rsidR="001C7D79" w:rsidRPr="00EB565F" w:rsidRDefault="001C7D79" w:rsidP="005120D9">
            <w:pPr>
              <w:pStyle w:val="CaptionforTableUMP"/>
              <w:spacing w:after="240"/>
              <w:rPr>
                <w:szCs w:val="24"/>
              </w:rPr>
            </w:pPr>
            <w:r w:rsidRPr="00EB565F">
              <w:rPr>
                <w:szCs w:val="24"/>
              </w:rPr>
              <w:t>overseeReports():</w:t>
            </w:r>
          </w:p>
          <w:p w14:paraId="18E15138" w14:textId="77777777" w:rsidR="001C7D79" w:rsidRPr="00EB565F" w:rsidRDefault="001C7D79" w:rsidP="005120D9">
            <w:pPr>
              <w:pStyle w:val="CaptionforTableUMP"/>
              <w:spacing w:after="240"/>
              <w:rPr>
                <w:szCs w:val="24"/>
              </w:rPr>
            </w:pPr>
            <w:r w:rsidRPr="00EB565F">
              <w:rPr>
                <w:szCs w:val="24"/>
              </w:rPr>
              <w:t xml:space="preserve">   reportManager.analyzeReportData()</w:t>
            </w:r>
          </w:p>
          <w:p w14:paraId="16F59CCD" w14:textId="77777777" w:rsidR="001C7D79" w:rsidRPr="00395D35" w:rsidRDefault="001C7D79" w:rsidP="005120D9">
            <w:pPr>
              <w:pStyle w:val="CaptionforTableUMP"/>
              <w:rPr>
                <w:szCs w:val="24"/>
              </w:rPr>
            </w:pPr>
            <w:r w:rsidRPr="00EB565F">
              <w:rPr>
                <w:szCs w:val="24"/>
              </w:rPr>
              <w:t xml:space="preserve">   reportManager.presentReports()</w:t>
            </w:r>
          </w:p>
        </w:tc>
      </w:tr>
    </w:tbl>
    <w:p w14:paraId="5A23002C" w14:textId="77777777" w:rsidR="004E6B41" w:rsidRDefault="004E6B41" w:rsidP="00D6157F">
      <w:pPr>
        <w:pStyle w:val="UMPParagraph"/>
        <w:rPr>
          <w:lang w:val="en-US"/>
        </w:rPr>
      </w:pPr>
    </w:p>
    <w:p w14:paraId="663C90ED" w14:textId="77777777" w:rsidR="001C7D79" w:rsidRDefault="001C7D79" w:rsidP="00D6157F">
      <w:pPr>
        <w:pStyle w:val="UMPParagraph"/>
        <w:rPr>
          <w:lang w:val="en-US"/>
        </w:rPr>
      </w:pPr>
    </w:p>
    <w:p w14:paraId="13E2E2CD" w14:textId="7DBA7739" w:rsidR="005B24E4" w:rsidRDefault="005B24E4" w:rsidP="00AF1FF9">
      <w:pPr>
        <w:pStyle w:val="CaptionforFigurePlatesUMP"/>
      </w:pPr>
      <w:bookmarkStart w:id="113" w:name="_Toc155213346"/>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27</w:t>
      </w:r>
      <w:r w:rsidR="002C25F6">
        <w:fldChar w:fldCharType="end"/>
      </w:r>
      <w:r w:rsidR="00AF1FF9">
        <w:tab/>
      </w:r>
      <w:r w:rsidRPr="001153D5">
        <w:rPr>
          <w:lang w:val="en-US"/>
        </w:rPr>
        <w:t xml:space="preserve">User Feedback Management </w:t>
      </w:r>
      <w:r>
        <w:rPr>
          <w:lang w:val="en-US"/>
        </w:rPr>
        <w:t>Controller</w:t>
      </w:r>
      <w:r w:rsidRPr="001153D5">
        <w:rPr>
          <w:lang w:val="en-US"/>
        </w:rPr>
        <w:t xml:space="preserve"> Class Table</w:t>
      </w:r>
      <w:bookmarkEnd w:id="113"/>
    </w:p>
    <w:tbl>
      <w:tblPr>
        <w:tblW w:w="0" w:type="auto"/>
        <w:tblInd w:w="-866" w:type="dxa"/>
        <w:tblCellMar>
          <w:top w:w="15" w:type="dxa"/>
          <w:left w:w="15" w:type="dxa"/>
          <w:bottom w:w="15" w:type="dxa"/>
          <w:right w:w="15" w:type="dxa"/>
        </w:tblCellMar>
        <w:tblLook w:val="04A0" w:firstRow="1" w:lastRow="0" w:firstColumn="1" w:lastColumn="0" w:noHBand="0" w:noVBand="1"/>
      </w:tblPr>
      <w:tblGrid>
        <w:gridCol w:w="1604"/>
        <w:gridCol w:w="3184"/>
        <w:gridCol w:w="4529"/>
      </w:tblGrid>
      <w:tr w:rsidR="005B24E4" w:rsidRPr="00395D35" w14:paraId="22760FE4" w14:textId="77777777" w:rsidTr="005B24E4">
        <w:trPr>
          <w:trHeight w:val="420"/>
        </w:trPr>
        <w:tc>
          <w:tcPr>
            <w:tcW w:w="1628"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EEA8A29" w14:textId="77777777" w:rsidR="005B24E4" w:rsidRPr="00395D35" w:rsidRDefault="005B24E4" w:rsidP="005120D9">
            <w:pPr>
              <w:pStyle w:val="CaptionforTableUMP"/>
              <w:rPr>
                <w:szCs w:val="24"/>
              </w:rPr>
            </w:pPr>
            <w:r w:rsidRPr="00395D35">
              <w:t>Class Type</w:t>
            </w:r>
          </w:p>
        </w:tc>
        <w:tc>
          <w:tcPr>
            <w:tcW w:w="7689"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26C303D0" w14:textId="17DD6C21" w:rsidR="005B24E4" w:rsidRPr="00395D35" w:rsidRDefault="005B24E4" w:rsidP="005120D9">
            <w:pPr>
              <w:pStyle w:val="CaptionforTableUMP"/>
              <w:rPr>
                <w:szCs w:val="24"/>
              </w:rPr>
            </w:pPr>
            <w:r w:rsidRPr="00786972">
              <w:t xml:space="preserve">Controller </w:t>
            </w:r>
            <w:r w:rsidRPr="00395D35">
              <w:t>class</w:t>
            </w:r>
          </w:p>
        </w:tc>
      </w:tr>
      <w:tr w:rsidR="005B24E4" w:rsidRPr="00395D35" w14:paraId="5EC8EFC0" w14:textId="77777777" w:rsidTr="005B24E4">
        <w:trPr>
          <w:trHeight w:val="420"/>
        </w:trPr>
        <w:tc>
          <w:tcPr>
            <w:tcW w:w="1628"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64C62B0" w14:textId="77777777" w:rsidR="005B24E4" w:rsidRPr="00395D35" w:rsidRDefault="005B24E4" w:rsidP="005120D9">
            <w:pPr>
              <w:pStyle w:val="CaptionforTableUMP"/>
              <w:rPr>
                <w:szCs w:val="24"/>
              </w:rPr>
            </w:pPr>
            <w:r w:rsidRPr="00395D35">
              <w:t>Responsibility</w:t>
            </w:r>
          </w:p>
        </w:tc>
        <w:tc>
          <w:tcPr>
            <w:tcW w:w="7689"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5B72D101" w14:textId="77777777" w:rsidR="005B24E4" w:rsidRPr="007D5C94" w:rsidRDefault="005B24E4" w:rsidP="005120D9">
            <w:pPr>
              <w:rPr>
                <w:rFonts w:eastAsia="Times New Roman" w:cs="Times New Roman"/>
                <w:bCs/>
                <w:noProof/>
                <w:sz w:val="24"/>
                <w:szCs w:val="24"/>
                <w:lang w:val="en-US"/>
              </w:rPr>
            </w:pPr>
            <w:r w:rsidRPr="007D5C94">
              <w:rPr>
                <w:rFonts w:eastAsia="Times New Roman" w:cs="Times New Roman"/>
                <w:bCs/>
                <w:noProof/>
                <w:sz w:val="24"/>
                <w:szCs w:val="24"/>
                <w:lang w:val="en-US"/>
              </w:rPr>
              <w:t>Collect and process user feedback, categorize feedback entries, and perform analysis.</w:t>
            </w:r>
          </w:p>
        </w:tc>
      </w:tr>
      <w:tr w:rsidR="005B24E4" w:rsidRPr="00395D35" w14:paraId="5BAA7CB2" w14:textId="77777777" w:rsidTr="005B24E4">
        <w:trPr>
          <w:trHeight w:val="420"/>
        </w:trPr>
        <w:tc>
          <w:tcPr>
            <w:tcW w:w="1628"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DA2712A" w14:textId="77777777" w:rsidR="005B24E4" w:rsidRPr="00395D35" w:rsidRDefault="005B24E4" w:rsidP="005120D9">
            <w:pPr>
              <w:pStyle w:val="CaptionforTableUMP"/>
              <w:rPr>
                <w:szCs w:val="24"/>
              </w:rPr>
            </w:pPr>
            <w:r w:rsidRPr="00395D35">
              <w:t>Attributes</w:t>
            </w:r>
          </w:p>
        </w:tc>
        <w:tc>
          <w:tcPr>
            <w:tcW w:w="3197"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BDC3EFC" w14:textId="77777777" w:rsidR="005B24E4" w:rsidRPr="00395D35" w:rsidRDefault="005B24E4" w:rsidP="005120D9">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B692483" w14:textId="77777777" w:rsidR="005B24E4" w:rsidRPr="00395D35" w:rsidRDefault="005B24E4" w:rsidP="005120D9">
            <w:pPr>
              <w:pStyle w:val="CaptionforTableUMP"/>
              <w:rPr>
                <w:szCs w:val="24"/>
              </w:rPr>
            </w:pPr>
            <w:r w:rsidRPr="00395D35">
              <w:t>Attributes Type</w:t>
            </w:r>
          </w:p>
        </w:tc>
      </w:tr>
      <w:tr w:rsidR="005B24E4" w:rsidRPr="00395D35" w14:paraId="223CF11A" w14:textId="77777777" w:rsidTr="005B24E4">
        <w:trPr>
          <w:trHeight w:val="420"/>
        </w:trPr>
        <w:tc>
          <w:tcPr>
            <w:tcW w:w="1628" w:type="dxa"/>
            <w:vMerge/>
            <w:tcBorders>
              <w:top w:val="single" w:sz="12" w:space="0" w:color="262140"/>
              <w:left w:val="single" w:sz="12" w:space="0" w:color="262140"/>
              <w:bottom w:val="single" w:sz="12" w:space="0" w:color="262140"/>
              <w:right w:val="single" w:sz="12" w:space="0" w:color="262140"/>
            </w:tcBorders>
            <w:vAlign w:val="center"/>
            <w:hideMark/>
          </w:tcPr>
          <w:p w14:paraId="367EA0F7" w14:textId="77777777" w:rsidR="005B24E4" w:rsidRPr="00395D35" w:rsidRDefault="005B24E4" w:rsidP="005120D9">
            <w:pPr>
              <w:pStyle w:val="CaptionforTableUMP"/>
              <w:rPr>
                <w:szCs w:val="24"/>
              </w:rPr>
            </w:pPr>
          </w:p>
        </w:tc>
        <w:tc>
          <w:tcPr>
            <w:tcW w:w="3197"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32F1F794" w14:textId="77777777" w:rsidR="005B24E4" w:rsidRDefault="005B24E4" w:rsidP="005120D9">
            <w:pPr>
              <w:pStyle w:val="CaptionforTableUMP"/>
            </w:pPr>
            <w:r w:rsidRPr="00715FB3">
              <w:t>UserID</w:t>
            </w:r>
          </w:p>
          <w:p w14:paraId="07B3A610" w14:textId="77777777" w:rsidR="005B24E4" w:rsidRDefault="005B24E4" w:rsidP="005120D9">
            <w:pPr>
              <w:pStyle w:val="CaptionforTableUMP"/>
            </w:pPr>
            <w:r w:rsidRPr="00715FB3">
              <w:t>FeedbackID</w:t>
            </w:r>
          </w:p>
          <w:p w14:paraId="11F65742" w14:textId="77777777" w:rsidR="005B24E4" w:rsidRDefault="005B24E4" w:rsidP="005120D9">
            <w:pPr>
              <w:pStyle w:val="CaptionforTableUMP"/>
            </w:pPr>
            <w:r w:rsidRPr="00715FB3">
              <w:t>FeedbackTitle</w:t>
            </w:r>
          </w:p>
          <w:p w14:paraId="327E2F3B" w14:textId="77777777" w:rsidR="005B24E4" w:rsidRDefault="005B24E4" w:rsidP="005120D9">
            <w:pPr>
              <w:pStyle w:val="CaptionforTableUMP"/>
            </w:pPr>
            <w:r w:rsidRPr="00715FB3">
              <w:t>FeedbackMessage</w:t>
            </w:r>
          </w:p>
          <w:p w14:paraId="2DE6C360" w14:textId="77777777" w:rsidR="005B24E4" w:rsidRPr="00395D35" w:rsidRDefault="005B24E4" w:rsidP="005120D9">
            <w:pPr>
              <w:pStyle w:val="CaptionforTableUMP"/>
            </w:pPr>
            <w:r w:rsidRPr="00715FB3">
              <w:t>DateOfFeedbackMessage</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08E204A8" w14:textId="77777777" w:rsidR="005B24E4" w:rsidRDefault="005B24E4" w:rsidP="005120D9">
            <w:pPr>
              <w:pStyle w:val="CaptionforTableUMP"/>
            </w:pPr>
            <w:r>
              <w:t xml:space="preserve">Integer </w:t>
            </w:r>
          </w:p>
          <w:p w14:paraId="61D95F25" w14:textId="77777777" w:rsidR="005B24E4" w:rsidRDefault="005B24E4" w:rsidP="005120D9">
            <w:pPr>
              <w:pStyle w:val="CaptionforTableUMP"/>
            </w:pPr>
            <w:r>
              <w:t xml:space="preserve">Integer </w:t>
            </w:r>
          </w:p>
          <w:p w14:paraId="6B23FE88" w14:textId="77777777" w:rsidR="005B24E4" w:rsidRDefault="005B24E4" w:rsidP="005120D9">
            <w:pPr>
              <w:pStyle w:val="CaptionforTableUMP"/>
            </w:pPr>
            <w:r>
              <w:t>Varchar</w:t>
            </w:r>
          </w:p>
          <w:p w14:paraId="5EE89D6B" w14:textId="77777777" w:rsidR="005B24E4" w:rsidRDefault="005B24E4" w:rsidP="005120D9">
            <w:pPr>
              <w:pStyle w:val="CaptionforTableUMP"/>
            </w:pPr>
            <w:r>
              <w:t xml:space="preserve">Varchar </w:t>
            </w:r>
          </w:p>
          <w:p w14:paraId="1CEBEF02" w14:textId="77777777" w:rsidR="005B24E4" w:rsidRPr="00395D35" w:rsidRDefault="005B24E4" w:rsidP="005120D9">
            <w:pPr>
              <w:pStyle w:val="CaptionforTableUMP"/>
            </w:pPr>
            <w:r>
              <w:t>Date</w:t>
            </w:r>
          </w:p>
        </w:tc>
      </w:tr>
      <w:tr w:rsidR="005B24E4" w:rsidRPr="00395D35" w14:paraId="42265461" w14:textId="77777777" w:rsidTr="005B24E4">
        <w:trPr>
          <w:trHeight w:val="420"/>
        </w:trPr>
        <w:tc>
          <w:tcPr>
            <w:tcW w:w="1628"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6FA2FF7" w14:textId="77777777" w:rsidR="005B24E4" w:rsidRPr="00395D35" w:rsidRDefault="005B24E4" w:rsidP="005120D9">
            <w:pPr>
              <w:pStyle w:val="CaptionforTableUMP"/>
              <w:rPr>
                <w:szCs w:val="24"/>
              </w:rPr>
            </w:pPr>
            <w:r w:rsidRPr="00395D35">
              <w:t>Methods</w:t>
            </w:r>
          </w:p>
        </w:tc>
        <w:tc>
          <w:tcPr>
            <w:tcW w:w="3197"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70ECF14" w14:textId="77777777" w:rsidR="005B24E4" w:rsidRPr="00395D35" w:rsidRDefault="005B24E4" w:rsidP="005120D9">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E2AFC85" w14:textId="77777777" w:rsidR="005B24E4" w:rsidRPr="00395D35" w:rsidRDefault="005B24E4" w:rsidP="005120D9">
            <w:pPr>
              <w:pStyle w:val="CaptionforTableUMP"/>
              <w:rPr>
                <w:szCs w:val="24"/>
              </w:rPr>
            </w:pPr>
            <w:r w:rsidRPr="00395D35">
              <w:t>Description</w:t>
            </w:r>
          </w:p>
        </w:tc>
      </w:tr>
      <w:tr w:rsidR="005B24E4" w:rsidRPr="00395D35" w14:paraId="3E3E6AA8" w14:textId="77777777" w:rsidTr="005B24E4">
        <w:trPr>
          <w:trHeight w:val="420"/>
        </w:trPr>
        <w:tc>
          <w:tcPr>
            <w:tcW w:w="1628" w:type="dxa"/>
            <w:vMerge/>
            <w:tcBorders>
              <w:top w:val="single" w:sz="12" w:space="0" w:color="262140"/>
              <w:left w:val="single" w:sz="12" w:space="0" w:color="262140"/>
              <w:bottom w:val="single" w:sz="12" w:space="0" w:color="262140"/>
              <w:right w:val="single" w:sz="12" w:space="0" w:color="262140"/>
            </w:tcBorders>
            <w:vAlign w:val="center"/>
            <w:hideMark/>
          </w:tcPr>
          <w:p w14:paraId="537FF3D0" w14:textId="77777777" w:rsidR="005B24E4" w:rsidRPr="00395D35" w:rsidRDefault="005B24E4" w:rsidP="005120D9">
            <w:pPr>
              <w:pStyle w:val="CaptionforTableUMP"/>
              <w:rPr>
                <w:szCs w:val="24"/>
              </w:rPr>
            </w:pPr>
          </w:p>
        </w:tc>
        <w:tc>
          <w:tcPr>
            <w:tcW w:w="3197"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6EB965F3" w14:textId="77777777" w:rsidR="005B24E4" w:rsidRDefault="005B24E4" w:rsidP="005120D9">
            <w:pPr>
              <w:pStyle w:val="CaptionforTableUMP"/>
              <w:rPr>
                <w:szCs w:val="24"/>
              </w:rPr>
            </w:pPr>
            <w:r w:rsidRPr="007D5C94">
              <w:rPr>
                <w:szCs w:val="24"/>
              </w:rPr>
              <w:t>collectUserFeedback()</w:t>
            </w:r>
          </w:p>
          <w:p w14:paraId="598910FD" w14:textId="77777777" w:rsidR="005B24E4" w:rsidRPr="007D5C94" w:rsidRDefault="005B24E4" w:rsidP="005120D9">
            <w:pPr>
              <w:pStyle w:val="CaptionforTableUMP"/>
            </w:pPr>
            <w:r w:rsidRPr="007D5C94">
              <w:rPr>
                <w:szCs w:val="24"/>
              </w:rPr>
              <w:t>categorizeFeedback(feedback)</w:t>
            </w:r>
            <w:r>
              <w:t xml:space="preserve"> </w:t>
            </w:r>
            <w:r w:rsidRPr="007D5C94">
              <w:rPr>
                <w:szCs w:val="24"/>
              </w:rPr>
              <w:tab/>
            </w:r>
            <w:r w:rsidRPr="007D5C94">
              <w:rPr>
                <w:szCs w:val="24"/>
              </w:rPr>
              <w:tab/>
            </w:r>
            <w:r w:rsidRPr="007D5C94">
              <w:rPr>
                <w:szCs w:val="24"/>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7A5DA188" w14:textId="77777777" w:rsidR="005B24E4" w:rsidRDefault="005B24E4" w:rsidP="005B24E4">
            <w:pPr>
              <w:pStyle w:val="CaptionforTableUMP"/>
              <w:numPr>
                <w:ilvl w:val="0"/>
                <w:numId w:val="24"/>
              </w:numPr>
              <w:rPr>
                <w:szCs w:val="24"/>
              </w:rPr>
            </w:pPr>
            <w:r w:rsidRPr="007D5C94">
              <w:rPr>
                <w:szCs w:val="24"/>
              </w:rPr>
              <w:t>Collect user feedback through the feedback form.</w:t>
            </w:r>
          </w:p>
          <w:p w14:paraId="750AE69F" w14:textId="77777777" w:rsidR="005B24E4" w:rsidRPr="007D5C94" w:rsidRDefault="005B24E4" w:rsidP="005B24E4">
            <w:pPr>
              <w:pStyle w:val="CaptionforTableUMP"/>
              <w:numPr>
                <w:ilvl w:val="0"/>
                <w:numId w:val="24"/>
              </w:numPr>
              <w:rPr>
                <w:szCs w:val="24"/>
              </w:rPr>
            </w:pPr>
            <w:r w:rsidRPr="007D5C94">
              <w:rPr>
                <w:szCs w:val="24"/>
              </w:rPr>
              <w:t>Categorize feedback entries into predefined categories</w:t>
            </w:r>
            <w:r>
              <w:rPr>
                <w:szCs w:val="24"/>
              </w:rPr>
              <w:t xml:space="preserve"> for a</w:t>
            </w:r>
            <w:r w:rsidRPr="007D5C94">
              <w:rPr>
                <w:szCs w:val="24"/>
              </w:rPr>
              <w:t>nalyze</w:t>
            </w:r>
            <w:r>
              <w:t>the data</w:t>
            </w:r>
            <w:r>
              <w:rPr>
                <w:szCs w:val="24"/>
              </w:rPr>
              <w:t xml:space="preserve"> </w:t>
            </w:r>
            <w:r w:rsidRPr="007D5C94">
              <w:rPr>
                <w:szCs w:val="24"/>
              </w:rPr>
              <w:t>.</w:t>
            </w:r>
          </w:p>
        </w:tc>
      </w:tr>
      <w:tr w:rsidR="005B24E4" w:rsidRPr="00395D35" w14:paraId="1C072FBE" w14:textId="77777777" w:rsidTr="005B24E4">
        <w:trPr>
          <w:trHeight w:val="420"/>
        </w:trPr>
        <w:tc>
          <w:tcPr>
            <w:tcW w:w="1628"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7B8E8379" w14:textId="77777777" w:rsidR="005B24E4" w:rsidRPr="00395D35" w:rsidRDefault="005B24E4" w:rsidP="005120D9">
            <w:pPr>
              <w:pStyle w:val="CaptionforTableUMP"/>
              <w:rPr>
                <w:szCs w:val="24"/>
              </w:rPr>
            </w:pPr>
            <w:r w:rsidRPr="00395D35">
              <w:t>Algorithm</w:t>
            </w:r>
          </w:p>
        </w:tc>
        <w:tc>
          <w:tcPr>
            <w:tcW w:w="7689"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2556ADFF" w14:textId="77777777" w:rsidR="005B24E4" w:rsidRPr="007D5C94" w:rsidRDefault="005B24E4" w:rsidP="005120D9">
            <w:pPr>
              <w:pStyle w:val="CaptionforTableUMP"/>
              <w:spacing w:after="240"/>
              <w:rPr>
                <w:szCs w:val="24"/>
              </w:rPr>
            </w:pPr>
            <w:r w:rsidRPr="007D5C94">
              <w:rPr>
                <w:szCs w:val="24"/>
              </w:rPr>
              <w:t>collectUserFeedback():</w:t>
            </w:r>
          </w:p>
          <w:p w14:paraId="095DDEFD" w14:textId="77777777" w:rsidR="005B24E4" w:rsidRPr="007D5C94" w:rsidRDefault="005B24E4" w:rsidP="005120D9">
            <w:pPr>
              <w:pStyle w:val="CaptionforTableUMP"/>
              <w:spacing w:after="240"/>
              <w:rPr>
                <w:szCs w:val="24"/>
              </w:rPr>
            </w:pPr>
            <w:r w:rsidRPr="007D5C94">
              <w:rPr>
                <w:szCs w:val="24"/>
              </w:rPr>
              <w:t xml:space="preserve">   feedbackForm.promptUserForFeedback()</w:t>
            </w:r>
          </w:p>
          <w:p w14:paraId="71405118" w14:textId="77777777" w:rsidR="005B24E4" w:rsidRPr="007D5C94" w:rsidRDefault="005B24E4" w:rsidP="005120D9">
            <w:pPr>
              <w:pStyle w:val="CaptionforTableUMP"/>
              <w:spacing w:after="240"/>
              <w:rPr>
                <w:szCs w:val="24"/>
              </w:rPr>
            </w:pPr>
            <w:r w:rsidRPr="007D5C94">
              <w:rPr>
                <w:szCs w:val="24"/>
              </w:rPr>
              <w:t xml:space="preserve">   feedback = feedbackForm.getFeedbackData()</w:t>
            </w:r>
          </w:p>
          <w:p w14:paraId="4B7406F8" w14:textId="77777777" w:rsidR="005B24E4" w:rsidRPr="007D5C94" w:rsidRDefault="005B24E4" w:rsidP="005120D9">
            <w:pPr>
              <w:pStyle w:val="CaptionforTableUMP"/>
              <w:spacing w:after="240"/>
              <w:rPr>
                <w:szCs w:val="24"/>
              </w:rPr>
            </w:pPr>
          </w:p>
          <w:p w14:paraId="3D3C3EAC" w14:textId="77777777" w:rsidR="005B24E4" w:rsidRPr="007D5C94" w:rsidRDefault="005B24E4" w:rsidP="005120D9">
            <w:pPr>
              <w:pStyle w:val="CaptionforTableUMP"/>
              <w:spacing w:after="240"/>
              <w:rPr>
                <w:szCs w:val="24"/>
              </w:rPr>
            </w:pPr>
            <w:r w:rsidRPr="007D5C94">
              <w:rPr>
                <w:szCs w:val="24"/>
              </w:rPr>
              <w:t>categorizeFeedback(feedback):</w:t>
            </w:r>
          </w:p>
          <w:p w14:paraId="4B3D1983" w14:textId="77777777" w:rsidR="005B24E4" w:rsidRPr="007D5C94" w:rsidRDefault="005B24E4" w:rsidP="005120D9">
            <w:pPr>
              <w:pStyle w:val="CaptionforTableUMP"/>
              <w:spacing w:after="240"/>
              <w:rPr>
                <w:szCs w:val="24"/>
              </w:rPr>
            </w:pPr>
            <w:r w:rsidRPr="007D5C94">
              <w:rPr>
                <w:szCs w:val="24"/>
              </w:rPr>
              <w:t xml:space="preserve">   feedbackCategory = feedbackCategorizer.categorizeFeedback(feedback)</w:t>
            </w:r>
          </w:p>
          <w:p w14:paraId="020885F1" w14:textId="77777777" w:rsidR="005B24E4" w:rsidRPr="00395D35" w:rsidRDefault="005B24E4" w:rsidP="005120D9">
            <w:pPr>
              <w:pStyle w:val="CaptionforTableUMP"/>
              <w:rPr>
                <w:szCs w:val="24"/>
              </w:rPr>
            </w:pPr>
            <w:r w:rsidRPr="007D5C94">
              <w:rPr>
                <w:szCs w:val="24"/>
              </w:rPr>
              <w:t xml:space="preserve">   feedback.setCategory(feedbackCategory)</w:t>
            </w:r>
          </w:p>
        </w:tc>
      </w:tr>
    </w:tbl>
    <w:p w14:paraId="2CB62006" w14:textId="77777777" w:rsidR="001C7D79" w:rsidRDefault="001C7D79" w:rsidP="00D6157F">
      <w:pPr>
        <w:pStyle w:val="UMPParagraph"/>
        <w:rPr>
          <w:lang w:val="en-US"/>
        </w:rPr>
      </w:pPr>
    </w:p>
    <w:p w14:paraId="72A4D5D9" w14:textId="757CB4BF" w:rsidR="005B24E4" w:rsidRDefault="005B24E4" w:rsidP="00AF1FF9">
      <w:pPr>
        <w:pStyle w:val="CaptionforFigurePlatesUMP"/>
      </w:pPr>
      <w:bookmarkStart w:id="114" w:name="_Toc155213347"/>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28</w:t>
      </w:r>
      <w:r w:rsidR="002C25F6">
        <w:fldChar w:fldCharType="end"/>
      </w:r>
      <w:r w:rsidR="00AF1FF9">
        <w:rPr>
          <w:lang w:val="en-US"/>
        </w:rPr>
        <w:tab/>
      </w:r>
      <w:r w:rsidRPr="00724D3B">
        <w:rPr>
          <w:lang w:val="en-US"/>
        </w:rPr>
        <w:t xml:space="preserve">Management Report </w:t>
      </w:r>
      <w:r>
        <w:rPr>
          <w:lang w:val="en-US"/>
        </w:rPr>
        <w:t>Controller</w:t>
      </w:r>
      <w:r w:rsidRPr="00724D3B">
        <w:rPr>
          <w:lang w:val="en-US"/>
        </w:rPr>
        <w:t xml:space="preserve"> Class Table</w:t>
      </w:r>
      <w:bookmarkEnd w:id="114"/>
    </w:p>
    <w:tbl>
      <w:tblPr>
        <w:tblW w:w="0" w:type="auto"/>
        <w:tblInd w:w="-866" w:type="dxa"/>
        <w:tblCellMar>
          <w:top w:w="15" w:type="dxa"/>
          <w:left w:w="15" w:type="dxa"/>
          <w:bottom w:w="15" w:type="dxa"/>
          <w:right w:w="15" w:type="dxa"/>
        </w:tblCellMar>
        <w:tblLook w:val="04A0" w:firstRow="1" w:lastRow="0" w:firstColumn="1" w:lastColumn="0" w:noHBand="0" w:noVBand="1"/>
      </w:tblPr>
      <w:tblGrid>
        <w:gridCol w:w="1610"/>
        <w:gridCol w:w="2750"/>
        <w:gridCol w:w="4957"/>
      </w:tblGrid>
      <w:tr w:rsidR="005B24E4" w:rsidRPr="00395D35" w14:paraId="2B23EC72" w14:textId="77777777" w:rsidTr="005B24E4">
        <w:trPr>
          <w:trHeight w:val="420"/>
        </w:trPr>
        <w:tc>
          <w:tcPr>
            <w:tcW w:w="1617"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2662F9A" w14:textId="77777777" w:rsidR="005B24E4" w:rsidRPr="00395D35" w:rsidRDefault="005B24E4" w:rsidP="005120D9">
            <w:pPr>
              <w:pStyle w:val="CaptionforTableUMP"/>
              <w:rPr>
                <w:szCs w:val="24"/>
              </w:rPr>
            </w:pPr>
            <w:r w:rsidRPr="00395D35">
              <w:t>Class Type</w:t>
            </w:r>
          </w:p>
        </w:tc>
        <w:tc>
          <w:tcPr>
            <w:tcW w:w="7700"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253CDE2B" w14:textId="02FF3E70" w:rsidR="005B24E4" w:rsidRPr="00395D35" w:rsidRDefault="005B24E4" w:rsidP="005120D9">
            <w:pPr>
              <w:pStyle w:val="CaptionforTableUMP"/>
              <w:rPr>
                <w:szCs w:val="24"/>
              </w:rPr>
            </w:pPr>
            <w:r w:rsidRPr="00786972">
              <w:t xml:space="preserve">Controller </w:t>
            </w:r>
            <w:r w:rsidRPr="00395D35">
              <w:t>class</w:t>
            </w:r>
          </w:p>
        </w:tc>
      </w:tr>
      <w:tr w:rsidR="005B24E4" w:rsidRPr="00395D35" w14:paraId="303F21C1" w14:textId="77777777" w:rsidTr="005B24E4">
        <w:trPr>
          <w:trHeight w:val="420"/>
        </w:trPr>
        <w:tc>
          <w:tcPr>
            <w:tcW w:w="1617"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C328D36" w14:textId="77777777" w:rsidR="005B24E4" w:rsidRPr="00395D35" w:rsidRDefault="005B24E4" w:rsidP="005120D9">
            <w:pPr>
              <w:pStyle w:val="CaptionforTableUMP"/>
              <w:rPr>
                <w:szCs w:val="24"/>
              </w:rPr>
            </w:pPr>
            <w:r w:rsidRPr="00395D35">
              <w:t>Responsibility</w:t>
            </w:r>
          </w:p>
        </w:tc>
        <w:tc>
          <w:tcPr>
            <w:tcW w:w="7700"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5A600225" w14:textId="77777777" w:rsidR="005B24E4" w:rsidRPr="007D5C94" w:rsidRDefault="005B24E4" w:rsidP="005120D9">
            <w:pPr>
              <w:rPr>
                <w:rFonts w:eastAsia="Times New Roman" w:cs="Times New Roman"/>
                <w:bCs/>
                <w:noProof/>
                <w:sz w:val="24"/>
                <w:szCs w:val="24"/>
                <w:lang w:val="en-US"/>
              </w:rPr>
            </w:pPr>
            <w:r w:rsidRPr="00E14CB0">
              <w:rPr>
                <w:rFonts w:eastAsia="Times New Roman" w:cs="Times New Roman"/>
                <w:bCs/>
                <w:noProof/>
                <w:sz w:val="24"/>
                <w:szCs w:val="24"/>
                <w:lang w:val="en-US"/>
              </w:rPr>
              <w:t>Generate, analyze, and present various reports related to CollageEase's performance and user engagement.</w:t>
            </w:r>
          </w:p>
        </w:tc>
      </w:tr>
      <w:tr w:rsidR="005B24E4" w:rsidRPr="00395D35" w14:paraId="112E9F20" w14:textId="77777777" w:rsidTr="005B24E4">
        <w:trPr>
          <w:trHeight w:val="420"/>
        </w:trPr>
        <w:tc>
          <w:tcPr>
            <w:tcW w:w="1617"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0FEBA91" w14:textId="77777777" w:rsidR="005B24E4" w:rsidRPr="00395D35" w:rsidRDefault="005B24E4" w:rsidP="005120D9">
            <w:pPr>
              <w:pStyle w:val="CaptionforTableUMP"/>
              <w:rPr>
                <w:szCs w:val="24"/>
              </w:rPr>
            </w:pPr>
            <w:r w:rsidRPr="00395D35">
              <w:t>Attributes</w:t>
            </w:r>
          </w:p>
        </w:tc>
        <w:tc>
          <w:tcPr>
            <w:tcW w:w="2916"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747EACC" w14:textId="77777777" w:rsidR="005B24E4" w:rsidRPr="00395D35" w:rsidRDefault="005B24E4" w:rsidP="005120D9">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D076EB3" w14:textId="77777777" w:rsidR="005B24E4" w:rsidRPr="00395D35" w:rsidRDefault="005B24E4" w:rsidP="005120D9">
            <w:pPr>
              <w:pStyle w:val="CaptionforTableUMP"/>
              <w:rPr>
                <w:szCs w:val="24"/>
              </w:rPr>
            </w:pPr>
            <w:r w:rsidRPr="00395D35">
              <w:t>Attributes Type</w:t>
            </w:r>
          </w:p>
        </w:tc>
      </w:tr>
      <w:tr w:rsidR="005B24E4" w:rsidRPr="00395D35" w14:paraId="38FDC834" w14:textId="77777777" w:rsidTr="005B24E4">
        <w:trPr>
          <w:trHeight w:val="420"/>
        </w:trPr>
        <w:tc>
          <w:tcPr>
            <w:tcW w:w="1617" w:type="dxa"/>
            <w:vMerge/>
            <w:tcBorders>
              <w:top w:val="single" w:sz="12" w:space="0" w:color="262140"/>
              <w:left w:val="single" w:sz="12" w:space="0" w:color="262140"/>
              <w:bottom w:val="single" w:sz="12" w:space="0" w:color="262140"/>
              <w:right w:val="single" w:sz="12" w:space="0" w:color="262140"/>
            </w:tcBorders>
            <w:vAlign w:val="center"/>
            <w:hideMark/>
          </w:tcPr>
          <w:p w14:paraId="449B36C9" w14:textId="77777777" w:rsidR="005B24E4" w:rsidRPr="00395D35" w:rsidRDefault="005B24E4" w:rsidP="005120D9">
            <w:pPr>
              <w:pStyle w:val="CaptionforTableUMP"/>
              <w:rPr>
                <w:szCs w:val="24"/>
              </w:rPr>
            </w:pPr>
          </w:p>
        </w:tc>
        <w:tc>
          <w:tcPr>
            <w:tcW w:w="2916"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1191A4A6" w14:textId="77777777" w:rsidR="005B24E4" w:rsidRDefault="005B24E4" w:rsidP="005120D9">
            <w:pPr>
              <w:pStyle w:val="CaptionforTableUMP"/>
            </w:pPr>
            <w:r w:rsidRPr="0038717A">
              <w:t>ReportType</w:t>
            </w:r>
          </w:p>
          <w:p w14:paraId="1B662FCD" w14:textId="77777777" w:rsidR="005B24E4" w:rsidRPr="00395D35" w:rsidRDefault="005B24E4" w:rsidP="005120D9">
            <w:pPr>
              <w:pStyle w:val="CaptionforTableUMP"/>
            </w:pPr>
            <w:r w:rsidRPr="0038717A">
              <w:t>ReportContent</w:t>
            </w:r>
            <w:r w:rsidRPr="0038717A">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3A44877E" w14:textId="77777777" w:rsidR="005B24E4" w:rsidRDefault="005B24E4" w:rsidP="005120D9">
            <w:pPr>
              <w:pStyle w:val="CaptionforTableUMP"/>
            </w:pPr>
            <w:r>
              <w:t xml:space="preserve">Varchar </w:t>
            </w:r>
          </w:p>
          <w:p w14:paraId="720EB334" w14:textId="77777777" w:rsidR="005B24E4" w:rsidRPr="00395D35" w:rsidRDefault="005B24E4" w:rsidP="005120D9">
            <w:pPr>
              <w:pStyle w:val="CaptionforTableUMP"/>
            </w:pPr>
            <w:r>
              <w:t>Text / graph</w:t>
            </w:r>
          </w:p>
        </w:tc>
      </w:tr>
      <w:tr w:rsidR="005B24E4" w:rsidRPr="00395D35" w14:paraId="6E777F87" w14:textId="77777777" w:rsidTr="005B24E4">
        <w:trPr>
          <w:trHeight w:val="420"/>
        </w:trPr>
        <w:tc>
          <w:tcPr>
            <w:tcW w:w="1617"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7AF64589" w14:textId="77777777" w:rsidR="005B24E4" w:rsidRPr="00395D35" w:rsidRDefault="005B24E4" w:rsidP="005120D9">
            <w:pPr>
              <w:pStyle w:val="CaptionforTableUMP"/>
              <w:rPr>
                <w:szCs w:val="24"/>
              </w:rPr>
            </w:pPr>
            <w:r w:rsidRPr="00395D35">
              <w:t>Methods</w:t>
            </w:r>
          </w:p>
        </w:tc>
        <w:tc>
          <w:tcPr>
            <w:tcW w:w="2916"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4D68005" w14:textId="77777777" w:rsidR="005B24E4" w:rsidRPr="00395D35" w:rsidRDefault="005B24E4" w:rsidP="005120D9">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3FA2558" w14:textId="77777777" w:rsidR="005B24E4" w:rsidRPr="00395D35" w:rsidRDefault="005B24E4" w:rsidP="005120D9">
            <w:pPr>
              <w:pStyle w:val="CaptionforTableUMP"/>
              <w:rPr>
                <w:szCs w:val="24"/>
              </w:rPr>
            </w:pPr>
            <w:r w:rsidRPr="00395D35">
              <w:t>Description</w:t>
            </w:r>
          </w:p>
        </w:tc>
      </w:tr>
      <w:tr w:rsidR="005B24E4" w:rsidRPr="00395D35" w14:paraId="3C1C38EF" w14:textId="77777777" w:rsidTr="005B24E4">
        <w:trPr>
          <w:trHeight w:val="420"/>
        </w:trPr>
        <w:tc>
          <w:tcPr>
            <w:tcW w:w="1617" w:type="dxa"/>
            <w:vMerge/>
            <w:tcBorders>
              <w:top w:val="single" w:sz="12" w:space="0" w:color="262140"/>
              <w:left w:val="single" w:sz="12" w:space="0" w:color="262140"/>
              <w:bottom w:val="single" w:sz="12" w:space="0" w:color="262140"/>
              <w:right w:val="single" w:sz="12" w:space="0" w:color="262140"/>
            </w:tcBorders>
            <w:vAlign w:val="center"/>
            <w:hideMark/>
          </w:tcPr>
          <w:p w14:paraId="796440B8" w14:textId="77777777" w:rsidR="005B24E4" w:rsidRPr="00395D35" w:rsidRDefault="005B24E4" w:rsidP="005120D9">
            <w:pPr>
              <w:pStyle w:val="CaptionforTableUMP"/>
              <w:rPr>
                <w:szCs w:val="24"/>
              </w:rPr>
            </w:pPr>
          </w:p>
        </w:tc>
        <w:tc>
          <w:tcPr>
            <w:tcW w:w="2916"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1613DB97" w14:textId="77777777" w:rsidR="005B24E4" w:rsidRDefault="005B24E4" w:rsidP="005120D9">
            <w:pPr>
              <w:pStyle w:val="CaptionforTableUMP"/>
              <w:rPr>
                <w:szCs w:val="24"/>
              </w:rPr>
            </w:pPr>
            <w:r w:rsidRPr="00E14CB0">
              <w:rPr>
                <w:szCs w:val="24"/>
              </w:rPr>
              <w:t>generateReports()</w:t>
            </w:r>
          </w:p>
          <w:p w14:paraId="12DBF65E" w14:textId="77777777" w:rsidR="005B24E4" w:rsidRDefault="005B24E4" w:rsidP="005120D9">
            <w:pPr>
              <w:pStyle w:val="CaptionforTableUMP"/>
            </w:pPr>
            <w:r w:rsidRPr="00E14CB0">
              <w:t>analyzeReportData()</w:t>
            </w:r>
            <w:r w:rsidRPr="00E14CB0">
              <w:tab/>
            </w:r>
          </w:p>
          <w:p w14:paraId="1B8724B4" w14:textId="77777777" w:rsidR="005B24E4" w:rsidRPr="007D5C94" w:rsidRDefault="005B24E4" w:rsidP="005120D9">
            <w:pPr>
              <w:pStyle w:val="CaptionforTableUMP"/>
            </w:pPr>
            <w:r w:rsidRPr="00E14CB0">
              <w:t>presentReports()</w:t>
            </w:r>
            <w:r w:rsidRPr="00E14CB0">
              <w:tab/>
            </w:r>
            <w:r>
              <w:t xml:space="preserve"> </w:t>
            </w:r>
            <w:r w:rsidRPr="007D5C94">
              <w:rPr>
                <w:szCs w:val="24"/>
              </w:rPr>
              <w:tab/>
            </w:r>
            <w:r w:rsidRPr="007D5C94">
              <w:rPr>
                <w:szCs w:val="24"/>
              </w:rPr>
              <w:tab/>
            </w:r>
            <w:r w:rsidRPr="007D5C94">
              <w:rPr>
                <w:szCs w:val="24"/>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2A97DBD8" w14:textId="77777777" w:rsidR="005B24E4" w:rsidRDefault="005B24E4" w:rsidP="005B24E4">
            <w:pPr>
              <w:pStyle w:val="CaptionforTableUMP"/>
              <w:numPr>
                <w:ilvl w:val="0"/>
                <w:numId w:val="24"/>
              </w:numPr>
              <w:rPr>
                <w:szCs w:val="24"/>
              </w:rPr>
            </w:pPr>
            <w:r w:rsidRPr="00E14CB0">
              <w:rPr>
                <w:szCs w:val="24"/>
              </w:rPr>
              <w:t>Generate reports based on user-specified criteria.</w:t>
            </w:r>
          </w:p>
          <w:p w14:paraId="1ED9A7C4" w14:textId="77777777" w:rsidR="005B24E4" w:rsidRDefault="005B24E4" w:rsidP="005B24E4">
            <w:pPr>
              <w:pStyle w:val="CaptionforTableUMP"/>
              <w:numPr>
                <w:ilvl w:val="0"/>
                <w:numId w:val="24"/>
              </w:numPr>
              <w:rPr>
                <w:szCs w:val="24"/>
              </w:rPr>
            </w:pPr>
            <w:r w:rsidRPr="00E14CB0">
              <w:rPr>
                <w:szCs w:val="24"/>
              </w:rPr>
              <w:t>Analyze aggregated report data for insights.</w:t>
            </w:r>
          </w:p>
          <w:p w14:paraId="1F05C9D2" w14:textId="77777777" w:rsidR="005B24E4" w:rsidRPr="007D5C94" w:rsidRDefault="005B24E4" w:rsidP="005B24E4">
            <w:pPr>
              <w:pStyle w:val="CaptionforTableUMP"/>
              <w:numPr>
                <w:ilvl w:val="0"/>
                <w:numId w:val="24"/>
              </w:numPr>
              <w:rPr>
                <w:szCs w:val="24"/>
              </w:rPr>
            </w:pPr>
            <w:r w:rsidRPr="00E14CB0">
              <w:rPr>
                <w:szCs w:val="24"/>
              </w:rPr>
              <w:t>Present reports to administrators and stakeholders.</w:t>
            </w:r>
          </w:p>
        </w:tc>
      </w:tr>
      <w:tr w:rsidR="005B24E4" w:rsidRPr="00395D35" w14:paraId="5DDD6CB8" w14:textId="77777777" w:rsidTr="005B24E4">
        <w:trPr>
          <w:trHeight w:val="420"/>
        </w:trPr>
        <w:tc>
          <w:tcPr>
            <w:tcW w:w="1617"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1C0F2C8" w14:textId="77777777" w:rsidR="005B24E4" w:rsidRPr="00395D35" w:rsidRDefault="005B24E4" w:rsidP="005120D9">
            <w:pPr>
              <w:pStyle w:val="CaptionforTableUMP"/>
              <w:rPr>
                <w:szCs w:val="24"/>
              </w:rPr>
            </w:pPr>
            <w:r w:rsidRPr="00395D35">
              <w:t>Algorithm</w:t>
            </w:r>
          </w:p>
        </w:tc>
        <w:tc>
          <w:tcPr>
            <w:tcW w:w="7700"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022EA0DA" w14:textId="77777777" w:rsidR="005B24E4" w:rsidRPr="00F56E88" w:rsidRDefault="005B24E4" w:rsidP="005120D9">
            <w:pPr>
              <w:pStyle w:val="CaptionforTableUMP"/>
              <w:spacing w:after="240"/>
              <w:rPr>
                <w:sz w:val="22"/>
                <w:szCs w:val="22"/>
              </w:rPr>
            </w:pPr>
            <w:r w:rsidRPr="00F56E88">
              <w:rPr>
                <w:sz w:val="22"/>
                <w:szCs w:val="22"/>
              </w:rPr>
              <w:t>generateReports():</w:t>
            </w:r>
          </w:p>
          <w:p w14:paraId="51DD7587" w14:textId="77777777" w:rsidR="005B24E4" w:rsidRPr="00F56E88" w:rsidRDefault="005B24E4" w:rsidP="005120D9">
            <w:pPr>
              <w:pStyle w:val="CaptionforTableUMP"/>
              <w:spacing w:after="240"/>
              <w:rPr>
                <w:sz w:val="22"/>
                <w:szCs w:val="22"/>
              </w:rPr>
            </w:pPr>
            <w:r w:rsidRPr="00F56E88">
              <w:rPr>
                <w:sz w:val="22"/>
                <w:szCs w:val="22"/>
              </w:rPr>
              <w:t xml:space="preserve">   reportGenerator.promptUserForReportType()</w:t>
            </w:r>
          </w:p>
          <w:p w14:paraId="37F2ADF0" w14:textId="77777777" w:rsidR="005B24E4" w:rsidRPr="00F56E88" w:rsidRDefault="005B24E4" w:rsidP="005120D9">
            <w:pPr>
              <w:pStyle w:val="CaptionforTableUMP"/>
              <w:spacing w:after="240"/>
              <w:rPr>
                <w:sz w:val="22"/>
                <w:szCs w:val="22"/>
              </w:rPr>
            </w:pPr>
            <w:r w:rsidRPr="00F56E88">
              <w:rPr>
                <w:sz w:val="22"/>
                <w:szCs w:val="22"/>
              </w:rPr>
              <w:t xml:space="preserve">   reportGenerator.generateReports()</w:t>
            </w:r>
          </w:p>
          <w:p w14:paraId="74079E43" w14:textId="77777777" w:rsidR="005B24E4" w:rsidRPr="00F56E88" w:rsidRDefault="005B24E4" w:rsidP="005120D9">
            <w:pPr>
              <w:pStyle w:val="CaptionforTableUMP"/>
              <w:spacing w:after="240"/>
              <w:rPr>
                <w:sz w:val="22"/>
                <w:szCs w:val="22"/>
              </w:rPr>
            </w:pPr>
          </w:p>
          <w:p w14:paraId="634F5484" w14:textId="77777777" w:rsidR="005B24E4" w:rsidRPr="00F56E88" w:rsidRDefault="005B24E4" w:rsidP="005120D9">
            <w:pPr>
              <w:pStyle w:val="CaptionforTableUMP"/>
              <w:spacing w:after="240"/>
              <w:rPr>
                <w:sz w:val="22"/>
                <w:szCs w:val="22"/>
              </w:rPr>
            </w:pPr>
            <w:r w:rsidRPr="00F56E88">
              <w:rPr>
                <w:sz w:val="22"/>
                <w:szCs w:val="22"/>
              </w:rPr>
              <w:t>analyzeReportData():</w:t>
            </w:r>
          </w:p>
          <w:p w14:paraId="756A469C" w14:textId="77777777" w:rsidR="005B24E4" w:rsidRPr="00F56E88" w:rsidRDefault="005B24E4" w:rsidP="005120D9">
            <w:pPr>
              <w:pStyle w:val="CaptionforTableUMP"/>
              <w:spacing w:after="240"/>
              <w:rPr>
                <w:sz w:val="22"/>
                <w:szCs w:val="22"/>
              </w:rPr>
            </w:pPr>
            <w:r w:rsidRPr="00F56E88">
              <w:rPr>
                <w:sz w:val="22"/>
                <w:szCs w:val="22"/>
              </w:rPr>
              <w:t xml:space="preserve">   reportAnalyzer.analyzeReportData()</w:t>
            </w:r>
          </w:p>
          <w:p w14:paraId="0923B5C7" w14:textId="77777777" w:rsidR="005B24E4" w:rsidRPr="00F56E88" w:rsidRDefault="005B24E4" w:rsidP="005120D9">
            <w:pPr>
              <w:pStyle w:val="CaptionforTableUMP"/>
              <w:spacing w:after="240"/>
              <w:rPr>
                <w:sz w:val="22"/>
                <w:szCs w:val="22"/>
              </w:rPr>
            </w:pPr>
            <w:r w:rsidRPr="00F56E88">
              <w:rPr>
                <w:sz w:val="22"/>
                <w:szCs w:val="22"/>
              </w:rPr>
              <w:t xml:space="preserve">   reportInsights = reportAnalyzer.getInsights()</w:t>
            </w:r>
          </w:p>
          <w:p w14:paraId="3A01445F" w14:textId="77777777" w:rsidR="005B24E4" w:rsidRPr="00F56E88" w:rsidRDefault="005B24E4" w:rsidP="005120D9">
            <w:pPr>
              <w:pStyle w:val="CaptionforTableUMP"/>
              <w:spacing w:after="240"/>
              <w:rPr>
                <w:sz w:val="22"/>
                <w:szCs w:val="22"/>
              </w:rPr>
            </w:pPr>
            <w:r w:rsidRPr="00F56E88">
              <w:rPr>
                <w:sz w:val="22"/>
                <w:szCs w:val="22"/>
              </w:rPr>
              <w:t xml:space="preserve">   displayInsights(reportInsights)</w:t>
            </w:r>
          </w:p>
          <w:p w14:paraId="5DA8C960" w14:textId="77777777" w:rsidR="005B24E4" w:rsidRPr="00F56E88" w:rsidRDefault="005B24E4" w:rsidP="005120D9">
            <w:pPr>
              <w:pStyle w:val="CaptionforTableUMP"/>
              <w:spacing w:after="240"/>
              <w:rPr>
                <w:sz w:val="22"/>
                <w:szCs w:val="22"/>
              </w:rPr>
            </w:pPr>
          </w:p>
          <w:p w14:paraId="2F42520D" w14:textId="77777777" w:rsidR="005B24E4" w:rsidRPr="00F56E88" w:rsidRDefault="005B24E4" w:rsidP="005120D9">
            <w:pPr>
              <w:pStyle w:val="CaptionforTableUMP"/>
              <w:spacing w:after="240"/>
              <w:rPr>
                <w:sz w:val="22"/>
                <w:szCs w:val="22"/>
              </w:rPr>
            </w:pPr>
            <w:r w:rsidRPr="00F56E88">
              <w:rPr>
                <w:sz w:val="22"/>
                <w:szCs w:val="22"/>
              </w:rPr>
              <w:t>presentReports():</w:t>
            </w:r>
          </w:p>
          <w:p w14:paraId="1E527EF6" w14:textId="77777777" w:rsidR="005B24E4" w:rsidRPr="00395D35" w:rsidRDefault="005B24E4" w:rsidP="005120D9">
            <w:pPr>
              <w:pStyle w:val="CaptionforTableUMP"/>
              <w:rPr>
                <w:szCs w:val="24"/>
              </w:rPr>
            </w:pPr>
            <w:r w:rsidRPr="00F56E88">
              <w:rPr>
                <w:sz w:val="22"/>
                <w:szCs w:val="22"/>
              </w:rPr>
              <w:t xml:space="preserve">   reportViewer.displayReports()</w:t>
            </w:r>
          </w:p>
        </w:tc>
      </w:tr>
    </w:tbl>
    <w:p w14:paraId="27465C03" w14:textId="4C2F0B15" w:rsidR="005B24E4" w:rsidRDefault="005B24E4" w:rsidP="00AF1FF9">
      <w:pPr>
        <w:pStyle w:val="CaptionforFigurePlatesUMP"/>
      </w:pPr>
      <w:bookmarkStart w:id="115" w:name="_Toc155213348"/>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29</w:t>
      </w:r>
      <w:r w:rsidR="002C25F6">
        <w:fldChar w:fldCharType="end"/>
      </w:r>
      <w:r w:rsidR="00AF1FF9">
        <w:rPr>
          <w:lang w:val="en-US"/>
        </w:rPr>
        <w:tab/>
      </w:r>
      <w:r w:rsidRPr="00533777">
        <w:rPr>
          <w:lang w:val="en-US"/>
        </w:rPr>
        <w:t xml:space="preserve">Management Community Hub </w:t>
      </w:r>
      <w:r>
        <w:rPr>
          <w:lang w:val="en-US"/>
        </w:rPr>
        <w:t>Controller</w:t>
      </w:r>
      <w:r w:rsidRPr="00533777">
        <w:rPr>
          <w:lang w:val="en-US"/>
        </w:rPr>
        <w:t xml:space="preserve"> Class Table</w:t>
      </w:r>
      <w:bookmarkEnd w:id="115"/>
    </w:p>
    <w:tbl>
      <w:tblPr>
        <w:tblW w:w="0" w:type="auto"/>
        <w:tblInd w:w="-866" w:type="dxa"/>
        <w:tblCellMar>
          <w:top w:w="15" w:type="dxa"/>
          <w:left w:w="15" w:type="dxa"/>
          <w:bottom w:w="15" w:type="dxa"/>
          <w:right w:w="15" w:type="dxa"/>
        </w:tblCellMar>
        <w:tblLook w:val="04A0" w:firstRow="1" w:lastRow="0" w:firstColumn="1" w:lastColumn="0" w:noHBand="0" w:noVBand="1"/>
      </w:tblPr>
      <w:tblGrid>
        <w:gridCol w:w="1590"/>
        <w:gridCol w:w="3177"/>
        <w:gridCol w:w="4550"/>
      </w:tblGrid>
      <w:tr w:rsidR="005B24E4" w:rsidRPr="00395D35" w14:paraId="56B72775" w14:textId="77777777" w:rsidTr="005B24E4">
        <w:trPr>
          <w:trHeight w:val="420"/>
        </w:trPr>
        <w:tc>
          <w:tcPr>
            <w:tcW w:w="159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734DF5CD" w14:textId="77777777" w:rsidR="005B24E4" w:rsidRPr="00395D35" w:rsidRDefault="005B24E4" w:rsidP="005120D9">
            <w:pPr>
              <w:pStyle w:val="CaptionforTableUMP"/>
              <w:rPr>
                <w:szCs w:val="24"/>
              </w:rPr>
            </w:pPr>
            <w:r w:rsidRPr="00395D35">
              <w:t>Class Type</w:t>
            </w:r>
          </w:p>
        </w:tc>
        <w:tc>
          <w:tcPr>
            <w:tcW w:w="7723"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10DBAE37" w14:textId="44173D3A" w:rsidR="005B24E4" w:rsidRPr="00395D35" w:rsidRDefault="005B24E4" w:rsidP="005120D9">
            <w:pPr>
              <w:pStyle w:val="CaptionforTableUMP"/>
              <w:rPr>
                <w:szCs w:val="24"/>
              </w:rPr>
            </w:pPr>
            <w:r w:rsidRPr="00786972">
              <w:t xml:space="preserve">Controller </w:t>
            </w:r>
            <w:r w:rsidRPr="00395D35">
              <w:t>class</w:t>
            </w:r>
          </w:p>
        </w:tc>
      </w:tr>
      <w:tr w:rsidR="005B24E4" w:rsidRPr="00395D35" w14:paraId="200368E3" w14:textId="77777777" w:rsidTr="005B24E4">
        <w:trPr>
          <w:trHeight w:val="420"/>
        </w:trPr>
        <w:tc>
          <w:tcPr>
            <w:tcW w:w="159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B71852D" w14:textId="77777777" w:rsidR="005B24E4" w:rsidRPr="00395D35" w:rsidRDefault="005B24E4" w:rsidP="005120D9">
            <w:pPr>
              <w:pStyle w:val="CaptionforTableUMP"/>
              <w:rPr>
                <w:szCs w:val="24"/>
              </w:rPr>
            </w:pPr>
            <w:r w:rsidRPr="00395D35">
              <w:t>Responsibility</w:t>
            </w:r>
          </w:p>
        </w:tc>
        <w:tc>
          <w:tcPr>
            <w:tcW w:w="7723"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5D0EE8BC" w14:textId="77777777" w:rsidR="005B24E4" w:rsidRPr="007D5C94" w:rsidRDefault="005B24E4" w:rsidP="005120D9">
            <w:pPr>
              <w:rPr>
                <w:rFonts w:eastAsia="Times New Roman" w:cs="Times New Roman"/>
                <w:bCs/>
                <w:noProof/>
                <w:sz w:val="24"/>
                <w:szCs w:val="24"/>
                <w:lang w:val="en-US"/>
              </w:rPr>
            </w:pPr>
            <w:r w:rsidRPr="007D5C94">
              <w:rPr>
                <w:rFonts w:eastAsia="Times New Roman" w:cs="Times New Roman"/>
                <w:bCs/>
                <w:noProof/>
                <w:sz w:val="24"/>
                <w:szCs w:val="24"/>
                <w:lang w:val="en-US"/>
              </w:rPr>
              <w:t>Manage community discussions of questions and answer, events, and member interactions within the community hub.</w:t>
            </w:r>
          </w:p>
        </w:tc>
      </w:tr>
      <w:tr w:rsidR="005B24E4" w:rsidRPr="00395D35" w14:paraId="73A38500" w14:textId="77777777" w:rsidTr="005B24E4">
        <w:trPr>
          <w:trHeight w:val="420"/>
        </w:trPr>
        <w:tc>
          <w:tcPr>
            <w:tcW w:w="1594"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DDB9838" w14:textId="77777777" w:rsidR="005B24E4" w:rsidRPr="00395D35" w:rsidRDefault="005B24E4" w:rsidP="005120D9">
            <w:pPr>
              <w:pStyle w:val="CaptionforTableUMP"/>
              <w:rPr>
                <w:szCs w:val="24"/>
              </w:rPr>
            </w:pPr>
            <w:r w:rsidRPr="00395D35">
              <w:t>Attributes</w:t>
            </w:r>
          </w:p>
        </w:tc>
        <w:tc>
          <w:tcPr>
            <w:tcW w:w="3179"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C6B6853" w14:textId="77777777" w:rsidR="005B24E4" w:rsidRPr="00395D35" w:rsidRDefault="005B24E4" w:rsidP="005120D9">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F8DF2AC" w14:textId="77777777" w:rsidR="005B24E4" w:rsidRPr="00395D35" w:rsidRDefault="005B24E4" w:rsidP="005120D9">
            <w:pPr>
              <w:pStyle w:val="CaptionforTableUMP"/>
              <w:rPr>
                <w:szCs w:val="24"/>
              </w:rPr>
            </w:pPr>
            <w:r w:rsidRPr="00395D35">
              <w:t>Attributes Type</w:t>
            </w:r>
          </w:p>
        </w:tc>
      </w:tr>
      <w:tr w:rsidR="005B24E4" w:rsidRPr="00395D35" w14:paraId="01C6CF23" w14:textId="77777777" w:rsidTr="005B24E4">
        <w:trPr>
          <w:trHeight w:val="420"/>
        </w:trPr>
        <w:tc>
          <w:tcPr>
            <w:tcW w:w="1594" w:type="dxa"/>
            <w:vMerge/>
            <w:tcBorders>
              <w:top w:val="single" w:sz="12" w:space="0" w:color="262140"/>
              <w:left w:val="single" w:sz="12" w:space="0" w:color="262140"/>
              <w:bottom w:val="single" w:sz="12" w:space="0" w:color="262140"/>
              <w:right w:val="single" w:sz="12" w:space="0" w:color="262140"/>
            </w:tcBorders>
            <w:vAlign w:val="center"/>
            <w:hideMark/>
          </w:tcPr>
          <w:p w14:paraId="63324D01" w14:textId="77777777" w:rsidR="005B24E4" w:rsidRPr="00395D35" w:rsidRDefault="005B24E4" w:rsidP="005120D9">
            <w:pPr>
              <w:pStyle w:val="CaptionforTableUMP"/>
              <w:rPr>
                <w:szCs w:val="24"/>
              </w:rPr>
            </w:pPr>
          </w:p>
        </w:tc>
        <w:tc>
          <w:tcPr>
            <w:tcW w:w="3179"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1BC110E2" w14:textId="77777777" w:rsidR="005B24E4" w:rsidRDefault="005B24E4" w:rsidP="005120D9">
            <w:pPr>
              <w:pStyle w:val="CaptionforTableUMP"/>
            </w:pPr>
            <w:r w:rsidRPr="001654E9">
              <w:t>CommunityID</w:t>
            </w:r>
          </w:p>
          <w:p w14:paraId="58B168B2" w14:textId="77777777" w:rsidR="005B24E4" w:rsidRDefault="005B24E4" w:rsidP="005120D9">
            <w:pPr>
              <w:pStyle w:val="CaptionforTableUMP"/>
            </w:pPr>
            <w:r w:rsidRPr="001654E9">
              <w:t>ReferencePostID</w:t>
            </w:r>
          </w:p>
          <w:p w14:paraId="290A5027" w14:textId="77777777" w:rsidR="005B24E4" w:rsidRPr="00395D35" w:rsidRDefault="005B24E4" w:rsidP="005120D9">
            <w:pPr>
              <w:pStyle w:val="CaptionforTableUMP"/>
            </w:pPr>
            <w:r w:rsidRPr="001654E9">
              <w:t>PostDetails</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0BB1B9B2" w14:textId="77777777" w:rsidR="005B24E4" w:rsidRDefault="005B24E4" w:rsidP="005120D9">
            <w:pPr>
              <w:pStyle w:val="CaptionforTableUMP"/>
            </w:pPr>
            <w:r>
              <w:t xml:space="preserve">Integer </w:t>
            </w:r>
          </w:p>
          <w:p w14:paraId="3C2D86C1" w14:textId="77777777" w:rsidR="005B24E4" w:rsidRDefault="005B24E4" w:rsidP="005120D9">
            <w:pPr>
              <w:pStyle w:val="CaptionforTableUMP"/>
            </w:pPr>
            <w:r>
              <w:t>Varchar</w:t>
            </w:r>
          </w:p>
          <w:p w14:paraId="39977095" w14:textId="77777777" w:rsidR="005B24E4" w:rsidRPr="00395D35" w:rsidRDefault="005B24E4" w:rsidP="005120D9">
            <w:pPr>
              <w:pStyle w:val="CaptionforTableUMP"/>
            </w:pPr>
            <w:r>
              <w:t>Varchar</w:t>
            </w:r>
          </w:p>
        </w:tc>
      </w:tr>
      <w:tr w:rsidR="005B24E4" w:rsidRPr="00395D35" w14:paraId="750A3366" w14:textId="77777777" w:rsidTr="005B24E4">
        <w:trPr>
          <w:trHeight w:val="420"/>
        </w:trPr>
        <w:tc>
          <w:tcPr>
            <w:tcW w:w="1594"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3051E5F" w14:textId="77777777" w:rsidR="005B24E4" w:rsidRPr="00395D35" w:rsidRDefault="005B24E4" w:rsidP="005120D9">
            <w:pPr>
              <w:pStyle w:val="CaptionforTableUMP"/>
              <w:rPr>
                <w:szCs w:val="24"/>
              </w:rPr>
            </w:pPr>
            <w:r w:rsidRPr="00395D35">
              <w:t>Methods</w:t>
            </w:r>
          </w:p>
        </w:tc>
        <w:tc>
          <w:tcPr>
            <w:tcW w:w="3179"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66B063F" w14:textId="77777777" w:rsidR="005B24E4" w:rsidRPr="00395D35" w:rsidRDefault="005B24E4" w:rsidP="005120D9">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2DB604D" w14:textId="77777777" w:rsidR="005B24E4" w:rsidRPr="00395D35" w:rsidRDefault="005B24E4" w:rsidP="005120D9">
            <w:pPr>
              <w:pStyle w:val="CaptionforTableUMP"/>
              <w:rPr>
                <w:szCs w:val="24"/>
              </w:rPr>
            </w:pPr>
            <w:r w:rsidRPr="00395D35">
              <w:t>Description</w:t>
            </w:r>
          </w:p>
        </w:tc>
      </w:tr>
      <w:tr w:rsidR="005B24E4" w:rsidRPr="00395D35" w14:paraId="27DFFD0C" w14:textId="77777777" w:rsidTr="005B24E4">
        <w:trPr>
          <w:trHeight w:val="420"/>
        </w:trPr>
        <w:tc>
          <w:tcPr>
            <w:tcW w:w="1594" w:type="dxa"/>
            <w:vMerge/>
            <w:tcBorders>
              <w:top w:val="single" w:sz="12" w:space="0" w:color="262140"/>
              <w:left w:val="single" w:sz="12" w:space="0" w:color="262140"/>
              <w:bottom w:val="single" w:sz="12" w:space="0" w:color="262140"/>
              <w:right w:val="single" w:sz="12" w:space="0" w:color="262140"/>
            </w:tcBorders>
            <w:vAlign w:val="center"/>
            <w:hideMark/>
          </w:tcPr>
          <w:p w14:paraId="2362D08F" w14:textId="77777777" w:rsidR="005B24E4" w:rsidRPr="00395D35" w:rsidRDefault="005B24E4" w:rsidP="005120D9">
            <w:pPr>
              <w:pStyle w:val="CaptionforTableUMP"/>
              <w:rPr>
                <w:szCs w:val="24"/>
              </w:rPr>
            </w:pPr>
          </w:p>
        </w:tc>
        <w:tc>
          <w:tcPr>
            <w:tcW w:w="3179"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20E7C535" w14:textId="77777777" w:rsidR="005B24E4" w:rsidRDefault="005B24E4" w:rsidP="005120D9">
            <w:pPr>
              <w:pStyle w:val="CaptionforTableUMP"/>
              <w:rPr>
                <w:szCs w:val="24"/>
              </w:rPr>
            </w:pPr>
            <w:r w:rsidRPr="007D5C94">
              <w:rPr>
                <w:szCs w:val="24"/>
              </w:rPr>
              <w:t>collectUserFeedback()</w:t>
            </w:r>
          </w:p>
          <w:p w14:paraId="76855220" w14:textId="77777777" w:rsidR="005B24E4" w:rsidRPr="007D5C94" w:rsidRDefault="005B24E4" w:rsidP="005120D9">
            <w:pPr>
              <w:pStyle w:val="CaptionforTableUMP"/>
            </w:pPr>
            <w:r w:rsidRPr="007D5C94">
              <w:rPr>
                <w:szCs w:val="24"/>
              </w:rPr>
              <w:t>categorizeFeedback(feedback)</w:t>
            </w:r>
            <w:r>
              <w:t xml:space="preserve"> </w:t>
            </w:r>
            <w:r w:rsidRPr="007D5C94">
              <w:rPr>
                <w:szCs w:val="24"/>
              </w:rPr>
              <w:tab/>
            </w:r>
            <w:r w:rsidRPr="007D5C94">
              <w:rPr>
                <w:szCs w:val="24"/>
              </w:rPr>
              <w:tab/>
            </w:r>
            <w:r w:rsidRPr="007D5C94">
              <w:rPr>
                <w:szCs w:val="24"/>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73AC8797" w14:textId="77777777" w:rsidR="005B24E4" w:rsidRDefault="005B24E4" w:rsidP="005B24E4">
            <w:pPr>
              <w:pStyle w:val="CaptionforTableUMP"/>
              <w:numPr>
                <w:ilvl w:val="0"/>
                <w:numId w:val="24"/>
              </w:numPr>
              <w:rPr>
                <w:szCs w:val="24"/>
              </w:rPr>
            </w:pPr>
            <w:r w:rsidRPr="007D5C94">
              <w:rPr>
                <w:szCs w:val="24"/>
              </w:rPr>
              <w:t>Collect user feedback through the feedback form.</w:t>
            </w:r>
          </w:p>
          <w:p w14:paraId="3CDA9056" w14:textId="77777777" w:rsidR="005B24E4" w:rsidRPr="007D5C94" w:rsidRDefault="005B24E4" w:rsidP="005B24E4">
            <w:pPr>
              <w:pStyle w:val="CaptionforTableUMP"/>
              <w:numPr>
                <w:ilvl w:val="0"/>
                <w:numId w:val="24"/>
              </w:numPr>
              <w:rPr>
                <w:szCs w:val="24"/>
              </w:rPr>
            </w:pPr>
            <w:r w:rsidRPr="007D5C94">
              <w:rPr>
                <w:szCs w:val="24"/>
              </w:rPr>
              <w:t>Categorize feedback entries into predefined categories</w:t>
            </w:r>
            <w:r>
              <w:rPr>
                <w:szCs w:val="24"/>
              </w:rPr>
              <w:t xml:space="preserve"> for a</w:t>
            </w:r>
            <w:r w:rsidRPr="007D5C94">
              <w:rPr>
                <w:szCs w:val="24"/>
              </w:rPr>
              <w:t>nalyze</w:t>
            </w:r>
            <w:r>
              <w:t>the data</w:t>
            </w:r>
            <w:r>
              <w:rPr>
                <w:szCs w:val="24"/>
              </w:rPr>
              <w:t xml:space="preserve"> </w:t>
            </w:r>
            <w:r w:rsidRPr="007D5C94">
              <w:rPr>
                <w:szCs w:val="24"/>
              </w:rPr>
              <w:t>.</w:t>
            </w:r>
          </w:p>
        </w:tc>
      </w:tr>
      <w:tr w:rsidR="005B24E4" w:rsidRPr="00395D35" w14:paraId="41334244" w14:textId="77777777" w:rsidTr="005B24E4">
        <w:trPr>
          <w:trHeight w:val="420"/>
        </w:trPr>
        <w:tc>
          <w:tcPr>
            <w:tcW w:w="1594"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6FB8BFA" w14:textId="77777777" w:rsidR="005B24E4" w:rsidRPr="00395D35" w:rsidRDefault="005B24E4" w:rsidP="005120D9">
            <w:pPr>
              <w:pStyle w:val="CaptionforTableUMP"/>
              <w:rPr>
                <w:szCs w:val="24"/>
              </w:rPr>
            </w:pPr>
            <w:r w:rsidRPr="00395D35">
              <w:t>Algorithm</w:t>
            </w:r>
          </w:p>
        </w:tc>
        <w:tc>
          <w:tcPr>
            <w:tcW w:w="7723"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0B35CEC4" w14:textId="77777777" w:rsidR="005B24E4" w:rsidRPr="00F56E88" w:rsidRDefault="005B24E4" w:rsidP="005120D9">
            <w:pPr>
              <w:pStyle w:val="CaptionforTableUMP"/>
              <w:spacing w:after="240"/>
              <w:rPr>
                <w:szCs w:val="24"/>
              </w:rPr>
            </w:pPr>
            <w:r w:rsidRPr="00F56E88">
              <w:rPr>
                <w:szCs w:val="24"/>
              </w:rPr>
              <w:t>collectUserFeedback():</w:t>
            </w:r>
          </w:p>
          <w:p w14:paraId="2A49D99F" w14:textId="77777777" w:rsidR="005B24E4" w:rsidRPr="00F56E88" w:rsidRDefault="005B24E4" w:rsidP="005120D9">
            <w:pPr>
              <w:pStyle w:val="CaptionforTableUMP"/>
              <w:spacing w:after="240"/>
              <w:rPr>
                <w:szCs w:val="24"/>
              </w:rPr>
            </w:pPr>
            <w:r w:rsidRPr="00F56E88">
              <w:rPr>
                <w:szCs w:val="24"/>
              </w:rPr>
              <w:t xml:space="preserve">   feedbackForm.promptUserForFeedback()</w:t>
            </w:r>
          </w:p>
          <w:p w14:paraId="6E2E66E0" w14:textId="77777777" w:rsidR="005B24E4" w:rsidRPr="00F56E88" w:rsidRDefault="005B24E4" w:rsidP="005120D9">
            <w:pPr>
              <w:pStyle w:val="CaptionforTableUMP"/>
              <w:spacing w:after="240"/>
              <w:rPr>
                <w:szCs w:val="24"/>
              </w:rPr>
            </w:pPr>
            <w:r w:rsidRPr="00F56E88">
              <w:rPr>
                <w:szCs w:val="24"/>
              </w:rPr>
              <w:t xml:space="preserve">   feedback = feedbackForm.getFeedbackData()</w:t>
            </w:r>
          </w:p>
          <w:p w14:paraId="052D8F79" w14:textId="77777777" w:rsidR="005B24E4" w:rsidRPr="00F56E88" w:rsidRDefault="005B24E4" w:rsidP="005120D9">
            <w:pPr>
              <w:pStyle w:val="CaptionforTableUMP"/>
              <w:spacing w:after="240"/>
              <w:rPr>
                <w:szCs w:val="24"/>
              </w:rPr>
            </w:pPr>
          </w:p>
          <w:p w14:paraId="3FE5BE3E" w14:textId="77777777" w:rsidR="005B24E4" w:rsidRPr="00F56E88" w:rsidRDefault="005B24E4" w:rsidP="005120D9">
            <w:pPr>
              <w:pStyle w:val="CaptionforTableUMP"/>
              <w:spacing w:after="240"/>
              <w:rPr>
                <w:szCs w:val="24"/>
              </w:rPr>
            </w:pPr>
            <w:r w:rsidRPr="00F56E88">
              <w:rPr>
                <w:szCs w:val="24"/>
              </w:rPr>
              <w:t>categorizeFeedback(feedback):</w:t>
            </w:r>
          </w:p>
          <w:p w14:paraId="6BC02D95" w14:textId="77777777" w:rsidR="005B24E4" w:rsidRPr="00F56E88" w:rsidRDefault="005B24E4" w:rsidP="005120D9">
            <w:pPr>
              <w:pStyle w:val="CaptionforTableUMP"/>
              <w:spacing w:after="240"/>
              <w:rPr>
                <w:szCs w:val="24"/>
              </w:rPr>
            </w:pPr>
            <w:r w:rsidRPr="00F56E88">
              <w:rPr>
                <w:szCs w:val="24"/>
              </w:rPr>
              <w:t xml:space="preserve">   feedbackCategory = feedbackCategorizer.categorizeFeedback(feedback)</w:t>
            </w:r>
          </w:p>
          <w:p w14:paraId="46A19DE5" w14:textId="77777777" w:rsidR="005B24E4" w:rsidRPr="00395D35" w:rsidRDefault="005B24E4" w:rsidP="005120D9">
            <w:pPr>
              <w:pStyle w:val="CaptionforTableUMP"/>
              <w:rPr>
                <w:szCs w:val="24"/>
              </w:rPr>
            </w:pPr>
            <w:r w:rsidRPr="00F56E88">
              <w:rPr>
                <w:szCs w:val="24"/>
              </w:rPr>
              <w:t xml:space="preserve">   feedback.setCategory(feedbackCategory)</w:t>
            </w:r>
          </w:p>
        </w:tc>
      </w:tr>
    </w:tbl>
    <w:p w14:paraId="56FFD67B" w14:textId="77777777" w:rsidR="001C7D79" w:rsidRDefault="001C7D79" w:rsidP="00D6157F">
      <w:pPr>
        <w:pStyle w:val="UMPParagraph"/>
        <w:rPr>
          <w:lang w:val="en-US"/>
        </w:rPr>
      </w:pPr>
    </w:p>
    <w:p w14:paraId="3697E36F" w14:textId="43C8FCAB" w:rsidR="005B24E4" w:rsidRDefault="005B24E4" w:rsidP="00AF1FF9">
      <w:pPr>
        <w:pStyle w:val="CaptionforFigurePlatesUMP"/>
      </w:pPr>
      <w:bookmarkStart w:id="116" w:name="_Toc155213349"/>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30</w:t>
      </w:r>
      <w:r w:rsidR="002C25F6">
        <w:fldChar w:fldCharType="end"/>
      </w:r>
      <w:r w:rsidR="00AF1FF9">
        <w:rPr>
          <w:lang w:val="en-US"/>
        </w:rPr>
        <w:tab/>
      </w:r>
      <w:r w:rsidRPr="00E335F5">
        <w:rPr>
          <w:lang w:val="en-US"/>
        </w:rPr>
        <w:t xml:space="preserve">Management Donation </w:t>
      </w:r>
      <w:r>
        <w:rPr>
          <w:lang w:val="en-US"/>
        </w:rPr>
        <w:t>Controller</w:t>
      </w:r>
      <w:r w:rsidRPr="00E335F5">
        <w:rPr>
          <w:lang w:val="en-US"/>
        </w:rPr>
        <w:t xml:space="preserve"> Class Table</w:t>
      </w:r>
      <w:bookmarkEnd w:id="116"/>
    </w:p>
    <w:tbl>
      <w:tblPr>
        <w:tblW w:w="0" w:type="auto"/>
        <w:tblInd w:w="-866" w:type="dxa"/>
        <w:tblCellMar>
          <w:top w:w="15" w:type="dxa"/>
          <w:left w:w="15" w:type="dxa"/>
          <w:bottom w:w="15" w:type="dxa"/>
          <w:right w:w="15" w:type="dxa"/>
        </w:tblCellMar>
        <w:tblLook w:val="04A0" w:firstRow="1" w:lastRow="0" w:firstColumn="1" w:lastColumn="0" w:noHBand="0" w:noVBand="1"/>
      </w:tblPr>
      <w:tblGrid>
        <w:gridCol w:w="1638"/>
        <w:gridCol w:w="3315"/>
        <w:gridCol w:w="4364"/>
      </w:tblGrid>
      <w:tr w:rsidR="005B24E4" w:rsidRPr="00395D35" w14:paraId="32FBDFE3" w14:textId="77777777" w:rsidTr="005B24E4">
        <w:trPr>
          <w:trHeight w:val="420"/>
        </w:trPr>
        <w:tc>
          <w:tcPr>
            <w:tcW w:w="1673"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3242316" w14:textId="77777777" w:rsidR="005B24E4" w:rsidRPr="00395D35" w:rsidRDefault="005B24E4" w:rsidP="005120D9">
            <w:pPr>
              <w:pStyle w:val="CaptionforTableUMP"/>
              <w:rPr>
                <w:szCs w:val="24"/>
              </w:rPr>
            </w:pPr>
            <w:r w:rsidRPr="00395D35">
              <w:t>Class Type</w:t>
            </w:r>
          </w:p>
        </w:tc>
        <w:tc>
          <w:tcPr>
            <w:tcW w:w="7644"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3C62BD10" w14:textId="3D9C9EAC" w:rsidR="005B24E4" w:rsidRPr="00395D35" w:rsidRDefault="005B24E4" w:rsidP="005120D9">
            <w:pPr>
              <w:pStyle w:val="CaptionforTableUMP"/>
              <w:rPr>
                <w:szCs w:val="24"/>
              </w:rPr>
            </w:pPr>
            <w:r w:rsidRPr="00786972">
              <w:t xml:space="preserve">Controller </w:t>
            </w:r>
            <w:r w:rsidRPr="00395D35">
              <w:t>class</w:t>
            </w:r>
          </w:p>
        </w:tc>
      </w:tr>
      <w:tr w:rsidR="005B24E4" w:rsidRPr="00395D35" w14:paraId="369F9724" w14:textId="77777777" w:rsidTr="005B24E4">
        <w:trPr>
          <w:trHeight w:val="420"/>
        </w:trPr>
        <w:tc>
          <w:tcPr>
            <w:tcW w:w="1673"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3C8CF7A" w14:textId="77777777" w:rsidR="005B24E4" w:rsidRPr="00395D35" w:rsidRDefault="005B24E4" w:rsidP="005120D9">
            <w:pPr>
              <w:pStyle w:val="CaptionforTableUMP"/>
              <w:rPr>
                <w:szCs w:val="24"/>
              </w:rPr>
            </w:pPr>
            <w:r w:rsidRPr="00395D35">
              <w:t>Responsibility</w:t>
            </w:r>
          </w:p>
        </w:tc>
        <w:tc>
          <w:tcPr>
            <w:tcW w:w="7644"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49CC1DC9" w14:textId="77777777" w:rsidR="005B24E4" w:rsidRPr="007F5716" w:rsidRDefault="005B24E4" w:rsidP="005120D9">
            <w:pPr>
              <w:rPr>
                <w:rFonts w:eastAsia="Times New Roman" w:cs="Times New Roman"/>
                <w:bCs/>
                <w:noProof/>
                <w:sz w:val="24"/>
                <w:szCs w:val="24"/>
                <w:lang w:val="en-US"/>
              </w:rPr>
            </w:pPr>
            <w:r w:rsidRPr="007F5716">
              <w:rPr>
                <w:rFonts w:eastAsia="Times New Roman" w:cs="Times New Roman"/>
                <w:bCs/>
                <w:noProof/>
                <w:sz w:val="24"/>
                <w:szCs w:val="24"/>
                <w:lang w:val="en-US"/>
              </w:rPr>
              <w:t>Handle donation-related processes, track donations, and manage donation campaigns.</w:t>
            </w:r>
          </w:p>
        </w:tc>
      </w:tr>
      <w:tr w:rsidR="005B24E4" w:rsidRPr="00395D35" w14:paraId="09BBC41B" w14:textId="77777777" w:rsidTr="005B24E4">
        <w:trPr>
          <w:trHeight w:val="420"/>
        </w:trPr>
        <w:tc>
          <w:tcPr>
            <w:tcW w:w="1673"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37601DE" w14:textId="77777777" w:rsidR="005B24E4" w:rsidRPr="00395D35" w:rsidRDefault="005B24E4" w:rsidP="005120D9">
            <w:pPr>
              <w:pStyle w:val="CaptionforTableUMP"/>
              <w:rPr>
                <w:szCs w:val="24"/>
              </w:rPr>
            </w:pPr>
            <w:r w:rsidRPr="00395D35">
              <w:t>Attributes</w:t>
            </w:r>
          </w:p>
        </w:tc>
        <w:tc>
          <w:tcPr>
            <w:tcW w:w="331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1326790" w14:textId="77777777" w:rsidR="005B24E4" w:rsidRPr="00395D35" w:rsidRDefault="005B24E4" w:rsidP="005120D9">
            <w:pPr>
              <w:pStyle w:val="CaptionforTableUMP"/>
              <w:rPr>
                <w:szCs w:val="24"/>
              </w:rPr>
            </w:pPr>
            <w:r w:rsidRPr="00395D35">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5BB9E7D" w14:textId="77777777" w:rsidR="005B24E4" w:rsidRPr="00395D35" w:rsidRDefault="005B24E4" w:rsidP="005120D9">
            <w:pPr>
              <w:pStyle w:val="CaptionforTableUMP"/>
              <w:rPr>
                <w:szCs w:val="24"/>
              </w:rPr>
            </w:pPr>
            <w:r w:rsidRPr="00395D35">
              <w:t>Attributes Type</w:t>
            </w:r>
          </w:p>
        </w:tc>
      </w:tr>
      <w:tr w:rsidR="005B24E4" w:rsidRPr="00395D35" w14:paraId="3E3FE05E" w14:textId="77777777" w:rsidTr="005B24E4">
        <w:trPr>
          <w:trHeight w:val="420"/>
        </w:trPr>
        <w:tc>
          <w:tcPr>
            <w:tcW w:w="1673" w:type="dxa"/>
            <w:vMerge/>
            <w:tcBorders>
              <w:top w:val="single" w:sz="12" w:space="0" w:color="262140"/>
              <w:left w:val="single" w:sz="12" w:space="0" w:color="262140"/>
              <w:bottom w:val="single" w:sz="12" w:space="0" w:color="262140"/>
              <w:right w:val="single" w:sz="12" w:space="0" w:color="262140"/>
            </w:tcBorders>
            <w:vAlign w:val="center"/>
            <w:hideMark/>
          </w:tcPr>
          <w:p w14:paraId="035F029B" w14:textId="77777777" w:rsidR="005B24E4" w:rsidRPr="00395D35" w:rsidRDefault="005B24E4" w:rsidP="005120D9">
            <w:pPr>
              <w:pStyle w:val="CaptionforTableUMP"/>
              <w:rPr>
                <w:szCs w:val="24"/>
              </w:rPr>
            </w:pPr>
          </w:p>
        </w:tc>
        <w:tc>
          <w:tcPr>
            <w:tcW w:w="3315"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6EF3B0C1" w14:textId="77777777" w:rsidR="005B24E4" w:rsidRDefault="005B24E4" w:rsidP="005120D9">
            <w:pPr>
              <w:pStyle w:val="CaptionforTableUMP"/>
            </w:pPr>
            <w:r w:rsidRPr="001654E9">
              <w:t>DonationID</w:t>
            </w:r>
          </w:p>
          <w:p w14:paraId="15D0D435" w14:textId="77777777" w:rsidR="005B24E4" w:rsidRDefault="005B24E4" w:rsidP="005120D9">
            <w:pPr>
              <w:pStyle w:val="CaptionforTableUMP"/>
            </w:pPr>
            <w:r w:rsidRPr="001654E9">
              <w:t>DonationDate</w:t>
            </w:r>
          </w:p>
          <w:p w14:paraId="0769B71F" w14:textId="77777777" w:rsidR="005B24E4" w:rsidRDefault="005B24E4" w:rsidP="005120D9">
            <w:pPr>
              <w:pStyle w:val="CaptionforTableUMP"/>
            </w:pPr>
            <w:r w:rsidRPr="001654E9">
              <w:t>DonationTime</w:t>
            </w:r>
          </w:p>
          <w:p w14:paraId="7DA2C6C5" w14:textId="77777777" w:rsidR="005B24E4" w:rsidRPr="00395D35" w:rsidRDefault="005B24E4" w:rsidP="005120D9">
            <w:pPr>
              <w:pStyle w:val="CaptionforTableUMP"/>
            </w:pPr>
            <w:r w:rsidRPr="001654E9">
              <w:t>DonationAmount</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68B081B4" w14:textId="77777777" w:rsidR="005B24E4" w:rsidRDefault="005B24E4" w:rsidP="005120D9">
            <w:pPr>
              <w:pStyle w:val="CaptionforTableUMP"/>
            </w:pPr>
            <w:r>
              <w:t xml:space="preserve">Integer </w:t>
            </w:r>
          </w:p>
          <w:p w14:paraId="566CC642" w14:textId="77777777" w:rsidR="005B24E4" w:rsidRDefault="005B24E4" w:rsidP="005120D9">
            <w:pPr>
              <w:pStyle w:val="CaptionforTableUMP"/>
            </w:pPr>
            <w:r>
              <w:t>Date</w:t>
            </w:r>
          </w:p>
          <w:p w14:paraId="25FEB316" w14:textId="77777777" w:rsidR="005B24E4" w:rsidRDefault="005B24E4" w:rsidP="005120D9">
            <w:pPr>
              <w:pStyle w:val="CaptionforTableUMP"/>
            </w:pPr>
            <w:r>
              <w:t xml:space="preserve">Varchar </w:t>
            </w:r>
          </w:p>
          <w:p w14:paraId="3729160E" w14:textId="77777777" w:rsidR="005B24E4" w:rsidRPr="00395D35" w:rsidRDefault="005B24E4" w:rsidP="005120D9">
            <w:pPr>
              <w:pStyle w:val="CaptionforTableUMP"/>
            </w:pPr>
            <w:r>
              <w:t xml:space="preserve">Integer </w:t>
            </w:r>
          </w:p>
        </w:tc>
      </w:tr>
      <w:tr w:rsidR="005B24E4" w:rsidRPr="00395D35" w14:paraId="3FBD6EA3" w14:textId="77777777" w:rsidTr="005B24E4">
        <w:trPr>
          <w:trHeight w:val="420"/>
        </w:trPr>
        <w:tc>
          <w:tcPr>
            <w:tcW w:w="1673"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338F425A" w14:textId="77777777" w:rsidR="005B24E4" w:rsidRPr="00395D35" w:rsidRDefault="005B24E4" w:rsidP="005120D9">
            <w:pPr>
              <w:pStyle w:val="CaptionforTableUMP"/>
              <w:rPr>
                <w:szCs w:val="24"/>
              </w:rPr>
            </w:pPr>
            <w:r w:rsidRPr="00395D35">
              <w:t>Methods</w:t>
            </w:r>
          </w:p>
        </w:tc>
        <w:tc>
          <w:tcPr>
            <w:tcW w:w="3315"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9F1461F" w14:textId="77777777" w:rsidR="005B24E4" w:rsidRPr="00395D35" w:rsidRDefault="005B24E4" w:rsidP="005120D9">
            <w:pPr>
              <w:pStyle w:val="CaptionforTableUMP"/>
              <w:rPr>
                <w:szCs w:val="24"/>
              </w:rPr>
            </w:pPr>
            <w:r w:rsidRPr="00395D35">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81BDB6B" w14:textId="77777777" w:rsidR="005B24E4" w:rsidRPr="00395D35" w:rsidRDefault="005B24E4" w:rsidP="005120D9">
            <w:pPr>
              <w:pStyle w:val="CaptionforTableUMP"/>
              <w:rPr>
                <w:szCs w:val="24"/>
              </w:rPr>
            </w:pPr>
            <w:r w:rsidRPr="00395D35">
              <w:t>Description</w:t>
            </w:r>
          </w:p>
        </w:tc>
      </w:tr>
      <w:tr w:rsidR="005B24E4" w:rsidRPr="00395D35" w14:paraId="2538A6BB" w14:textId="77777777" w:rsidTr="005B24E4">
        <w:trPr>
          <w:trHeight w:val="420"/>
        </w:trPr>
        <w:tc>
          <w:tcPr>
            <w:tcW w:w="1673" w:type="dxa"/>
            <w:vMerge/>
            <w:tcBorders>
              <w:top w:val="single" w:sz="12" w:space="0" w:color="262140"/>
              <w:left w:val="single" w:sz="12" w:space="0" w:color="262140"/>
              <w:bottom w:val="single" w:sz="12" w:space="0" w:color="262140"/>
              <w:right w:val="single" w:sz="12" w:space="0" w:color="262140"/>
            </w:tcBorders>
            <w:vAlign w:val="center"/>
            <w:hideMark/>
          </w:tcPr>
          <w:p w14:paraId="614A4A17" w14:textId="77777777" w:rsidR="005B24E4" w:rsidRPr="00395D35" w:rsidRDefault="005B24E4" w:rsidP="005120D9">
            <w:pPr>
              <w:pStyle w:val="CaptionforTableUMP"/>
              <w:rPr>
                <w:szCs w:val="24"/>
              </w:rPr>
            </w:pPr>
          </w:p>
        </w:tc>
        <w:tc>
          <w:tcPr>
            <w:tcW w:w="3315"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7A093D40" w14:textId="77777777" w:rsidR="005B24E4" w:rsidRDefault="005B24E4" w:rsidP="005120D9">
            <w:pPr>
              <w:pStyle w:val="CaptionforTableUMP"/>
              <w:rPr>
                <w:szCs w:val="24"/>
              </w:rPr>
            </w:pPr>
            <w:r w:rsidRPr="007F5716">
              <w:rPr>
                <w:szCs w:val="24"/>
              </w:rPr>
              <w:t>processDonation(donationData)</w:t>
            </w:r>
          </w:p>
          <w:p w14:paraId="4F7FCBD7" w14:textId="77777777" w:rsidR="005B24E4" w:rsidRPr="00395D35" w:rsidRDefault="005B24E4" w:rsidP="005120D9">
            <w:pPr>
              <w:pStyle w:val="CaptionforTableUMP"/>
              <w:rPr>
                <w:szCs w:val="24"/>
              </w:rPr>
            </w:pPr>
            <w:r w:rsidRPr="007F5716">
              <w:rPr>
                <w:szCs w:val="24"/>
              </w:rPr>
              <w:t>manageDonationCampaign()</w:t>
            </w:r>
            <w:r w:rsidRPr="007F5716">
              <w:rPr>
                <w:szCs w:val="24"/>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74BBE03A" w14:textId="77777777" w:rsidR="005B24E4" w:rsidRDefault="005B24E4" w:rsidP="005B24E4">
            <w:pPr>
              <w:pStyle w:val="CaptionforTableUMP"/>
              <w:numPr>
                <w:ilvl w:val="0"/>
                <w:numId w:val="23"/>
              </w:numPr>
              <w:rPr>
                <w:szCs w:val="24"/>
              </w:rPr>
            </w:pPr>
            <w:r w:rsidRPr="007F5716">
              <w:rPr>
                <w:szCs w:val="24"/>
              </w:rPr>
              <w:t>Process and record donation transactions.</w:t>
            </w:r>
          </w:p>
          <w:p w14:paraId="66960B34" w14:textId="77777777" w:rsidR="005B24E4" w:rsidRPr="00395D35" w:rsidRDefault="005B24E4" w:rsidP="005B24E4">
            <w:pPr>
              <w:pStyle w:val="CaptionforTableUMP"/>
              <w:numPr>
                <w:ilvl w:val="0"/>
                <w:numId w:val="23"/>
              </w:numPr>
              <w:rPr>
                <w:szCs w:val="24"/>
              </w:rPr>
            </w:pPr>
            <w:r w:rsidRPr="007F5716">
              <w:rPr>
                <w:szCs w:val="24"/>
              </w:rPr>
              <w:t>Manage donation campaigns and track their status.</w:t>
            </w:r>
          </w:p>
        </w:tc>
      </w:tr>
      <w:tr w:rsidR="005B24E4" w:rsidRPr="00395D35" w14:paraId="6DDB48D2" w14:textId="77777777" w:rsidTr="005B24E4">
        <w:trPr>
          <w:trHeight w:val="420"/>
        </w:trPr>
        <w:tc>
          <w:tcPr>
            <w:tcW w:w="1673"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9610970" w14:textId="77777777" w:rsidR="005B24E4" w:rsidRPr="00395D35" w:rsidRDefault="005B24E4" w:rsidP="005120D9">
            <w:pPr>
              <w:pStyle w:val="CaptionforTableUMP"/>
              <w:rPr>
                <w:szCs w:val="24"/>
              </w:rPr>
            </w:pPr>
            <w:r w:rsidRPr="00395D35">
              <w:t>Algorithm</w:t>
            </w:r>
          </w:p>
        </w:tc>
        <w:tc>
          <w:tcPr>
            <w:tcW w:w="7644"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6AB3B553" w14:textId="77777777" w:rsidR="005B24E4" w:rsidRPr="007F5716" w:rsidRDefault="005B24E4" w:rsidP="005120D9">
            <w:pPr>
              <w:pStyle w:val="CaptionforTableUMP"/>
              <w:rPr>
                <w:szCs w:val="24"/>
              </w:rPr>
            </w:pPr>
            <w:r w:rsidRPr="007F5716">
              <w:rPr>
                <w:szCs w:val="24"/>
              </w:rPr>
              <w:t>processDonation(donationData):</w:t>
            </w:r>
          </w:p>
          <w:p w14:paraId="0B400E5E" w14:textId="77777777" w:rsidR="005B24E4" w:rsidRPr="007F5716" w:rsidRDefault="005B24E4" w:rsidP="005120D9">
            <w:pPr>
              <w:pStyle w:val="CaptionforTableUMP"/>
              <w:rPr>
                <w:szCs w:val="24"/>
              </w:rPr>
            </w:pPr>
            <w:r w:rsidRPr="007F5716">
              <w:rPr>
                <w:szCs w:val="24"/>
              </w:rPr>
              <w:t xml:space="preserve">   donationValidator.validateDonationData(donationData)</w:t>
            </w:r>
          </w:p>
          <w:p w14:paraId="3373DE20" w14:textId="77777777" w:rsidR="005B24E4" w:rsidRPr="007F5716" w:rsidRDefault="005B24E4" w:rsidP="005120D9">
            <w:pPr>
              <w:pStyle w:val="CaptionforTableUMP"/>
              <w:rPr>
                <w:szCs w:val="24"/>
              </w:rPr>
            </w:pPr>
            <w:r w:rsidRPr="007F5716">
              <w:rPr>
                <w:szCs w:val="24"/>
              </w:rPr>
              <w:t xml:space="preserve">   if donationData is valid:</w:t>
            </w:r>
          </w:p>
          <w:p w14:paraId="7F1D5161" w14:textId="77777777" w:rsidR="005B24E4" w:rsidRPr="007F5716" w:rsidRDefault="005B24E4" w:rsidP="005120D9">
            <w:pPr>
              <w:pStyle w:val="CaptionforTableUMP"/>
              <w:rPr>
                <w:szCs w:val="24"/>
              </w:rPr>
            </w:pPr>
            <w:r w:rsidRPr="007F5716">
              <w:rPr>
                <w:szCs w:val="24"/>
              </w:rPr>
              <w:t xml:space="preserve">       donationProcessor.processDonation(donationData)</w:t>
            </w:r>
          </w:p>
          <w:p w14:paraId="22C7FBB0" w14:textId="77777777" w:rsidR="005B24E4" w:rsidRPr="007F5716" w:rsidRDefault="005B24E4" w:rsidP="005120D9">
            <w:pPr>
              <w:pStyle w:val="CaptionforTableUMP"/>
              <w:rPr>
                <w:szCs w:val="24"/>
              </w:rPr>
            </w:pPr>
          </w:p>
          <w:p w14:paraId="6D0F55BE" w14:textId="77777777" w:rsidR="005B24E4" w:rsidRPr="007F5716" w:rsidRDefault="005B24E4" w:rsidP="005120D9">
            <w:pPr>
              <w:pStyle w:val="CaptionforTableUMP"/>
              <w:rPr>
                <w:szCs w:val="24"/>
              </w:rPr>
            </w:pPr>
            <w:r w:rsidRPr="007F5716">
              <w:rPr>
                <w:szCs w:val="24"/>
              </w:rPr>
              <w:t>manageDonationCampaign():</w:t>
            </w:r>
          </w:p>
          <w:p w14:paraId="00594CD1" w14:textId="77777777" w:rsidR="005B24E4" w:rsidRPr="007F5716" w:rsidRDefault="005B24E4" w:rsidP="005120D9">
            <w:pPr>
              <w:pStyle w:val="CaptionforTableUMP"/>
              <w:rPr>
                <w:szCs w:val="24"/>
              </w:rPr>
            </w:pPr>
            <w:r w:rsidRPr="007F5716">
              <w:rPr>
                <w:szCs w:val="24"/>
              </w:rPr>
              <w:t xml:space="preserve">   campaignManager.displayCampaigns()</w:t>
            </w:r>
          </w:p>
          <w:p w14:paraId="7CE4ABE3" w14:textId="77777777" w:rsidR="005B24E4" w:rsidRPr="007F5716" w:rsidRDefault="005B24E4" w:rsidP="005120D9">
            <w:pPr>
              <w:pStyle w:val="CaptionforTableUMP"/>
              <w:rPr>
                <w:szCs w:val="24"/>
              </w:rPr>
            </w:pPr>
            <w:r w:rsidRPr="007F5716">
              <w:rPr>
                <w:szCs w:val="24"/>
              </w:rPr>
              <w:t xml:space="preserve">   campaignManager.createCampaign()</w:t>
            </w:r>
          </w:p>
          <w:p w14:paraId="6BA32BFC" w14:textId="77777777" w:rsidR="005B24E4" w:rsidRPr="00395D35" w:rsidRDefault="005B24E4" w:rsidP="005120D9">
            <w:pPr>
              <w:pStyle w:val="CaptionforTableUMP"/>
              <w:rPr>
                <w:szCs w:val="24"/>
              </w:rPr>
            </w:pPr>
            <w:r w:rsidRPr="007F5716">
              <w:rPr>
                <w:szCs w:val="24"/>
              </w:rPr>
              <w:t xml:space="preserve">   campaignManager.trackCampaignStatus()</w:t>
            </w:r>
          </w:p>
        </w:tc>
      </w:tr>
    </w:tbl>
    <w:p w14:paraId="1789B803" w14:textId="77777777" w:rsidR="001C7D79" w:rsidRDefault="001C7D79" w:rsidP="00D6157F">
      <w:pPr>
        <w:pStyle w:val="UMPParagraph"/>
        <w:rPr>
          <w:lang w:val="en-US"/>
        </w:rPr>
      </w:pPr>
    </w:p>
    <w:p w14:paraId="375286F1" w14:textId="77777777" w:rsidR="001C7D79" w:rsidRDefault="001C7D79" w:rsidP="00D6157F">
      <w:pPr>
        <w:pStyle w:val="UMPParagraph"/>
        <w:rPr>
          <w:lang w:val="en-US"/>
        </w:rPr>
      </w:pPr>
    </w:p>
    <w:p w14:paraId="169432CF" w14:textId="77777777" w:rsidR="005B24E4" w:rsidRDefault="005B24E4" w:rsidP="00D6157F">
      <w:pPr>
        <w:pStyle w:val="UMPParagraph"/>
        <w:rPr>
          <w:lang w:val="en-US"/>
        </w:rPr>
      </w:pPr>
    </w:p>
    <w:p w14:paraId="321B06C2" w14:textId="7DF8E37E" w:rsidR="005B24E4" w:rsidRDefault="005B24E4" w:rsidP="00AF1FF9">
      <w:pPr>
        <w:pStyle w:val="CaptionforFigurePlatesUMP"/>
      </w:pPr>
      <w:bookmarkStart w:id="117" w:name="_Toc155213350"/>
      <w:r>
        <w:lastRenderedPageBreak/>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31</w:t>
      </w:r>
      <w:r w:rsidR="002C25F6">
        <w:fldChar w:fldCharType="end"/>
      </w:r>
      <w:r w:rsidR="00AF1FF9">
        <w:tab/>
      </w:r>
      <w:r w:rsidRPr="00E54717">
        <w:rPr>
          <w:lang w:val="en-US"/>
        </w:rPr>
        <w:t xml:space="preserve">Manage Registration for Interest </w:t>
      </w:r>
      <w:r>
        <w:rPr>
          <w:lang w:val="en-US"/>
        </w:rPr>
        <w:t>Controller</w:t>
      </w:r>
      <w:r w:rsidRPr="00E54717">
        <w:rPr>
          <w:lang w:val="en-US"/>
        </w:rPr>
        <w:t xml:space="preserve"> Class Table</w:t>
      </w:r>
      <w:bookmarkEnd w:id="117"/>
    </w:p>
    <w:tbl>
      <w:tblPr>
        <w:tblW w:w="0" w:type="auto"/>
        <w:tblInd w:w="-866" w:type="dxa"/>
        <w:tblLook w:val="04A0" w:firstRow="1" w:lastRow="0" w:firstColumn="1" w:lastColumn="0" w:noHBand="0" w:noVBand="1"/>
      </w:tblPr>
      <w:tblGrid>
        <w:gridCol w:w="1600"/>
        <w:gridCol w:w="3573"/>
        <w:gridCol w:w="4144"/>
      </w:tblGrid>
      <w:tr w:rsidR="005B24E4" w14:paraId="49E0672F" w14:textId="77777777" w:rsidTr="005B24E4">
        <w:trPr>
          <w:trHeight w:val="420"/>
        </w:trPr>
        <w:tc>
          <w:tcPr>
            <w:tcW w:w="1630"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70B6A4E9" w14:textId="77777777" w:rsidR="005B24E4" w:rsidRDefault="005B24E4" w:rsidP="005120D9">
            <w:pPr>
              <w:pStyle w:val="CaptionforTableUMP"/>
              <w:spacing w:line="276" w:lineRule="auto"/>
              <w:rPr>
                <w:szCs w:val="24"/>
                <w:lang w:val="en-MY"/>
              </w:rPr>
            </w:pPr>
            <w:r>
              <w:rPr>
                <w:lang w:val="en-MY"/>
              </w:rPr>
              <w:t>Class Type</w:t>
            </w:r>
          </w:p>
        </w:tc>
        <w:tc>
          <w:tcPr>
            <w:tcW w:w="7687"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29E178B4" w14:textId="052247FC" w:rsidR="005B24E4" w:rsidRDefault="005B24E4" w:rsidP="005120D9">
            <w:pPr>
              <w:pStyle w:val="CaptionforTableUMP"/>
              <w:spacing w:line="276" w:lineRule="auto"/>
              <w:rPr>
                <w:szCs w:val="24"/>
                <w:lang w:val="en-MY"/>
              </w:rPr>
            </w:pPr>
            <w:r w:rsidRPr="00786972">
              <w:t xml:space="preserve">Controller </w:t>
            </w:r>
            <w:r>
              <w:rPr>
                <w:lang w:val="en-MY"/>
              </w:rPr>
              <w:t>class</w:t>
            </w:r>
          </w:p>
        </w:tc>
      </w:tr>
      <w:tr w:rsidR="005B24E4" w14:paraId="0EDD80CE" w14:textId="77777777" w:rsidTr="005B24E4">
        <w:trPr>
          <w:trHeight w:val="420"/>
        </w:trPr>
        <w:tc>
          <w:tcPr>
            <w:tcW w:w="1630"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0E34F17" w14:textId="77777777" w:rsidR="005B24E4" w:rsidRDefault="005B24E4" w:rsidP="005120D9">
            <w:pPr>
              <w:pStyle w:val="CaptionforTableUMP"/>
              <w:spacing w:line="276" w:lineRule="auto"/>
              <w:rPr>
                <w:szCs w:val="24"/>
                <w:lang w:val="en-MY"/>
              </w:rPr>
            </w:pPr>
            <w:r>
              <w:rPr>
                <w:lang w:val="en-MY"/>
              </w:rPr>
              <w:t>Responsibility</w:t>
            </w:r>
          </w:p>
        </w:tc>
        <w:tc>
          <w:tcPr>
            <w:tcW w:w="7687"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6B5DF71A" w14:textId="77777777" w:rsidR="005B24E4" w:rsidRDefault="005B24E4" w:rsidP="005120D9">
            <w:pPr>
              <w:rPr>
                <w:rFonts w:eastAsia="Times New Roman" w:cs="Times New Roman"/>
                <w:bCs/>
                <w:noProof/>
                <w:sz w:val="24"/>
                <w:szCs w:val="24"/>
                <w:lang w:val="en-US"/>
              </w:rPr>
            </w:pPr>
            <w:r w:rsidRPr="001654E9">
              <w:rPr>
                <w:rFonts w:eastAsia="Times New Roman" w:cs="Times New Roman"/>
                <w:bCs/>
                <w:noProof/>
                <w:sz w:val="24"/>
                <w:szCs w:val="24"/>
                <w:lang w:val="en-US"/>
              </w:rPr>
              <w:t>This class is to handling those whose interest in some university/ program to register or join by the user to notify the staff marketing department</w:t>
            </w:r>
          </w:p>
        </w:tc>
      </w:tr>
      <w:tr w:rsidR="005B24E4" w14:paraId="6C3A54CD" w14:textId="77777777" w:rsidTr="005B24E4">
        <w:trPr>
          <w:trHeight w:val="420"/>
        </w:trPr>
        <w:tc>
          <w:tcPr>
            <w:tcW w:w="1630"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62A32917" w14:textId="77777777" w:rsidR="005B24E4" w:rsidRDefault="005B24E4" w:rsidP="005120D9">
            <w:pPr>
              <w:pStyle w:val="CaptionforTableUMP"/>
              <w:spacing w:line="276" w:lineRule="auto"/>
              <w:rPr>
                <w:szCs w:val="24"/>
                <w:lang w:val="en-MY"/>
              </w:rPr>
            </w:pPr>
            <w:r>
              <w:rPr>
                <w:lang w:val="en-MY"/>
              </w:rPr>
              <w:t>Attributes</w:t>
            </w:r>
          </w:p>
        </w:tc>
        <w:tc>
          <w:tcPr>
            <w:tcW w:w="3573"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86C316C" w14:textId="77777777" w:rsidR="005B24E4" w:rsidRDefault="005B24E4" w:rsidP="005120D9">
            <w:pPr>
              <w:pStyle w:val="CaptionforTableUMP"/>
              <w:spacing w:line="276" w:lineRule="auto"/>
              <w:rPr>
                <w:szCs w:val="24"/>
                <w:lang w:val="en-MY"/>
              </w:rPr>
            </w:pPr>
            <w:r>
              <w:rPr>
                <w:lang w:val="en-MY"/>
              </w:rPr>
              <w:t>Attributes Name </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59B0BC72" w14:textId="77777777" w:rsidR="005B24E4" w:rsidRDefault="005B24E4" w:rsidP="005120D9">
            <w:pPr>
              <w:pStyle w:val="CaptionforTableUMP"/>
              <w:spacing w:line="276" w:lineRule="auto"/>
              <w:rPr>
                <w:szCs w:val="24"/>
                <w:lang w:val="en-MY"/>
              </w:rPr>
            </w:pPr>
            <w:r>
              <w:rPr>
                <w:lang w:val="en-MY"/>
              </w:rPr>
              <w:t>Attributes Type</w:t>
            </w:r>
          </w:p>
        </w:tc>
      </w:tr>
      <w:tr w:rsidR="005B24E4" w14:paraId="7C1ECBE3" w14:textId="77777777" w:rsidTr="005B24E4">
        <w:trPr>
          <w:trHeight w:val="420"/>
        </w:trPr>
        <w:tc>
          <w:tcPr>
            <w:tcW w:w="0" w:type="auto"/>
            <w:vMerge/>
            <w:tcBorders>
              <w:top w:val="single" w:sz="12" w:space="0" w:color="262140"/>
              <w:left w:val="single" w:sz="12" w:space="0" w:color="262140"/>
              <w:bottom w:val="single" w:sz="12" w:space="0" w:color="262140"/>
              <w:right w:val="single" w:sz="12" w:space="0" w:color="262140"/>
            </w:tcBorders>
            <w:vAlign w:val="center"/>
            <w:hideMark/>
          </w:tcPr>
          <w:p w14:paraId="14D43230" w14:textId="77777777" w:rsidR="005B24E4" w:rsidRDefault="005B24E4" w:rsidP="005120D9">
            <w:pPr>
              <w:spacing w:after="0"/>
              <w:rPr>
                <w:rFonts w:eastAsia="Times New Roman" w:cs="Times New Roman"/>
                <w:bCs/>
                <w:noProof/>
                <w:sz w:val="24"/>
                <w:szCs w:val="24"/>
                <w:lang w:val="en-MY"/>
              </w:rPr>
            </w:pPr>
          </w:p>
        </w:tc>
        <w:tc>
          <w:tcPr>
            <w:tcW w:w="3573"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2B961CB4" w14:textId="77777777" w:rsidR="005B24E4" w:rsidRDefault="005B24E4" w:rsidP="005120D9">
            <w:pPr>
              <w:pStyle w:val="CaptionforTableUMP"/>
              <w:spacing w:line="276" w:lineRule="auto"/>
              <w:rPr>
                <w:lang w:val="en-MY"/>
              </w:rPr>
            </w:pPr>
            <w:r w:rsidRPr="00F56E88">
              <w:rPr>
                <w:lang w:val="en-MY"/>
              </w:rPr>
              <w:t>Email</w:t>
            </w:r>
          </w:p>
          <w:p w14:paraId="38D7E0E2" w14:textId="77777777" w:rsidR="005B24E4" w:rsidRDefault="005B24E4" w:rsidP="005120D9">
            <w:pPr>
              <w:pStyle w:val="CaptionforTableUMP"/>
              <w:spacing w:line="276" w:lineRule="auto"/>
              <w:rPr>
                <w:lang w:val="en-MY"/>
              </w:rPr>
            </w:pPr>
            <w:r w:rsidRPr="00F56E88">
              <w:rPr>
                <w:lang w:val="en-MY"/>
              </w:rPr>
              <w:t>InterestedProgram</w:t>
            </w:r>
          </w:p>
          <w:p w14:paraId="4CDB207B" w14:textId="77777777" w:rsidR="005B24E4" w:rsidRDefault="005B24E4" w:rsidP="005120D9">
            <w:pPr>
              <w:pStyle w:val="CaptionforTableUMP"/>
              <w:spacing w:line="276" w:lineRule="auto"/>
              <w:rPr>
                <w:lang w:val="en-MY"/>
              </w:rPr>
            </w:pPr>
            <w:r w:rsidRPr="00F56E88">
              <w:rPr>
                <w:lang w:val="en-MY"/>
              </w:rPr>
              <w:t>RegistrationDate</w:t>
            </w:r>
          </w:p>
          <w:p w14:paraId="0D79FB7C" w14:textId="77777777" w:rsidR="005B24E4" w:rsidRDefault="005B24E4" w:rsidP="005120D9">
            <w:pPr>
              <w:pStyle w:val="CaptionforTableUMP"/>
              <w:spacing w:line="276" w:lineRule="auto"/>
              <w:rPr>
                <w:lang w:val="en-MY"/>
              </w:rPr>
            </w:pPr>
            <w:r w:rsidRPr="00F56E88">
              <w:rPr>
                <w:lang w:val="en-MY"/>
              </w:rPr>
              <w:t>ContactNumber</w:t>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1BB16DA2" w14:textId="77777777" w:rsidR="005B24E4" w:rsidRDefault="005B24E4" w:rsidP="005120D9">
            <w:pPr>
              <w:pStyle w:val="CaptionforTableUMP"/>
              <w:spacing w:line="276" w:lineRule="auto"/>
              <w:rPr>
                <w:lang w:val="en-MY"/>
              </w:rPr>
            </w:pPr>
            <w:r>
              <w:rPr>
                <w:lang w:val="en-MY"/>
              </w:rPr>
              <w:t xml:space="preserve">Varchar </w:t>
            </w:r>
          </w:p>
          <w:p w14:paraId="00C7B26D" w14:textId="77777777" w:rsidR="005B24E4" w:rsidRDefault="005B24E4" w:rsidP="005120D9">
            <w:pPr>
              <w:pStyle w:val="CaptionforTableUMP"/>
              <w:spacing w:line="276" w:lineRule="auto"/>
              <w:rPr>
                <w:lang w:val="en-MY"/>
              </w:rPr>
            </w:pPr>
            <w:r>
              <w:rPr>
                <w:lang w:val="en-MY"/>
              </w:rPr>
              <w:t xml:space="preserve">Varchar </w:t>
            </w:r>
          </w:p>
          <w:p w14:paraId="0814B985" w14:textId="77777777" w:rsidR="005B24E4" w:rsidRDefault="005B24E4" w:rsidP="005120D9">
            <w:pPr>
              <w:pStyle w:val="CaptionforTableUMP"/>
              <w:spacing w:line="276" w:lineRule="auto"/>
              <w:rPr>
                <w:lang w:val="en-MY"/>
              </w:rPr>
            </w:pPr>
            <w:r>
              <w:rPr>
                <w:lang w:val="en-MY"/>
              </w:rPr>
              <w:t>Date</w:t>
            </w:r>
          </w:p>
          <w:p w14:paraId="1E1DE675" w14:textId="77777777" w:rsidR="005B24E4" w:rsidRDefault="005B24E4" w:rsidP="005120D9">
            <w:pPr>
              <w:pStyle w:val="CaptionforTableUMP"/>
              <w:spacing w:line="276" w:lineRule="auto"/>
              <w:rPr>
                <w:lang w:val="en-MY"/>
              </w:rPr>
            </w:pPr>
            <w:r>
              <w:rPr>
                <w:lang w:val="en-MY"/>
              </w:rPr>
              <w:t xml:space="preserve">Integer </w:t>
            </w:r>
          </w:p>
        </w:tc>
      </w:tr>
      <w:tr w:rsidR="005B24E4" w14:paraId="7DC3DA78" w14:textId="77777777" w:rsidTr="005B24E4">
        <w:trPr>
          <w:trHeight w:val="420"/>
        </w:trPr>
        <w:tc>
          <w:tcPr>
            <w:tcW w:w="1630" w:type="dxa"/>
            <w:vMerge w:val="restart"/>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4480C08F" w14:textId="77777777" w:rsidR="005B24E4" w:rsidRDefault="005B24E4" w:rsidP="005120D9">
            <w:pPr>
              <w:pStyle w:val="CaptionforTableUMP"/>
              <w:spacing w:line="276" w:lineRule="auto"/>
              <w:rPr>
                <w:szCs w:val="24"/>
                <w:lang w:val="en-MY"/>
              </w:rPr>
            </w:pPr>
            <w:r>
              <w:rPr>
                <w:lang w:val="en-MY"/>
              </w:rPr>
              <w:t>Methods</w:t>
            </w:r>
          </w:p>
        </w:tc>
        <w:tc>
          <w:tcPr>
            <w:tcW w:w="3573"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1A67FE33" w14:textId="77777777" w:rsidR="005B24E4" w:rsidRDefault="005B24E4" w:rsidP="005120D9">
            <w:pPr>
              <w:pStyle w:val="CaptionforTableUMP"/>
              <w:spacing w:line="276" w:lineRule="auto"/>
              <w:rPr>
                <w:szCs w:val="24"/>
                <w:lang w:val="en-MY"/>
              </w:rPr>
            </w:pPr>
            <w:r>
              <w:rPr>
                <w:lang w:val="en-MY"/>
              </w:rPr>
              <w:t>Method Name</w:t>
            </w:r>
          </w:p>
        </w:tc>
        <w:tc>
          <w:tcPr>
            <w:tcW w:w="0" w:type="auto"/>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228FB29C" w14:textId="77777777" w:rsidR="005B24E4" w:rsidRDefault="005B24E4" w:rsidP="005120D9">
            <w:pPr>
              <w:pStyle w:val="CaptionforTableUMP"/>
              <w:spacing w:line="276" w:lineRule="auto"/>
              <w:rPr>
                <w:szCs w:val="24"/>
                <w:lang w:val="en-MY"/>
              </w:rPr>
            </w:pPr>
            <w:r>
              <w:rPr>
                <w:lang w:val="en-MY"/>
              </w:rPr>
              <w:t>Description</w:t>
            </w:r>
          </w:p>
        </w:tc>
      </w:tr>
      <w:tr w:rsidR="005B24E4" w14:paraId="5CF6B9E7" w14:textId="77777777" w:rsidTr="005B24E4">
        <w:trPr>
          <w:trHeight w:val="420"/>
        </w:trPr>
        <w:tc>
          <w:tcPr>
            <w:tcW w:w="0" w:type="auto"/>
            <w:vMerge/>
            <w:tcBorders>
              <w:top w:val="single" w:sz="12" w:space="0" w:color="262140"/>
              <w:left w:val="single" w:sz="12" w:space="0" w:color="262140"/>
              <w:bottom w:val="single" w:sz="12" w:space="0" w:color="262140"/>
              <w:right w:val="single" w:sz="12" w:space="0" w:color="262140"/>
            </w:tcBorders>
            <w:vAlign w:val="center"/>
            <w:hideMark/>
          </w:tcPr>
          <w:p w14:paraId="5DA11897" w14:textId="77777777" w:rsidR="005B24E4" w:rsidRDefault="005B24E4" w:rsidP="005120D9">
            <w:pPr>
              <w:spacing w:after="0"/>
              <w:rPr>
                <w:rFonts w:eastAsia="Times New Roman" w:cs="Times New Roman"/>
                <w:bCs/>
                <w:noProof/>
                <w:sz w:val="24"/>
                <w:szCs w:val="24"/>
                <w:lang w:val="en-MY"/>
              </w:rPr>
            </w:pPr>
          </w:p>
        </w:tc>
        <w:tc>
          <w:tcPr>
            <w:tcW w:w="3573" w:type="dxa"/>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08394162" w14:textId="77777777" w:rsidR="005B24E4" w:rsidRDefault="005B24E4" w:rsidP="005120D9">
            <w:pPr>
              <w:pStyle w:val="CaptionforTableUMP"/>
              <w:spacing w:line="276" w:lineRule="auto"/>
              <w:rPr>
                <w:szCs w:val="24"/>
                <w:lang w:val="en-MY"/>
              </w:rPr>
            </w:pPr>
            <w:r w:rsidRPr="001654E9">
              <w:rPr>
                <w:szCs w:val="24"/>
                <w:lang w:val="en-MY"/>
              </w:rPr>
              <w:t>collectInterestRegistrationDetails(</w:t>
            </w:r>
            <w:r>
              <w:rPr>
                <w:szCs w:val="24"/>
                <w:lang w:val="en-MY"/>
              </w:rPr>
              <w:t>)</w:t>
            </w:r>
          </w:p>
          <w:p w14:paraId="178E0EFE" w14:textId="77777777" w:rsidR="005B24E4" w:rsidRDefault="005B24E4" w:rsidP="005120D9">
            <w:pPr>
              <w:pStyle w:val="CaptionforTableUMP"/>
              <w:spacing w:line="276" w:lineRule="auto"/>
              <w:rPr>
                <w:szCs w:val="24"/>
                <w:lang w:val="en-MY"/>
              </w:rPr>
            </w:pPr>
            <w:r w:rsidRPr="001654E9">
              <w:rPr>
                <w:szCs w:val="24"/>
                <w:lang w:val="en-MY"/>
              </w:rPr>
              <w:t>validateInterestRegistrationForm()</w:t>
            </w:r>
          </w:p>
          <w:p w14:paraId="3FE1D734" w14:textId="77777777" w:rsidR="005B24E4" w:rsidRDefault="005B24E4" w:rsidP="005120D9">
            <w:pPr>
              <w:pStyle w:val="CaptionforTableUMP"/>
              <w:spacing w:line="276" w:lineRule="auto"/>
              <w:rPr>
                <w:szCs w:val="24"/>
                <w:lang w:val="en-MY"/>
              </w:rPr>
            </w:pPr>
            <w:r w:rsidRPr="001654E9">
              <w:rPr>
                <w:szCs w:val="24"/>
                <w:lang w:val="en-MY"/>
              </w:rPr>
              <w:t>notifyMarketingDepartment()</w:t>
            </w:r>
            <w:r w:rsidRPr="001654E9">
              <w:rPr>
                <w:szCs w:val="24"/>
                <w:lang w:val="en-MY"/>
              </w:rPr>
              <w:tab/>
            </w:r>
            <w:r w:rsidRPr="001654E9">
              <w:rPr>
                <w:szCs w:val="24"/>
                <w:lang w:val="en-MY"/>
              </w:rPr>
              <w:tab/>
            </w:r>
            <w:r>
              <w:rPr>
                <w:szCs w:val="24"/>
                <w:lang w:val="en-MY"/>
              </w:rPr>
              <w:tab/>
            </w:r>
          </w:p>
        </w:tc>
        <w:tc>
          <w:tcPr>
            <w:tcW w:w="0" w:type="auto"/>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hideMark/>
          </w:tcPr>
          <w:p w14:paraId="5609B0D1" w14:textId="77777777" w:rsidR="005B24E4" w:rsidRDefault="005B24E4" w:rsidP="005B24E4">
            <w:pPr>
              <w:pStyle w:val="CaptionforTableUMP"/>
              <w:numPr>
                <w:ilvl w:val="0"/>
                <w:numId w:val="25"/>
              </w:numPr>
              <w:spacing w:line="276" w:lineRule="auto"/>
              <w:rPr>
                <w:szCs w:val="24"/>
                <w:lang w:val="en-MY"/>
              </w:rPr>
            </w:pPr>
            <w:r w:rsidRPr="001654E9">
              <w:rPr>
                <w:szCs w:val="24"/>
                <w:lang w:val="en-MY"/>
              </w:rPr>
              <w:t>Prompt users to provide interest registration details.</w:t>
            </w:r>
          </w:p>
          <w:p w14:paraId="4CD13457" w14:textId="77777777" w:rsidR="005B24E4" w:rsidRDefault="005B24E4" w:rsidP="005B24E4">
            <w:pPr>
              <w:pStyle w:val="CaptionforTableUMP"/>
              <w:numPr>
                <w:ilvl w:val="0"/>
                <w:numId w:val="25"/>
              </w:numPr>
              <w:spacing w:line="276" w:lineRule="auto"/>
              <w:rPr>
                <w:szCs w:val="24"/>
                <w:lang w:val="en-MY"/>
              </w:rPr>
            </w:pPr>
            <w:r w:rsidRPr="001654E9">
              <w:rPr>
                <w:szCs w:val="24"/>
                <w:lang w:val="en-MY"/>
              </w:rPr>
              <w:t>Validate interest registration data.</w:t>
            </w:r>
          </w:p>
          <w:p w14:paraId="10D1D576" w14:textId="77777777" w:rsidR="005B24E4" w:rsidRDefault="005B24E4" w:rsidP="005B24E4">
            <w:pPr>
              <w:pStyle w:val="CaptionforTableUMP"/>
              <w:numPr>
                <w:ilvl w:val="0"/>
                <w:numId w:val="25"/>
              </w:numPr>
              <w:spacing w:line="276" w:lineRule="auto"/>
              <w:rPr>
                <w:szCs w:val="24"/>
                <w:lang w:val="en-MY"/>
              </w:rPr>
            </w:pPr>
            <w:r w:rsidRPr="001654E9">
              <w:rPr>
                <w:szCs w:val="24"/>
                <w:lang w:val="en-MY"/>
              </w:rPr>
              <w:t>Notify the marketing department of new interest requests.</w:t>
            </w:r>
          </w:p>
        </w:tc>
      </w:tr>
      <w:tr w:rsidR="005B24E4" w14:paraId="06A2C2EF" w14:textId="77777777" w:rsidTr="005B24E4">
        <w:trPr>
          <w:trHeight w:val="420"/>
        </w:trPr>
        <w:tc>
          <w:tcPr>
            <w:tcW w:w="1630" w:type="dxa"/>
            <w:tcBorders>
              <w:top w:val="single" w:sz="12" w:space="0" w:color="262140"/>
              <w:left w:val="single" w:sz="12" w:space="0" w:color="262140"/>
              <w:bottom w:val="single" w:sz="12" w:space="0" w:color="262140"/>
              <w:right w:val="single" w:sz="12" w:space="0" w:color="262140"/>
            </w:tcBorders>
            <w:shd w:val="clear" w:color="auto" w:fill="CCCCCC"/>
            <w:tcMar>
              <w:top w:w="100" w:type="dxa"/>
              <w:left w:w="100" w:type="dxa"/>
              <w:bottom w:w="100" w:type="dxa"/>
              <w:right w:w="100" w:type="dxa"/>
            </w:tcMar>
            <w:hideMark/>
          </w:tcPr>
          <w:p w14:paraId="0046A8F1" w14:textId="77777777" w:rsidR="005B24E4" w:rsidRDefault="005B24E4" w:rsidP="005120D9">
            <w:pPr>
              <w:pStyle w:val="CaptionforTableUMP"/>
              <w:spacing w:line="276" w:lineRule="auto"/>
              <w:rPr>
                <w:szCs w:val="24"/>
                <w:lang w:val="en-MY"/>
              </w:rPr>
            </w:pPr>
            <w:r>
              <w:rPr>
                <w:lang w:val="en-MY"/>
              </w:rPr>
              <w:lastRenderedPageBreak/>
              <w:t>Algorithm</w:t>
            </w:r>
          </w:p>
        </w:tc>
        <w:tc>
          <w:tcPr>
            <w:tcW w:w="7687" w:type="dxa"/>
            <w:gridSpan w:val="2"/>
            <w:tcBorders>
              <w:top w:val="single" w:sz="12" w:space="0" w:color="262140"/>
              <w:left w:val="single" w:sz="12" w:space="0" w:color="262140"/>
              <w:bottom w:val="single" w:sz="12" w:space="0" w:color="262140"/>
              <w:right w:val="single" w:sz="12" w:space="0" w:color="262140"/>
            </w:tcBorders>
            <w:tcMar>
              <w:top w:w="100" w:type="dxa"/>
              <w:left w:w="100" w:type="dxa"/>
              <w:bottom w:w="100" w:type="dxa"/>
              <w:right w:w="100" w:type="dxa"/>
            </w:tcMar>
          </w:tcPr>
          <w:p w14:paraId="31CBC6BF" w14:textId="77777777" w:rsidR="005B24E4" w:rsidRPr="001654E9" w:rsidRDefault="005B24E4" w:rsidP="005120D9">
            <w:pPr>
              <w:pStyle w:val="CaptionforTableUMP"/>
              <w:spacing w:after="240"/>
              <w:rPr>
                <w:szCs w:val="24"/>
                <w:lang w:val="en-MY"/>
              </w:rPr>
            </w:pPr>
            <w:r w:rsidRPr="001654E9">
              <w:rPr>
                <w:szCs w:val="24"/>
                <w:lang w:val="en-MY"/>
              </w:rPr>
              <w:t>collectInterestRegistrationDetails():</w:t>
            </w:r>
          </w:p>
          <w:p w14:paraId="719452C5" w14:textId="77777777" w:rsidR="005B24E4" w:rsidRPr="001654E9" w:rsidRDefault="005B24E4" w:rsidP="005120D9">
            <w:pPr>
              <w:pStyle w:val="CaptionforTableUMP"/>
              <w:spacing w:after="240"/>
              <w:rPr>
                <w:szCs w:val="24"/>
                <w:lang w:val="en-MY"/>
              </w:rPr>
            </w:pPr>
            <w:r w:rsidRPr="001654E9">
              <w:rPr>
                <w:szCs w:val="24"/>
                <w:lang w:val="en-MY"/>
              </w:rPr>
              <w:t xml:space="preserve">   interestRegistrationForm.promptUserForDetails()</w:t>
            </w:r>
          </w:p>
          <w:p w14:paraId="62383F6F" w14:textId="77777777" w:rsidR="005B24E4" w:rsidRPr="001654E9" w:rsidRDefault="005B24E4" w:rsidP="005120D9">
            <w:pPr>
              <w:pStyle w:val="CaptionforTableUMP"/>
              <w:spacing w:after="240"/>
              <w:rPr>
                <w:szCs w:val="24"/>
                <w:lang w:val="en-MY"/>
              </w:rPr>
            </w:pPr>
          </w:p>
          <w:p w14:paraId="22E66682" w14:textId="77777777" w:rsidR="005B24E4" w:rsidRPr="001654E9" w:rsidRDefault="005B24E4" w:rsidP="005120D9">
            <w:pPr>
              <w:pStyle w:val="CaptionforTableUMP"/>
              <w:spacing w:after="240"/>
              <w:rPr>
                <w:szCs w:val="24"/>
                <w:lang w:val="en-MY"/>
              </w:rPr>
            </w:pPr>
            <w:r w:rsidRPr="001654E9">
              <w:rPr>
                <w:szCs w:val="24"/>
                <w:lang w:val="en-MY"/>
              </w:rPr>
              <w:t>validateInterestRegistrationForm():</w:t>
            </w:r>
          </w:p>
          <w:p w14:paraId="7BF75341" w14:textId="77777777" w:rsidR="005B24E4" w:rsidRPr="001654E9" w:rsidRDefault="005B24E4" w:rsidP="005120D9">
            <w:pPr>
              <w:pStyle w:val="CaptionforTableUMP"/>
              <w:spacing w:after="240"/>
              <w:rPr>
                <w:szCs w:val="24"/>
                <w:lang w:val="en-MY"/>
              </w:rPr>
            </w:pPr>
            <w:r w:rsidRPr="001654E9">
              <w:rPr>
                <w:szCs w:val="24"/>
                <w:lang w:val="en-MY"/>
              </w:rPr>
              <w:t xml:space="preserve">   validationIssues = interestRegistrationForm.validateData()</w:t>
            </w:r>
          </w:p>
          <w:p w14:paraId="5A41D022" w14:textId="77777777" w:rsidR="005B24E4" w:rsidRPr="001654E9" w:rsidRDefault="005B24E4" w:rsidP="005120D9">
            <w:pPr>
              <w:pStyle w:val="CaptionforTableUMP"/>
              <w:spacing w:after="240"/>
              <w:rPr>
                <w:szCs w:val="24"/>
                <w:lang w:val="en-MY"/>
              </w:rPr>
            </w:pPr>
            <w:r w:rsidRPr="001654E9">
              <w:rPr>
                <w:szCs w:val="24"/>
                <w:lang w:val="en-MY"/>
              </w:rPr>
              <w:t xml:space="preserve">   if validationIssues is not empty:</w:t>
            </w:r>
          </w:p>
          <w:p w14:paraId="29DA9B5E" w14:textId="77777777" w:rsidR="005B24E4" w:rsidRPr="001654E9" w:rsidRDefault="005B24E4" w:rsidP="005120D9">
            <w:pPr>
              <w:pStyle w:val="CaptionforTableUMP"/>
              <w:spacing w:after="240"/>
              <w:rPr>
                <w:szCs w:val="24"/>
                <w:lang w:val="en-MY"/>
              </w:rPr>
            </w:pPr>
            <w:r w:rsidRPr="001654E9">
              <w:rPr>
                <w:szCs w:val="24"/>
                <w:lang w:val="en-MY"/>
              </w:rPr>
              <w:t xml:space="preserve">       interestRegistrationForm.displayValidationIssues(validationIssues)</w:t>
            </w:r>
          </w:p>
          <w:p w14:paraId="42873805" w14:textId="77777777" w:rsidR="005B24E4" w:rsidRPr="001654E9" w:rsidRDefault="005B24E4" w:rsidP="005120D9">
            <w:pPr>
              <w:pStyle w:val="CaptionforTableUMP"/>
              <w:spacing w:after="240"/>
              <w:rPr>
                <w:szCs w:val="24"/>
                <w:lang w:val="en-MY"/>
              </w:rPr>
            </w:pPr>
            <w:r w:rsidRPr="001654E9">
              <w:rPr>
                <w:szCs w:val="24"/>
                <w:lang w:val="en-MY"/>
              </w:rPr>
              <w:t xml:space="preserve">   else:</w:t>
            </w:r>
          </w:p>
          <w:p w14:paraId="587CED9C" w14:textId="77777777" w:rsidR="005B24E4" w:rsidRPr="001654E9" w:rsidRDefault="005B24E4" w:rsidP="005120D9">
            <w:pPr>
              <w:pStyle w:val="CaptionforTableUMP"/>
              <w:spacing w:after="240"/>
              <w:rPr>
                <w:szCs w:val="24"/>
                <w:lang w:val="en-MY"/>
              </w:rPr>
            </w:pPr>
            <w:r w:rsidRPr="001654E9">
              <w:rPr>
                <w:szCs w:val="24"/>
                <w:lang w:val="en-MY"/>
              </w:rPr>
              <w:t xml:space="preserve">       notifyMarketingDepartment()</w:t>
            </w:r>
          </w:p>
          <w:p w14:paraId="4BB452B0" w14:textId="77777777" w:rsidR="005B24E4" w:rsidRPr="001654E9" w:rsidRDefault="005B24E4" w:rsidP="005120D9">
            <w:pPr>
              <w:pStyle w:val="CaptionforTableUMP"/>
              <w:spacing w:after="240"/>
              <w:rPr>
                <w:szCs w:val="24"/>
                <w:lang w:val="en-MY"/>
              </w:rPr>
            </w:pPr>
          </w:p>
          <w:p w14:paraId="5FD4FBAF" w14:textId="77777777" w:rsidR="005B24E4" w:rsidRPr="001654E9" w:rsidRDefault="005B24E4" w:rsidP="005120D9">
            <w:pPr>
              <w:pStyle w:val="CaptionforTableUMP"/>
              <w:spacing w:after="240"/>
              <w:rPr>
                <w:szCs w:val="24"/>
                <w:lang w:val="en-MY"/>
              </w:rPr>
            </w:pPr>
            <w:r w:rsidRPr="001654E9">
              <w:rPr>
                <w:szCs w:val="24"/>
                <w:lang w:val="en-MY"/>
              </w:rPr>
              <w:t>notifyMarketingDepartment():</w:t>
            </w:r>
          </w:p>
          <w:p w14:paraId="08C848F0" w14:textId="77777777" w:rsidR="005B24E4" w:rsidRDefault="005B24E4" w:rsidP="005120D9">
            <w:pPr>
              <w:pStyle w:val="CaptionforTableUMP"/>
              <w:spacing w:line="276" w:lineRule="auto"/>
              <w:rPr>
                <w:szCs w:val="24"/>
                <w:lang w:val="en-MY"/>
              </w:rPr>
            </w:pPr>
            <w:r w:rsidRPr="001654E9">
              <w:rPr>
                <w:szCs w:val="24"/>
                <w:lang w:val="en-MY"/>
              </w:rPr>
              <w:t xml:space="preserve">   notificationService.sendNotificationToMarketingDepartment("New interest registration request")</w:t>
            </w:r>
          </w:p>
        </w:tc>
      </w:tr>
    </w:tbl>
    <w:p w14:paraId="69EE2963" w14:textId="77777777" w:rsidR="005B24E4" w:rsidRDefault="005B24E4" w:rsidP="00D6157F">
      <w:pPr>
        <w:pStyle w:val="UMPParagraph"/>
        <w:rPr>
          <w:lang w:val="en-US"/>
        </w:rPr>
      </w:pPr>
    </w:p>
    <w:p w14:paraId="71C11927" w14:textId="77777777" w:rsidR="001C7D79" w:rsidRDefault="001C7D79" w:rsidP="00D6157F">
      <w:pPr>
        <w:pStyle w:val="UMPParagraph"/>
        <w:rPr>
          <w:lang w:val="en-US"/>
        </w:rPr>
      </w:pPr>
    </w:p>
    <w:p w14:paraId="4D116961" w14:textId="77777777" w:rsidR="004E6B41" w:rsidRPr="00D6157F" w:rsidRDefault="004E6B41" w:rsidP="00D6157F">
      <w:pPr>
        <w:pStyle w:val="UMPParagraph"/>
        <w:rPr>
          <w:lang w:val="en-US"/>
        </w:rPr>
      </w:pPr>
    </w:p>
    <w:p w14:paraId="132FC7D6" w14:textId="51BE37DE" w:rsidR="00D6157F" w:rsidRPr="00D6157F" w:rsidRDefault="00D6157F" w:rsidP="00D6157F">
      <w:pPr>
        <w:pStyle w:val="Heading3"/>
        <w:rPr>
          <w:sz w:val="20"/>
        </w:rPr>
      </w:pPr>
      <w:bookmarkStart w:id="118" w:name="_Toc155213302"/>
      <w:r w:rsidRPr="00D6157F">
        <w:lastRenderedPageBreak/>
        <w:t>Middleware Layer</w:t>
      </w:r>
      <w:bookmarkEnd w:id="118"/>
    </w:p>
    <w:p w14:paraId="49B6DA1A" w14:textId="77777777" w:rsidR="00D6157F" w:rsidRDefault="00D6157F" w:rsidP="00D6157F">
      <w:pPr>
        <w:pStyle w:val="CaptionforFigurePlatesUMP"/>
      </w:pPr>
      <w:r>
        <w:rPr>
          <w:bdr w:val="none" w:sz="0" w:space="0" w:color="auto" w:frame="1"/>
        </w:rPr>
        <w:drawing>
          <wp:inline distT="0" distB="0" distL="0" distR="0" wp14:anchorId="6D229613" wp14:editId="66B01F5F">
            <wp:extent cx="5385435" cy="3075940"/>
            <wp:effectExtent l="0" t="0" r="5715" b="0"/>
            <wp:docPr id="688538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3880" name="Picture 1"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5435" cy="3075940"/>
                    </a:xfrm>
                    <a:prstGeom prst="rect">
                      <a:avLst/>
                    </a:prstGeom>
                    <a:noFill/>
                    <a:ln>
                      <a:noFill/>
                    </a:ln>
                  </pic:spPr>
                </pic:pic>
              </a:graphicData>
            </a:graphic>
          </wp:inline>
        </w:drawing>
      </w:r>
    </w:p>
    <w:p w14:paraId="533A8BDF" w14:textId="54127B94" w:rsidR="00D6157F" w:rsidRDefault="00D6157F" w:rsidP="00D6157F">
      <w:pPr>
        <w:pStyle w:val="CaptionforFigurePlatesUMP"/>
      </w:pPr>
      <w:bookmarkStart w:id="119" w:name="_Toc155213386"/>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25</w:t>
      </w:r>
      <w:r w:rsidR="00CF39BC">
        <w:fldChar w:fldCharType="end"/>
      </w:r>
      <w:r>
        <w:tab/>
      </w:r>
      <w:r w:rsidRPr="00A52738">
        <w:rPr>
          <w:lang w:val="en-US"/>
        </w:rPr>
        <w:t>Middleware Layer</w:t>
      </w:r>
      <w:r>
        <w:rPr>
          <w:lang w:val="en-US"/>
        </w:rPr>
        <w:t xml:space="preserve"> A</w:t>
      </w:r>
      <w:r w:rsidRPr="00A52738">
        <w:rPr>
          <w:lang w:val="en-US"/>
        </w:rPr>
        <w:t>rchitecture</w:t>
      </w:r>
      <w:bookmarkEnd w:id="119"/>
    </w:p>
    <w:p w14:paraId="1BC8CB23" w14:textId="77777777" w:rsidR="00D6157F" w:rsidRDefault="00D6157F" w:rsidP="0048793E">
      <w:pPr>
        <w:pStyle w:val="UMPParagraph"/>
      </w:pPr>
    </w:p>
    <w:p w14:paraId="486FC773" w14:textId="62AD0E94" w:rsidR="00D6157F" w:rsidRDefault="00D6157F" w:rsidP="000C4D86">
      <w:pPr>
        <w:pStyle w:val="CaptionforTableUMP"/>
      </w:pPr>
      <w:bookmarkStart w:id="120" w:name="_Toc155213351"/>
      <w:r>
        <w:t xml:space="preserve">Table </w:t>
      </w:r>
      <w:r w:rsidR="002C25F6">
        <w:fldChar w:fldCharType="begin"/>
      </w:r>
      <w:r w:rsidR="002C25F6">
        <w:instrText xml:space="preserve"> STYLEREF 1 \s </w:instrText>
      </w:r>
      <w:r w:rsidR="002C25F6">
        <w:fldChar w:fldCharType="separate"/>
      </w:r>
      <w:r w:rsidR="002C25F6">
        <w:rPr>
          <w:cs/>
        </w:rPr>
        <w:t>‎</w:t>
      </w:r>
      <w:r w:rsidR="002C25F6">
        <w:t>3</w:t>
      </w:r>
      <w:r w:rsidR="002C25F6">
        <w:fldChar w:fldCharType="end"/>
      </w:r>
      <w:r w:rsidR="002C25F6">
        <w:t>.</w:t>
      </w:r>
      <w:r w:rsidR="002C25F6">
        <w:fldChar w:fldCharType="begin"/>
      </w:r>
      <w:r w:rsidR="002C25F6">
        <w:instrText xml:space="preserve"> SEQ Table \* ARABIC \s 1 </w:instrText>
      </w:r>
      <w:r w:rsidR="002C25F6">
        <w:fldChar w:fldCharType="separate"/>
      </w:r>
      <w:r w:rsidR="002C25F6">
        <w:t>32</w:t>
      </w:r>
      <w:r w:rsidR="002C25F6">
        <w:fldChar w:fldCharType="end"/>
      </w:r>
      <w:r>
        <w:tab/>
      </w:r>
      <w:r w:rsidRPr="00B55A3F">
        <w:t>Middleware Layer</w:t>
      </w:r>
      <w:r>
        <w:t xml:space="preserve"> A</w:t>
      </w:r>
      <w:r w:rsidRPr="00B55A3F">
        <w:t>rchitecture</w:t>
      </w:r>
      <w:r>
        <w:t xml:space="preserve"> </w:t>
      </w:r>
      <w:r w:rsidRPr="00B55A3F">
        <w:t>Description</w:t>
      </w:r>
      <w:bookmarkEnd w:id="120"/>
    </w:p>
    <w:tbl>
      <w:tblPr>
        <w:tblW w:w="0" w:type="auto"/>
        <w:tblInd w:w="-436" w:type="dxa"/>
        <w:tblCellMar>
          <w:top w:w="15" w:type="dxa"/>
          <w:left w:w="15" w:type="dxa"/>
          <w:bottom w:w="15" w:type="dxa"/>
          <w:right w:w="15" w:type="dxa"/>
        </w:tblCellMar>
        <w:tblLook w:val="04A0" w:firstRow="1" w:lastRow="0" w:firstColumn="1" w:lastColumn="0" w:noHBand="0" w:noVBand="1"/>
      </w:tblPr>
      <w:tblGrid>
        <w:gridCol w:w="1772"/>
        <w:gridCol w:w="7125"/>
      </w:tblGrid>
      <w:tr w:rsidR="00D6157F" w:rsidRPr="00D6157F" w14:paraId="3D1FF0DD" w14:textId="77777777" w:rsidTr="00D6157F">
        <w:tc>
          <w:tcPr>
            <w:tcW w:w="1772"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vAlign w:val="center"/>
            <w:hideMark/>
          </w:tcPr>
          <w:p w14:paraId="1F7341E5" w14:textId="77777777" w:rsidR="00D6157F" w:rsidRPr="00D6157F" w:rsidRDefault="00D6157F" w:rsidP="000C4D86">
            <w:pPr>
              <w:pStyle w:val="CaptionforTableUMP"/>
              <w:rPr>
                <w:szCs w:val="24"/>
              </w:rPr>
            </w:pPr>
            <w:r w:rsidRPr="00D6157F">
              <w:t>Package Name </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vAlign w:val="center"/>
            <w:hideMark/>
          </w:tcPr>
          <w:p w14:paraId="23B3A078" w14:textId="77777777" w:rsidR="00D6157F" w:rsidRPr="00D6157F" w:rsidRDefault="00D6157F" w:rsidP="00D6157F">
            <w:pPr>
              <w:spacing w:before="120" w:after="0" w:line="240" w:lineRule="auto"/>
              <w:ind w:left="115" w:right="115"/>
              <w:jc w:val="center"/>
              <w:rPr>
                <w:rFonts w:eastAsia="Times New Roman" w:cs="Times New Roman"/>
                <w:sz w:val="24"/>
                <w:szCs w:val="24"/>
                <w:lang w:val="en-US"/>
              </w:rPr>
            </w:pPr>
            <w:r w:rsidRPr="00D6157F">
              <w:rPr>
                <w:rFonts w:eastAsia="Times New Roman" w:cs="Times New Roman"/>
                <w:b/>
                <w:bCs/>
                <w:color w:val="262140"/>
                <w:lang w:val="en-US"/>
              </w:rPr>
              <w:t>Description</w:t>
            </w:r>
          </w:p>
        </w:tc>
      </w:tr>
      <w:tr w:rsidR="00D6157F" w:rsidRPr="00D6157F" w14:paraId="34D9A266" w14:textId="77777777" w:rsidTr="00D6157F">
        <w:trPr>
          <w:trHeight w:val="1327"/>
        </w:trPr>
        <w:tc>
          <w:tcPr>
            <w:tcW w:w="1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81CE3" w14:textId="77777777" w:rsidR="00D6157F" w:rsidRPr="00D6157F" w:rsidRDefault="00D6157F" w:rsidP="00D6157F">
            <w:pPr>
              <w:spacing w:after="0" w:line="240" w:lineRule="auto"/>
              <w:jc w:val="center"/>
              <w:rPr>
                <w:rFonts w:eastAsia="Times New Roman" w:cs="Times New Roman"/>
                <w:sz w:val="24"/>
                <w:szCs w:val="24"/>
                <w:lang w:val="en-US"/>
              </w:rPr>
            </w:pPr>
            <w:r w:rsidRPr="00D6157F">
              <w:rPr>
                <w:rFonts w:eastAsia="Times New Roman" w:cs="Times New Roman"/>
                <w:b/>
                <w:bCs/>
                <w:color w:val="000000"/>
                <w:lang w:val="en-US"/>
              </w:rPr>
              <w:t>XAMPP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8F8B1" w14:textId="77777777" w:rsidR="00D6157F" w:rsidRPr="00D6157F" w:rsidRDefault="00D6157F" w:rsidP="00D6157F">
            <w:pPr>
              <w:spacing w:after="360" w:line="240" w:lineRule="auto"/>
              <w:ind w:right="360"/>
              <w:rPr>
                <w:rFonts w:eastAsia="Times New Roman" w:cs="Times New Roman"/>
                <w:sz w:val="24"/>
                <w:szCs w:val="24"/>
                <w:lang w:val="en-US"/>
              </w:rPr>
            </w:pPr>
            <w:r w:rsidRPr="00D6157F">
              <w:rPr>
                <w:rFonts w:eastAsia="Times New Roman" w:cs="Times New Roman"/>
                <w:color w:val="000000"/>
                <w:lang w:val="en-US"/>
              </w:rPr>
              <w:t>XAMPP provides a complete web development environment by bundling Apache, MySQL, PHP, and Perl together. It allows developers to easily set up a local server for testing and running web applications.</w:t>
            </w:r>
          </w:p>
        </w:tc>
      </w:tr>
      <w:tr w:rsidR="00D6157F" w:rsidRPr="00D6157F" w14:paraId="2C5BD08E" w14:textId="77777777" w:rsidTr="00D6157F">
        <w:tc>
          <w:tcPr>
            <w:tcW w:w="1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805E3" w14:textId="77777777" w:rsidR="00D6157F" w:rsidRPr="00D6157F" w:rsidRDefault="00D6157F" w:rsidP="00D6157F">
            <w:pPr>
              <w:spacing w:after="0" w:line="240" w:lineRule="auto"/>
              <w:jc w:val="center"/>
              <w:rPr>
                <w:rFonts w:eastAsia="Times New Roman" w:cs="Times New Roman"/>
                <w:sz w:val="24"/>
                <w:szCs w:val="24"/>
                <w:lang w:val="en-US"/>
              </w:rPr>
            </w:pPr>
            <w:r w:rsidRPr="00D6157F">
              <w:rPr>
                <w:rFonts w:eastAsia="Times New Roman" w:cs="Times New Roman"/>
                <w:b/>
                <w:bCs/>
                <w:color w:val="000000"/>
                <w:lang w:val="en-US"/>
              </w:rPr>
              <w:t>Bootstrap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69F58" w14:textId="77777777" w:rsidR="00D6157F" w:rsidRPr="00D6157F" w:rsidRDefault="00D6157F" w:rsidP="00D6157F">
            <w:pPr>
              <w:spacing w:after="360" w:line="240" w:lineRule="auto"/>
              <w:rPr>
                <w:rFonts w:eastAsia="Times New Roman" w:cs="Times New Roman"/>
                <w:sz w:val="24"/>
                <w:szCs w:val="24"/>
                <w:lang w:val="en-US"/>
              </w:rPr>
            </w:pPr>
            <w:r w:rsidRPr="00D6157F">
              <w:rPr>
                <w:rFonts w:eastAsia="Times New Roman" w:cs="Times New Roman"/>
                <w:color w:val="000000"/>
                <w:lang w:val="en-US"/>
              </w:rPr>
              <w:t>Bootstrap offers a collection of CSS and JavaScript components that facilitate the creation of responsive and visually appealing web interfaces. It simplifies the development process by providing pre-built UI elements.</w:t>
            </w:r>
          </w:p>
        </w:tc>
      </w:tr>
      <w:tr w:rsidR="00D6157F" w:rsidRPr="00D6157F" w14:paraId="137E9DC9" w14:textId="77777777" w:rsidTr="00D6157F">
        <w:tc>
          <w:tcPr>
            <w:tcW w:w="1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CAC67" w14:textId="77777777" w:rsidR="00D6157F" w:rsidRPr="00D6157F" w:rsidRDefault="00D6157F" w:rsidP="00D6157F">
            <w:pPr>
              <w:spacing w:after="0" w:line="240" w:lineRule="auto"/>
              <w:jc w:val="center"/>
              <w:rPr>
                <w:rFonts w:eastAsia="Times New Roman" w:cs="Times New Roman"/>
                <w:sz w:val="24"/>
                <w:szCs w:val="24"/>
                <w:lang w:val="en-US"/>
              </w:rPr>
            </w:pPr>
            <w:r w:rsidRPr="00D6157F">
              <w:rPr>
                <w:rFonts w:eastAsia="Times New Roman" w:cs="Times New Roman"/>
                <w:b/>
                <w:bCs/>
                <w:color w:val="000000"/>
                <w:lang w:val="en-US"/>
              </w:rPr>
              <w:t>HTML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DCEF" w14:textId="77777777" w:rsidR="00D6157F" w:rsidRPr="00D6157F" w:rsidRDefault="00D6157F" w:rsidP="00D6157F">
            <w:pPr>
              <w:spacing w:after="0" w:line="240" w:lineRule="auto"/>
              <w:rPr>
                <w:rFonts w:eastAsia="Times New Roman" w:cs="Times New Roman"/>
                <w:sz w:val="24"/>
                <w:szCs w:val="24"/>
                <w:lang w:val="en-US"/>
              </w:rPr>
            </w:pPr>
            <w:r w:rsidRPr="00D6157F">
              <w:rPr>
                <w:rFonts w:eastAsia="Times New Roman" w:cs="Times New Roman"/>
                <w:color w:val="000000"/>
                <w:lang w:val="en-US"/>
              </w:rPr>
              <w:t>HTML is used to create the structure and content of web pages. It provides a markup language that defines the elements and their layout, allowing browsers to interpret and display the web content.</w:t>
            </w:r>
          </w:p>
        </w:tc>
      </w:tr>
      <w:tr w:rsidR="00D6157F" w:rsidRPr="00D6157F" w14:paraId="7CCAC02E" w14:textId="77777777" w:rsidTr="00D6157F">
        <w:tc>
          <w:tcPr>
            <w:tcW w:w="1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7DD24" w14:textId="77777777" w:rsidR="00D6157F" w:rsidRPr="00D6157F" w:rsidRDefault="00D6157F" w:rsidP="00D6157F">
            <w:pPr>
              <w:spacing w:after="0" w:line="240" w:lineRule="auto"/>
              <w:jc w:val="center"/>
              <w:rPr>
                <w:rFonts w:eastAsia="Times New Roman" w:cs="Times New Roman"/>
                <w:sz w:val="24"/>
                <w:szCs w:val="24"/>
                <w:lang w:val="en-US"/>
              </w:rPr>
            </w:pPr>
            <w:r w:rsidRPr="00D6157F">
              <w:rPr>
                <w:rFonts w:eastAsia="Times New Roman" w:cs="Times New Roman"/>
                <w:b/>
                <w:bCs/>
                <w:color w:val="000000"/>
                <w:lang w:val="en-US"/>
              </w:rPr>
              <w:t>CSS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BA5F7" w14:textId="77777777" w:rsidR="00D6157F" w:rsidRPr="00D6157F" w:rsidRDefault="00D6157F" w:rsidP="00D6157F">
            <w:pPr>
              <w:spacing w:after="0" w:line="240" w:lineRule="auto"/>
              <w:rPr>
                <w:rFonts w:eastAsia="Times New Roman" w:cs="Times New Roman"/>
                <w:sz w:val="24"/>
                <w:szCs w:val="24"/>
                <w:lang w:val="en-US"/>
              </w:rPr>
            </w:pPr>
            <w:r w:rsidRPr="00D6157F">
              <w:rPr>
                <w:rFonts w:eastAsia="Times New Roman" w:cs="Times New Roman"/>
                <w:color w:val="000000"/>
                <w:lang w:val="en-US"/>
              </w:rPr>
              <w:t>CSS enables the styling and visual presentation of web pages. It defines the appearance of HTML elements by specifying attributes such as colors, fonts, margins, and layout, enhancing the overall user experience.</w:t>
            </w:r>
          </w:p>
        </w:tc>
      </w:tr>
      <w:tr w:rsidR="00D6157F" w:rsidRPr="00D6157F" w14:paraId="58A4ED43" w14:textId="77777777" w:rsidTr="00D6157F">
        <w:tc>
          <w:tcPr>
            <w:tcW w:w="1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BA18C" w14:textId="77777777" w:rsidR="00D6157F" w:rsidRPr="00D6157F" w:rsidRDefault="00D6157F" w:rsidP="00D6157F">
            <w:pPr>
              <w:spacing w:after="0" w:line="240" w:lineRule="auto"/>
              <w:jc w:val="center"/>
              <w:rPr>
                <w:rFonts w:eastAsia="Times New Roman" w:cs="Times New Roman"/>
                <w:sz w:val="24"/>
                <w:szCs w:val="24"/>
                <w:lang w:val="en-US"/>
              </w:rPr>
            </w:pPr>
            <w:r w:rsidRPr="00D6157F">
              <w:rPr>
                <w:rFonts w:eastAsia="Times New Roman" w:cs="Times New Roman"/>
                <w:b/>
                <w:bCs/>
                <w:color w:val="000000"/>
                <w:lang w:val="en-US"/>
              </w:rPr>
              <w:lastRenderedPageBreak/>
              <w:t>JavaScript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1CA6" w14:textId="77777777" w:rsidR="00D6157F" w:rsidRPr="00D6157F" w:rsidRDefault="00D6157F" w:rsidP="00D6157F">
            <w:pPr>
              <w:spacing w:after="0" w:line="240" w:lineRule="auto"/>
              <w:rPr>
                <w:rFonts w:eastAsia="Times New Roman" w:cs="Times New Roman"/>
                <w:sz w:val="24"/>
                <w:szCs w:val="24"/>
                <w:lang w:val="en-US"/>
              </w:rPr>
            </w:pPr>
            <w:r w:rsidRPr="00D6157F">
              <w:rPr>
                <w:rFonts w:eastAsia="Times New Roman" w:cs="Times New Roman"/>
                <w:color w:val="000000"/>
                <w:lang w:val="en-US"/>
              </w:rPr>
              <w:t>JavaScript empowers web developers to add interactivity and dynamic functionality to their web pages. It enables client-side scripting, allowing for actions such as form validation, DOM manipulation, and asynchronous requests. </w:t>
            </w:r>
          </w:p>
        </w:tc>
      </w:tr>
      <w:tr w:rsidR="00D6157F" w:rsidRPr="00D6157F" w14:paraId="0B036597" w14:textId="77777777" w:rsidTr="00D6157F">
        <w:tc>
          <w:tcPr>
            <w:tcW w:w="1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EFED4" w14:textId="77777777" w:rsidR="00D6157F" w:rsidRPr="00D6157F" w:rsidRDefault="00D6157F" w:rsidP="00D6157F">
            <w:pPr>
              <w:spacing w:after="0" w:line="240" w:lineRule="auto"/>
              <w:jc w:val="center"/>
              <w:rPr>
                <w:rFonts w:eastAsia="Times New Roman" w:cs="Times New Roman"/>
                <w:sz w:val="24"/>
                <w:szCs w:val="24"/>
                <w:lang w:val="en-US"/>
              </w:rPr>
            </w:pPr>
            <w:r w:rsidRPr="00D6157F">
              <w:rPr>
                <w:rFonts w:eastAsia="Times New Roman" w:cs="Times New Roman"/>
                <w:b/>
                <w:bCs/>
                <w:color w:val="000000"/>
                <w:lang w:val="en-US"/>
              </w:rPr>
              <w:t>SQL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2DC8B" w14:textId="77777777" w:rsidR="00D6157F" w:rsidRPr="00D6157F" w:rsidRDefault="00D6157F" w:rsidP="00D6157F">
            <w:pPr>
              <w:spacing w:after="0" w:line="240" w:lineRule="auto"/>
              <w:rPr>
                <w:rFonts w:eastAsia="Times New Roman" w:cs="Times New Roman"/>
                <w:sz w:val="24"/>
                <w:szCs w:val="24"/>
                <w:lang w:val="en-US"/>
              </w:rPr>
            </w:pPr>
            <w:r w:rsidRPr="00D6157F">
              <w:rPr>
                <w:rFonts w:eastAsia="Times New Roman" w:cs="Times New Roman"/>
                <w:color w:val="000000"/>
                <w:lang w:val="en-US"/>
              </w:rPr>
              <w:t>SQL provides a language for managing and manipulating relational databases. It allows developers to create, modify, and query databases, as well as define relationships between tables and manage data integrity.</w:t>
            </w:r>
          </w:p>
        </w:tc>
      </w:tr>
      <w:tr w:rsidR="00D6157F" w:rsidRPr="00D6157F" w14:paraId="08D7E089" w14:textId="77777777" w:rsidTr="00D6157F">
        <w:tc>
          <w:tcPr>
            <w:tcW w:w="1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01F6" w14:textId="77777777" w:rsidR="00D6157F" w:rsidRPr="00D6157F" w:rsidRDefault="00D6157F" w:rsidP="00D6157F">
            <w:pPr>
              <w:spacing w:after="0" w:line="240" w:lineRule="auto"/>
              <w:jc w:val="center"/>
              <w:rPr>
                <w:rFonts w:eastAsia="Times New Roman" w:cs="Times New Roman"/>
                <w:sz w:val="24"/>
                <w:szCs w:val="24"/>
                <w:lang w:val="en-US"/>
              </w:rPr>
            </w:pPr>
            <w:r w:rsidRPr="00D6157F">
              <w:rPr>
                <w:rFonts w:eastAsia="Times New Roman" w:cs="Times New Roman"/>
                <w:b/>
                <w:bCs/>
                <w:color w:val="000000"/>
                <w:lang w:val="en-US"/>
              </w:rPr>
              <w:t>PHP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1055F" w14:textId="77777777" w:rsidR="00D6157F" w:rsidRPr="00D6157F" w:rsidRDefault="00D6157F" w:rsidP="00D6157F">
            <w:pPr>
              <w:spacing w:after="0" w:line="240" w:lineRule="auto"/>
              <w:rPr>
                <w:rFonts w:eastAsia="Times New Roman" w:cs="Times New Roman"/>
                <w:sz w:val="24"/>
                <w:szCs w:val="24"/>
                <w:lang w:val="en-US"/>
              </w:rPr>
            </w:pPr>
            <w:r w:rsidRPr="00D6157F">
              <w:rPr>
                <w:rFonts w:eastAsia="Times New Roman" w:cs="Times New Roman"/>
                <w:color w:val="000000"/>
                <w:lang w:val="en-US"/>
              </w:rPr>
              <w:t>PHP is a server-side scripting language that facilitates the development of dynamic web applications. It enables the processing and generation of web content on the server before sending it to the client's browser, making it highly versatile for web development. </w:t>
            </w:r>
          </w:p>
        </w:tc>
      </w:tr>
    </w:tbl>
    <w:p w14:paraId="7E7AB683" w14:textId="77777777" w:rsidR="00D6157F" w:rsidRPr="00D6157F" w:rsidRDefault="00D6157F" w:rsidP="0048793E">
      <w:pPr>
        <w:pStyle w:val="UMPParagraph"/>
        <w:rPr>
          <w:lang w:val="en-US"/>
        </w:rPr>
      </w:pPr>
    </w:p>
    <w:p w14:paraId="1920DE5F" w14:textId="4AF36344" w:rsidR="00D6157F" w:rsidRDefault="00D6157F" w:rsidP="00D6157F">
      <w:pPr>
        <w:pStyle w:val="Heading2"/>
      </w:pPr>
      <w:bookmarkStart w:id="121" w:name="_Toc155213303"/>
      <w:r>
        <w:t>MVC Package Relationship</w:t>
      </w:r>
      <w:bookmarkEnd w:id="121"/>
    </w:p>
    <w:p w14:paraId="45970F61" w14:textId="14F30E32" w:rsidR="00D6157F" w:rsidRDefault="001A3E35" w:rsidP="00D6157F">
      <w:pPr>
        <w:pStyle w:val="CaptionforFigurePlatesUMP"/>
      </w:pPr>
      <w:r>
        <w:t xml:space="preserve"> </w:t>
      </w:r>
      <w:r w:rsidR="00607B99">
        <w:drawing>
          <wp:inline distT="0" distB="0" distL="0" distR="0" wp14:anchorId="1765A8AD" wp14:editId="36E6636A">
            <wp:extent cx="5382995" cy="3173730"/>
            <wp:effectExtent l="0" t="0" r="8255" b="7620"/>
            <wp:docPr id="12319666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66625"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382995" cy="3173730"/>
                    </a:xfrm>
                    <a:prstGeom prst="rect">
                      <a:avLst/>
                    </a:prstGeom>
                    <a:noFill/>
                    <a:ln>
                      <a:noFill/>
                    </a:ln>
                  </pic:spPr>
                </pic:pic>
              </a:graphicData>
            </a:graphic>
          </wp:inline>
        </w:drawing>
      </w:r>
    </w:p>
    <w:p w14:paraId="2896FF51" w14:textId="44C2FD2D" w:rsidR="00D6157F" w:rsidRDefault="00D6157F" w:rsidP="00D6157F">
      <w:pPr>
        <w:pStyle w:val="CaptionforFigurePlatesUMP"/>
      </w:pPr>
      <w:bookmarkStart w:id="122" w:name="_Toc155213387"/>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26</w:t>
      </w:r>
      <w:r w:rsidR="00CF39BC">
        <w:fldChar w:fldCharType="end"/>
      </w:r>
      <w:r>
        <w:tab/>
      </w:r>
      <w:r w:rsidRPr="00D45FF0">
        <w:rPr>
          <w:lang w:val="en-US"/>
        </w:rPr>
        <w:t>MVC Package</w:t>
      </w:r>
      <w:r>
        <w:rPr>
          <w:lang w:val="en-US"/>
        </w:rPr>
        <w:t xml:space="preserve"> Diagram</w:t>
      </w:r>
      <w:bookmarkEnd w:id="122"/>
    </w:p>
    <w:p w14:paraId="6FAD8C79" w14:textId="77777777" w:rsidR="00D6157F" w:rsidRDefault="00D6157F" w:rsidP="00D6157F">
      <w:pPr>
        <w:pStyle w:val="UMPParagraph"/>
      </w:pPr>
    </w:p>
    <w:p w14:paraId="41B6B7A8" w14:textId="77777777" w:rsidR="00C24234" w:rsidRDefault="00C24234" w:rsidP="00D6157F">
      <w:pPr>
        <w:pStyle w:val="UMPParagraph"/>
      </w:pPr>
    </w:p>
    <w:p w14:paraId="193FC7DF" w14:textId="77777777" w:rsidR="0048793E" w:rsidRDefault="0048793E" w:rsidP="0048793E">
      <w:pPr>
        <w:pStyle w:val="UMPParagraph"/>
      </w:pPr>
    </w:p>
    <w:p w14:paraId="532A341F" w14:textId="77777777" w:rsidR="0048793E" w:rsidRPr="0048793E" w:rsidRDefault="0048793E" w:rsidP="0048793E">
      <w:pPr>
        <w:pStyle w:val="UMPParagraph"/>
      </w:pPr>
    </w:p>
    <w:p w14:paraId="64DE71D9" w14:textId="423F6E3D" w:rsidR="008E7E69" w:rsidRDefault="008E7E69" w:rsidP="004B7AD3">
      <w:pPr>
        <w:pStyle w:val="Heading2"/>
      </w:pPr>
      <w:bookmarkStart w:id="123" w:name="_Toc155213304"/>
      <w:r w:rsidRPr="008E7E69">
        <w:lastRenderedPageBreak/>
        <w:t>Proof of Initial Concept</w:t>
      </w:r>
      <w:bookmarkEnd w:id="123"/>
    </w:p>
    <w:p w14:paraId="560AFD7E" w14:textId="77777777" w:rsidR="0048793E" w:rsidRDefault="0048793E" w:rsidP="0048793E">
      <w:pPr>
        <w:pStyle w:val="CaptionforFigurePlatesUMP"/>
      </w:pPr>
      <w:r w:rsidRPr="0048793E">
        <w:drawing>
          <wp:inline distT="0" distB="0" distL="0" distR="0" wp14:anchorId="1FDCEC66" wp14:editId="451A0ABC">
            <wp:extent cx="5385435" cy="3027680"/>
            <wp:effectExtent l="0" t="0" r="5715" b="1270"/>
            <wp:docPr id="51580930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9304" name="Picture 1" descr="A screenshot of a login for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12AD7136" w14:textId="2523E761" w:rsidR="004B7AD3" w:rsidRDefault="0048793E" w:rsidP="0048793E">
      <w:pPr>
        <w:pStyle w:val="CaptionforFigurePlatesUMP"/>
      </w:pPr>
      <w:bookmarkStart w:id="124" w:name="_Toc155213388"/>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27</w:t>
      </w:r>
      <w:r w:rsidR="00CF39BC">
        <w:fldChar w:fldCharType="end"/>
      </w:r>
      <w:r>
        <w:tab/>
        <w:t xml:space="preserve">Prototype of </w:t>
      </w:r>
      <w:r>
        <w:rPr>
          <w:lang w:val="en-US"/>
        </w:rPr>
        <w:t xml:space="preserve">log in </w:t>
      </w:r>
      <w:r>
        <w:t>page</w:t>
      </w:r>
      <w:bookmarkEnd w:id="124"/>
    </w:p>
    <w:p w14:paraId="53C7687B" w14:textId="77777777" w:rsidR="0048793E" w:rsidRDefault="0048793E" w:rsidP="0048793E">
      <w:pPr>
        <w:pStyle w:val="UMPParagraph"/>
      </w:pPr>
    </w:p>
    <w:p w14:paraId="58B453A5" w14:textId="77777777" w:rsidR="0048793E" w:rsidRDefault="0048793E" w:rsidP="0048793E">
      <w:pPr>
        <w:pStyle w:val="CaptionforFigurePlatesUMP"/>
      </w:pPr>
      <w:r>
        <w:drawing>
          <wp:inline distT="0" distB="0" distL="0" distR="0" wp14:anchorId="7DE5C68C" wp14:editId="2E426B45">
            <wp:extent cx="5385435" cy="3027680"/>
            <wp:effectExtent l="0" t="0" r="5715" b="1270"/>
            <wp:docPr id="313604792"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4792" name="Picture 2" descr="A screenshot of a login for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30280621" w14:textId="12CC8F87" w:rsidR="0048793E" w:rsidRDefault="0048793E" w:rsidP="0048793E">
      <w:pPr>
        <w:pStyle w:val="CaptionforFigurePlatesUMP"/>
      </w:pPr>
      <w:bookmarkStart w:id="125" w:name="_Toc155213389"/>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28</w:t>
      </w:r>
      <w:r w:rsidR="00CF39BC">
        <w:fldChar w:fldCharType="end"/>
      </w:r>
      <w:r>
        <w:tab/>
      </w:r>
      <w:r w:rsidRPr="00AB7B4B">
        <w:rPr>
          <w:lang w:val="en-US"/>
        </w:rPr>
        <w:t>Prototype</w:t>
      </w:r>
      <w:r>
        <w:rPr>
          <w:lang w:val="en-US"/>
        </w:rPr>
        <w:t xml:space="preserve"> of registration page</w:t>
      </w:r>
      <w:bookmarkEnd w:id="125"/>
    </w:p>
    <w:p w14:paraId="6F35CE13" w14:textId="77777777" w:rsidR="0048793E" w:rsidRDefault="0048793E" w:rsidP="0048793E">
      <w:pPr>
        <w:pStyle w:val="UMPParagraph"/>
      </w:pPr>
    </w:p>
    <w:p w14:paraId="02EDD822" w14:textId="77777777" w:rsidR="0048793E" w:rsidRDefault="0048793E" w:rsidP="0048793E">
      <w:pPr>
        <w:pStyle w:val="UMPParagraph"/>
      </w:pPr>
    </w:p>
    <w:p w14:paraId="29775291" w14:textId="77777777" w:rsidR="0048793E" w:rsidRDefault="0048793E" w:rsidP="0048793E">
      <w:pPr>
        <w:pStyle w:val="CaptionforFigurePlatesUMP"/>
      </w:pPr>
      <w:r>
        <w:lastRenderedPageBreak/>
        <w:drawing>
          <wp:inline distT="0" distB="0" distL="0" distR="0" wp14:anchorId="4DF1AEAA" wp14:editId="1B0BC99E">
            <wp:extent cx="5385435" cy="3027680"/>
            <wp:effectExtent l="0" t="0" r="5715" b="1270"/>
            <wp:docPr id="83229339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93399" name="Picture 3" descr="A screen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223B2AD9" w14:textId="730EB749" w:rsidR="0048793E" w:rsidRPr="0048793E" w:rsidRDefault="0048793E" w:rsidP="0048793E">
      <w:pPr>
        <w:pStyle w:val="CaptionforFigurePlatesUMP"/>
      </w:pPr>
      <w:bookmarkStart w:id="126" w:name="_Toc155213390"/>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29</w:t>
      </w:r>
      <w:r w:rsidR="00CF39BC">
        <w:fldChar w:fldCharType="end"/>
      </w:r>
      <w:r>
        <w:rPr>
          <w:lang w:val="en-US"/>
        </w:rPr>
        <w:tab/>
      </w:r>
      <w:r w:rsidRPr="00663390">
        <w:rPr>
          <w:lang w:val="en-US"/>
        </w:rPr>
        <w:t>Prototype</w:t>
      </w:r>
      <w:r>
        <w:rPr>
          <w:lang w:val="en-US"/>
        </w:rPr>
        <w:t xml:space="preserve"> of High school graduates page</w:t>
      </w:r>
      <w:bookmarkEnd w:id="126"/>
    </w:p>
    <w:p w14:paraId="0DC53D9C" w14:textId="77777777" w:rsidR="004B7AD3" w:rsidRDefault="004B7AD3" w:rsidP="00C54FE1">
      <w:pPr>
        <w:pStyle w:val="UMPParagraph"/>
      </w:pPr>
    </w:p>
    <w:p w14:paraId="68FFF9E9" w14:textId="77777777" w:rsidR="0048793E" w:rsidRDefault="0048793E" w:rsidP="0048793E">
      <w:pPr>
        <w:pStyle w:val="CaptionforFigurePlatesUMP"/>
      </w:pPr>
      <w:r>
        <w:drawing>
          <wp:inline distT="0" distB="0" distL="0" distR="0" wp14:anchorId="27B38E8F" wp14:editId="5FA6BF75">
            <wp:extent cx="5385435" cy="3027680"/>
            <wp:effectExtent l="0" t="0" r="5715" b="1270"/>
            <wp:docPr id="137696326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63262" name="Picture 4"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41994EC3" w14:textId="2B0BEDF0" w:rsidR="004B7AD3" w:rsidRDefault="0048793E" w:rsidP="0048793E">
      <w:pPr>
        <w:pStyle w:val="CaptionforFigurePlatesUMP"/>
      </w:pPr>
      <w:bookmarkStart w:id="127" w:name="_Toc155213391"/>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30</w:t>
      </w:r>
      <w:r w:rsidR="00CF39BC">
        <w:fldChar w:fldCharType="end"/>
      </w:r>
      <w:r>
        <w:tab/>
      </w:r>
      <w:r w:rsidRPr="003B071A">
        <w:rPr>
          <w:lang w:val="en-US"/>
        </w:rPr>
        <w:t>Prototype</w:t>
      </w:r>
      <w:r>
        <w:rPr>
          <w:lang w:val="en-US"/>
        </w:rPr>
        <w:t xml:space="preserve"> of Master's and postgraduate page</w:t>
      </w:r>
      <w:bookmarkEnd w:id="127"/>
    </w:p>
    <w:p w14:paraId="078F2A50" w14:textId="77777777" w:rsidR="0048793E" w:rsidRDefault="0048793E" w:rsidP="0048793E">
      <w:pPr>
        <w:pStyle w:val="UMPParagraph"/>
      </w:pPr>
    </w:p>
    <w:p w14:paraId="1361784B" w14:textId="77777777" w:rsidR="0048793E" w:rsidRDefault="0048793E" w:rsidP="0048793E">
      <w:pPr>
        <w:pStyle w:val="UMPParagraph"/>
      </w:pPr>
    </w:p>
    <w:p w14:paraId="35B6B196" w14:textId="77777777" w:rsidR="0048793E" w:rsidRDefault="0048793E" w:rsidP="0048793E">
      <w:pPr>
        <w:pStyle w:val="UMPParagraph"/>
      </w:pPr>
    </w:p>
    <w:p w14:paraId="13287C37" w14:textId="77777777" w:rsidR="0048793E" w:rsidRDefault="0048793E" w:rsidP="0048793E">
      <w:pPr>
        <w:pStyle w:val="CaptionforFigurePlatesUMP"/>
      </w:pPr>
      <w:r>
        <w:lastRenderedPageBreak/>
        <w:drawing>
          <wp:inline distT="0" distB="0" distL="0" distR="0" wp14:anchorId="07D93CD1" wp14:editId="5992612C">
            <wp:extent cx="5385435" cy="3027680"/>
            <wp:effectExtent l="0" t="0" r="5715" b="1270"/>
            <wp:docPr id="10229503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50347" name="Picture 5"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5106913E" w14:textId="09F7292F" w:rsidR="0048793E" w:rsidRDefault="0048793E" w:rsidP="0048793E">
      <w:pPr>
        <w:pStyle w:val="CaptionforFigurePlatesUMP"/>
      </w:pPr>
      <w:bookmarkStart w:id="128" w:name="_Toc155213392"/>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31</w:t>
      </w:r>
      <w:r w:rsidR="00CF39BC">
        <w:fldChar w:fldCharType="end"/>
      </w:r>
      <w:r>
        <w:tab/>
      </w:r>
      <w:r w:rsidRPr="00DA5BBA">
        <w:rPr>
          <w:lang w:val="en-US"/>
        </w:rPr>
        <w:t>Prototype</w:t>
      </w:r>
      <w:r>
        <w:rPr>
          <w:lang w:val="en-US"/>
        </w:rPr>
        <w:t xml:space="preserve"> of Calculator page</w:t>
      </w:r>
      <w:bookmarkEnd w:id="128"/>
    </w:p>
    <w:p w14:paraId="019BA7DD" w14:textId="77777777" w:rsidR="0048793E" w:rsidRDefault="0048793E" w:rsidP="0048793E">
      <w:pPr>
        <w:pStyle w:val="UMPParagraph"/>
      </w:pPr>
    </w:p>
    <w:p w14:paraId="4795A27F" w14:textId="77777777" w:rsidR="0048793E" w:rsidRDefault="0048793E" w:rsidP="0048793E">
      <w:pPr>
        <w:pStyle w:val="CaptionforFigurePlatesUMP"/>
      </w:pPr>
      <w:r>
        <w:drawing>
          <wp:inline distT="0" distB="0" distL="0" distR="0" wp14:anchorId="2BD3F869" wp14:editId="138E6A58">
            <wp:extent cx="5385435" cy="3027680"/>
            <wp:effectExtent l="0" t="0" r="5715" b="1270"/>
            <wp:docPr id="35372253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22531"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0EF42F67" w14:textId="11A976F8" w:rsidR="0048793E" w:rsidRDefault="0048793E" w:rsidP="0048793E">
      <w:pPr>
        <w:pStyle w:val="CaptionforFigurePlatesUMP"/>
      </w:pPr>
      <w:bookmarkStart w:id="129" w:name="_Toc155213393"/>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32</w:t>
      </w:r>
      <w:r w:rsidR="00CF39BC">
        <w:fldChar w:fldCharType="end"/>
      </w:r>
      <w:r>
        <w:tab/>
      </w:r>
      <w:r w:rsidRPr="00620147">
        <w:rPr>
          <w:lang w:val="en-US"/>
        </w:rPr>
        <w:t>Prototype</w:t>
      </w:r>
      <w:r>
        <w:rPr>
          <w:lang w:val="en-US"/>
        </w:rPr>
        <w:t xml:space="preserve"> of Commynity Hub page</w:t>
      </w:r>
      <w:bookmarkEnd w:id="129"/>
    </w:p>
    <w:p w14:paraId="7DBC638A" w14:textId="77777777" w:rsidR="0048793E" w:rsidRDefault="0048793E" w:rsidP="0048793E">
      <w:pPr>
        <w:pStyle w:val="UMPParagraph"/>
      </w:pPr>
    </w:p>
    <w:p w14:paraId="20616F0B" w14:textId="77777777" w:rsidR="0048793E" w:rsidRDefault="0048793E" w:rsidP="0048793E">
      <w:pPr>
        <w:pStyle w:val="UMPParagraph"/>
      </w:pPr>
    </w:p>
    <w:p w14:paraId="40F521FA" w14:textId="77777777" w:rsidR="0048793E" w:rsidRDefault="0048793E" w:rsidP="0048793E">
      <w:pPr>
        <w:pStyle w:val="UMPParagraph"/>
      </w:pPr>
    </w:p>
    <w:p w14:paraId="2BB1519A" w14:textId="77777777" w:rsidR="0048793E" w:rsidRDefault="0048793E" w:rsidP="0048793E">
      <w:pPr>
        <w:pStyle w:val="CaptionforFigurePlatesUMP"/>
      </w:pPr>
      <w:r>
        <w:lastRenderedPageBreak/>
        <w:drawing>
          <wp:inline distT="0" distB="0" distL="0" distR="0" wp14:anchorId="47C61C30" wp14:editId="52C2BB0B">
            <wp:extent cx="5385435" cy="3027680"/>
            <wp:effectExtent l="0" t="0" r="5715" b="1270"/>
            <wp:docPr id="2046005861" name="Picture 7"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05861" name="Picture 7" descr="A close-up of a websit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0D85B98B" w14:textId="7F21D9C6" w:rsidR="0048793E" w:rsidRDefault="0048793E" w:rsidP="0048793E">
      <w:pPr>
        <w:pStyle w:val="CaptionforFigurePlatesUMP"/>
      </w:pPr>
      <w:bookmarkStart w:id="130" w:name="_Toc155213394"/>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33</w:t>
      </w:r>
      <w:r w:rsidR="00CF39BC">
        <w:fldChar w:fldCharType="end"/>
      </w:r>
      <w:r>
        <w:rPr>
          <w:lang w:val="en-US"/>
        </w:rPr>
        <w:tab/>
      </w:r>
      <w:r w:rsidRPr="00B901B3">
        <w:rPr>
          <w:lang w:val="en-US"/>
        </w:rPr>
        <w:t>Prototype</w:t>
      </w:r>
      <w:r>
        <w:rPr>
          <w:lang w:val="en-US"/>
        </w:rPr>
        <w:t xml:space="preserve"> of questions and answers page</w:t>
      </w:r>
      <w:bookmarkEnd w:id="130"/>
    </w:p>
    <w:p w14:paraId="28F114DF" w14:textId="77777777" w:rsidR="0048793E" w:rsidRDefault="0048793E" w:rsidP="0048793E">
      <w:pPr>
        <w:pStyle w:val="UMPParagraph"/>
      </w:pPr>
    </w:p>
    <w:p w14:paraId="2360D658" w14:textId="77777777" w:rsidR="0048793E" w:rsidRDefault="0048793E" w:rsidP="0048793E">
      <w:pPr>
        <w:pStyle w:val="CaptionforFigurePlatesUMP"/>
      </w:pPr>
      <w:r>
        <w:drawing>
          <wp:inline distT="0" distB="0" distL="0" distR="0" wp14:anchorId="2C430E0F" wp14:editId="5A358882">
            <wp:extent cx="5385435" cy="3027680"/>
            <wp:effectExtent l="0" t="0" r="5715" b="1270"/>
            <wp:docPr id="558596745" name="Picture 8"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6745" name="Picture 8" descr="A close-up of a websit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6338665C" w14:textId="57E0A4F1" w:rsidR="0048793E" w:rsidRDefault="0048793E" w:rsidP="0048793E">
      <w:pPr>
        <w:pStyle w:val="CaptionforFigurePlatesUMP"/>
      </w:pPr>
      <w:bookmarkStart w:id="131" w:name="_Toc155213395"/>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34</w:t>
      </w:r>
      <w:r w:rsidR="00CF39BC">
        <w:fldChar w:fldCharType="end"/>
      </w:r>
      <w:r>
        <w:tab/>
      </w:r>
      <w:r w:rsidRPr="00AA56F8">
        <w:rPr>
          <w:lang w:val="en-US"/>
        </w:rPr>
        <w:t>Prototype</w:t>
      </w:r>
      <w:r>
        <w:rPr>
          <w:lang w:val="en-US"/>
        </w:rPr>
        <w:t xml:space="preserve"> of about us page</w:t>
      </w:r>
      <w:bookmarkEnd w:id="131"/>
    </w:p>
    <w:p w14:paraId="4ABB8256" w14:textId="77777777" w:rsidR="0048793E" w:rsidRDefault="0048793E" w:rsidP="0048793E">
      <w:pPr>
        <w:pStyle w:val="UMPParagraph"/>
      </w:pPr>
    </w:p>
    <w:p w14:paraId="2310730A" w14:textId="77777777" w:rsidR="0048793E" w:rsidRDefault="0048793E" w:rsidP="0048793E">
      <w:pPr>
        <w:pStyle w:val="CaptionforFigurePlatesUMP"/>
      </w:pPr>
      <w:r>
        <w:lastRenderedPageBreak/>
        <w:drawing>
          <wp:inline distT="0" distB="0" distL="0" distR="0" wp14:anchorId="4E883060" wp14:editId="4972F533">
            <wp:extent cx="5385435" cy="3027680"/>
            <wp:effectExtent l="0" t="0" r="5715" b="1270"/>
            <wp:docPr id="1902070648" name="Picture 9" descr="A website with a hand holding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70648" name="Picture 9" descr="A website with a hand holding a phone&#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62345512" w14:textId="224A5D0D" w:rsidR="0048793E" w:rsidRDefault="0048793E" w:rsidP="0048793E">
      <w:pPr>
        <w:pStyle w:val="CaptionforFigurePlatesUMP"/>
      </w:pPr>
      <w:bookmarkStart w:id="132" w:name="_Toc155213396"/>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35</w:t>
      </w:r>
      <w:r w:rsidR="00CF39BC">
        <w:fldChar w:fldCharType="end"/>
      </w:r>
      <w:r>
        <w:tab/>
      </w:r>
      <w:r w:rsidRPr="0025511B">
        <w:rPr>
          <w:lang w:val="en-US"/>
        </w:rPr>
        <w:t>Prototype</w:t>
      </w:r>
      <w:r>
        <w:rPr>
          <w:lang w:val="en-US"/>
        </w:rPr>
        <w:t xml:space="preserve"> of contact us page</w:t>
      </w:r>
      <w:bookmarkEnd w:id="132"/>
    </w:p>
    <w:p w14:paraId="56B95EA3" w14:textId="77777777" w:rsidR="0048793E" w:rsidRDefault="0048793E" w:rsidP="0048793E">
      <w:pPr>
        <w:pStyle w:val="UMPParagraph"/>
      </w:pPr>
    </w:p>
    <w:p w14:paraId="6F5CF8E8" w14:textId="77777777" w:rsidR="0048793E" w:rsidRDefault="0048793E" w:rsidP="0048793E">
      <w:pPr>
        <w:pStyle w:val="CaptionforFigurePlatesUMP"/>
      </w:pPr>
      <w:r>
        <w:drawing>
          <wp:inline distT="0" distB="0" distL="0" distR="0" wp14:anchorId="5E34F89A" wp14:editId="280B02B0">
            <wp:extent cx="5385435" cy="3027680"/>
            <wp:effectExtent l="0" t="0" r="5715" b="1270"/>
            <wp:docPr id="2145224318"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4318" name="Picture 10" descr="A screen 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14D7FAF7" w14:textId="093CEC82" w:rsidR="0048793E" w:rsidRDefault="0048793E" w:rsidP="0048793E">
      <w:pPr>
        <w:pStyle w:val="CaptionforFigurePlatesUMP"/>
      </w:pPr>
      <w:bookmarkStart w:id="133" w:name="_Toc155213397"/>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36</w:t>
      </w:r>
      <w:r w:rsidR="00CF39BC">
        <w:fldChar w:fldCharType="end"/>
      </w:r>
      <w:r>
        <w:rPr>
          <w:lang w:val="en-US"/>
        </w:rPr>
        <w:tab/>
      </w:r>
      <w:r w:rsidRPr="00CD56ED">
        <w:rPr>
          <w:lang w:val="en-US"/>
        </w:rPr>
        <w:t>Prototype</w:t>
      </w:r>
      <w:r>
        <w:rPr>
          <w:lang w:val="en-US"/>
        </w:rPr>
        <w:t xml:space="preserve"> of Uni admin dashboard page</w:t>
      </w:r>
      <w:bookmarkEnd w:id="133"/>
    </w:p>
    <w:p w14:paraId="229C3E1E" w14:textId="77777777" w:rsidR="0048793E" w:rsidRDefault="0048793E" w:rsidP="0048793E">
      <w:pPr>
        <w:pStyle w:val="UMPParagraph"/>
      </w:pPr>
    </w:p>
    <w:p w14:paraId="4F311DBE" w14:textId="77777777" w:rsidR="0048793E" w:rsidRDefault="0048793E" w:rsidP="0048793E">
      <w:pPr>
        <w:pStyle w:val="CaptionforFigurePlatesUMP"/>
      </w:pPr>
      <w:r>
        <w:lastRenderedPageBreak/>
        <w:drawing>
          <wp:inline distT="0" distB="0" distL="0" distR="0" wp14:anchorId="64E99435" wp14:editId="2F31E42B">
            <wp:extent cx="5385435" cy="3027680"/>
            <wp:effectExtent l="0" t="0" r="5715" b="1270"/>
            <wp:docPr id="17827698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6983" name="Picture 11"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4724C1F1" w14:textId="681F19ED" w:rsidR="0048793E" w:rsidRDefault="0048793E" w:rsidP="0048793E">
      <w:pPr>
        <w:pStyle w:val="CaptionforFigurePlatesUMP"/>
      </w:pPr>
      <w:bookmarkStart w:id="134" w:name="_Toc155213398"/>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37</w:t>
      </w:r>
      <w:r w:rsidR="00CF39BC">
        <w:fldChar w:fldCharType="end"/>
      </w:r>
      <w:r>
        <w:tab/>
      </w:r>
      <w:r w:rsidRPr="00EB3B2A">
        <w:rPr>
          <w:lang w:val="en-US"/>
        </w:rPr>
        <w:t>Prototype</w:t>
      </w:r>
      <w:r>
        <w:rPr>
          <w:lang w:val="en-US"/>
        </w:rPr>
        <w:t xml:space="preserve"> of Feedback panel page</w:t>
      </w:r>
      <w:bookmarkEnd w:id="134"/>
    </w:p>
    <w:p w14:paraId="15828DB9" w14:textId="77777777" w:rsidR="0048793E" w:rsidRDefault="0048793E" w:rsidP="0048793E">
      <w:pPr>
        <w:pStyle w:val="UMPParagraph"/>
      </w:pPr>
    </w:p>
    <w:p w14:paraId="11E8DA59" w14:textId="77777777" w:rsidR="0048793E" w:rsidRDefault="0048793E" w:rsidP="0048793E">
      <w:pPr>
        <w:pStyle w:val="CaptionforFigurePlatesUMP"/>
      </w:pPr>
      <w:r w:rsidRPr="0048793E">
        <w:drawing>
          <wp:inline distT="0" distB="0" distL="0" distR="0" wp14:anchorId="77FA4623" wp14:editId="4B2395AD">
            <wp:extent cx="5385435" cy="3027680"/>
            <wp:effectExtent l="0" t="0" r="5715" b="1270"/>
            <wp:docPr id="981538451" name="Picture 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38451" name="Picture 12" descr="A close-up of a graph&#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85435" cy="3027680"/>
                    </a:xfrm>
                    <a:prstGeom prst="rect">
                      <a:avLst/>
                    </a:prstGeom>
                    <a:noFill/>
                    <a:ln>
                      <a:noFill/>
                    </a:ln>
                  </pic:spPr>
                </pic:pic>
              </a:graphicData>
            </a:graphic>
          </wp:inline>
        </w:drawing>
      </w:r>
    </w:p>
    <w:p w14:paraId="707B07A0" w14:textId="77E28BBE" w:rsidR="0048793E" w:rsidRPr="0048793E" w:rsidRDefault="0048793E" w:rsidP="0048793E">
      <w:pPr>
        <w:pStyle w:val="CaptionforFigurePlatesUMP"/>
      </w:pPr>
      <w:bookmarkStart w:id="135" w:name="_Toc155213399"/>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38</w:t>
      </w:r>
      <w:r w:rsidR="00CF39BC">
        <w:fldChar w:fldCharType="end"/>
      </w:r>
      <w:r>
        <w:rPr>
          <w:lang w:val="en-US"/>
        </w:rPr>
        <w:tab/>
      </w:r>
      <w:r w:rsidRPr="002B3577">
        <w:rPr>
          <w:lang w:val="en-US"/>
        </w:rPr>
        <w:t>Prototype</w:t>
      </w:r>
      <w:r>
        <w:rPr>
          <w:lang w:val="en-US"/>
        </w:rPr>
        <w:t xml:space="preserve"> of Data minds panel page</w:t>
      </w:r>
      <w:bookmarkEnd w:id="135"/>
    </w:p>
    <w:p w14:paraId="377ACC6F" w14:textId="77777777" w:rsidR="005E01B3" w:rsidRDefault="005E01B3" w:rsidP="00C54FE1">
      <w:pPr>
        <w:pStyle w:val="UMPParagraph"/>
      </w:pPr>
    </w:p>
    <w:p w14:paraId="3DCD7C3F" w14:textId="77777777" w:rsidR="005E01B3" w:rsidRDefault="005E01B3" w:rsidP="00C54FE1">
      <w:pPr>
        <w:pStyle w:val="UMPParagraph"/>
      </w:pPr>
    </w:p>
    <w:p w14:paraId="709E2DAD" w14:textId="77777777" w:rsidR="005F68D5" w:rsidRDefault="005F68D5" w:rsidP="00C54FE1">
      <w:pPr>
        <w:pStyle w:val="UMPParagraph"/>
      </w:pPr>
    </w:p>
    <w:p w14:paraId="0BF951F4" w14:textId="30E66B41" w:rsidR="004B7AD3" w:rsidRDefault="004B7AD3" w:rsidP="004B7AD3">
      <w:pPr>
        <w:pStyle w:val="Heading2"/>
      </w:pPr>
      <w:bookmarkStart w:id="136" w:name="_Toc155213305"/>
      <w:r>
        <w:lastRenderedPageBreak/>
        <w:t>Test Plan</w:t>
      </w:r>
      <w:bookmarkEnd w:id="136"/>
      <w:r>
        <w:t xml:space="preserve"> </w:t>
      </w:r>
    </w:p>
    <w:p w14:paraId="1DEA33EB" w14:textId="0E2B8463" w:rsidR="004B7AD3" w:rsidRDefault="004B7AD3" w:rsidP="00250015">
      <w:pPr>
        <w:pStyle w:val="Heading3"/>
      </w:pPr>
      <w:bookmarkStart w:id="137" w:name="_Toc155213306"/>
      <w:r>
        <w:t>Unit Testing</w:t>
      </w:r>
      <w:bookmarkEnd w:id="137"/>
    </w:p>
    <w:p w14:paraId="1A014D88" w14:textId="5511D812" w:rsidR="004B7AD3" w:rsidRDefault="004B7AD3" w:rsidP="00C54FE1">
      <w:pPr>
        <w:pStyle w:val="UMPParagraph"/>
      </w:pPr>
      <w:r>
        <w:t xml:space="preserve">One of the methodologies used in software testing is unit testing. </w:t>
      </w:r>
      <w:r w:rsidR="00E21351" w:rsidRPr="00E21351">
        <w:t xml:space="preserve">Unit testing is a fundamental practice in software development that involves testing individual units or components of a software application in isolation to ensure their correctness and reliability. A unit, in this context, refers to the smallest testable part of a program, such as a function, method, or class. The primary goal of unit testing is to validate that each unit of the software performs as designed, helping to identify and fix bugs early in the development process. </w:t>
      </w:r>
      <w:r>
        <w:t xml:space="preserve">The following are some of the ways that unit testing can help: </w:t>
      </w:r>
    </w:p>
    <w:p w14:paraId="360EA5FC" w14:textId="4D6C7AB0" w:rsidR="004B7AD3" w:rsidRDefault="004B7AD3" w:rsidP="000C4D86">
      <w:pPr>
        <w:pStyle w:val="UMPParagraph"/>
        <w:numPr>
          <w:ilvl w:val="0"/>
          <w:numId w:val="6"/>
        </w:numPr>
      </w:pPr>
      <w:r>
        <w:t xml:space="preserve">Improving the code's quality. </w:t>
      </w:r>
    </w:p>
    <w:p w14:paraId="0715F4F0" w14:textId="30E49D1F" w:rsidR="004B7AD3" w:rsidRDefault="004B7AD3" w:rsidP="000C4D86">
      <w:pPr>
        <w:pStyle w:val="UMPParagraph"/>
        <w:numPr>
          <w:ilvl w:val="0"/>
          <w:numId w:val="6"/>
        </w:numPr>
      </w:pPr>
      <w:r>
        <w:t xml:space="preserve">Create code that is dependable and reusable. </w:t>
      </w:r>
    </w:p>
    <w:p w14:paraId="07A71377" w14:textId="07E32A90" w:rsidR="004B7AD3" w:rsidRDefault="004B7AD3" w:rsidP="000C4D86">
      <w:pPr>
        <w:pStyle w:val="UMPParagraph"/>
        <w:numPr>
          <w:ilvl w:val="0"/>
          <w:numId w:val="6"/>
        </w:numPr>
      </w:pPr>
      <w:r>
        <w:t xml:space="preserve">Make documentation easier to understand. </w:t>
      </w:r>
    </w:p>
    <w:p w14:paraId="453A823E" w14:textId="472E077C" w:rsidR="00F3683A" w:rsidRDefault="004B7AD3" w:rsidP="000C4D86">
      <w:pPr>
        <w:pStyle w:val="UMPParagraph"/>
        <w:numPr>
          <w:ilvl w:val="0"/>
          <w:numId w:val="6"/>
        </w:numPr>
      </w:pPr>
      <w:r>
        <w:t>Make seamless integration possible.</w:t>
      </w:r>
    </w:p>
    <w:p w14:paraId="382520A9" w14:textId="77777777" w:rsidR="004B7AD3" w:rsidRDefault="004B7AD3" w:rsidP="00C54FE1">
      <w:pPr>
        <w:pStyle w:val="UMPParagraph"/>
      </w:pPr>
    </w:p>
    <w:p w14:paraId="020ED576" w14:textId="77777777" w:rsidR="00F3683A" w:rsidRDefault="004B7AD3" w:rsidP="00C54FE1">
      <w:pPr>
        <w:pStyle w:val="UMPParagraph"/>
      </w:pPr>
      <w:r>
        <w:t>Unit testing needs the use of a dummy. Mock objects are used to fill in the gaps in a programme. For example, there could be a function that requires variables or objects that have not yet been created. As a result, the role of the mocks is to fill in the blanks. There are three types of unit testing techniques:</w:t>
      </w:r>
    </w:p>
    <w:p w14:paraId="6E10CF58" w14:textId="77777777" w:rsidR="004B7AD3" w:rsidRDefault="004B7AD3" w:rsidP="000C4D86">
      <w:pPr>
        <w:pStyle w:val="UMPParagraph"/>
        <w:numPr>
          <w:ilvl w:val="0"/>
          <w:numId w:val="7"/>
        </w:numPr>
      </w:pPr>
      <w:r>
        <w:t xml:space="preserve">White-Box testing: The tester should be familiar with a system's internal workings. </w:t>
      </w:r>
    </w:p>
    <w:p w14:paraId="2B5D80A2" w14:textId="77777777" w:rsidR="004B7AD3" w:rsidRDefault="004B7AD3" w:rsidP="000C4D86">
      <w:pPr>
        <w:pStyle w:val="UMPParagraph"/>
        <w:numPr>
          <w:ilvl w:val="0"/>
          <w:numId w:val="7"/>
        </w:numPr>
      </w:pPr>
      <w:r>
        <w:t xml:space="preserve">Black-Box testing: The tester is unaware of a system's internal functionality. </w:t>
      </w:r>
    </w:p>
    <w:p w14:paraId="2C787E70" w14:textId="4641DDBF" w:rsidR="004B7AD3" w:rsidRDefault="004B7AD3" w:rsidP="000C4D86">
      <w:pPr>
        <w:pStyle w:val="UMPParagraph"/>
        <w:numPr>
          <w:ilvl w:val="0"/>
          <w:numId w:val="7"/>
        </w:numPr>
      </w:pPr>
      <w:r>
        <w:t>Gray-Box testing: This is a hybrid of white-box and black-box testing. The tester is familiar with a system's functioning, but not as much as white-box testing</w:t>
      </w:r>
      <w:r w:rsidR="00E21351">
        <w:t>.</w:t>
      </w:r>
    </w:p>
    <w:p w14:paraId="03F9E0FF" w14:textId="40D4DA2B" w:rsidR="00E21351" w:rsidRDefault="00E21351" w:rsidP="003A6E94">
      <w:pPr>
        <w:pStyle w:val="UMPParagraph2"/>
      </w:pPr>
      <w:r w:rsidRPr="00E21351">
        <w:lastRenderedPageBreak/>
        <w:t>Unit testing is a critical practice in software development that promotes code reliability, early bug detection, and overall system stability. By systematically testing individual units of code in isolation, developers can build more robust and maintainable software applications.</w:t>
      </w:r>
      <w:sdt>
        <w:sdtPr>
          <w:rPr>
            <w:color w:val="000000"/>
          </w:rPr>
          <w:tag w:val="MENDELEY_CITATION_v3_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"/>
          <w:id w:val="-1767377828"/>
          <w:placeholder>
            <w:docPart w:val="DefaultPlaceholder_-1854013440"/>
          </w:placeholder>
        </w:sdtPr>
        <w:sdtContent>
          <w:r w:rsidR="004762F2" w:rsidRPr="004762F2">
            <w:rPr>
              <w:color w:val="000000"/>
            </w:rPr>
            <w:t>(Sawant et al., 2012)</w:t>
          </w:r>
        </w:sdtContent>
      </w:sdt>
      <w:sdt>
        <w:sdtPr>
          <w:rPr>
            <w:color w:val="000000"/>
          </w:rPr>
          <w:tag w:val="MENDELEY_CITATION_v3_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"/>
          <w:id w:val="-1721039882"/>
          <w:placeholder>
            <w:docPart w:val="DefaultPlaceholder_-1854013440"/>
          </w:placeholder>
        </w:sdtPr>
        <w:sdtContent>
          <w:r w:rsidR="004762F2" w:rsidRPr="004762F2">
            <w:rPr>
              <w:color w:val="000000"/>
            </w:rPr>
            <w:t>(Umar, 2019)</w:t>
          </w:r>
        </w:sdtContent>
      </w:sdt>
    </w:p>
    <w:p w14:paraId="6192BA0B" w14:textId="77777777" w:rsidR="00D73FB2" w:rsidRPr="00D73FB2" w:rsidRDefault="00D73FB2" w:rsidP="00C54FE1">
      <w:pPr>
        <w:pStyle w:val="UMPParagraph"/>
      </w:pPr>
    </w:p>
    <w:p w14:paraId="50DAF20D" w14:textId="03CD1DFA" w:rsidR="00E21351" w:rsidRDefault="00E21351" w:rsidP="00250015">
      <w:pPr>
        <w:pStyle w:val="Heading3"/>
      </w:pPr>
      <w:bookmarkStart w:id="138" w:name="_Toc155213307"/>
      <w:r>
        <w:t>User acceptance Testing</w:t>
      </w:r>
      <w:bookmarkEnd w:id="138"/>
    </w:p>
    <w:p w14:paraId="0F1B98FA" w14:textId="77777777" w:rsidR="00E21351" w:rsidRDefault="00E21351" w:rsidP="003A6E94">
      <w:pPr>
        <w:pStyle w:val="UMPParagraph2"/>
      </w:pPr>
      <w:r w:rsidRPr="00E21351">
        <w:t>User Acceptance Testing (UAT) is a crucial phase in the software development life cycle (SDLC) that occurs after the completion of system and integration testing. It is the final stage before the software is deployed to production. The primary objective of UAT is to ensure that the developed system meets the users' expectations, aligning closely with their needs and business requirements</w:t>
      </w:r>
      <w:r>
        <w:t>.</w:t>
      </w:r>
    </w:p>
    <w:p w14:paraId="5CD6CE35" w14:textId="77777777" w:rsidR="00E21351" w:rsidRDefault="00E21351" w:rsidP="003A6E94">
      <w:pPr>
        <w:pStyle w:val="UMPParagraph2"/>
      </w:pPr>
      <w:r>
        <w:t xml:space="preserve"> </w:t>
      </w:r>
      <w:r w:rsidRPr="00E21351">
        <w:t>If, during UAT, users discover discrepancies between the system's behavior and their expectations or if new requirements emerge, these issues can be addressed before the software goes live. UAT serves as a final check to ensure that the delivered solution not only meets the technical specifications but is also a practical and valuable tool for the end-users in their day-to-day operations.</w:t>
      </w:r>
      <w:r>
        <w:br/>
      </w:r>
      <w:r>
        <w:br/>
        <w:t xml:space="preserve">The following are the steps of user acceptance testing that tester should follow: </w:t>
      </w:r>
    </w:p>
    <w:p w14:paraId="36FEEA8D" w14:textId="00DEA903" w:rsidR="00E21351" w:rsidRDefault="00E21351" w:rsidP="003A6E94">
      <w:pPr>
        <w:pStyle w:val="UMPParagraph2"/>
        <w:numPr>
          <w:ilvl w:val="0"/>
          <w:numId w:val="8"/>
        </w:numPr>
      </w:pPr>
      <w:r>
        <w:t xml:space="preserve">Knowledge gathering for test plan. </w:t>
      </w:r>
    </w:p>
    <w:p w14:paraId="78C1FE48" w14:textId="790675AF" w:rsidR="00E21351" w:rsidRDefault="00E21351" w:rsidP="003A6E94">
      <w:pPr>
        <w:pStyle w:val="UMPParagraph2"/>
        <w:numPr>
          <w:ilvl w:val="0"/>
          <w:numId w:val="8"/>
        </w:numPr>
      </w:pPr>
      <w:r>
        <w:t xml:space="preserve">UAT scope. </w:t>
      </w:r>
    </w:p>
    <w:p w14:paraId="0682E04F" w14:textId="512DCAE7" w:rsidR="00E21351" w:rsidRDefault="00E21351" w:rsidP="003A6E94">
      <w:pPr>
        <w:pStyle w:val="UMPParagraph2"/>
        <w:numPr>
          <w:ilvl w:val="0"/>
          <w:numId w:val="8"/>
        </w:numPr>
      </w:pPr>
      <w:r>
        <w:t xml:space="preserve">UAT design. </w:t>
      </w:r>
    </w:p>
    <w:p w14:paraId="74732851" w14:textId="414B20F6" w:rsidR="00E21351" w:rsidRDefault="00E21351" w:rsidP="003A6E94">
      <w:pPr>
        <w:pStyle w:val="UMPParagraph2"/>
        <w:numPr>
          <w:ilvl w:val="0"/>
          <w:numId w:val="8"/>
        </w:numPr>
      </w:pPr>
      <w:r>
        <w:t xml:space="preserve">UAT execution. </w:t>
      </w:r>
    </w:p>
    <w:p w14:paraId="1DAC832F" w14:textId="4E906D8F" w:rsidR="00E21351" w:rsidRDefault="00E21351" w:rsidP="003A6E94">
      <w:pPr>
        <w:pStyle w:val="UMPParagraph2"/>
        <w:numPr>
          <w:ilvl w:val="0"/>
          <w:numId w:val="8"/>
        </w:numPr>
      </w:pPr>
      <w:r>
        <w:t>Confirm business objective.</w:t>
      </w:r>
    </w:p>
    <w:p w14:paraId="467E6034" w14:textId="12EE25C8" w:rsidR="0071762C" w:rsidRPr="0071762C" w:rsidRDefault="0071762C" w:rsidP="003A6E94">
      <w:pPr>
        <w:pStyle w:val="UMPParagraph2"/>
      </w:pPr>
      <w:r w:rsidRPr="0071762C">
        <w:lastRenderedPageBreak/>
        <w:t>In the context of CollageEase, the unit testing process will be meticulously implemented for each specific module, ensuring the reliability and functionality of individual components within the system. For example, in the User Registration Management System, the unit tests will validate the accuracy of user input handling, the seamless storage of user data in the database, and the proper execution of notification triggers. By adopting this approach, potential issues are identified and addressed early in the development cycle, contributing to the overall reliability and quality of the CollageEase system.</w:t>
      </w:r>
      <w:sdt>
        <w:sdtPr>
          <w:tag w:val="MENDELEY_CITATION_v3_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"/>
          <w:id w:val="495690133"/>
          <w:placeholder>
            <w:docPart w:val="DefaultPlaceholder_-1854013440"/>
          </w:placeholder>
        </w:sdtPr>
        <w:sdtContent>
          <w:r w:rsidR="004762F2">
            <w:rPr>
              <w:rFonts w:eastAsia="Times New Roman"/>
            </w:rPr>
            <w:t>(Otaduy &amp; Diaz, 2017)</w:t>
          </w:r>
        </w:sdtContent>
      </w:sdt>
    </w:p>
    <w:p w14:paraId="001B6541" w14:textId="77777777" w:rsidR="00E21351" w:rsidRDefault="00E21351" w:rsidP="00C54FE1">
      <w:pPr>
        <w:pStyle w:val="UMPParagraph"/>
      </w:pPr>
    </w:p>
    <w:p w14:paraId="17A07FF2" w14:textId="4DD31D98" w:rsidR="00C75036" w:rsidRDefault="005730B0" w:rsidP="005730B0">
      <w:pPr>
        <w:pStyle w:val="Heading2"/>
      </w:pPr>
      <w:bookmarkStart w:id="139" w:name="_Toc155213308"/>
      <w:r>
        <w:t>Gantt chart</w:t>
      </w:r>
      <w:bookmarkEnd w:id="139"/>
      <w:r>
        <w:t xml:space="preserve"> </w:t>
      </w:r>
    </w:p>
    <w:p w14:paraId="18158EAC" w14:textId="77777777" w:rsidR="008903A3" w:rsidRDefault="008903A3" w:rsidP="008903A3">
      <w:pPr>
        <w:pStyle w:val="CaptionforFigurePlatesUMP"/>
      </w:pPr>
      <w:r>
        <w:drawing>
          <wp:inline distT="0" distB="0" distL="0" distR="0" wp14:anchorId="3AFA468B" wp14:editId="25AE9DC0">
            <wp:extent cx="5823285" cy="3969322"/>
            <wp:effectExtent l="0" t="0" r="6350" b="0"/>
            <wp:docPr id="292173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73493" name="Picture 2"/>
                    <pic:cNvPicPr/>
                  </pic:nvPicPr>
                  <pic:blipFill>
                    <a:blip r:embed="rId65">
                      <a:extLst>
                        <a:ext uri="{28A0092B-C50C-407E-A947-70E740481C1C}">
                          <a14:useLocalDpi xmlns:a14="http://schemas.microsoft.com/office/drawing/2010/main" val="0"/>
                        </a:ext>
                      </a:extLst>
                    </a:blip>
                    <a:stretch>
                      <a:fillRect/>
                    </a:stretch>
                  </pic:blipFill>
                  <pic:spPr>
                    <a:xfrm>
                      <a:off x="0" y="0"/>
                      <a:ext cx="5825854" cy="3971073"/>
                    </a:xfrm>
                    <a:prstGeom prst="rect">
                      <a:avLst/>
                    </a:prstGeom>
                  </pic:spPr>
                </pic:pic>
              </a:graphicData>
            </a:graphic>
          </wp:inline>
        </w:drawing>
      </w:r>
    </w:p>
    <w:p w14:paraId="5AC0E521" w14:textId="02CDC268" w:rsidR="008903A3" w:rsidRPr="008903A3" w:rsidRDefault="008903A3" w:rsidP="008903A3">
      <w:pPr>
        <w:pStyle w:val="CaptionforFigurePlatesUMP"/>
        <w:rPr>
          <w:lang w:val="en-US"/>
        </w:rPr>
      </w:pPr>
      <w:bookmarkStart w:id="140" w:name="_Toc155213400"/>
      <w:r>
        <w:t xml:space="preserve">Figure </w:t>
      </w:r>
      <w:r w:rsidR="00CF39BC">
        <w:fldChar w:fldCharType="begin"/>
      </w:r>
      <w:r w:rsidR="00CF39BC">
        <w:instrText xml:space="preserve"> STYLEREF 1 \s </w:instrText>
      </w:r>
      <w:r w:rsidR="00CF39BC">
        <w:fldChar w:fldCharType="separate"/>
      </w:r>
      <w:r w:rsidR="004867DF">
        <w:rPr>
          <w:cs/>
        </w:rPr>
        <w:t>‎</w:t>
      </w:r>
      <w:r w:rsidR="004867DF">
        <w:t>3</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39</w:t>
      </w:r>
      <w:r w:rsidR="00CF39BC">
        <w:fldChar w:fldCharType="end"/>
      </w:r>
      <w:r>
        <w:tab/>
      </w:r>
      <w:r w:rsidRPr="00C24996">
        <w:rPr>
          <w:lang w:val="en-US"/>
        </w:rPr>
        <w:t>Gantt Chart of CollageEase System</w:t>
      </w:r>
      <w:bookmarkEnd w:id="140"/>
    </w:p>
    <w:p w14:paraId="483DCE7F" w14:textId="26869792" w:rsidR="005730B0" w:rsidRPr="005730B0" w:rsidRDefault="005730B0" w:rsidP="005730B0">
      <w:pPr>
        <w:pStyle w:val="CaptionforFigurePlatesUMP"/>
      </w:pPr>
    </w:p>
    <w:p w14:paraId="0489DA28" w14:textId="77777777" w:rsidR="00C75036" w:rsidRDefault="00C75036" w:rsidP="00C54FE1">
      <w:pPr>
        <w:pStyle w:val="UMPParagraph"/>
      </w:pPr>
    </w:p>
    <w:p w14:paraId="3194C7DE" w14:textId="77777777" w:rsidR="00C75036" w:rsidRDefault="00C75036" w:rsidP="00C54FE1">
      <w:pPr>
        <w:pStyle w:val="UMPParagraph"/>
      </w:pPr>
    </w:p>
    <w:p w14:paraId="6D87CE5E" w14:textId="7F8BADBF" w:rsidR="00E21351" w:rsidRDefault="00E21351" w:rsidP="00C75036">
      <w:pPr>
        <w:pStyle w:val="Heading1"/>
      </w:pPr>
      <w:bookmarkStart w:id="141" w:name="_Toc155213309"/>
      <w:bookmarkEnd w:id="141"/>
    </w:p>
    <w:p w14:paraId="582D158A" w14:textId="66805594" w:rsidR="00E21351" w:rsidRDefault="00C75036" w:rsidP="003A6E94">
      <w:pPr>
        <w:pStyle w:val="Heading2"/>
      </w:pPr>
      <w:bookmarkStart w:id="142" w:name="_Toc155213310"/>
      <w:r w:rsidRPr="00C75036">
        <w:t>Introduction</w:t>
      </w:r>
      <w:bookmarkEnd w:id="142"/>
    </w:p>
    <w:p w14:paraId="60E7B4C9" w14:textId="384E254C" w:rsidR="003A6E94" w:rsidRDefault="003A6E94" w:rsidP="001E76F4">
      <w:pPr>
        <w:pStyle w:val="UMPParagraph2"/>
      </w:pPr>
      <w:r>
        <w:t>This chapter covers how the system was developed and how it was put into operation. Here, the specifics of this system's implementation were covered from the beginning to the end. For the user's benefit and comprehension, every screenshot and explanation included a step-by-step explanation. In addition, the User Acceptance Test (UAT) form was created to determine the system's performance. Users can review all functional and non-functional specifications to provide feedback. The system will benefit from this. As a result, tests must be conducted in order to evaluate the system's performance, and all of the results were recorded in the UAT form.</w:t>
      </w:r>
    </w:p>
    <w:p w14:paraId="0DC8C1E7" w14:textId="77777777" w:rsidR="001E76F4" w:rsidRPr="001E76F4" w:rsidRDefault="001E76F4" w:rsidP="001E76F4">
      <w:pPr>
        <w:pStyle w:val="UMPParagraph"/>
      </w:pPr>
    </w:p>
    <w:p w14:paraId="19114215" w14:textId="2CF9D48D" w:rsidR="003A6E94" w:rsidRDefault="003A6E94" w:rsidP="003A6E94">
      <w:pPr>
        <w:pStyle w:val="Heading2"/>
      </w:pPr>
      <w:bookmarkStart w:id="143" w:name="_Toc155213311"/>
      <w:r>
        <w:t>IMPLEMENTATION</w:t>
      </w:r>
      <w:bookmarkEnd w:id="143"/>
    </w:p>
    <w:p w14:paraId="0A9E62B7" w14:textId="66B59C1D" w:rsidR="003A6E94" w:rsidRDefault="003A6E94" w:rsidP="00F7260E">
      <w:pPr>
        <w:pStyle w:val="Heading3"/>
      </w:pPr>
      <w:bookmarkStart w:id="144" w:name="_Toc155213312"/>
      <w:r>
        <w:t>Development Tools</w:t>
      </w:r>
      <w:bookmarkEnd w:id="144"/>
    </w:p>
    <w:p w14:paraId="150298D9" w14:textId="29B85F4B" w:rsidR="00F7260E" w:rsidRDefault="00F7260E" w:rsidP="00F7260E">
      <w:pPr>
        <w:pStyle w:val="CaptionforFigurePlatesUMP"/>
      </w:pPr>
      <w:bookmarkStart w:id="145" w:name="_Toc155213352"/>
      <w:r>
        <w:t xml:space="preserve">Table </w:t>
      </w:r>
      <w:r w:rsidR="002C25F6">
        <w:fldChar w:fldCharType="begin"/>
      </w:r>
      <w:r w:rsidR="002C25F6">
        <w:instrText xml:space="preserve"> STYLEREF 1 \s </w:instrText>
      </w:r>
      <w:r w:rsidR="002C25F6">
        <w:fldChar w:fldCharType="separate"/>
      </w:r>
      <w:r w:rsidR="002C25F6">
        <w:rPr>
          <w:cs/>
        </w:rPr>
        <w:t>‎</w:t>
      </w:r>
      <w:r w:rsidR="002C25F6">
        <w:t>4</w:t>
      </w:r>
      <w:r w:rsidR="002C25F6">
        <w:fldChar w:fldCharType="end"/>
      </w:r>
      <w:r w:rsidR="002C25F6">
        <w:t>.</w:t>
      </w:r>
      <w:r w:rsidR="002C25F6">
        <w:fldChar w:fldCharType="begin"/>
      </w:r>
      <w:r w:rsidR="002C25F6">
        <w:instrText xml:space="preserve"> SEQ Table \* ARABIC \s 1 </w:instrText>
      </w:r>
      <w:r w:rsidR="002C25F6">
        <w:fldChar w:fldCharType="separate"/>
      </w:r>
      <w:r w:rsidR="002C25F6">
        <w:t>1</w:t>
      </w:r>
      <w:r w:rsidR="002C25F6">
        <w:fldChar w:fldCharType="end"/>
      </w:r>
      <w:r>
        <w:rPr>
          <w:lang w:val="en-US"/>
        </w:rPr>
        <w:tab/>
        <w:t>T</w:t>
      </w:r>
      <w:r w:rsidRPr="00035B43">
        <w:rPr>
          <w:lang w:val="en-US"/>
        </w:rPr>
        <w:t xml:space="preserve">olls &amp; </w:t>
      </w:r>
      <w:r>
        <w:rPr>
          <w:lang w:val="en-US"/>
        </w:rPr>
        <w:t>P</w:t>
      </w:r>
      <w:r w:rsidRPr="00035B43">
        <w:rPr>
          <w:lang w:val="en-US"/>
        </w:rPr>
        <w:t>urpose</w:t>
      </w:r>
      <w:bookmarkEnd w:id="145"/>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4236"/>
      </w:tblGrid>
      <w:tr w:rsidR="003A6E94" w14:paraId="2E3F5A99" w14:textId="77777777" w:rsidTr="003A6E94">
        <w:tc>
          <w:tcPr>
            <w:tcW w:w="4235" w:type="dxa"/>
          </w:tcPr>
          <w:p w14:paraId="68A4548D" w14:textId="2562791A" w:rsidR="003A6E94" w:rsidRPr="003A6E94" w:rsidRDefault="003A6E94" w:rsidP="003A6E94">
            <w:pPr>
              <w:pStyle w:val="Tableheader"/>
              <w:rPr>
                <w:b/>
                <w:bCs w:val="0"/>
              </w:rPr>
            </w:pPr>
            <w:r w:rsidRPr="003A6E94">
              <w:rPr>
                <w:b/>
                <w:bCs w:val="0"/>
              </w:rPr>
              <w:t>Tools</w:t>
            </w:r>
          </w:p>
        </w:tc>
        <w:tc>
          <w:tcPr>
            <w:tcW w:w="4236" w:type="dxa"/>
          </w:tcPr>
          <w:p w14:paraId="034CA415" w14:textId="69BCD4D7" w:rsidR="003A6E94" w:rsidRPr="003A6E94" w:rsidRDefault="003A6E94" w:rsidP="003A6E94">
            <w:pPr>
              <w:pStyle w:val="Tableheader"/>
              <w:rPr>
                <w:b/>
                <w:bCs w:val="0"/>
              </w:rPr>
            </w:pPr>
            <w:r w:rsidRPr="003A6E94">
              <w:rPr>
                <w:b/>
                <w:bCs w:val="0"/>
              </w:rPr>
              <w:t>Purpose</w:t>
            </w:r>
          </w:p>
        </w:tc>
      </w:tr>
      <w:tr w:rsidR="003A6E94" w14:paraId="50B98B57" w14:textId="77777777" w:rsidTr="003A6E94">
        <w:tc>
          <w:tcPr>
            <w:tcW w:w="4235" w:type="dxa"/>
          </w:tcPr>
          <w:p w14:paraId="4F83766D" w14:textId="3432B8B5" w:rsidR="003A6E94" w:rsidRDefault="003A6E94" w:rsidP="00F7260E">
            <w:pPr>
              <w:pStyle w:val="UMPParagraph"/>
              <w:ind w:firstLine="0"/>
            </w:pPr>
            <w:r>
              <w:t xml:space="preserve">Canva </w:t>
            </w:r>
          </w:p>
        </w:tc>
        <w:tc>
          <w:tcPr>
            <w:tcW w:w="4236" w:type="dxa"/>
          </w:tcPr>
          <w:p w14:paraId="01631216" w14:textId="368AD97A" w:rsidR="003A6E94" w:rsidRDefault="003A6E94" w:rsidP="003A6E94">
            <w:pPr>
              <w:pStyle w:val="UMPParagraph"/>
              <w:ind w:firstLine="0"/>
            </w:pPr>
            <w:r>
              <w:t>To design the graphical user interface (UI).</w:t>
            </w:r>
          </w:p>
        </w:tc>
      </w:tr>
      <w:tr w:rsidR="003A6E94" w14:paraId="1F464C4E" w14:textId="77777777" w:rsidTr="003A6E94">
        <w:tc>
          <w:tcPr>
            <w:tcW w:w="4235" w:type="dxa"/>
          </w:tcPr>
          <w:p w14:paraId="79236F08" w14:textId="7E63D311" w:rsidR="003A6E94" w:rsidRDefault="003A6E94" w:rsidP="00F7260E">
            <w:pPr>
              <w:pStyle w:val="UMPParagraph"/>
              <w:ind w:firstLine="0"/>
            </w:pPr>
            <w:r>
              <w:t>GitHub</w:t>
            </w:r>
          </w:p>
        </w:tc>
        <w:tc>
          <w:tcPr>
            <w:tcW w:w="4236" w:type="dxa"/>
          </w:tcPr>
          <w:p w14:paraId="5F6776D2" w14:textId="56A52A16" w:rsidR="003A6E94" w:rsidRDefault="003A6E94" w:rsidP="003A6E94">
            <w:pPr>
              <w:pStyle w:val="UMPParagraph"/>
              <w:ind w:firstLine="0"/>
            </w:pPr>
            <w:r>
              <w:t>To track the code and update the latest one.</w:t>
            </w:r>
          </w:p>
        </w:tc>
      </w:tr>
      <w:tr w:rsidR="003A6E94" w14:paraId="576EC07C" w14:textId="77777777" w:rsidTr="003A6E94">
        <w:tc>
          <w:tcPr>
            <w:tcW w:w="4235" w:type="dxa"/>
          </w:tcPr>
          <w:p w14:paraId="66EA0308" w14:textId="231342E2" w:rsidR="003A6E94" w:rsidRDefault="00F7260E" w:rsidP="00F7260E">
            <w:pPr>
              <w:pStyle w:val="UMPParagraph"/>
              <w:ind w:firstLine="0"/>
            </w:pPr>
            <w:r>
              <w:t>Visual Studio</w:t>
            </w:r>
          </w:p>
        </w:tc>
        <w:tc>
          <w:tcPr>
            <w:tcW w:w="4236" w:type="dxa"/>
          </w:tcPr>
          <w:p w14:paraId="3A833AAD" w14:textId="1DD0C442" w:rsidR="003A6E94" w:rsidRDefault="00F7260E" w:rsidP="00F7260E">
            <w:pPr>
              <w:pStyle w:val="UMPParagraph"/>
              <w:ind w:firstLine="0"/>
            </w:pPr>
            <w:r>
              <w:t>To write and build the code with a lot of extensions to smooth the process of writing the code.</w:t>
            </w:r>
          </w:p>
        </w:tc>
      </w:tr>
    </w:tbl>
    <w:p w14:paraId="4972C38B" w14:textId="77777777" w:rsidR="00F7260E" w:rsidRDefault="00F7260E" w:rsidP="00F7260E"/>
    <w:p w14:paraId="6574A91E" w14:textId="48E93691" w:rsidR="00F7260E" w:rsidRDefault="00F7260E" w:rsidP="00F7260E">
      <w:pPr>
        <w:pStyle w:val="Heading2"/>
      </w:pPr>
      <w:bookmarkStart w:id="146" w:name="_Toc155213313"/>
      <w:r>
        <w:lastRenderedPageBreak/>
        <w:t>Implementation</w:t>
      </w:r>
      <w:bookmarkEnd w:id="146"/>
    </w:p>
    <w:p w14:paraId="07B43E48" w14:textId="77777777" w:rsidR="00F7260E" w:rsidRDefault="00F7260E" w:rsidP="00F7260E">
      <w:pPr>
        <w:pStyle w:val="UMPParagraph"/>
      </w:pPr>
      <w:r>
        <w:t>We should create a design of what we intend to develop before writing the code and creating the graphical user interface. The GUI design process results in the creation of some pages, some of which are listed here. The design's primary goal was to use less sentences and more images, icons, and other visual elements in place of text. By doing this, the user experience will be improved, and the users' pleasure will be attained.</w:t>
      </w:r>
    </w:p>
    <w:p w14:paraId="52940C59" w14:textId="77777777" w:rsidR="001E76F4" w:rsidRDefault="001E76F4" w:rsidP="001E76F4">
      <w:pPr>
        <w:rPr>
          <w:rFonts w:cs="Times New Roman"/>
          <w:sz w:val="24"/>
        </w:rPr>
      </w:pPr>
    </w:p>
    <w:p w14:paraId="47EB9417" w14:textId="437FAB31" w:rsidR="001E76F4" w:rsidRDefault="001E76F4" w:rsidP="001E76F4">
      <w:pPr>
        <w:pStyle w:val="Heading3"/>
      </w:pPr>
      <w:bookmarkStart w:id="147" w:name="_Toc155213314"/>
      <w:r w:rsidRPr="001E76F4">
        <w:t>Designing The User Interface with Code</w:t>
      </w:r>
      <w:bookmarkEnd w:id="147"/>
    </w:p>
    <w:p w14:paraId="2719BD74" w14:textId="77777777" w:rsidR="001E76F4" w:rsidRDefault="001E76F4" w:rsidP="001E76F4">
      <w:pPr>
        <w:pStyle w:val="UMPParagraph2"/>
      </w:pPr>
      <w:r>
        <w:t>Achieving the envisioned graphical user interface (GUI) on the Visual Studio platform involves the strategic use of HTML and PHP for structure and functionality, respectively. CSS contributes to the visual appeal by styling elements. Additionally, JavaScript is seamlessly integrated to bring interactivity to the interface, allowing for dynamic features and a more engaging user experience. This combination of HTML, PHP, CSS, and JavaScript ensures a well-rounded approach to design, delivering both visual appeal and interactive functionality on the Visual Studio platform.</w:t>
      </w:r>
    </w:p>
    <w:p w14:paraId="2185E1AF" w14:textId="77777777" w:rsidR="001E76F4" w:rsidRDefault="001E76F4" w:rsidP="001E76F4">
      <w:pPr>
        <w:pStyle w:val="UMPParagraph"/>
      </w:pPr>
    </w:p>
    <w:p w14:paraId="28A02FC4" w14:textId="77777777" w:rsidR="00472ED9" w:rsidRDefault="00472ED9" w:rsidP="00472ED9">
      <w:pPr>
        <w:pStyle w:val="CaptionforFigurePlatesUMP"/>
      </w:pPr>
      <w:r w:rsidRPr="00472ED9">
        <w:lastRenderedPageBreak/>
        <w:drawing>
          <wp:inline distT="0" distB="0" distL="0" distR="0" wp14:anchorId="28E05CE1" wp14:editId="681300E8">
            <wp:extent cx="5385435" cy="3312795"/>
            <wp:effectExtent l="0" t="0" r="5715" b="1905"/>
            <wp:docPr id="135131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7225" name=""/>
                    <pic:cNvPicPr/>
                  </pic:nvPicPr>
                  <pic:blipFill>
                    <a:blip r:embed="rId66"/>
                    <a:stretch>
                      <a:fillRect/>
                    </a:stretch>
                  </pic:blipFill>
                  <pic:spPr>
                    <a:xfrm>
                      <a:off x="0" y="0"/>
                      <a:ext cx="5385435" cy="3312795"/>
                    </a:xfrm>
                    <a:prstGeom prst="rect">
                      <a:avLst/>
                    </a:prstGeom>
                  </pic:spPr>
                </pic:pic>
              </a:graphicData>
            </a:graphic>
          </wp:inline>
        </w:drawing>
      </w:r>
    </w:p>
    <w:p w14:paraId="4C2D71C2" w14:textId="5485A6CC" w:rsidR="001E76F4" w:rsidRDefault="00472ED9" w:rsidP="00472ED9">
      <w:pPr>
        <w:pStyle w:val="CaptionforFigurePlatesUMP"/>
        <w:rPr>
          <w:lang w:val="en-US"/>
        </w:rPr>
      </w:pPr>
      <w:bookmarkStart w:id="148" w:name="_Toc155213401"/>
      <w:r>
        <w:t xml:space="preserve">Figure </w:t>
      </w:r>
      <w:r w:rsidR="00CF39BC">
        <w:fldChar w:fldCharType="begin"/>
      </w:r>
      <w:r w:rsidR="00CF39BC">
        <w:instrText xml:space="preserve"> STYLEREF 1 \s </w:instrText>
      </w:r>
      <w:r w:rsidR="00CF39BC">
        <w:fldChar w:fldCharType="separate"/>
      </w:r>
      <w:r w:rsidR="004867DF">
        <w:rPr>
          <w:cs/>
        </w:rPr>
        <w:t>‎</w:t>
      </w:r>
      <w:r w:rsidR="004867DF">
        <w:t>4</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1</w:t>
      </w:r>
      <w:r w:rsidR="00CF39BC">
        <w:fldChar w:fldCharType="end"/>
      </w:r>
      <w:r>
        <w:rPr>
          <w:lang w:val="en-US"/>
        </w:rPr>
        <w:tab/>
        <w:t xml:space="preserve">Primary resuilt of  </w:t>
      </w:r>
      <w:r w:rsidR="00292D53">
        <w:rPr>
          <w:lang w:val="en-US"/>
        </w:rPr>
        <w:t xml:space="preserve"> </w:t>
      </w:r>
      <w:r>
        <w:rPr>
          <w:lang w:val="en-US"/>
        </w:rPr>
        <w:t>"Login page"</w:t>
      </w:r>
      <w:bookmarkEnd w:id="148"/>
      <w:r>
        <w:rPr>
          <w:lang w:val="en-US"/>
        </w:rPr>
        <w:t xml:space="preserve"> </w:t>
      </w:r>
    </w:p>
    <w:p w14:paraId="459DD8EC" w14:textId="77777777" w:rsidR="00472ED9" w:rsidRPr="00472ED9" w:rsidRDefault="00472ED9" w:rsidP="00472ED9">
      <w:pPr>
        <w:pStyle w:val="UMPParagraph"/>
        <w:rPr>
          <w:lang w:val="en-US"/>
        </w:rPr>
      </w:pPr>
    </w:p>
    <w:p w14:paraId="12C59FD4" w14:textId="77777777" w:rsidR="00472ED9" w:rsidRDefault="00472ED9" w:rsidP="00472ED9">
      <w:pPr>
        <w:pStyle w:val="CaptionforFigurePlatesUMP"/>
      </w:pPr>
      <w:r w:rsidRPr="00472ED9">
        <w:drawing>
          <wp:inline distT="0" distB="0" distL="0" distR="0" wp14:anchorId="1A1E809D" wp14:editId="38E330EA">
            <wp:extent cx="5385435" cy="3359150"/>
            <wp:effectExtent l="0" t="0" r="5715" b="0"/>
            <wp:docPr id="2837101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0197" name="Picture 1" descr="A screen shot of a computer&#10;&#10;Description automatically generated"/>
                    <pic:cNvPicPr/>
                  </pic:nvPicPr>
                  <pic:blipFill>
                    <a:blip r:embed="rId67"/>
                    <a:stretch>
                      <a:fillRect/>
                    </a:stretch>
                  </pic:blipFill>
                  <pic:spPr>
                    <a:xfrm>
                      <a:off x="0" y="0"/>
                      <a:ext cx="5385435" cy="3359150"/>
                    </a:xfrm>
                    <a:prstGeom prst="rect">
                      <a:avLst/>
                    </a:prstGeom>
                  </pic:spPr>
                </pic:pic>
              </a:graphicData>
            </a:graphic>
          </wp:inline>
        </w:drawing>
      </w:r>
    </w:p>
    <w:p w14:paraId="7A50F983" w14:textId="19180E86" w:rsidR="00472ED9" w:rsidRDefault="00472ED9" w:rsidP="00472ED9">
      <w:pPr>
        <w:pStyle w:val="CaptionforFigurePlatesUMP"/>
      </w:pPr>
      <w:bookmarkStart w:id="149" w:name="_Toc155213402"/>
      <w:r>
        <w:t xml:space="preserve">Figure </w:t>
      </w:r>
      <w:r w:rsidR="00CF39BC">
        <w:fldChar w:fldCharType="begin"/>
      </w:r>
      <w:r w:rsidR="00CF39BC">
        <w:instrText xml:space="preserve"> STYLEREF 1 \s </w:instrText>
      </w:r>
      <w:r w:rsidR="00CF39BC">
        <w:fldChar w:fldCharType="separate"/>
      </w:r>
      <w:r w:rsidR="004867DF">
        <w:rPr>
          <w:cs/>
        </w:rPr>
        <w:t>‎</w:t>
      </w:r>
      <w:r w:rsidR="004867DF">
        <w:t>4</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2</w:t>
      </w:r>
      <w:r w:rsidR="00CF39BC">
        <w:fldChar w:fldCharType="end"/>
      </w:r>
      <w:r>
        <w:rPr>
          <w:lang w:val="en-US"/>
        </w:rPr>
        <w:tab/>
        <w:t>Primary resuilt of  "Homepage"</w:t>
      </w:r>
      <w:bookmarkEnd w:id="149"/>
      <w:r>
        <w:rPr>
          <w:lang w:val="en-US"/>
        </w:rPr>
        <w:t xml:space="preserve"> </w:t>
      </w:r>
    </w:p>
    <w:p w14:paraId="728D0C0A" w14:textId="77777777" w:rsidR="00472ED9" w:rsidRPr="00472ED9" w:rsidRDefault="00472ED9" w:rsidP="00472ED9">
      <w:pPr>
        <w:pStyle w:val="UMPParagraph"/>
      </w:pPr>
    </w:p>
    <w:p w14:paraId="7491E4A9" w14:textId="77777777" w:rsidR="00472ED9" w:rsidRDefault="00472ED9" w:rsidP="00472ED9">
      <w:pPr>
        <w:pStyle w:val="CaptionforFigurePlatesUMP"/>
      </w:pPr>
      <w:r w:rsidRPr="00472ED9">
        <w:lastRenderedPageBreak/>
        <w:drawing>
          <wp:inline distT="0" distB="0" distL="0" distR="0" wp14:anchorId="1860EE76" wp14:editId="16F9BFD9">
            <wp:extent cx="5385435" cy="3345180"/>
            <wp:effectExtent l="0" t="0" r="5715" b="7620"/>
            <wp:docPr id="23224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47354" name=""/>
                    <pic:cNvPicPr/>
                  </pic:nvPicPr>
                  <pic:blipFill>
                    <a:blip r:embed="rId68"/>
                    <a:stretch>
                      <a:fillRect/>
                    </a:stretch>
                  </pic:blipFill>
                  <pic:spPr>
                    <a:xfrm>
                      <a:off x="0" y="0"/>
                      <a:ext cx="5385435" cy="3345180"/>
                    </a:xfrm>
                    <a:prstGeom prst="rect">
                      <a:avLst/>
                    </a:prstGeom>
                  </pic:spPr>
                </pic:pic>
              </a:graphicData>
            </a:graphic>
          </wp:inline>
        </w:drawing>
      </w:r>
    </w:p>
    <w:p w14:paraId="65DE7348" w14:textId="26E7A485" w:rsidR="00472ED9" w:rsidRDefault="00472ED9" w:rsidP="00472ED9">
      <w:pPr>
        <w:pStyle w:val="CaptionforFigurePlatesUMP"/>
      </w:pPr>
      <w:bookmarkStart w:id="150" w:name="_Toc155213403"/>
      <w:r>
        <w:t xml:space="preserve">Figure </w:t>
      </w:r>
      <w:r w:rsidR="00CF39BC">
        <w:fldChar w:fldCharType="begin"/>
      </w:r>
      <w:r w:rsidR="00CF39BC">
        <w:instrText xml:space="preserve"> STYLEREF 1 \s </w:instrText>
      </w:r>
      <w:r w:rsidR="00CF39BC">
        <w:fldChar w:fldCharType="separate"/>
      </w:r>
      <w:r w:rsidR="004867DF">
        <w:rPr>
          <w:cs/>
        </w:rPr>
        <w:t>‎</w:t>
      </w:r>
      <w:r w:rsidR="004867DF">
        <w:t>4</w:t>
      </w:r>
      <w:r w:rsidR="00CF39BC">
        <w:fldChar w:fldCharType="end"/>
      </w:r>
      <w:r w:rsidR="00CF39BC">
        <w:t>.</w:t>
      </w:r>
      <w:r w:rsidR="00CF39BC">
        <w:fldChar w:fldCharType="begin"/>
      </w:r>
      <w:r w:rsidR="00CF39BC">
        <w:instrText xml:space="preserve"> SEQ Figure \* ARABIC \s 1 </w:instrText>
      </w:r>
      <w:r w:rsidR="00CF39BC">
        <w:fldChar w:fldCharType="separate"/>
      </w:r>
      <w:r w:rsidR="004867DF">
        <w:t>3</w:t>
      </w:r>
      <w:r w:rsidR="00CF39BC">
        <w:fldChar w:fldCharType="end"/>
      </w:r>
      <w:r>
        <w:rPr>
          <w:lang w:val="en-US"/>
        </w:rPr>
        <w:tab/>
        <w:t>Primary resuilt of  "</w:t>
      </w:r>
      <w:r w:rsidRPr="00E213E8">
        <w:rPr>
          <w:lang w:val="en-US"/>
        </w:rPr>
        <w:t>C</w:t>
      </w:r>
      <w:r>
        <w:rPr>
          <w:lang w:val="en-US"/>
        </w:rPr>
        <w:t>alculator page"</w:t>
      </w:r>
      <w:bookmarkEnd w:id="150"/>
    </w:p>
    <w:p w14:paraId="06720396" w14:textId="77777777" w:rsidR="001E76F4" w:rsidRDefault="001E76F4" w:rsidP="001E76F4">
      <w:pPr>
        <w:pStyle w:val="UMPParagraph"/>
      </w:pPr>
    </w:p>
    <w:p w14:paraId="212A898D" w14:textId="77777777" w:rsidR="00CF39BC" w:rsidRDefault="00CF39BC" w:rsidP="00CF39BC">
      <w:pPr>
        <w:pStyle w:val="CaptionforFigurePlatesUMP"/>
      </w:pPr>
      <w:r w:rsidRPr="00CF39BC">
        <w:drawing>
          <wp:inline distT="0" distB="0" distL="0" distR="0" wp14:anchorId="72242855" wp14:editId="0C72DAF6">
            <wp:extent cx="5385435" cy="3360420"/>
            <wp:effectExtent l="0" t="0" r="5715" b="0"/>
            <wp:docPr id="976984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84383" name="Picture 1" descr="A screenshot of a computer program&#10;&#10;Description automatically generated"/>
                    <pic:cNvPicPr/>
                  </pic:nvPicPr>
                  <pic:blipFill>
                    <a:blip r:embed="rId69"/>
                    <a:stretch>
                      <a:fillRect/>
                    </a:stretch>
                  </pic:blipFill>
                  <pic:spPr>
                    <a:xfrm>
                      <a:off x="0" y="0"/>
                      <a:ext cx="5385435" cy="3360420"/>
                    </a:xfrm>
                    <a:prstGeom prst="rect">
                      <a:avLst/>
                    </a:prstGeom>
                  </pic:spPr>
                </pic:pic>
              </a:graphicData>
            </a:graphic>
          </wp:inline>
        </w:drawing>
      </w:r>
    </w:p>
    <w:p w14:paraId="4D93E77C" w14:textId="07744839" w:rsidR="00472ED9" w:rsidRPr="00CF39BC" w:rsidRDefault="00CF39BC" w:rsidP="00CF39BC">
      <w:pPr>
        <w:pStyle w:val="CaptionforFigurePlatesUMP"/>
        <w:rPr>
          <w:lang w:val="en-US"/>
        </w:rPr>
      </w:pPr>
      <w:bookmarkStart w:id="151" w:name="_Toc155213404"/>
      <w:r>
        <w:t xml:space="preserve">Figure </w:t>
      </w:r>
      <w:r>
        <w:fldChar w:fldCharType="begin"/>
      </w:r>
      <w:r>
        <w:instrText xml:space="preserve"> STYLEREF 1 \s </w:instrText>
      </w:r>
      <w:r>
        <w:fldChar w:fldCharType="separate"/>
      </w:r>
      <w:r w:rsidR="004867DF">
        <w:rPr>
          <w:cs/>
        </w:rPr>
        <w:t>‎</w:t>
      </w:r>
      <w:r w:rsidR="004867DF">
        <w:t>4</w:t>
      </w:r>
      <w:r>
        <w:fldChar w:fldCharType="end"/>
      </w:r>
      <w:r>
        <w:t>.</w:t>
      </w:r>
      <w:r>
        <w:fldChar w:fldCharType="begin"/>
      </w:r>
      <w:r>
        <w:instrText xml:space="preserve"> SEQ Figure \* ARABIC \s 1 </w:instrText>
      </w:r>
      <w:r>
        <w:fldChar w:fldCharType="separate"/>
      </w:r>
      <w:r w:rsidR="004867DF">
        <w:t>4</w:t>
      </w:r>
      <w:r>
        <w:fldChar w:fldCharType="end"/>
      </w:r>
      <w:r>
        <w:rPr>
          <w:lang w:val="en-US"/>
        </w:rPr>
        <w:tab/>
      </w:r>
      <w:r w:rsidRPr="00B50ED7">
        <w:rPr>
          <w:lang w:val="en-US"/>
        </w:rPr>
        <w:t>Primary resuilt of  "</w:t>
      </w:r>
      <w:r>
        <w:rPr>
          <w:lang w:val="en-US"/>
        </w:rPr>
        <w:t>New post / thread</w:t>
      </w:r>
      <w:r w:rsidRPr="00B50ED7">
        <w:rPr>
          <w:lang w:val="en-US"/>
        </w:rPr>
        <w:t>"</w:t>
      </w:r>
      <w:bookmarkEnd w:id="151"/>
    </w:p>
    <w:p w14:paraId="14BB7E14" w14:textId="77777777" w:rsidR="00472ED9" w:rsidRDefault="00472ED9" w:rsidP="001E76F4">
      <w:pPr>
        <w:pStyle w:val="UMPParagraph"/>
      </w:pPr>
    </w:p>
    <w:p w14:paraId="5F003861" w14:textId="77777777" w:rsidR="001E76F4" w:rsidRDefault="001E76F4" w:rsidP="001E76F4">
      <w:pPr>
        <w:pStyle w:val="UMPParagraph"/>
      </w:pPr>
    </w:p>
    <w:p w14:paraId="261C59EF" w14:textId="77777777" w:rsidR="00CF39BC" w:rsidRDefault="00CF39BC" w:rsidP="00CF39BC">
      <w:pPr>
        <w:pStyle w:val="CaptionforFigurePlatesUMP"/>
      </w:pPr>
      <w:r w:rsidRPr="00CF39BC">
        <w:lastRenderedPageBreak/>
        <w:drawing>
          <wp:inline distT="0" distB="0" distL="0" distR="0" wp14:anchorId="414FC1A2" wp14:editId="2E9F8220">
            <wp:extent cx="5385435" cy="3339465"/>
            <wp:effectExtent l="0" t="0" r="5715" b="0"/>
            <wp:docPr id="1514190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0199" name="Picture 1" descr="A screenshot of a computer program&#10;&#10;Description automatically generated"/>
                    <pic:cNvPicPr/>
                  </pic:nvPicPr>
                  <pic:blipFill>
                    <a:blip r:embed="rId70"/>
                    <a:stretch>
                      <a:fillRect/>
                    </a:stretch>
                  </pic:blipFill>
                  <pic:spPr>
                    <a:xfrm>
                      <a:off x="0" y="0"/>
                      <a:ext cx="5385435" cy="3339465"/>
                    </a:xfrm>
                    <a:prstGeom prst="rect">
                      <a:avLst/>
                    </a:prstGeom>
                  </pic:spPr>
                </pic:pic>
              </a:graphicData>
            </a:graphic>
          </wp:inline>
        </w:drawing>
      </w:r>
    </w:p>
    <w:p w14:paraId="3D27CDBB" w14:textId="1A19EC61" w:rsidR="001E76F4" w:rsidRDefault="00CF39BC" w:rsidP="00CF39BC">
      <w:pPr>
        <w:pStyle w:val="CaptionforFigurePlatesUMP"/>
      </w:pPr>
      <w:bookmarkStart w:id="152" w:name="_Toc155213405"/>
      <w:r>
        <w:t xml:space="preserve">Figure </w:t>
      </w:r>
      <w:r>
        <w:fldChar w:fldCharType="begin"/>
      </w:r>
      <w:r>
        <w:instrText xml:space="preserve"> STYLEREF 1 \s </w:instrText>
      </w:r>
      <w:r>
        <w:fldChar w:fldCharType="separate"/>
      </w:r>
      <w:r w:rsidR="004867DF">
        <w:rPr>
          <w:cs/>
        </w:rPr>
        <w:t>‎</w:t>
      </w:r>
      <w:r w:rsidR="004867DF">
        <w:t>4</w:t>
      </w:r>
      <w:r>
        <w:fldChar w:fldCharType="end"/>
      </w:r>
      <w:r>
        <w:t>.</w:t>
      </w:r>
      <w:r>
        <w:fldChar w:fldCharType="begin"/>
      </w:r>
      <w:r>
        <w:instrText xml:space="preserve"> SEQ Figure \* ARABIC \s 1 </w:instrText>
      </w:r>
      <w:r>
        <w:fldChar w:fldCharType="separate"/>
      </w:r>
      <w:r w:rsidR="004867DF">
        <w:t>5</w:t>
      </w:r>
      <w:r>
        <w:fldChar w:fldCharType="end"/>
      </w:r>
      <w:r>
        <w:tab/>
      </w:r>
      <w:r w:rsidRPr="005D0D9A">
        <w:rPr>
          <w:lang w:val="en-US"/>
        </w:rPr>
        <w:t>Primary resuilt of  "</w:t>
      </w:r>
      <w:r>
        <w:rPr>
          <w:lang w:val="en-US"/>
        </w:rPr>
        <w:t>Master University Program</w:t>
      </w:r>
      <w:r w:rsidRPr="005D0D9A">
        <w:rPr>
          <w:lang w:val="en-US"/>
        </w:rPr>
        <w:t>"</w:t>
      </w:r>
      <w:bookmarkEnd w:id="152"/>
    </w:p>
    <w:p w14:paraId="3B0C62E3" w14:textId="77777777" w:rsidR="001E76F4" w:rsidRDefault="001E76F4" w:rsidP="001E76F4">
      <w:pPr>
        <w:pStyle w:val="UMPParagraph"/>
      </w:pPr>
    </w:p>
    <w:p w14:paraId="653A8424" w14:textId="78336B42" w:rsidR="001E76F4" w:rsidRDefault="001B241E" w:rsidP="001B241E">
      <w:pPr>
        <w:pStyle w:val="Heading2"/>
      </w:pPr>
      <w:bookmarkStart w:id="153" w:name="_Toc155213315"/>
      <w:r>
        <w:t>Software Test</w:t>
      </w:r>
      <w:bookmarkEnd w:id="153"/>
    </w:p>
    <w:p w14:paraId="713C22E9" w14:textId="0C433A79" w:rsidR="001B241E" w:rsidRDefault="001B241E" w:rsidP="001B241E">
      <w:pPr>
        <w:pStyle w:val="Heading3"/>
      </w:pPr>
      <w:bookmarkStart w:id="154" w:name="_Toc155213316"/>
      <w:r>
        <w:t>Unit Test</w:t>
      </w:r>
      <w:bookmarkEnd w:id="154"/>
    </w:p>
    <w:p w14:paraId="2FEE2310" w14:textId="7432E33C" w:rsidR="001B241E" w:rsidRDefault="001B241E" w:rsidP="001B241E">
      <w:pPr>
        <w:pStyle w:val="Heading3"/>
      </w:pPr>
      <w:bookmarkStart w:id="155" w:name="_Toc155213317"/>
      <w:r>
        <w:t>User Acceptance Testing</w:t>
      </w:r>
      <w:bookmarkEnd w:id="155"/>
    </w:p>
    <w:p w14:paraId="5D6973DA" w14:textId="0F74C76D" w:rsidR="001B241E" w:rsidRPr="001B241E" w:rsidRDefault="001B241E" w:rsidP="001B241E">
      <w:pPr>
        <w:pStyle w:val="UMPParagraph2"/>
      </w:pPr>
      <w:r>
        <w:t>After users tried the website, they will have an interface with a survey form to fill up their experiment. The following questions are:</w:t>
      </w:r>
    </w:p>
    <w:p w14:paraId="32C03B83" w14:textId="77777777" w:rsidR="001B241E" w:rsidRDefault="001B241E" w:rsidP="001B241E">
      <w:pPr>
        <w:pStyle w:val="UMPParagraph"/>
        <w:numPr>
          <w:ilvl w:val="0"/>
          <w:numId w:val="27"/>
        </w:numPr>
        <w:rPr>
          <w:sz w:val="22"/>
          <w:szCs w:val="20"/>
        </w:rPr>
      </w:pPr>
      <w:r w:rsidRPr="001B241E">
        <w:rPr>
          <w:sz w:val="22"/>
          <w:szCs w:val="20"/>
        </w:rPr>
        <w:t>On a scale of 1 - 5, how satisfied are you with the overall design and layout of the website?</w:t>
      </w:r>
    </w:p>
    <w:p w14:paraId="15A707D5" w14:textId="4218213F" w:rsidR="001B241E" w:rsidRPr="001B241E" w:rsidRDefault="001B241E" w:rsidP="001B241E">
      <w:pPr>
        <w:pStyle w:val="UMPParagraph"/>
        <w:numPr>
          <w:ilvl w:val="0"/>
          <w:numId w:val="27"/>
        </w:numPr>
        <w:rPr>
          <w:sz w:val="22"/>
          <w:szCs w:val="20"/>
        </w:rPr>
      </w:pPr>
      <w:r w:rsidRPr="001B241E">
        <w:rPr>
          <w:sz w:val="22"/>
          <w:szCs w:val="20"/>
        </w:rPr>
        <w:t>Rate the responsiveness of the website across different devices (e.g., desktop, mobile, tablet).</w:t>
      </w:r>
    </w:p>
    <w:p w14:paraId="48AEE12F" w14:textId="77777777" w:rsidR="001B241E" w:rsidRDefault="001B241E" w:rsidP="001B241E">
      <w:pPr>
        <w:pStyle w:val="UMPParagraph"/>
        <w:numPr>
          <w:ilvl w:val="0"/>
          <w:numId w:val="27"/>
        </w:numPr>
        <w:rPr>
          <w:sz w:val="22"/>
          <w:szCs w:val="20"/>
        </w:rPr>
      </w:pPr>
      <w:r w:rsidRPr="001B241E">
        <w:rPr>
          <w:sz w:val="22"/>
          <w:szCs w:val="20"/>
        </w:rPr>
        <w:t>How likely are you to recommend this website to others?</w:t>
      </w:r>
    </w:p>
    <w:p w14:paraId="42B602BD" w14:textId="398B6F90" w:rsidR="001B241E" w:rsidRPr="001B241E" w:rsidRDefault="001B241E" w:rsidP="001B241E">
      <w:pPr>
        <w:pStyle w:val="UMPParagraph"/>
        <w:numPr>
          <w:ilvl w:val="0"/>
          <w:numId w:val="27"/>
        </w:numPr>
        <w:rPr>
          <w:sz w:val="22"/>
          <w:szCs w:val="20"/>
        </w:rPr>
      </w:pPr>
      <w:r w:rsidRPr="001B241E">
        <w:rPr>
          <w:sz w:val="22"/>
          <w:szCs w:val="20"/>
        </w:rPr>
        <w:t>Rate the speed and efficiency of the website in loading pages and processing tasks.</w:t>
      </w:r>
    </w:p>
    <w:p w14:paraId="7E5ADF50" w14:textId="77777777" w:rsidR="001B241E" w:rsidRDefault="001B241E" w:rsidP="001B241E">
      <w:pPr>
        <w:rPr>
          <w:rFonts w:cs="Times New Roman"/>
          <w:sz w:val="24"/>
        </w:rPr>
      </w:pPr>
    </w:p>
    <w:p w14:paraId="096D3881" w14:textId="33853576" w:rsidR="001B241E" w:rsidRPr="001B241E" w:rsidRDefault="001B241E" w:rsidP="001B241E">
      <w:pPr>
        <w:sectPr w:rsidR="001B241E" w:rsidRPr="001B241E" w:rsidSect="00B35257">
          <w:pgSz w:w="11906" w:h="16838"/>
          <w:pgMar w:top="1440" w:right="1440" w:bottom="1440" w:left="1985" w:header="706" w:footer="567" w:gutter="0"/>
          <w:cols w:space="708"/>
          <w:docGrid w:linePitch="360"/>
        </w:sectPr>
      </w:pPr>
    </w:p>
    <w:p w14:paraId="7CDDB8FE" w14:textId="77777777" w:rsidR="009B218B" w:rsidRDefault="009B218B" w:rsidP="008215B0">
      <w:pPr>
        <w:pStyle w:val="REFERENCES"/>
      </w:pPr>
      <w:bookmarkStart w:id="156" w:name="_Toc155213318"/>
      <w:r>
        <w:lastRenderedPageBreak/>
        <w:t>REFERENCES</w:t>
      </w:r>
      <w:bookmarkEnd w:id="156"/>
    </w:p>
    <w:p w14:paraId="127B1358" w14:textId="77777777" w:rsidR="00D41041" w:rsidRPr="00383725" w:rsidRDefault="00F20835" w:rsidP="00A40488">
      <w:pPr>
        <w:pStyle w:val="CaptionforReferences"/>
      </w:pPr>
      <w:r w:rsidRPr="00383725">
        <w:fldChar w:fldCharType="begin" w:fldLock="1"/>
      </w:r>
      <w:r w:rsidRPr="00383725">
        <w:instrText xml:space="preserve">ADDIN Mendeley Bibliography CSL_BIBLIOGRAPHY </w:instrText>
      </w:r>
      <w:r w:rsidRPr="00383725">
        <w:fldChar w:fldCharType="separate"/>
      </w:r>
      <w:r w:rsidR="00D41041" w:rsidRPr="00383725">
        <w:t>Alexandrov, N., &amp; Alexandrov, V. (2015). Computational science research methods for science education at PG level. Procedia Computer Science, 51(1), 1685–1693. https://doi.org/10.1016/j.procs.2015.05.305</w:t>
      </w:r>
    </w:p>
    <w:p w14:paraId="16A1E2F3" w14:textId="77777777" w:rsidR="00D41041" w:rsidRPr="00383725" w:rsidRDefault="00D41041" w:rsidP="00A40488">
      <w:pPr>
        <w:pStyle w:val="CaptionforReferences"/>
      </w:pPr>
      <w:r w:rsidRPr="00383725">
        <w:t>Crooks, N. M., &amp; Alibali, M. W. (2014). Defining and measuring conceptual knowledge in mathematics. Developmental Review, 34(4), 344–377. https://doi.org/10.1016/j.dr.2014.10.001</w:t>
      </w:r>
    </w:p>
    <w:p w14:paraId="5B8C3ECC" w14:textId="77777777" w:rsidR="00D41041" w:rsidRDefault="00D41041" w:rsidP="00A40488">
      <w:pPr>
        <w:pStyle w:val="CaptionforReferences"/>
      </w:pPr>
      <w:r w:rsidRPr="00383725">
        <w:t>Gertler, M. S. (2003). Tacit knowledge and the economic geography of context, or the undefinable tacitness of being (there). Journal of Economic Geography, 3(1), 75–99. https://doi.org/10.1093/jeg/3.1.75</w:t>
      </w:r>
    </w:p>
    <w:p w14:paraId="63212615" w14:textId="77777777" w:rsidR="002E0782" w:rsidRDefault="00000000" w:rsidP="00A40488">
      <w:pPr>
        <w:pStyle w:val="CaptionforReferences"/>
      </w:pPr>
      <w:hyperlink r:id="rId71" w:history="1">
        <w:r w:rsidR="002E0782" w:rsidRPr="0049497D">
          <w:rPr>
            <w:rStyle w:val="Hyperlink"/>
          </w:rPr>
          <w:t>https://www.yumpu.com/en/document/view/53572106/thesis-manual-2012-unikl-micet-universiti-kuala-lumpur</w:t>
        </w:r>
      </w:hyperlink>
    </w:p>
    <w:p w14:paraId="0821F5B6" w14:textId="44403725" w:rsidR="00C121A5" w:rsidRDefault="00C121A5" w:rsidP="00A40488">
      <w:pPr>
        <w:pStyle w:val="CaptionforReferences"/>
      </w:pPr>
      <w:r w:rsidRPr="00C121A5">
        <w:t>https://www.researchgate.net/publication/328516721_Agile_Methodologies_in_Education_A_Review_Bringing_Methodologies_from_Industry_to_the_Classroom</w:t>
      </w:r>
    </w:p>
    <w:p w14:paraId="43D4EB12" w14:textId="4785A947" w:rsidR="00A40488" w:rsidRDefault="00A40488" w:rsidP="00A40488">
      <w:pPr>
        <w:pStyle w:val="CaptionforReferences"/>
      </w:pPr>
      <w:r>
        <w:rPr>
          <w:sz w:val="20"/>
          <w:szCs w:val="20"/>
        </w:rPr>
        <w:t>F.O.ISINKAYE , Y.O.FOLAJAMI,B.A.OJOKOH “ Recommendation system: Principles, methods and evaluation”20 August 2015</w:t>
      </w:r>
      <w:r>
        <w:t xml:space="preserve">: </w:t>
      </w:r>
      <w:r>
        <w:rPr>
          <w:sz w:val="20"/>
          <w:szCs w:val="20"/>
        </w:rPr>
        <w:t>https://www.sciencedirect.com/science/article/pii/S1110866515000341</w:t>
      </w:r>
      <w:r>
        <w:t xml:space="preserve"> </w:t>
      </w:r>
    </w:p>
    <w:p w14:paraId="08E6F868" w14:textId="77777777" w:rsidR="00E32686" w:rsidRDefault="00E32686" w:rsidP="00E32686">
      <w:pPr>
        <w:pStyle w:val="CaptionforReferences"/>
      </w:pPr>
      <w:r>
        <w:t>Barnett, R. (2011). The Coming of the Ecological University. Oxford Review of Education, 37(4), 439-455.</w:t>
      </w:r>
    </w:p>
    <w:p w14:paraId="1FD46BF9" w14:textId="77777777" w:rsidR="00E32686" w:rsidRDefault="00E32686" w:rsidP="00E32686">
      <w:pPr>
        <w:pStyle w:val="CaptionforReferences"/>
      </w:pPr>
      <w:r>
        <w:t>Marginson, S. (2016). The Worldwide Trend to High Participation Higher Education: Dynamics of social stratification in inclusive systems. Higher Education, 72, 413-434.</w:t>
      </w:r>
    </w:p>
    <w:p w14:paraId="333F0028" w14:textId="77777777" w:rsidR="00E32686" w:rsidRDefault="00E32686" w:rsidP="00E32686">
      <w:pPr>
        <w:pStyle w:val="CaptionforReferences"/>
      </w:pPr>
      <w:r>
        <w:t>Zainuddin, N., &amp; Perera, C.J. (2019). Exploring the Role of Internet Technology in Higher Education: A Case of Malaysia. Education and Information Technologies, 24, 3053-3074.</w:t>
      </w:r>
    </w:p>
    <w:p w14:paraId="12F5CA10" w14:textId="77777777" w:rsidR="00E32686" w:rsidRDefault="00E32686" w:rsidP="00E32686">
      <w:pPr>
        <w:pStyle w:val="CaptionforReferences"/>
      </w:pPr>
      <w:r>
        <w:t>Norman, D. A. (2013). The Design of Everyday Things: Revised and Expanded Edition. Basic Books.</w:t>
      </w:r>
    </w:p>
    <w:p w14:paraId="7A557EE2" w14:textId="77777777" w:rsidR="00E32686" w:rsidRDefault="00E32686" w:rsidP="00E32686">
      <w:pPr>
        <w:pStyle w:val="CaptionforReferences"/>
      </w:pPr>
      <w:r>
        <w:t>Garrett, J.J. (2010). Elements of User Experience, The: User-Centered Design for the Web and Beyond. New Riders.</w:t>
      </w:r>
    </w:p>
    <w:p w14:paraId="3CF19159" w14:textId="77777777" w:rsidR="00E32686" w:rsidRDefault="00E32686" w:rsidP="00E32686">
      <w:pPr>
        <w:pStyle w:val="CaptionforReferences"/>
      </w:pPr>
      <w:r>
        <w:t>Krug, S. (2014). Don't Make Me Think, Revisited: A Common Sense Approach to Web Usability. New Riders.</w:t>
      </w:r>
    </w:p>
    <w:p w14:paraId="1A61D6E1" w14:textId="77777777" w:rsidR="00E32686" w:rsidRDefault="00E32686" w:rsidP="00E32686">
      <w:pPr>
        <w:pStyle w:val="CaptionforReferences"/>
      </w:pPr>
      <w:r>
        <w:t>Flick, U. (2018). An Introduction to Qualitative Research. Sage.</w:t>
      </w:r>
    </w:p>
    <w:p w14:paraId="367D3D85" w14:textId="77777777" w:rsidR="00E32686" w:rsidRDefault="00E32686" w:rsidP="00E32686">
      <w:pPr>
        <w:pStyle w:val="CaptionforReferences"/>
      </w:pPr>
      <w:r>
        <w:t>Creswell, J.W. (2013). Research Design: Qualitative, Quantitative, and Mixed Methods Approaches. Sage Publications.</w:t>
      </w:r>
    </w:p>
    <w:p w14:paraId="7DADF19A" w14:textId="77777777" w:rsidR="00E32686" w:rsidRDefault="00E32686" w:rsidP="00E32686">
      <w:pPr>
        <w:pStyle w:val="CaptionforReferences"/>
      </w:pPr>
      <w:r>
        <w:t>Malaysian Ministry of Education. (2020). Malaysia Education Blueprint 2015-2025 (Higher Education).</w:t>
      </w:r>
    </w:p>
    <w:p w14:paraId="068C0025" w14:textId="765DCF74" w:rsidR="004A5262" w:rsidRDefault="004A5262" w:rsidP="00E32686">
      <w:pPr>
        <w:pStyle w:val="CaptionforReferences"/>
      </w:pPr>
      <w:r w:rsidRPr="004A5262">
        <w:t>https://www.techtarget.com/searchsoftwarequality/definition/unit-testing</w:t>
      </w:r>
      <w:r w:rsidR="00C75036">
        <w:t xml:space="preserve"> </w:t>
      </w:r>
    </w:p>
    <w:p w14:paraId="151A9C6E" w14:textId="77777777" w:rsidR="00E32686" w:rsidRDefault="00E32686" w:rsidP="00E32686">
      <w:pPr>
        <w:pStyle w:val="CaptionforReferences"/>
      </w:pPr>
      <w:r>
        <w:lastRenderedPageBreak/>
        <w:t>Patton, M.Q. (2014). Qualitative Research &amp; Evaluation Methods: Integrating Theory and Practice. Sage Publications.</w:t>
      </w:r>
    </w:p>
    <w:p w14:paraId="38EFE8A0" w14:textId="77777777" w:rsidR="00E32686" w:rsidRDefault="00E32686" w:rsidP="00E32686">
      <w:pPr>
        <w:pStyle w:val="CaptionforReferences"/>
      </w:pPr>
      <w:r>
        <w:t>Nielsen, J., &amp; Loranger, H. (2006). Prioritizing Web Usability. New Riders.</w:t>
      </w:r>
    </w:p>
    <w:p w14:paraId="66BC1299" w14:textId="77777777" w:rsidR="00E32686" w:rsidRDefault="00E32686" w:rsidP="00E32686">
      <w:pPr>
        <w:pStyle w:val="CaptionforReferences"/>
      </w:pPr>
      <w:r>
        <w:t>Lazar, J., Feng, J.H., &amp; Hochheiser, H. (2017). Research Methods in Human-Computer Interaction. Morgan Kaufmann.</w:t>
      </w:r>
    </w:p>
    <w:p w14:paraId="58225491" w14:textId="77777777" w:rsidR="00E32686" w:rsidRDefault="00E32686" w:rsidP="00E32686">
      <w:pPr>
        <w:pStyle w:val="CaptionforReferences"/>
      </w:pPr>
      <w:r>
        <w:t>Malaysian Qualifications Agency (MQA). (2018). Malaysian Qualifications Framework.</w:t>
      </w:r>
    </w:p>
    <w:p w14:paraId="3813287A" w14:textId="77777777" w:rsidR="00E32686" w:rsidRDefault="00E32686" w:rsidP="00E32686">
      <w:pPr>
        <w:pStyle w:val="CaptionforReferences"/>
      </w:pPr>
      <w:r>
        <w:t>Preece, J., Sharp, H., &amp; Rogers, Y. (2015). Interaction Design: Beyond Human-Computer Interaction. Wiley.</w:t>
      </w:r>
    </w:p>
    <w:p w14:paraId="52049614" w14:textId="77777777" w:rsidR="00E32686" w:rsidRDefault="00E32686" w:rsidP="00E32686">
      <w:pPr>
        <w:pStyle w:val="CaptionforReferences"/>
      </w:pPr>
      <w:r>
        <w:t>Beck, K., &amp; Andres, C. (2004). Extreme Programming Explained: Embrace Change (2nd Edition). Addison-Wesley Professional.</w:t>
      </w:r>
    </w:p>
    <w:p w14:paraId="14FE5B3B" w14:textId="77777777" w:rsidR="00E32686" w:rsidRDefault="00E32686" w:rsidP="00E32686">
      <w:pPr>
        <w:pStyle w:val="CaptionforReferences"/>
      </w:pPr>
      <w:r>
        <w:t>Rubin, J., &amp; Chisnell, D. (2008). Handbook of Usability Testing: How to Plan, Design, and Conduct Effective Tests. Wiley.</w:t>
      </w:r>
    </w:p>
    <w:p w14:paraId="7CFE915D" w14:textId="77777777" w:rsidR="00E32686" w:rsidRDefault="00E32686" w:rsidP="00E32686">
      <w:pPr>
        <w:pStyle w:val="CaptionforReferences"/>
      </w:pPr>
      <w:r>
        <w:t>Khan, B.H. (2005). Managing E-Learning Strategies: Design, Delivery, Implementation, and Evaluation. Information Science Publishing.</w:t>
      </w:r>
    </w:p>
    <w:p w14:paraId="4D1BA00F" w14:textId="77777777" w:rsidR="00E32686" w:rsidRDefault="00E32686" w:rsidP="00E32686">
      <w:pPr>
        <w:pStyle w:val="CaptionforReferences"/>
      </w:pPr>
      <w:r>
        <w:t>Malaysian Higher Education System Overview by StudyMalaysia.com.</w:t>
      </w:r>
    </w:p>
    <w:p w14:paraId="37D84248" w14:textId="77777777" w:rsidR="00E32686" w:rsidRDefault="00E32686" w:rsidP="00E32686">
      <w:pPr>
        <w:pStyle w:val="CaptionforReferences"/>
      </w:pPr>
      <w:r>
        <w:t>World Bank. (2020). The World Bank Annual Report 2020: Supporting Countries in Unprecedented Times.</w:t>
      </w:r>
    </w:p>
    <w:p w14:paraId="0B1E3E31" w14:textId="7E738E08" w:rsidR="00E32686" w:rsidRDefault="00E32686" w:rsidP="00E32686">
      <w:pPr>
        <w:pStyle w:val="CaptionforReferences"/>
      </w:pPr>
      <w:r>
        <w:t>UNESCO Institute for Statistics. (2019). Higher Education in Asia: Expanding Out, Expanding Up.</w:t>
      </w:r>
    </w:p>
    <w:p w14:paraId="367F3CA9" w14:textId="77777777" w:rsidR="00C121A5" w:rsidRPr="00383725" w:rsidRDefault="00C121A5" w:rsidP="00C121A5">
      <w:pPr>
        <w:pStyle w:val="CaptionforReferences"/>
      </w:pPr>
    </w:p>
    <w:p w14:paraId="17EFB222" w14:textId="77777777" w:rsidR="00200E38" w:rsidRPr="00383725" w:rsidRDefault="00F20835" w:rsidP="00383725">
      <w:pPr>
        <w:sectPr w:rsidR="00200E38" w:rsidRPr="00383725" w:rsidSect="00B35257">
          <w:pgSz w:w="11906" w:h="16838"/>
          <w:pgMar w:top="1440" w:right="1440" w:bottom="1440" w:left="1985" w:header="706" w:footer="567" w:gutter="0"/>
          <w:cols w:space="708"/>
          <w:docGrid w:linePitch="360"/>
        </w:sectPr>
      </w:pPr>
      <w:r w:rsidRPr="00383725">
        <w:fldChar w:fldCharType="end"/>
      </w:r>
    </w:p>
    <w:sdt>
      <w:sdtPr>
        <w:id w:val="-428510108"/>
        <w:lock w:val="sdtContentLocked"/>
        <w:placeholder>
          <w:docPart w:val="676CC28524E0427E8FC2E1C46CA24B5B"/>
        </w:placeholder>
      </w:sdtPr>
      <w:sdtContent>
        <w:p w14:paraId="61918D6E" w14:textId="77777777" w:rsidR="00200E38" w:rsidRDefault="00200E38" w:rsidP="00200E38"/>
        <w:p w14:paraId="27EB8EF4" w14:textId="77777777" w:rsidR="00200E38" w:rsidRDefault="00200E38" w:rsidP="00200E38"/>
        <w:p w14:paraId="12D7DFE4" w14:textId="77777777" w:rsidR="00200E38" w:rsidRDefault="00200E38" w:rsidP="00200E38"/>
        <w:p w14:paraId="7EB4D89C" w14:textId="77777777" w:rsidR="00200E38" w:rsidRDefault="00200E38" w:rsidP="00200E38"/>
        <w:p w14:paraId="7AE6CE02" w14:textId="77777777" w:rsidR="00200E38" w:rsidRDefault="00200E38" w:rsidP="00200E38"/>
        <w:p w14:paraId="037A0DF4" w14:textId="77777777" w:rsidR="00200E38" w:rsidRDefault="00200E38" w:rsidP="00200E38"/>
        <w:p w14:paraId="7C75FA6A" w14:textId="77777777" w:rsidR="00200E38" w:rsidRDefault="00200E38" w:rsidP="00200E38"/>
        <w:p w14:paraId="6689834E" w14:textId="12F9874C" w:rsidR="00515205" w:rsidRPr="009B218B" w:rsidRDefault="00000000" w:rsidP="006926E5"/>
      </w:sdtContent>
    </w:sdt>
    <w:sectPr w:rsidR="00515205" w:rsidRPr="009B218B" w:rsidSect="00B35257">
      <w:pgSz w:w="11906" w:h="16838"/>
      <w:pgMar w:top="1440" w:right="1440" w:bottom="1440" w:left="1985" w:header="706"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CA112" w14:textId="77777777" w:rsidR="00B35257" w:rsidRDefault="00B35257">
      <w:r>
        <w:separator/>
      </w:r>
    </w:p>
    <w:p w14:paraId="0FCC148C" w14:textId="77777777" w:rsidR="00B35257" w:rsidRDefault="00B35257"/>
    <w:p w14:paraId="233CECA5" w14:textId="77777777" w:rsidR="00B35257" w:rsidRDefault="00B35257"/>
    <w:p w14:paraId="734F28BD" w14:textId="77777777" w:rsidR="00B35257" w:rsidRDefault="00B35257"/>
  </w:endnote>
  <w:endnote w:type="continuationSeparator" w:id="0">
    <w:p w14:paraId="6DEB57F1" w14:textId="77777777" w:rsidR="00B35257" w:rsidRDefault="00B35257">
      <w:r>
        <w:continuationSeparator/>
      </w:r>
    </w:p>
    <w:p w14:paraId="7899B0BC" w14:textId="77777777" w:rsidR="00B35257" w:rsidRDefault="00B35257"/>
    <w:p w14:paraId="3B1E03A0" w14:textId="77777777" w:rsidR="00B35257" w:rsidRDefault="00B35257"/>
    <w:p w14:paraId="097DD730" w14:textId="77777777" w:rsidR="00B35257" w:rsidRDefault="00B352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6A044" w14:textId="77777777" w:rsidR="004B2620" w:rsidRDefault="004B2620" w:rsidP="00BA4A19">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42238" w14:textId="77777777" w:rsidR="004B2620" w:rsidRDefault="004B262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049756"/>
      <w:docPartObj>
        <w:docPartGallery w:val="Page Numbers (Bottom of Page)"/>
        <w:docPartUnique/>
      </w:docPartObj>
    </w:sdtPr>
    <w:sdtEndPr>
      <w:rPr>
        <w:noProof/>
      </w:rPr>
    </w:sdtEndPr>
    <w:sdtContent>
      <w:p w14:paraId="799D11A4" w14:textId="77777777" w:rsidR="004B2620" w:rsidRDefault="004B2620" w:rsidP="00FB1CE0">
        <w:pPr>
          <w:jc w:val="center"/>
          <w:rPr>
            <w:noProof/>
          </w:rPr>
        </w:pPr>
        <w:r>
          <w:fldChar w:fldCharType="begin"/>
        </w:r>
        <w:r>
          <w:instrText xml:space="preserve"> PAGE   \* MERGEFORMAT </w:instrText>
        </w:r>
        <w:r>
          <w:fldChar w:fldCharType="separate"/>
        </w:r>
        <w:r>
          <w:rPr>
            <w:noProof/>
          </w:rPr>
          <w:t>xi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855123"/>
      <w:docPartObj>
        <w:docPartGallery w:val="Page Numbers (Bottom of Page)"/>
        <w:docPartUnique/>
      </w:docPartObj>
    </w:sdtPr>
    <w:sdtEndPr>
      <w:rPr>
        <w:noProof/>
      </w:rPr>
    </w:sdtEndPr>
    <w:sdtContent>
      <w:p w14:paraId="291E7176" w14:textId="77777777" w:rsidR="004B2620" w:rsidRDefault="004B2620" w:rsidP="007C7113">
        <w:pPr>
          <w:jc w:val="center"/>
        </w:pPr>
      </w:p>
      <w:p w14:paraId="0FF386CC" w14:textId="77777777" w:rsidR="004B2620" w:rsidRDefault="004B2620" w:rsidP="007C7113">
        <w:pPr>
          <w:jc w:val="center"/>
        </w:pPr>
        <w:r>
          <w:t xml:space="preserve"> </w:t>
        </w:r>
        <w:r>
          <w:fldChar w:fldCharType="begin"/>
        </w:r>
        <w:r>
          <w:instrText xml:space="preserve"> PAGE   \* MERGEFORMAT </w:instrText>
        </w:r>
        <w:r>
          <w:fldChar w:fldCharType="separate"/>
        </w:r>
        <w:r>
          <w:rPr>
            <w:noProof/>
          </w:rPr>
          <w:t>21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C8DAB" w14:textId="77777777" w:rsidR="00B35257" w:rsidRDefault="00B35257">
      <w:r>
        <w:separator/>
      </w:r>
    </w:p>
    <w:p w14:paraId="38D39836" w14:textId="77777777" w:rsidR="00B35257" w:rsidRDefault="00B35257"/>
    <w:p w14:paraId="28832736" w14:textId="77777777" w:rsidR="00B35257" w:rsidRDefault="00B35257"/>
    <w:p w14:paraId="4A84030E" w14:textId="77777777" w:rsidR="00B35257" w:rsidRDefault="00B35257"/>
  </w:footnote>
  <w:footnote w:type="continuationSeparator" w:id="0">
    <w:p w14:paraId="5D9E0CCD" w14:textId="77777777" w:rsidR="00B35257" w:rsidRDefault="00B35257">
      <w:r>
        <w:continuationSeparator/>
      </w:r>
    </w:p>
    <w:p w14:paraId="135DFD27" w14:textId="77777777" w:rsidR="00B35257" w:rsidRDefault="00B35257"/>
    <w:p w14:paraId="17C56B21" w14:textId="77777777" w:rsidR="00B35257" w:rsidRDefault="00B35257"/>
    <w:p w14:paraId="0BABA00B" w14:textId="77777777" w:rsidR="00B35257" w:rsidRDefault="00B3525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B1517"/>
    <w:multiLevelType w:val="hybridMultilevel"/>
    <w:tmpl w:val="A5C87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E08F0"/>
    <w:multiLevelType w:val="hybridMultilevel"/>
    <w:tmpl w:val="13EA4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01358A"/>
    <w:multiLevelType w:val="hybridMultilevel"/>
    <w:tmpl w:val="5EEE61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5C2FD6"/>
    <w:multiLevelType w:val="hybridMultilevel"/>
    <w:tmpl w:val="9D44E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2E397A"/>
    <w:multiLevelType w:val="hybridMultilevel"/>
    <w:tmpl w:val="7EBC6A7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3098C"/>
    <w:multiLevelType w:val="hybridMultilevel"/>
    <w:tmpl w:val="79FA112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40767F"/>
    <w:multiLevelType w:val="hybridMultilevel"/>
    <w:tmpl w:val="61E2A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FC12D0"/>
    <w:multiLevelType w:val="hybridMultilevel"/>
    <w:tmpl w:val="E8ACA2E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668E4"/>
    <w:multiLevelType w:val="hybridMultilevel"/>
    <w:tmpl w:val="969EB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2B264E"/>
    <w:multiLevelType w:val="hybridMultilevel"/>
    <w:tmpl w:val="5BEAB8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44E43"/>
    <w:multiLevelType w:val="hybridMultilevel"/>
    <w:tmpl w:val="3D80D9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B1551"/>
    <w:multiLevelType w:val="hybridMultilevel"/>
    <w:tmpl w:val="F41ED9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7612AD"/>
    <w:multiLevelType w:val="hybridMultilevel"/>
    <w:tmpl w:val="66BA5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9B7E2C"/>
    <w:multiLevelType w:val="hybridMultilevel"/>
    <w:tmpl w:val="4DC4F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595B73"/>
    <w:multiLevelType w:val="hybridMultilevel"/>
    <w:tmpl w:val="1B10902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8715AAB"/>
    <w:multiLevelType w:val="hybridMultilevel"/>
    <w:tmpl w:val="5146450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BAC572D"/>
    <w:multiLevelType w:val="hybridMultilevel"/>
    <w:tmpl w:val="734A3AD0"/>
    <w:lvl w:ilvl="0" w:tplc="8FBA7BF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EE6BED"/>
    <w:multiLevelType w:val="hybridMultilevel"/>
    <w:tmpl w:val="3BDCE8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02B5A0D"/>
    <w:multiLevelType w:val="hybridMultilevel"/>
    <w:tmpl w:val="CE1A4A4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1E745E0"/>
    <w:multiLevelType w:val="multilevel"/>
    <w:tmpl w:val="B3FEA5C0"/>
    <w:lvl w:ilvl="0">
      <w:start w:val="1"/>
      <w:numFmt w:val="decimal"/>
      <w:lvlText w:val="%1"/>
      <w:lvlJc w:val="left"/>
      <w:pPr>
        <w:ind w:left="432" w:hanging="432"/>
      </w:pPr>
      <w:rPr>
        <w:rFonts w:hint="default"/>
      </w:rPr>
    </w:lvl>
    <w:lvl w:ilvl="1">
      <w:start w:val="1"/>
      <w:numFmt w:val="decimal"/>
      <w:pStyle w:val="2"/>
      <w:lvlText w:val="%21.1"/>
      <w:lvlJc w:val="righ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51F43D8"/>
    <w:multiLevelType w:val="hybridMultilevel"/>
    <w:tmpl w:val="E76CCF48"/>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6A3003F"/>
    <w:multiLevelType w:val="hybridMultilevel"/>
    <w:tmpl w:val="3BDC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205763"/>
    <w:multiLevelType w:val="hybridMultilevel"/>
    <w:tmpl w:val="1B6437E4"/>
    <w:lvl w:ilvl="0" w:tplc="82EE77AA">
      <w:start w:val="1"/>
      <w:numFmt w:val="decimal"/>
      <w:pStyle w:val="Style3"/>
      <w:lvlText w:val="%1."/>
      <w:lvlJc w:val="center"/>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61B80DC3"/>
    <w:multiLevelType w:val="hybridMultilevel"/>
    <w:tmpl w:val="DD84D51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BA2DFB"/>
    <w:multiLevelType w:val="multilevel"/>
    <w:tmpl w:val="7D3252C0"/>
    <w:lvl w:ilvl="0">
      <w:start w:val="1"/>
      <w:numFmt w:val="decimal"/>
      <w:pStyle w:val="Heading1"/>
      <w:suff w:val="nothing"/>
      <w:lvlText w:val="CHAPTER %1"/>
      <w:lvlJc w:val="left"/>
      <w:pPr>
        <w:ind w:left="0" w:firstLine="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5"/>
      <w:lvlJc w:val="left"/>
      <w:pPr>
        <w:ind w:left="1008" w:hanging="1008"/>
      </w:pPr>
      <w:rPr>
        <w:rFonts w:hint="default"/>
      </w:rPr>
    </w:lvl>
    <w:lvl w:ilvl="5">
      <w:start w:val="1"/>
      <w:numFmt w:val="lowerLetter"/>
      <w:lvlText w:val="%6."/>
      <w:lvlJc w:val="left"/>
      <w:pPr>
        <w:ind w:left="720" w:hanging="720"/>
      </w:pPr>
      <w:rPr>
        <w:rFonts w:hint="default"/>
      </w:rPr>
    </w:lvl>
    <w:lvl w:ilvl="6">
      <w:start w:val="1"/>
      <w:numFmt w:val="lowerRoman"/>
      <w:lvlText w:val="%7."/>
      <w:lvlJc w:val="left"/>
      <w:pPr>
        <w:ind w:left="720" w:hanging="720"/>
      </w:pPr>
      <w:rPr>
        <w:rFonts w:hint="default"/>
      </w:rPr>
    </w:lvl>
    <w:lvl w:ilvl="7">
      <w:start w:val="1"/>
      <w:numFmt w:val="decimal"/>
      <w:lvlText w:val="%8."/>
      <w:lvlJc w:val="left"/>
      <w:pPr>
        <w:ind w:left="720" w:hanging="720"/>
      </w:pPr>
      <w:rPr>
        <w:rFonts w:hint="default"/>
      </w:rPr>
    </w:lvl>
    <w:lvl w:ilvl="8">
      <w:start w:val="1"/>
      <w:numFmt w:val="bullet"/>
      <w:pStyle w:val="Heading9"/>
      <w:lvlText w:val=""/>
      <w:lvlJc w:val="left"/>
      <w:pPr>
        <w:ind w:left="720" w:hanging="720"/>
      </w:pPr>
      <w:rPr>
        <w:rFonts w:ascii="Wingdings 2" w:hAnsi="Wingdings 2" w:cs="Times New Roman" w:hint="default"/>
        <w:color w:val="auto"/>
      </w:rPr>
    </w:lvl>
  </w:abstractNum>
  <w:abstractNum w:abstractNumId="25" w15:restartNumberingAfterBreak="0">
    <w:nsid w:val="64776C7C"/>
    <w:multiLevelType w:val="hybridMultilevel"/>
    <w:tmpl w:val="591C150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301929"/>
    <w:multiLevelType w:val="hybridMultilevel"/>
    <w:tmpl w:val="BA34D64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397E86"/>
    <w:multiLevelType w:val="hybridMultilevel"/>
    <w:tmpl w:val="5D7C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DE5EFF"/>
    <w:multiLevelType w:val="hybridMultilevel"/>
    <w:tmpl w:val="5030D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BD0C16"/>
    <w:multiLevelType w:val="hybridMultilevel"/>
    <w:tmpl w:val="CA6E7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3B0D1D"/>
    <w:multiLevelType w:val="hybridMultilevel"/>
    <w:tmpl w:val="F5BE3270"/>
    <w:lvl w:ilvl="0" w:tplc="4EB04E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BB3953"/>
    <w:multiLevelType w:val="hybridMultilevel"/>
    <w:tmpl w:val="9C1A2A6C"/>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73671029">
    <w:abstractNumId w:val="24"/>
  </w:num>
  <w:num w:numId="2" w16cid:durableId="1412117275">
    <w:abstractNumId w:val="22"/>
  </w:num>
  <w:num w:numId="3" w16cid:durableId="1052970089">
    <w:abstractNumId w:val="27"/>
  </w:num>
  <w:num w:numId="4" w16cid:durableId="655113285">
    <w:abstractNumId w:val="19"/>
  </w:num>
  <w:num w:numId="5" w16cid:durableId="790368734">
    <w:abstractNumId w:val="9"/>
  </w:num>
  <w:num w:numId="6" w16cid:durableId="1620990579">
    <w:abstractNumId w:val="14"/>
  </w:num>
  <w:num w:numId="7" w16cid:durableId="564534285">
    <w:abstractNumId w:val="15"/>
  </w:num>
  <w:num w:numId="8" w16cid:durableId="641156702">
    <w:abstractNumId w:val="18"/>
  </w:num>
  <w:num w:numId="9" w16cid:durableId="1841115369">
    <w:abstractNumId w:val="5"/>
  </w:num>
  <w:num w:numId="10" w16cid:durableId="242447867">
    <w:abstractNumId w:val="29"/>
  </w:num>
  <w:num w:numId="11" w16cid:durableId="2020690860">
    <w:abstractNumId w:val="21"/>
  </w:num>
  <w:num w:numId="12" w16cid:durableId="920603383">
    <w:abstractNumId w:val="17"/>
  </w:num>
  <w:num w:numId="13" w16cid:durableId="1905141598">
    <w:abstractNumId w:val="20"/>
  </w:num>
  <w:num w:numId="14" w16cid:durableId="1653560110">
    <w:abstractNumId w:val="23"/>
  </w:num>
  <w:num w:numId="15" w16cid:durableId="192886458">
    <w:abstractNumId w:val="10"/>
  </w:num>
  <w:num w:numId="16" w16cid:durableId="466170737">
    <w:abstractNumId w:val="7"/>
  </w:num>
  <w:num w:numId="17" w16cid:durableId="1469712753">
    <w:abstractNumId w:val="28"/>
  </w:num>
  <w:num w:numId="18" w16cid:durableId="1471173409">
    <w:abstractNumId w:val="31"/>
  </w:num>
  <w:num w:numId="19" w16cid:durableId="207573857">
    <w:abstractNumId w:val="0"/>
  </w:num>
  <w:num w:numId="20" w16cid:durableId="1309289642">
    <w:abstractNumId w:val="12"/>
  </w:num>
  <w:num w:numId="21" w16cid:durableId="792095783">
    <w:abstractNumId w:val="26"/>
  </w:num>
  <w:num w:numId="22" w16cid:durableId="675964952">
    <w:abstractNumId w:val="11"/>
  </w:num>
  <w:num w:numId="23" w16cid:durableId="1382248599">
    <w:abstractNumId w:val="30"/>
  </w:num>
  <w:num w:numId="24" w16cid:durableId="1834222449">
    <w:abstractNumId w:val="16"/>
  </w:num>
  <w:num w:numId="25" w16cid:durableId="1806776249">
    <w:abstractNumId w:val="30"/>
  </w:num>
  <w:num w:numId="26" w16cid:durableId="15277966">
    <w:abstractNumId w:val="13"/>
  </w:num>
  <w:num w:numId="27" w16cid:durableId="403113637">
    <w:abstractNumId w:val="4"/>
  </w:num>
  <w:num w:numId="28" w16cid:durableId="2129810142">
    <w:abstractNumId w:val="25"/>
  </w:num>
  <w:num w:numId="29" w16cid:durableId="1053696735">
    <w:abstractNumId w:val="2"/>
  </w:num>
  <w:num w:numId="30" w16cid:durableId="15039607">
    <w:abstractNumId w:val="8"/>
  </w:num>
  <w:num w:numId="31" w16cid:durableId="1613902467">
    <w:abstractNumId w:val="3"/>
  </w:num>
  <w:num w:numId="32" w16cid:durableId="180819195">
    <w:abstractNumId w:val="6"/>
  </w:num>
  <w:num w:numId="33" w16cid:durableId="1256405572">
    <w:abstractNumId w:val="1"/>
  </w:num>
  <w:num w:numId="34" w16cid:durableId="4617322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4"/>
    </w:lvlOverride>
  </w:num>
  <w:num w:numId="35" w16cid:durableId="16529787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4"/>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attachedTemplate r:id="rId1"/>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Uys7QwNTI1MrI0MbZU0lEKTi0uzszPAykwrgUAquKX8iwAAAA="/>
  </w:docVars>
  <w:rsids>
    <w:rsidRoot w:val="002075A6"/>
    <w:rsid w:val="00000A04"/>
    <w:rsid w:val="00001AA6"/>
    <w:rsid w:val="00003FC1"/>
    <w:rsid w:val="0000772F"/>
    <w:rsid w:val="00011ADA"/>
    <w:rsid w:val="00017B91"/>
    <w:rsid w:val="00020404"/>
    <w:rsid w:val="00020B7C"/>
    <w:rsid w:val="00024497"/>
    <w:rsid w:val="00024739"/>
    <w:rsid w:val="0002527E"/>
    <w:rsid w:val="0002783F"/>
    <w:rsid w:val="00031021"/>
    <w:rsid w:val="00046683"/>
    <w:rsid w:val="00051CB4"/>
    <w:rsid w:val="00052560"/>
    <w:rsid w:val="00054802"/>
    <w:rsid w:val="000551AF"/>
    <w:rsid w:val="00061819"/>
    <w:rsid w:val="00064064"/>
    <w:rsid w:val="0006682A"/>
    <w:rsid w:val="00071BAC"/>
    <w:rsid w:val="00073510"/>
    <w:rsid w:val="000767FB"/>
    <w:rsid w:val="00077589"/>
    <w:rsid w:val="00081B7A"/>
    <w:rsid w:val="00085DE9"/>
    <w:rsid w:val="000864FE"/>
    <w:rsid w:val="00091451"/>
    <w:rsid w:val="0009204D"/>
    <w:rsid w:val="00093825"/>
    <w:rsid w:val="00095229"/>
    <w:rsid w:val="000A0A75"/>
    <w:rsid w:val="000A140C"/>
    <w:rsid w:val="000A25A5"/>
    <w:rsid w:val="000A4CBB"/>
    <w:rsid w:val="000A505B"/>
    <w:rsid w:val="000B5622"/>
    <w:rsid w:val="000B7677"/>
    <w:rsid w:val="000C046B"/>
    <w:rsid w:val="000C258D"/>
    <w:rsid w:val="000C4D86"/>
    <w:rsid w:val="000C6EFE"/>
    <w:rsid w:val="000D45B7"/>
    <w:rsid w:val="000D533E"/>
    <w:rsid w:val="000D6941"/>
    <w:rsid w:val="000E1188"/>
    <w:rsid w:val="000E591C"/>
    <w:rsid w:val="000E6F33"/>
    <w:rsid w:val="000F4509"/>
    <w:rsid w:val="000F55DD"/>
    <w:rsid w:val="000F59F5"/>
    <w:rsid w:val="00101129"/>
    <w:rsid w:val="00103B44"/>
    <w:rsid w:val="001075D1"/>
    <w:rsid w:val="00107C92"/>
    <w:rsid w:val="001124CD"/>
    <w:rsid w:val="0012199D"/>
    <w:rsid w:val="00122685"/>
    <w:rsid w:val="00124EF7"/>
    <w:rsid w:val="001271C3"/>
    <w:rsid w:val="001275CF"/>
    <w:rsid w:val="001304CA"/>
    <w:rsid w:val="00132620"/>
    <w:rsid w:val="00134A43"/>
    <w:rsid w:val="00134E43"/>
    <w:rsid w:val="00137C8F"/>
    <w:rsid w:val="0014115B"/>
    <w:rsid w:val="001452D9"/>
    <w:rsid w:val="00147E33"/>
    <w:rsid w:val="00152A95"/>
    <w:rsid w:val="00157817"/>
    <w:rsid w:val="001612EF"/>
    <w:rsid w:val="001654E9"/>
    <w:rsid w:val="001655AE"/>
    <w:rsid w:val="001659E6"/>
    <w:rsid w:val="00171614"/>
    <w:rsid w:val="00174E16"/>
    <w:rsid w:val="00176B40"/>
    <w:rsid w:val="00183CFD"/>
    <w:rsid w:val="00184DB5"/>
    <w:rsid w:val="00185ACE"/>
    <w:rsid w:val="00186B50"/>
    <w:rsid w:val="001945BF"/>
    <w:rsid w:val="001A0491"/>
    <w:rsid w:val="001A07CF"/>
    <w:rsid w:val="001A3CEA"/>
    <w:rsid w:val="001A3E35"/>
    <w:rsid w:val="001A4C2D"/>
    <w:rsid w:val="001A795F"/>
    <w:rsid w:val="001B241E"/>
    <w:rsid w:val="001B39BD"/>
    <w:rsid w:val="001B408F"/>
    <w:rsid w:val="001B5BF2"/>
    <w:rsid w:val="001B5FAC"/>
    <w:rsid w:val="001B6261"/>
    <w:rsid w:val="001C3621"/>
    <w:rsid w:val="001C5A62"/>
    <w:rsid w:val="001C7A9A"/>
    <w:rsid w:val="001C7D79"/>
    <w:rsid w:val="001E37FA"/>
    <w:rsid w:val="001E4489"/>
    <w:rsid w:val="001E76F4"/>
    <w:rsid w:val="001F0BAF"/>
    <w:rsid w:val="001F3B06"/>
    <w:rsid w:val="001F6261"/>
    <w:rsid w:val="00200E38"/>
    <w:rsid w:val="0020427F"/>
    <w:rsid w:val="002075A6"/>
    <w:rsid w:val="00207BFF"/>
    <w:rsid w:val="002107E5"/>
    <w:rsid w:val="002115F6"/>
    <w:rsid w:val="00214C5C"/>
    <w:rsid w:val="0021563A"/>
    <w:rsid w:val="00216CDE"/>
    <w:rsid w:val="00222BAA"/>
    <w:rsid w:val="0023278E"/>
    <w:rsid w:val="002358FE"/>
    <w:rsid w:val="00240E15"/>
    <w:rsid w:val="00241A4C"/>
    <w:rsid w:val="0024430C"/>
    <w:rsid w:val="00246261"/>
    <w:rsid w:val="00250015"/>
    <w:rsid w:val="00251D0E"/>
    <w:rsid w:val="00252CA6"/>
    <w:rsid w:val="00256BEB"/>
    <w:rsid w:val="00256D0A"/>
    <w:rsid w:val="00260AF0"/>
    <w:rsid w:val="00262BA3"/>
    <w:rsid w:val="0026492A"/>
    <w:rsid w:val="00264DC6"/>
    <w:rsid w:val="00264DF5"/>
    <w:rsid w:val="00271229"/>
    <w:rsid w:val="00275B39"/>
    <w:rsid w:val="00275F31"/>
    <w:rsid w:val="00277BD9"/>
    <w:rsid w:val="00277FD0"/>
    <w:rsid w:val="00292D53"/>
    <w:rsid w:val="00295607"/>
    <w:rsid w:val="00295CC8"/>
    <w:rsid w:val="002975D3"/>
    <w:rsid w:val="002B13C3"/>
    <w:rsid w:val="002B4706"/>
    <w:rsid w:val="002C11B1"/>
    <w:rsid w:val="002C2263"/>
    <w:rsid w:val="002C25F6"/>
    <w:rsid w:val="002C3F4F"/>
    <w:rsid w:val="002C6641"/>
    <w:rsid w:val="002D014C"/>
    <w:rsid w:val="002D1742"/>
    <w:rsid w:val="002D51D7"/>
    <w:rsid w:val="002E0223"/>
    <w:rsid w:val="002E0782"/>
    <w:rsid w:val="002E4C9F"/>
    <w:rsid w:val="002E72C9"/>
    <w:rsid w:val="003020B2"/>
    <w:rsid w:val="00305BFE"/>
    <w:rsid w:val="00305C42"/>
    <w:rsid w:val="0031663D"/>
    <w:rsid w:val="0031733D"/>
    <w:rsid w:val="0032054B"/>
    <w:rsid w:val="00333715"/>
    <w:rsid w:val="00336358"/>
    <w:rsid w:val="0033708E"/>
    <w:rsid w:val="003420F3"/>
    <w:rsid w:val="00342A08"/>
    <w:rsid w:val="00342C41"/>
    <w:rsid w:val="00343D93"/>
    <w:rsid w:val="00344328"/>
    <w:rsid w:val="003478CA"/>
    <w:rsid w:val="003521BA"/>
    <w:rsid w:val="00352612"/>
    <w:rsid w:val="00352AA0"/>
    <w:rsid w:val="00353275"/>
    <w:rsid w:val="0035434B"/>
    <w:rsid w:val="003546AA"/>
    <w:rsid w:val="0035762F"/>
    <w:rsid w:val="00357F77"/>
    <w:rsid w:val="003628B9"/>
    <w:rsid w:val="0037043A"/>
    <w:rsid w:val="003729CC"/>
    <w:rsid w:val="003749AE"/>
    <w:rsid w:val="003813E5"/>
    <w:rsid w:val="00381FD5"/>
    <w:rsid w:val="003829BB"/>
    <w:rsid w:val="00383725"/>
    <w:rsid w:val="00383C88"/>
    <w:rsid w:val="00383D55"/>
    <w:rsid w:val="0038717A"/>
    <w:rsid w:val="003955FB"/>
    <w:rsid w:val="00395D35"/>
    <w:rsid w:val="00395DD5"/>
    <w:rsid w:val="00397E16"/>
    <w:rsid w:val="003A1CEB"/>
    <w:rsid w:val="003A3C16"/>
    <w:rsid w:val="003A3F5D"/>
    <w:rsid w:val="003A5B67"/>
    <w:rsid w:val="003A6E94"/>
    <w:rsid w:val="003A78A3"/>
    <w:rsid w:val="003B00D8"/>
    <w:rsid w:val="003B209B"/>
    <w:rsid w:val="003B2746"/>
    <w:rsid w:val="003B48AA"/>
    <w:rsid w:val="003B6099"/>
    <w:rsid w:val="003B68B2"/>
    <w:rsid w:val="003C0F6C"/>
    <w:rsid w:val="003C2105"/>
    <w:rsid w:val="003C2F06"/>
    <w:rsid w:val="003C53D0"/>
    <w:rsid w:val="003D031D"/>
    <w:rsid w:val="003E029C"/>
    <w:rsid w:val="003E29BB"/>
    <w:rsid w:val="003F38F4"/>
    <w:rsid w:val="003F46BC"/>
    <w:rsid w:val="003F4AB7"/>
    <w:rsid w:val="003F5C6C"/>
    <w:rsid w:val="00402A34"/>
    <w:rsid w:val="004079A4"/>
    <w:rsid w:val="004129DC"/>
    <w:rsid w:val="00417B60"/>
    <w:rsid w:val="00423A4A"/>
    <w:rsid w:val="00424C4C"/>
    <w:rsid w:val="004312BF"/>
    <w:rsid w:val="0043476F"/>
    <w:rsid w:val="00442531"/>
    <w:rsid w:val="00442D6D"/>
    <w:rsid w:val="00442D7F"/>
    <w:rsid w:val="00444016"/>
    <w:rsid w:val="00444B8D"/>
    <w:rsid w:val="00447818"/>
    <w:rsid w:val="004500CE"/>
    <w:rsid w:val="00452FD9"/>
    <w:rsid w:val="00455EFC"/>
    <w:rsid w:val="00456709"/>
    <w:rsid w:val="0046001C"/>
    <w:rsid w:val="0046115D"/>
    <w:rsid w:val="004644C4"/>
    <w:rsid w:val="004674FA"/>
    <w:rsid w:val="00467643"/>
    <w:rsid w:val="00470BC2"/>
    <w:rsid w:val="00472373"/>
    <w:rsid w:val="004727D5"/>
    <w:rsid w:val="0047281E"/>
    <w:rsid w:val="00472ED9"/>
    <w:rsid w:val="00474783"/>
    <w:rsid w:val="004762F2"/>
    <w:rsid w:val="00485E95"/>
    <w:rsid w:val="004867DF"/>
    <w:rsid w:val="0048793E"/>
    <w:rsid w:val="00487A2B"/>
    <w:rsid w:val="0049242E"/>
    <w:rsid w:val="00494A2B"/>
    <w:rsid w:val="004964D3"/>
    <w:rsid w:val="004A0B9F"/>
    <w:rsid w:val="004A5262"/>
    <w:rsid w:val="004A5B74"/>
    <w:rsid w:val="004A6028"/>
    <w:rsid w:val="004B1DE9"/>
    <w:rsid w:val="004B2009"/>
    <w:rsid w:val="004B2620"/>
    <w:rsid w:val="004B2AB5"/>
    <w:rsid w:val="004B3C73"/>
    <w:rsid w:val="004B51A2"/>
    <w:rsid w:val="004B7AD3"/>
    <w:rsid w:val="004C370A"/>
    <w:rsid w:val="004C47FA"/>
    <w:rsid w:val="004C4E96"/>
    <w:rsid w:val="004C67C6"/>
    <w:rsid w:val="004C730C"/>
    <w:rsid w:val="004D2ADE"/>
    <w:rsid w:val="004E6B41"/>
    <w:rsid w:val="004E7930"/>
    <w:rsid w:val="004F10CE"/>
    <w:rsid w:val="004F1401"/>
    <w:rsid w:val="004F7F59"/>
    <w:rsid w:val="00500415"/>
    <w:rsid w:val="00502D1C"/>
    <w:rsid w:val="005133C0"/>
    <w:rsid w:val="00515205"/>
    <w:rsid w:val="0052147A"/>
    <w:rsid w:val="00521D00"/>
    <w:rsid w:val="0052395B"/>
    <w:rsid w:val="00524650"/>
    <w:rsid w:val="0052554E"/>
    <w:rsid w:val="00527905"/>
    <w:rsid w:val="00534881"/>
    <w:rsid w:val="00535870"/>
    <w:rsid w:val="00536F22"/>
    <w:rsid w:val="005372B1"/>
    <w:rsid w:val="00537B6E"/>
    <w:rsid w:val="005424A8"/>
    <w:rsid w:val="00542B24"/>
    <w:rsid w:val="00550058"/>
    <w:rsid w:val="00554905"/>
    <w:rsid w:val="0055706E"/>
    <w:rsid w:val="00557B3E"/>
    <w:rsid w:val="0056162D"/>
    <w:rsid w:val="00561A15"/>
    <w:rsid w:val="005627AE"/>
    <w:rsid w:val="00564C73"/>
    <w:rsid w:val="005659BF"/>
    <w:rsid w:val="00566FD5"/>
    <w:rsid w:val="005730B0"/>
    <w:rsid w:val="00576F9C"/>
    <w:rsid w:val="00580C0B"/>
    <w:rsid w:val="00581910"/>
    <w:rsid w:val="00584599"/>
    <w:rsid w:val="005856DA"/>
    <w:rsid w:val="005874E2"/>
    <w:rsid w:val="00587FC4"/>
    <w:rsid w:val="00593621"/>
    <w:rsid w:val="005952EE"/>
    <w:rsid w:val="00596F28"/>
    <w:rsid w:val="005A0158"/>
    <w:rsid w:val="005B24E4"/>
    <w:rsid w:val="005C3572"/>
    <w:rsid w:val="005C3597"/>
    <w:rsid w:val="005D395C"/>
    <w:rsid w:val="005E01B3"/>
    <w:rsid w:val="005E7679"/>
    <w:rsid w:val="005F27A5"/>
    <w:rsid w:val="005F68D5"/>
    <w:rsid w:val="0060243D"/>
    <w:rsid w:val="00606E82"/>
    <w:rsid w:val="00607B99"/>
    <w:rsid w:val="00612467"/>
    <w:rsid w:val="00612B67"/>
    <w:rsid w:val="00613E7C"/>
    <w:rsid w:val="00617162"/>
    <w:rsid w:val="00617617"/>
    <w:rsid w:val="0062657E"/>
    <w:rsid w:val="00630FD8"/>
    <w:rsid w:val="006338DE"/>
    <w:rsid w:val="00633FE9"/>
    <w:rsid w:val="00634150"/>
    <w:rsid w:val="006343E4"/>
    <w:rsid w:val="00634A40"/>
    <w:rsid w:val="00634F62"/>
    <w:rsid w:val="00635EFE"/>
    <w:rsid w:val="00640BC2"/>
    <w:rsid w:val="00641E51"/>
    <w:rsid w:val="00641E64"/>
    <w:rsid w:val="00642C50"/>
    <w:rsid w:val="00644088"/>
    <w:rsid w:val="00644CCC"/>
    <w:rsid w:val="00647765"/>
    <w:rsid w:val="006519D7"/>
    <w:rsid w:val="00652993"/>
    <w:rsid w:val="00653337"/>
    <w:rsid w:val="00653F39"/>
    <w:rsid w:val="00654EE7"/>
    <w:rsid w:val="00661A4C"/>
    <w:rsid w:val="006620E9"/>
    <w:rsid w:val="00662FCA"/>
    <w:rsid w:val="00664912"/>
    <w:rsid w:val="00667B74"/>
    <w:rsid w:val="00670F85"/>
    <w:rsid w:val="00670FCE"/>
    <w:rsid w:val="006760E6"/>
    <w:rsid w:val="00680A07"/>
    <w:rsid w:val="00683352"/>
    <w:rsid w:val="006834F4"/>
    <w:rsid w:val="00683E74"/>
    <w:rsid w:val="00686445"/>
    <w:rsid w:val="00690A7E"/>
    <w:rsid w:val="00690BCA"/>
    <w:rsid w:val="006912DA"/>
    <w:rsid w:val="006926E5"/>
    <w:rsid w:val="00692AFA"/>
    <w:rsid w:val="0069755B"/>
    <w:rsid w:val="006A0B41"/>
    <w:rsid w:val="006A1AB9"/>
    <w:rsid w:val="006A55AB"/>
    <w:rsid w:val="006B6440"/>
    <w:rsid w:val="006C2866"/>
    <w:rsid w:val="006C5392"/>
    <w:rsid w:val="006C5F0C"/>
    <w:rsid w:val="006D6DEA"/>
    <w:rsid w:val="006D7CC0"/>
    <w:rsid w:val="006E635D"/>
    <w:rsid w:val="006E7AE3"/>
    <w:rsid w:val="006F0277"/>
    <w:rsid w:val="006F053B"/>
    <w:rsid w:val="006F0EB1"/>
    <w:rsid w:val="006F390A"/>
    <w:rsid w:val="006F629A"/>
    <w:rsid w:val="00700B05"/>
    <w:rsid w:val="00704BD3"/>
    <w:rsid w:val="00715FB3"/>
    <w:rsid w:val="00716700"/>
    <w:rsid w:val="00717176"/>
    <w:rsid w:val="0071762C"/>
    <w:rsid w:val="007206DD"/>
    <w:rsid w:val="00725ECF"/>
    <w:rsid w:val="007276BB"/>
    <w:rsid w:val="00731720"/>
    <w:rsid w:val="00734727"/>
    <w:rsid w:val="007424CB"/>
    <w:rsid w:val="0074702F"/>
    <w:rsid w:val="0075091A"/>
    <w:rsid w:val="007522D3"/>
    <w:rsid w:val="007546D9"/>
    <w:rsid w:val="00754B75"/>
    <w:rsid w:val="00756A98"/>
    <w:rsid w:val="0075740F"/>
    <w:rsid w:val="007612CD"/>
    <w:rsid w:val="00771A53"/>
    <w:rsid w:val="00771F31"/>
    <w:rsid w:val="00772AF1"/>
    <w:rsid w:val="00775901"/>
    <w:rsid w:val="00776702"/>
    <w:rsid w:val="00777A40"/>
    <w:rsid w:val="00792ADF"/>
    <w:rsid w:val="00793C06"/>
    <w:rsid w:val="007955B7"/>
    <w:rsid w:val="00796ACC"/>
    <w:rsid w:val="007A3EA4"/>
    <w:rsid w:val="007A565D"/>
    <w:rsid w:val="007B3D7A"/>
    <w:rsid w:val="007B3F02"/>
    <w:rsid w:val="007B48B5"/>
    <w:rsid w:val="007B5087"/>
    <w:rsid w:val="007B6821"/>
    <w:rsid w:val="007B7593"/>
    <w:rsid w:val="007C7113"/>
    <w:rsid w:val="007D39D0"/>
    <w:rsid w:val="007D3EAB"/>
    <w:rsid w:val="007D4D17"/>
    <w:rsid w:val="007D5C94"/>
    <w:rsid w:val="007E4943"/>
    <w:rsid w:val="007E79CE"/>
    <w:rsid w:val="007F5716"/>
    <w:rsid w:val="007F59A5"/>
    <w:rsid w:val="007F73FA"/>
    <w:rsid w:val="0081265A"/>
    <w:rsid w:val="0082117F"/>
    <w:rsid w:val="0082139C"/>
    <w:rsid w:val="008215B0"/>
    <w:rsid w:val="0082341E"/>
    <w:rsid w:val="00826F5A"/>
    <w:rsid w:val="00830112"/>
    <w:rsid w:val="00830C9C"/>
    <w:rsid w:val="00835C26"/>
    <w:rsid w:val="0085309A"/>
    <w:rsid w:val="00853EE0"/>
    <w:rsid w:val="00854FD5"/>
    <w:rsid w:val="00855FF7"/>
    <w:rsid w:val="0085667A"/>
    <w:rsid w:val="00857236"/>
    <w:rsid w:val="0086102C"/>
    <w:rsid w:val="00863D4D"/>
    <w:rsid w:val="00863F21"/>
    <w:rsid w:val="00880D88"/>
    <w:rsid w:val="00883BED"/>
    <w:rsid w:val="00885FCB"/>
    <w:rsid w:val="008903A3"/>
    <w:rsid w:val="00892A88"/>
    <w:rsid w:val="008941F6"/>
    <w:rsid w:val="00896926"/>
    <w:rsid w:val="00896A6E"/>
    <w:rsid w:val="008A12C5"/>
    <w:rsid w:val="008A56EE"/>
    <w:rsid w:val="008B3C16"/>
    <w:rsid w:val="008B48F1"/>
    <w:rsid w:val="008C1136"/>
    <w:rsid w:val="008C1D1E"/>
    <w:rsid w:val="008C3089"/>
    <w:rsid w:val="008D46B1"/>
    <w:rsid w:val="008D5039"/>
    <w:rsid w:val="008D6435"/>
    <w:rsid w:val="008E3716"/>
    <w:rsid w:val="008E7E69"/>
    <w:rsid w:val="008F0194"/>
    <w:rsid w:val="008F279A"/>
    <w:rsid w:val="00903DB1"/>
    <w:rsid w:val="0090628D"/>
    <w:rsid w:val="009104F0"/>
    <w:rsid w:val="009116A4"/>
    <w:rsid w:val="0091387A"/>
    <w:rsid w:val="009141A3"/>
    <w:rsid w:val="00916F1F"/>
    <w:rsid w:val="00925167"/>
    <w:rsid w:val="0092532C"/>
    <w:rsid w:val="00925880"/>
    <w:rsid w:val="00927FCE"/>
    <w:rsid w:val="00931EFD"/>
    <w:rsid w:val="0093305E"/>
    <w:rsid w:val="00933CA3"/>
    <w:rsid w:val="0093443F"/>
    <w:rsid w:val="00937D37"/>
    <w:rsid w:val="00942850"/>
    <w:rsid w:val="00942B6D"/>
    <w:rsid w:val="00944A0F"/>
    <w:rsid w:val="00944F83"/>
    <w:rsid w:val="00947362"/>
    <w:rsid w:val="009476E5"/>
    <w:rsid w:val="00952372"/>
    <w:rsid w:val="0096319C"/>
    <w:rsid w:val="00965DD4"/>
    <w:rsid w:val="009660B6"/>
    <w:rsid w:val="00967D2C"/>
    <w:rsid w:val="00970358"/>
    <w:rsid w:val="009866A1"/>
    <w:rsid w:val="00986CCC"/>
    <w:rsid w:val="00986F92"/>
    <w:rsid w:val="00991759"/>
    <w:rsid w:val="009934C8"/>
    <w:rsid w:val="00993A8E"/>
    <w:rsid w:val="00995A60"/>
    <w:rsid w:val="009960EE"/>
    <w:rsid w:val="00996418"/>
    <w:rsid w:val="00997B6F"/>
    <w:rsid w:val="009A01F9"/>
    <w:rsid w:val="009A3F79"/>
    <w:rsid w:val="009B218B"/>
    <w:rsid w:val="009B4017"/>
    <w:rsid w:val="009B612F"/>
    <w:rsid w:val="009C1282"/>
    <w:rsid w:val="009C3464"/>
    <w:rsid w:val="009C643A"/>
    <w:rsid w:val="009C6CAA"/>
    <w:rsid w:val="009C71C2"/>
    <w:rsid w:val="009D291F"/>
    <w:rsid w:val="009E0DC7"/>
    <w:rsid w:val="009E61DF"/>
    <w:rsid w:val="009F2360"/>
    <w:rsid w:val="009F38D9"/>
    <w:rsid w:val="009F457C"/>
    <w:rsid w:val="009F4840"/>
    <w:rsid w:val="009F5D49"/>
    <w:rsid w:val="009F5DB6"/>
    <w:rsid w:val="009F63AA"/>
    <w:rsid w:val="00A02532"/>
    <w:rsid w:val="00A043F6"/>
    <w:rsid w:val="00A061C3"/>
    <w:rsid w:val="00A1187A"/>
    <w:rsid w:val="00A13FEA"/>
    <w:rsid w:val="00A177E3"/>
    <w:rsid w:val="00A21F33"/>
    <w:rsid w:val="00A243A9"/>
    <w:rsid w:val="00A276B4"/>
    <w:rsid w:val="00A3061A"/>
    <w:rsid w:val="00A310E0"/>
    <w:rsid w:val="00A32AB0"/>
    <w:rsid w:val="00A344B4"/>
    <w:rsid w:val="00A37CF5"/>
    <w:rsid w:val="00A37D79"/>
    <w:rsid w:val="00A40488"/>
    <w:rsid w:val="00A41386"/>
    <w:rsid w:val="00A432CE"/>
    <w:rsid w:val="00A4430E"/>
    <w:rsid w:val="00A444F6"/>
    <w:rsid w:val="00A52B2A"/>
    <w:rsid w:val="00A5358D"/>
    <w:rsid w:val="00A64A03"/>
    <w:rsid w:val="00A655D9"/>
    <w:rsid w:val="00A67904"/>
    <w:rsid w:val="00A70A03"/>
    <w:rsid w:val="00A73F90"/>
    <w:rsid w:val="00A77610"/>
    <w:rsid w:val="00A80FA6"/>
    <w:rsid w:val="00A81315"/>
    <w:rsid w:val="00A81959"/>
    <w:rsid w:val="00A833E2"/>
    <w:rsid w:val="00A8550C"/>
    <w:rsid w:val="00A860FD"/>
    <w:rsid w:val="00A921A9"/>
    <w:rsid w:val="00A9295F"/>
    <w:rsid w:val="00A936E2"/>
    <w:rsid w:val="00A938D1"/>
    <w:rsid w:val="00A96844"/>
    <w:rsid w:val="00A96FB2"/>
    <w:rsid w:val="00AA03AF"/>
    <w:rsid w:val="00AA2742"/>
    <w:rsid w:val="00AB5FCB"/>
    <w:rsid w:val="00AC0346"/>
    <w:rsid w:val="00AC698E"/>
    <w:rsid w:val="00AD1C5E"/>
    <w:rsid w:val="00AE096A"/>
    <w:rsid w:val="00AE1F72"/>
    <w:rsid w:val="00AE4EEC"/>
    <w:rsid w:val="00AE5933"/>
    <w:rsid w:val="00AF1F99"/>
    <w:rsid w:val="00AF1FF9"/>
    <w:rsid w:val="00AF317B"/>
    <w:rsid w:val="00B014A8"/>
    <w:rsid w:val="00B01D0A"/>
    <w:rsid w:val="00B030BB"/>
    <w:rsid w:val="00B0416E"/>
    <w:rsid w:val="00B041E6"/>
    <w:rsid w:val="00B05620"/>
    <w:rsid w:val="00B1023F"/>
    <w:rsid w:val="00B10626"/>
    <w:rsid w:val="00B113B0"/>
    <w:rsid w:val="00B12985"/>
    <w:rsid w:val="00B16291"/>
    <w:rsid w:val="00B2154C"/>
    <w:rsid w:val="00B21E7E"/>
    <w:rsid w:val="00B23C91"/>
    <w:rsid w:val="00B24974"/>
    <w:rsid w:val="00B253A6"/>
    <w:rsid w:val="00B348EC"/>
    <w:rsid w:val="00B35257"/>
    <w:rsid w:val="00B35ACA"/>
    <w:rsid w:val="00B35CCA"/>
    <w:rsid w:val="00B3743B"/>
    <w:rsid w:val="00B41E8A"/>
    <w:rsid w:val="00B43A2B"/>
    <w:rsid w:val="00B46B26"/>
    <w:rsid w:val="00B50411"/>
    <w:rsid w:val="00B53C51"/>
    <w:rsid w:val="00B5498C"/>
    <w:rsid w:val="00B64D03"/>
    <w:rsid w:val="00B660FD"/>
    <w:rsid w:val="00B80424"/>
    <w:rsid w:val="00B909BF"/>
    <w:rsid w:val="00B914A5"/>
    <w:rsid w:val="00B92739"/>
    <w:rsid w:val="00B94CD1"/>
    <w:rsid w:val="00BA44AE"/>
    <w:rsid w:val="00BA4A19"/>
    <w:rsid w:val="00BA58FD"/>
    <w:rsid w:val="00BA7F4D"/>
    <w:rsid w:val="00BB1718"/>
    <w:rsid w:val="00BB1824"/>
    <w:rsid w:val="00BB244E"/>
    <w:rsid w:val="00BB4A39"/>
    <w:rsid w:val="00BB62E3"/>
    <w:rsid w:val="00BB6D7F"/>
    <w:rsid w:val="00BC085E"/>
    <w:rsid w:val="00BC22B5"/>
    <w:rsid w:val="00BC2560"/>
    <w:rsid w:val="00BC4745"/>
    <w:rsid w:val="00BC4A1C"/>
    <w:rsid w:val="00BC68D2"/>
    <w:rsid w:val="00BD1372"/>
    <w:rsid w:val="00BE11B9"/>
    <w:rsid w:val="00BE5E33"/>
    <w:rsid w:val="00BE7E5C"/>
    <w:rsid w:val="00BF054C"/>
    <w:rsid w:val="00BF6A7E"/>
    <w:rsid w:val="00BF784A"/>
    <w:rsid w:val="00C01707"/>
    <w:rsid w:val="00C02A89"/>
    <w:rsid w:val="00C04A30"/>
    <w:rsid w:val="00C121A5"/>
    <w:rsid w:val="00C15B8A"/>
    <w:rsid w:val="00C15EC0"/>
    <w:rsid w:val="00C20143"/>
    <w:rsid w:val="00C21CC8"/>
    <w:rsid w:val="00C235C1"/>
    <w:rsid w:val="00C24234"/>
    <w:rsid w:val="00C255BE"/>
    <w:rsid w:val="00C259FB"/>
    <w:rsid w:val="00C26C50"/>
    <w:rsid w:val="00C2710C"/>
    <w:rsid w:val="00C3012B"/>
    <w:rsid w:val="00C34D70"/>
    <w:rsid w:val="00C4469D"/>
    <w:rsid w:val="00C4584B"/>
    <w:rsid w:val="00C54FE1"/>
    <w:rsid w:val="00C553D0"/>
    <w:rsid w:val="00C5546E"/>
    <w:rsid w:val="00C56F63"/>
    <w:rsid w:val="00C663C2"/>
    <w:rsid w:val="00C71769"/>
    <w:rsid w:val="00C717CD"/>
    <w:rsid w:val="00C71C56"/>
    <w:rsid w:val="00C75036"/>
    <w:rsid w:val="00C762AA"/>
    <w:rsid w:val="00C77C74"/>
    <w:rsid w:val="00C82F56"/>
    <w:rsid w:val="00C9005F"/>
    <w:rsid w:val="00C9062D"/>
    <w:rsid w:val="00C94E4C"/>
    <w:rsid w:val="00C9545D"/>
    <w:rsid w:val="00CA3076"/>
    <w:rsid w:val="00CA33C8"/>
    <w:rsid w:val="00CA4772"/>
    <w:rsid w:val="00CB05F1"/>
    <w:rsid w:val="00CB6257"/>
    <w:rsid w:val="00CC0594"/>
    <w:rsid w:val="00CC2F0C"/>
    <w:rsid w:val="00CC6C92"/>
    <w:rsid w:val="00CD43E8"/>
    <w:rsid w:val="00CF39BC"/>
    <w:rsid w:val="00CF614D"/>
    <w:rsid w:val="00CF6611"/>
    <w:rsid w:val="00CF7A52"/>
    <w:rsid w:val="00D009A1"/>
    <w:rsid w:val="00D02696"/>
    <w:rsid w:val="00D04821"/>
    <w:rsid w:val="00D06A57"/>
    <w:rsid w:val="00D06C64"/>
    <w:rsid w:val="00D07E40"/>
    <w:rsid w:val="00D12D88"/>
    <w:rsid w:val="00D16601"/>
    <w:rsid w:val="00D22797"/>
    <w:rsid w:val="00D25463"/>
    <w:rsid w:val="00D25E0E"/>
    <w:rsid w:val="00D26AAC"/>
    <w:rsid w:val="00D32B35"/>
    <w:rsid w:val="00D32CA9"/>
    <w:rsid w:val="00D33A77"/>
    <w:rsid w:val="00D345E2"/>
    <w:rsid w:val="00D34A3F"/>
    <w:rsid w:val="00D36842"/>
    <w:rsid w:val="00D41041"/>
    <w:rsid w:val="00D41B37"/>
    <w:rsid w:val="00D42989"/>
    <w:rsid w:val="00D429BF"/>
    <w:rsid w:val="00D574D1"/>
    <w:rsid w:val="00D607E7"/>
    <w:rsid w:val="00D6157F"/>
    <w:rsid w:val="00D64504"/>
    <w:rsid w:val="00D65602"/>
    <w:rsid w:val="00D661CD"/>
    <w:rsid w:val="00D7058D"/>
    <w:rsid w:val="00D70A4E"/>
    <w:rsid w:val="00D733CA"/>
    <w:rsid w:val="00D73FB2"/>
    <w:rsid w:val="00D773FE"/>
    <w:rsid w:val="00D776CB"/>
    <w:rsid w:val="00D7799B"/>
    <w:rsid w:val="00D83C54"/>
    <w:rsid w:val="00D84C80"/>
    <w:rsid w:val="00D857BC"/>
    <w:rsid w:val="00D95362"/>
    <w:rsid w:val="00DA1EA4"/>
    <w:rsid w:val="00DB1328"/>
    <w:rsid w:val="00DB7E47"/>
    <w:rsid w:val="00DC1EAA"/>
    <w:rsid w:val="00DC2D45"/>
    <w:rsid w:val="00DC31F8"/>
    <w:rsid w:val="00DC67ED"/>
    <w:rsid w:val="00DC78A1"/>
    <w:rsid w:val="00DD1571"/>
    <w:rsid w:val="00DD3A27"/>
    <w:rsid w:val="00DD4738"/>
    <w:rsid w:val="00DE3578"/>
    <w:rsid w:val="00DF446E"/>
    <w:rsid w:val="00E0147C"/>
    <w:rsid w:val="00E02FD7"/>
    <w:rsid w:val="00E0340C"/>
    <w:rsid w:val="00E05C40"/>
    <w:rsid w:val="00E068C6"/>
    <w:rsid w:val="00E0690D"/>
    <w:rsid w:val="00E06D68"/>
    <w:rsid w:val="00E0769B"/>
    <w:rsid w:val="00E07C2C"/>
    <w:rsid w:val="00E11BC5"/>
    <w:rsid w:val="00E13E9D"/>
    <w:rsid w:val="00E14CB0"/>
    <w:rsid w:val="00E21351"/>
    <w:rsid w:val="00E253E9"/>
    <w:rsid w:val="00E264A9"/>
    <w:rsid w:val="00E32686"/>
    <w:rsid w:val="00E32D3C"/>
    <w:rsid w:val="00E33E51"/>
    <w:rsid w:val="00E360F9"/>
    <w:rsid w:val="00E36205"/>
    <w:rsid w:val="00E40C6B"/>
    <w:rsid w:val="00E4687E"/>
    <w:rsid w:val="00E47F1C"/>
    <w:rsid w:val="00E532F9"/>
    <w:rsid w:val="00E61624"/>
    <w:rsid w:val="00E63ABF"/>
    <w:rsid w:val="00E64B74"/>
    <w:rsid w:val="00E65DDE"/>
    <w:rsid w:val="00E674DD"/>
    <w:rsid w:val="00E7117B"/>
    <w:rsid w:val="00E7181C"/>
    <w:rsid w:val="00E745A4"/>
    <w:rsid w:val="00E75ABB"/>
    <w:rsid w:val="00E75DB9"/>
    <w:rsid w:val="00E80B10"/>
    <w:rsid w:val="00E91962"/>
    <w:rsid w:val="00E934A8"/>
    <w:rsid w:val="00E95FB3"/>
    <w:rsid w:val="00E96853"/>
    <w:rsid w:val="00EA1FD0"/>
    <w:rsid w:val="00EA662C"/>
    <w:rsid w:val="00EB3AE3"/>
    <w:rsid w:val="00EB3F56"/>
    <w:rsid w:val="00EB565F"/>
    <w:rsid w:val="00EB6443"/>
    <w:rsid w:val="00EC2CE4"/>
    <w:rsid w:val="00EC3C48"/>
    <w:rsid w:val="00EC4462"/>
    <w:rsid w:val="00ED1903"/>
    <w:rsid w:val="00EF6600"/>
    <w:rsid w:val="00EF6A09"/>
    <w:rsid w:val="00EF7E04"/>
    <w:rsid w:val="00F000E3"/>
    <w:rsid w:val="00F01D90"/>
    <w:rsid w:val="00F03F9B"/>
    <w:rsid w:val="00F063A0"/>
    <w:rsid w:val="00F13530"/>
    <w:rsid w:val="00F1526B"/>
    <w:rsid w:val="00F16A1C"/>
    <w:rsid w:val="00F16C7E"/>
    <w:rsid w:val="00F20835"/>
    <w:rsid w:val="00F2349A"/>
    <w:rsid w:val="00F25E7B"/>
    <w:rsid w:val="00F26427"/>
    <w:rsid w:val="00F3167C"/>
    <w:rsid w:val="00F31979"/>
    <w:rsid w:val="00F333AE"/>
    <w:rsid w:val="00F334D2"/>
    <w:rsid w:val="00F34597"/>
    <w:rsid w:val="00F3683A"/>
    <w:rsid w:val="00F4053C"/>
    <w:rsid w:val="00F44184"/>
    <w:rsid w:val="00F471DC"/>
    <w:rsid w:val="00F476DB"/>
    <w:rsid w:val="00F50C0F"/>
    <w:rsid w:val="00F56E88"/>
    <w:rsid w:val="00F6343C"/>
    <w:rsid w:val="00F644A8"/>
    <w:rsid w:val="00F70234"/>
    <w:rsid w:val="00F71531"/>
    <w:rsid w:val="00F7260E"/>
    <w:rsid w:val="00F8008E"/>
    <w:rsid w:val="00F87808"/>
    <w:rsid w:val="00F97734"/>
    <w:rsid w:val="00FA1FAF"/>
    <w:rsid w:val="00FA464A"/>
    <w:rsid w:val="00FA5903"/>
    <w:rsid w:val="00FA641D"/>
    <w:rsid w:val="00FA6481"/>
    <w:rsid w:val="00FB1CE0"/>
    <w:rsid w:val="00FB2FE8"/>
    <w:rsid w:val="00FB4231"/>
    <w:rsid w:val="00FB5EF3"/>
    <w:rsid w:val="00FC2B8B"/>
    <w:rsid w:val="00FC5268"/>
    <w:rsid w:val="00FD23E8"/>
    <w:rsid w:val="00FD75FA"/>
    <w:rsid w:val="00FD79AE"/>
    <w:rsid w:val="00FE32F0"/>
    <w:rsid w:val="00FE3A20"/>
    <w:rsid w:val="00FE6A6D"/>
    <w:rsid w:val="00FF2F4E"/>
    <w:rsid w:val="00FF337B"/>
    <w:rsid w:val="00FF650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0605B5"/>
  <w15:docId w15:val="{C8D378AD-0610-43B9-B4C2-2D60D5069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2C25F6"/>
    <w:rPr>
      <w:rFonts w:ascii="Times New Roman" w:hAnsi="Times New Roman"/>
      <w:lang w:val="en-GB"/>
    </w:rPr>
  </w:style>
  <w:style w:type="paragraph" w:styleId="Heading1">
    <w:name w:val="heading 1"/>
    <w:aliases w:val="CHAPTER TITLE"/>
    <w:basedOn w:val="Normal"/>
    <w:next w:val="Heading2"/>
    <w:link w:val="Heading1Char"/>
    <w:autoRedefine/>
    <w:uiPriority w:val="9"/>
    <w:qFormat/>
    <w:rsid w:val="00277BD9"/>
    <w:pPr>
      <w:keepNext/>
      <w:keepLines/>
      <w:numPr>
        <w:numId w:val="1"/>
      </w:numPr>
      <w:spacing w:after="840" w:line="360" w:lineRule="auto"/>
      <w:jc w:val="center"/>
      <w:outlineLvl w:val="0"/>
    </w:pPr>
    <w:rPr>
      <w:rFonts w:eastAsiaTheme="majorEastAsia" w:cstheme="majorBidi"/>
      <w:b/>
      <w:bCs/>
      <w:sz w:val="24"/>
      <w:szCs w:val="28"/>
    </w:rPr>
  </w:style>
  <w:style w:type="paragraph" w:styleId="Heading2">
    <w:name w:val="heading 2"/>
    <w:aliases w:val="UMP Level 2"/>
    <w:basedOn w:val="Normal"/>
    <w:next w:val="UMPParagraph"/>
    <w:link w:val="Heading2Char"/>
    <w:autoRedefine/>
    <w:uiPriority w:val="9"/>
    <w:qFormat/>
    <w:rsid w:val="004B7AD3"/>
    <w:pPr>
      <w:keepNext/>
      <w:keepLines/>
      <w:numPr>
        <w:ilvl w:val="1"/>
        <w:numId w:val="1"/>
      </w:numPr>
      <w:spacing w:afterLines="100" w:after="240" w:line="360" w:lineRule="auto"/>
      <w:outlineLvl w:val="1"/>
    </w:pPr>
    <w:rPr>
      <w:rFonts w:eastAsia="Times New Roman" w:cstheme="majorBidi"/>
      <w:b/>
      <w:bCs/>
      <w:sz w:val="24"/>
      <w:szCs w:val="26"/>
    </w:rPr>
  </w:style>
  <w:style w:type="paragraph" w:styleId="Heading3">
    <w:name w:val="heading 3"/>
    <w:aliases w:val="UMP Level 3"/>
    <w:basedOn w:val="Normal"/>
    <w:next w:val="UMPParagraph"/>
    <w:link w:val="Heading3Char"/>
    <w:autoRedefine/>
    <w:uiPriority w:val="9"/>
    <w:qFormat/>
    <w:rsid w:val="00250015"/>
    <w:pPr>
      <w:keepNext/>
      <w:keepLines/>
      <w:numPr>
        <w:ilvl w:val="2"/>
        <w:numId w:val="1"/>
      </w:numPr>
      <w:spacing w:afterLines="100" w:after="240" w:line="360" w:lineRule="auto"/>
      <w:outlineLvl w:val="2"/>
    </w:pPr>
    <w:rPr>
      <w:rFonts w:eastAsiaTheme="majorEastAsia" w:cstheme="majorBidi"/>
      <w:color w:val="000000" w:themeColor="text1"/>
      <w:sz w:val="24"/>
    </w:rPr>
  </w:style>
  <w:style w:type="paragraph" w:styleId="Heading4">
    <w:name w:val="heading 4"/>
    <w:aliases w:val="DONT USE"/>
    <w:basedOn w:val="Normal"/>
    <w:next w:val="Normal"/>
    <w:link w:val="Heading4Char"/>
    <w:autoRedefine/>
    <w:uiPriority w:val="9"/>
    <w:qFormat/>
    <w:rsid w:val="002C6641"/>
    <w:pPr>
      <w:keepNext/>
      <w:keepLines/>
      <w:numPr>
        <w:ilvl w:val="3"/>
        <w:numId w:val="1"/>
      </w:numPr>
      <w:spacing w:afterLines="100" w:after="240" w:line="480" w:lineRule="auto"/>
      <w:outlineLvl w:val="3"/>
    </w:pPr>
    <w:rPr>
      <w:rFonts w:eastAsiaTheme="majorEastAsia" w:cstheme="majorBidi"/>
      <w:b/>
      <w:bCs/>
      <w:i/>
      <w:iCs/>
      <w:color w:val="FF0000"/>
      <w:sz w:val="24"/>
    </w:rPr>
  </w:style>
  <w:style w:type="paragraph" w:styleId="Heading5">
    <w:name w:val="heading 5"/>
    <w:aliases w:val="UMP Level 4"/>
    <w:basedOn w:val="Normal"/>
    <w:next w:val="UMPParagraph"/>
    <w:link w:val="Heading5Char"/>
    <w:autoRedefine/>
    <w:uiPriority w:val="9"/>
    <w:qFormat/>
    <w:rsid w:val="00D7799B"/>
    <w:pPr>
      <w:keepNext/>
      <w:keepLines/>
      <w:numPr>
        <w:ilvl w:val="4"/>
        <w:numId w:val="1"/>
      </w:numPr>
      <w:spacing w:afterLines="100" w:after="240" w:line="360" w:lineRule="auto"/>
      <w:outlineLvl w:val="4"/>
    </w:pPr>
    <w:rPr>
      <w:rFonts w:eastAsiaTheme="majorEastAsia" w:cstheme="majorBidi"/>
      <w:bCs/>
      <w:sz w:val="24"/>
      <w:shd w:val="clear" w:color="auto" w:fill="FBFBFB"/>
    </w:rPr>
  </w:style>
  <w:style w:type="paragraph" w:styleId="Heading6">
    <w:name w:val="heading 6"/>
    <w:aliases w:val="UMP Level 5"/>
    <w:basedOn w:val="Heading5"/>
    <w:next w:val="Normal"/>
    <w:link w:val="Heading6Char"/>
    <w:autoRedefine/>
    <w:uiPriority w:val="9"/>
    <w:qFormat/>
    <w:rsid w:val="0031663D"/>
    <w:pPr>
      <w:numPr>
        <w:ilvl w:val="0"/>
        <w:numId w:val="0"/>
      </w:numPr>
      <w:spacing w:after="100"/>
      <w:outlineLvl w:val="5"/>
    </w:pPr>
    <w:rPr>
      <w:b/>
      <w:i/>
      <w:iCs/>
    </w:rPr>
  </w:style>
  <w:style w:type="paragraph" w:styleId="Heading7">
    <w:name w:val="heading 7"/>
    <w:basedOn w:val="Normal"/>
    <w:next w:val="Normal"/>
    <w:link w:val="Heading7Char"/>
    <w:autoRedefine/>
    <w:uiPriority w:val="9"/>
    <w:qFormat/>
    <w:rsid w:val="00F25E7B"/>
    <w:pPr>
      <w:spacing w:after="0" w:line="360" w:lineRule="auto"/>
      <w:ind w:left="720"/>
      <w:jc w:val="both"/>
      <w:outlineLvl w:val="6"/>
    </w:pPr>
    <w:rPr>
      <w:rFonts w:cs="Times New Roman"/>
      <w:sz w:val="24"/>
    </w:rPr>
  </w:style>
  <w:style w:type="paragraph" w:styleId="Heading8">
    <w:name w:val="heading 8"/>
    <w:basedOn w:val="Normal"/>
    <w:link w:val="Heading8Char"/>
    <w:autoRedefine/>
    <w:uiPriority w:val="9"/>
    <w:qFormat/>
    <w:rsid w:val="00647765"/>
    <w:pPr>
      <w:spacing w:after="0" w:line="360" w:lineRule="auto"/>
      <w:ind w:left="720" w:hanging="720"/>
      <w:jc w:val="both"/>
      <w:outlineLvl w:val="7"/>
    </w:pPr>
    <w:rPr>
      <w:rFonts w:eastAsiaTheme="majorEastAsia" w:cstheme="majorBidi"/>
      <w:b/>
      <w:bCs/>
      <w:sz w:val="24"/>
      <w:szCs w:val="20"/>
    </w:rPr>
  </w:style>
  <w:style w:type="paragraph" w:styleId="Heading9">
    <w:name w:val="heading 9"/>
    <w:basedOn w:val="Normal"/>
    <w:next w:val="Normal"/>
    <w:link w:val="Heading9Char"/>
    <w:autoRedefine/>
    <w:uiPriority w:val="9"/>
    <w:qFormat/>
    <w:rsid w:val="00F25E7B"/>
    <w:pPr>
      <w:numPr>
        <w:ilvl w:val="8"/>
        <w:numId w:val="1"/>
      </w:numPr>
      <w:spacing w:before="200" w:after="0"/>
      <w:outlineLvl w:val="8"/>
    </w:pPr>
    <w:rPr>
      <w:rFonts w:cstheme="majorBidi"/>
      <w:b/>
      <w:bCs/>
      <w:i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MPParagraph">
    <w:name w:val="UMP Paragraph"/>
    <w:basedOn w:val="Normal"/>
    <w:link w:val="UMPParagraphChar"/>
    <w:autoRedefine/>
    <w:uiPriority w:val="9"/>
    <w:qFormat/>
    <w:rsid w:val="00C54FE1"/>
    <w:pPr>
      <w:spacing w:afterLines="100" w:after="240" w:line="360" w:lineRule="auto"/>
    </w:pPr>
    <w:rPr>
      <w:rFonts w:cs="Times New Roman"/>
      <w:sz w:val="24"/>
    </w:rPr>
  </w:style>
  <w:style w:type="character" w:customStyle="1" w:styleId="UMPParagraphChar">
    <w:name w:val="UMP Paragraph Char"/>
    <w:basedOn w:val="DefaultParagraphFont"/>
    <w:link w:val="UMPParagraph"/>
    <w:uiPriority w:val="9"/>
    <w:rsid w:val="00C54FE1"/>
    <w:rPr>
      <w:rFonts w:ascii="Times New Roman" w:hAnsi="Times New Roman" w:cs="Times New Roman"/>
      <w:sz w:val="24"/>
      <w:lang w:val="en-GB"/>
    </w:rPr>
  </w:style>
  <w:style w:type="character" w:customStyle="1" w:styleId="Heading2Char">
    <w:name w:val="Heading 2 Char"/>
    <w:aliases w:val="UMP Level 2 Char"/>
    <w:basedOn w:val="DefaultParagraphFont"/>
    <w:link w:val="Heading2"/>
    <w:uiPriority w:val="9"/>
    <w:rsid w:val="004B7AD3"/>
    <w:rPr>
      <w:rFonts w:ascii="Times New Roman" w:eastAsia="Times New Roman" w:hAnsi="Times New Roman" w:cstheme="majorBidi"/>
      <w:b/>
      <w:bCs/>
      <w:sz w:val="24"/>
      <w:szCs w:val="26"/>
      <w:lang w:val="en-GB"/>
    </w:rPr>
  </w:style>
  <w:style w:type="character" w:customStyle="1" w:styleId="Heading1Char">
    <w:name w:val="Heading 1 Char"/>
    <w:aliases w:val="CHAPTER TITLE Char"/>
    <w:basedOn w:val="DefaultParagraphFont"/>
    <w:link w:val="Heading1"/>
    <w:uiPriority w:val="9"/>
    <w:rsid w:val="00277BD9"/>
    <w:rPr>
      <w:rFonts w:ascii="Times New Roman" w:eastAsiaTheme="majorEastAsia" w:hAnsi="Times New Roman" w:cstheme="majorBidi"/>
      <w:b/>
      <w:bCs/>
      <w:sz w:val="24"/>
      <w:szCs w:val="28"/>
      <w:lang w:val="en-GB"/>
    </w:rPr>
  </w:style>
  <w:style w:type="character" w:customStyle="1" w:styleId="Heading3Char">
    <w:name w:val="Heading 3 Char"/>
    <w:aliases w:val="UMP Level 3 Char"/>
    <w:basedOn w:val="DefaultParagraphFont"/>
    <w:link w:val="Heading3"/>
    <w:uiPriority w:val="9"/>
    <w:rsid w:val="00250015"/>
    <w:rPr>
      <w:rFonts w:ascii="Times New Roman" w:eastAsiaTheme="majorEastAsia" w:hAnsi="Times New Roman" w:cstheme="majorBidi"/>
      <w:color w:val="000000" w:themeColor="text1"/>
      <w:sz w:val="24"/>
      <w:lang w:val="en-GB"/>
    </w:rPr>
  </w:style>
  <w:style w:type="character" w:customStyle="1" w:styleId="Heading4Char">
    <w:name w:val="Heading 4 Char"/>
    <w:aliases w:val="DONT USE Char"/>
    <w:basedOn w:val="DefaultParagraphFont"/>
    <w:link w:val="Heading4"/>
    <w:uiPriority w:val="9"/>
    <w:rsid w:val="002C6641"/>
    <w:rPr>
      <w:rFonts w:ascii="Times New Roman" w:eastAsiaTheme="majorEastAsia" w:hAnsi="Times New Roman" w:cstheme="majorBidi"/>
      <w:b/>
      <w:bCs/>
      <w:i/>
      <w:iCs/>
      <w:color w:val="FF0000"/>
      <w:sz w:val="24"/>
      <w:lang w:val="en-GB"/>
    </w:rPr>
  </w:style>
  <w:style w:type="character" w:customStyle="1" w:styleId="Heading5Char">
    <w:name w:val="Heading 5 Char"/>
    <w:aliases w:val="UMP Level 4 Char"/>
    <w:basedOn w:val="DefaultParagraphFont"/>
    <w:link w:val="Heading5"/>
    <w:uiPriority w:val="9"/>
    <w:rsid w:val="00D7799B"/>
    <w:rPr>
      <w:rFonts w:ascii="Times New Roman" w:eastAsiaTheme="majorEastAsia" w:hAnsi="Times New Roman" w:cstheme="majorBidi"/>
      <w:bCs/>
      <w:sz w:val="24"/>
      <w:lang w:val="en-GB"/>
    </w:rPr>
  </w:style>
  <w:style w:type="character" w:customStyle="1" w:styleId="Heading6Char">
    <w:name w:val="Heading 6 Char"/>
    <w:aliases w:val="UMP Level 5 Char"/>
    <w:basedOn w:val="DefaultParagraphFont"/>
    <w:link w:val="Heading6"/>
    <w:uiPriority w:val="9"/>
    <w:rsid w:val="0031663D"/>
    <w:rPr>
      <w:rFonts w:asciiTheme="majorHAnsi" w:eastAsiaTheme="majorEastAsia" w:hAnsiTheme="majorHAnsi" w:cstheme="majorBidi"/>
      <w:i/>
      <w:iCs/>
      <w:sz w:val="24"/>
    </w:rPr>
  </w:style>
  <w:style w:type="character" w:customStyle="1" w:styleId="Heading7Char">
    <w:name w:val="Heading 7 Char"/>
    <w:basedOn w:val="DefaultParagraphFont"/>
    <w:link w:val="Heading7"/>
    <w:uiPriority w:val="9"/>
    <w:rsid w:val="00F25E7B"/>
    <w:rPr>
      <w:rFonts w:ascii="Times New Roman" w:hAnsi="Times New Roman" w:cs="Times New Roman"/>
      <w:sz w:val="24"/>
      <w:lang w:val="en-GB"/>
    </w:rPr>
  </w:style>
  <w:style w:type="character" w:customStyle="1" w:styleId="Heading8Char">
    <w:name w:val="Heading 8 Char"/>
    <w:basedOn w:val="DefaultParagraphFont"/>
    <w:link w:val="Heading8"/>
    <w:uiPriority w:val="9"/>
    <w:rsid w:val="00647765"/>
    <w:rPr>
      <w:rFonts w:ascii="Times New Roman" w:eastAsiaTheme="majorEastAsia" w:hAnsi="Times New Roman" w:cstheme="majorBidi"/>
      <w:b/>
      <w:bCs/>
      <w:sz w:val="24"/>
      <w:szCs w:val="20"/>
      <w:lang w:val="en-GB"/>
    </w:rPr>
  </w:style>
  <w:style w:type="character" w:customStyle="1" w:styleId="Heading9Char">
    <w:name w:val="Heading 9 Char"/>
    <w:basedOn w:val="DefaultParagraphFont"/>
    <w:link w:val="Heading9"/>
    <w:uiPriority w:val="9"/>
    <w:rsid w:val="00F25E7B"/>
    <w:rPr>
      <w:rFonts w:ascii="Times New Roman" w:hAnsi="Times New Roman" w:cstheme="majorBidi"/>
      <w:b/>
      <w:bCs/>
      <w:iCs/>
      <w:sz w:val="24"/>
      <w:szCs w:val="20"/>
      <w:lang w:val="en-GB"/>
    </w:rPr>
  </w:style>
  <w:style w:type="paragraph" w:styleId="TOC1">
    <w:name w:val="toc 1"/>
    <w:aliases w:val="CHAPTER"/>
    <w:basedOn w:val="Normal"/>
    <w:next w:val="Normal"/>
    <w:autoRedefine/>
    <w:uiPriority w:val="39"/>
    <w:unhideWhenUsed/>
    <w:rsid w:val="008215B0"/>
    <w:pPr>
      <w:tabs>
        <w:tab w:val="right" w:pos="8467"/>
      </w:tabs>
      <w:spacing w:before="480" w:after="120" w:line="360" w:lineRule="auto"/>
      <w:ind w:right="567"/>
    </w:pPr>
    <w:rPr>
      <w:b/>
      <w:bCs/>
      <w:caps/>
      <w:noProof/>
      <w:sz w:val="24"/>
    </w:rPr>
  </w:style>
  <w:style w:type="paragraph" w:styleId="TOC2">
    <w:name w:val="toc 2"/>
    <w:aliases w:val="TOC 2 UMP (1.1)"/>
    <w:basedOn w:val="Normal"/>
    <w:next w:val="Normal"/>
    <w:autoRedefine/>
    <w:uiPriority w:val="39"/>
    <w:unhideWhenUsed/>
    <w:rsid w:val="008215B0"/>
    <w:pPr>
      <w:tabs>
        <w:tab w:val="left" w:pos="720"/>
        <w:tab w:val="right" w:pos="8467"/>
      </w:tabs>
      <w:spacing w:after="120" w:line="360" w:lineRule="auto"/>
      <w:ind w:left="720" w:right="567" w:hanging="720"/>
    </w:pPr>
    <w:rPr>
      <w:rFonts w:cstheme="minorHAnsi"/>
      <w:bCs/>
      <w:noProof/>
      <w:sz w:val="24"/>
      <w:szCs w:val="20"/>
    </w:rPr>
  </w:style>
  <w:style w:type="paragraph" w:styleId="Caption">
    <w:name w:val="caption"/>
    <w:aliases w:val="Do not use"/>
    <w:basedOn w:val="Normal"/>
    <w:next w:val="Normal"/>
    <w:link w:val="CaptionChar"/>
    <w:uiPriority w:val="35"/>
    <w:semiHidden/>
    <w:qFormat/>
    <w:rsid w:val="00147E33"/>
    <w:pPr>
      <w:spacing w:line="240" w:lineRule="auto"/>
    </w:pPr>
    <w:rPr>
      <w:b/>
      <w:bCs/>
      <w:color w:val="4F81BD" w:themeColor="accent1"/>
      <w:sz w:val="18"/>
      <w:szCs w:val="18"/>
    </w:rPr>
  </w:style>
  <w:style w:type="character" w:customStyle="1" w:styleId="CaptionChar">
    <w:name w:val="Caption Char"/>
    <w:aliases w:val="Do not use Char"/>
    <w:basedOn w:val="DefaultParagraphFont"/>
    <w:link w:val="Caption"/>
    <w:uiPriority w:val="35"/>
    <w:semiHidden/>
    <w:rsid w:val="00BF054C"/>
    <w:rPr>
      <w:rFonts w:ascii="Times New Roman" w:hAnsi="Times New Roman"/>
      <w:b/>
      <w:bCs/>
      <w:color w:val="4F81BD" w:themeColor="accent1"/>
      <w:sz w:val="18"/>
      <w:szCs w:val="18"/>
    </w:rPr>
  </w:style>
  <w:style w:type="paragraph" w:customStyle="1" w:styleId="QuotationUMP">
    <w:name w:val="Quotation UMP"/>
    <w:basedOn w:val="UMPParagraph"/>
    <w:next w:val="UMPParagraph2"/>
    <w:autoRedefine/>
    <w:uiPriority w:val="9"/>
    <w:qFormat/>
    <w:rsid w:val="007955B7"/>
    <w:pPr>
      <w:spacing w:line="240" w:lineRule="auto"/>
      <w:ind w:left="1440" w:right="1440"/>
    </w:pPr>
    <w:rPr>
      <w:i/>
    </w:rPr>
  </w:style>
  <w:style w:type="paragraph" w:customStyle="1" w:styleId="UMPParagraph2">
    <w:name w:val="UMP Paragraph 2"/>
    <w:basedOn w:val="UMPParagraph"/>
    <w:next w:val="UMPParagraph"/>
    <w:autoRedefine/>
    <w:uiPriority w:val="9"/>
    <w:qFormat/>
    <w:rsid w:val="003A6E94"/>
    <w:pPr>
      <w:spacing w:beforeLines="150" w:before="360"/>
    </w:pPr>
  </w:style>
  <w:style w:type="paragraph" w:styleId="TableofFigures">
    <w:name w:val="table of figures"/>
    <w:basedOn w:val="Normal"/>
    <w:next w:val="Normal"/>
    <w:autoRedefine/>
    <w:uiPriority w:val="99"/>
    <w:unhideWhenUsed/>
    <w:rsid w:val="0021563A"/>
    <w:pPr>
      <w:tabs>
        <w:tab w:val="left" w:pos="1440"/>
        <w:tab w:val="right" w:pos="8448"/>
      </w:tabs>
      <w:spacing w:after="120" w:line="240" w:lineRule="auto"/>
      <w:ind w:left="1440" w:right="567" w:hanging="1440"/>
      <w:jc w:val="both"/>
    </w:pPr>
    <w:rPr>
      <w:noProof/>
      <w:sz w:val="24"/>
    </w:rPr>
  </w:style>
  <w:style w:type="paragraph" w:styleId="Title">
    <w:name w:val="Title"/>
    <w:basedOn w:val="Normal"/>
    <w:next w:val="Normal"/>
    <w:link w:val="TitleChar"/>
    <w:uiPriority w:val="10"/>
    <w:semiHidden/>
    <w:qFormat/>
    <w:rsid w:val="00147E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F7023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147E3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7023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147E33"/>
    <w:rPr>
      <w:b/>
      <w:bCs/>
    </w:rPr>
  </w:style>
  <w:style w:type="character" w:styleId="Emphasis">
    <w:name w:val="Emphasis"/>
    <w:basedOn w:val="DefaultParagraphFont"/>
    <w:uiPriority w:val="20"/>
    <w:semiHidden/>
    <w:qFormat/>
    <w:rsid w:val="00147E33"/>
    <w:rPr>
      <w:i/>
      <w:iCs/>
    </w:rPr>
  </w:style>
  <w:style w:type="paragraph" w:styleId="NoSpacing">
    <w:name w:val="No Spacing"/>
    <w:link w:val="NoSpacingChar"/>
    <w:uiPriority w:val="29"/>
    <w:semiHidden/>
    <w:qFormat/>
    <w:rsid w:val="00147E33"/>
    <w:pPr>
      <w:spacing w:after="0" w:line="240" w:lineRule="auto"/>
    </w:pPr>
  </w:style>
  <w:style w:type="character" w:customStyle="1" w:styleId="NoSpacingChar">
    <w:name w:val="No Spacing Char"/>
    <w:basedOn w:val="DefaultParagraphFont"/>
    <w:link w:val="NoSpacing"/>
    <w:uiPriority w:val="29"/>
    <w:semiHidden/>
    <w:rsid w:val="00E91962"/>
  </w:style>
  <w:style w:type="paragraph" w:styleId="ListParagraph">
    <w:name w:val="List Paragraph"/>
    <w:basedOn w:val="Normal"/>
    <w:uiPriority w:val="34"/>
    <w:qFormat/>
    <w:rsid w:val="00147E33"/>
    <w:pPr>
      <w:ind w:left="720"/>
      <w:contextualSpacing/>
    </w:pPr>
  </w:style>
  <w:style w:type="paragraph" w:styleId="Quote">
    <w:name w:val="Quote"/>
    <w:basedOn w:val="Normal"/>
    <w:next w:val="Normal"/>
    <w:link w:val="QuoteChar"/>
    <w:uiPriority w:val="29"/>
    <w:semiHidden/>
    <w:qFormat/>
    <w:rsid w:val="00147E33"/>
    <w:rPr>
      <w:i/>
      <w:iCs/>
      <w:color w:val="000000" w:themeColor="text1"/>
    </w:rPr>
  </w:style>
  <w:style w:type="character" w:customStyle="1" w:styleId="QuoteChar">
    <w:name w:val="Quote Char"/>
    <w:basedOn w:val="DefaultParagraphFont"/>
    <w:link w:val="Quote"/>
    <w:uiPriority w:val="29"/>
    <w:semiHidden/>
    <w:rsid w:val="00E91962"/>
    <w:rPr>
      <w:rFonts w:ascii="Times New Roman" w:hAnsi="Times New Roman"/>
      <w:i/>
      <w:iCs/>
      <w:color w:val="000000" w:themeColor="text1"/>
    </w:rPr>
  </w:style>
  <w:style w:type="paragraph" w:styleId="IntenseQuote">
    <w:name w:val="Intense Quote"/>
    <w:basedOn w:val="Normal"/>
    <w:next w:val="Normal"/>
    <w:link w:val="IntenseQuoteChar"/>
    <w:uiPriority w:val="30"/>
    <w:semiHidden/>
    <w:qFormat/>
    <w:rsid w:val="00147E3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EB3AE3"/>
    <w:rPr>
      <w:rFonts w:ascii="Times New Roman" w:hAnsi="Times New Roman"/>
      <w:b/>
      <w:bCs/>
      <w:i/>
      <w:iCs/>
      <w:color w:val="4F81BD" w:themeColor="accent1"/>
    </w:rPr>
  </w:style>
  <w:style w:type="character" w:styleId="SubtleEmphasis">
    <w:name w:val="Subtle Emphasis"/>
    <w:basedOn w:val="DefaultParagraphFont"/>
    <w:uiPriority w:val="19"/>
    <w:semiHidden/>
    <w:qFormat/>
    <w:rsid w:val="00147E33"/>
    <w:rPr>
      <w:i/>
      <w:iCs/>
      <w:color w:val="808080" w:themeColor="text1" w:themeTint="7F"/>
    </w:rPr>
  </w:style>
  <w:style w:type="character" w:styleId="IntenseEmphasis">
    <w:name w:val="Intense Emphasis"/>
    <w:basedOn w:val="DefaultParagraphFont"/>
    <w:uiPriority w:val="21"/>
    <w:semiHidden/>
    <w:qFormat/>
    <w:rsid w:val="00147E33"/>
    <w:rPr>
      <w:b/>
      <w:bCs/>
      <w:i/>
      <w:iCs/>
      <w:color w:val="4F81BD" w:themeColor="accent1"/>
    </w:rPr>
  </w:style>
  <w:style w:type="character" w:styleId="SubtleReference">
    <w:name w:val="Subtle Reference"/>
    <w:basedOn w:val="DefaultParagraphFont"/>
    <w:uiPriority w:val="31"/>
    <w:semiHidden/>
    <w:qFormat/>
    <w:rsid w:val="00147E33"/>
    <w:rPr>
      <w:smallCaps/>
      <w:color w:val="C0504D" w:themeColor="accent2"/>
      <w:u w:val="single"/>
    </w:rPr>
  </w:style>
  <w:style w:type="character" w:styleId="IntenseReference">
    <w:name w:val="Intense Reference"/>
    <w:basedOn w:val="DefaultParagraphFont"/>
    <w:uiPriority w:val="32"/>
    <w:semiHidden/>
    <w:qFormat/>
    <w:rsid w:val="00147E33"/>
    <w:rPr>
      <w:b/>
      <w:bCs/>
      <w:smallCaps/>
      <w:color w:val="C0504D" w:themeColor="accent2"/>
      <w:spacing w:val="5"/>
      <w:u w:val="single"/>
    </w:rPr>
  </w:style>
  <w:style w:type="character" w:styleId="BookTitle">
    <w:name w:val="Book Title"/>
    <w:basedOn w:val="DefaultParagraphFont"/>
    <w:uiPriority w:val="33"/>
    <w:semiHidden/>
    <w:qFormat/>
    <w:rsid w:val="00147E33"/>
    <w:rPr>
      <w:b/>
      <w:bCs/>
      <w:smallCaps/>
      <w:spacing w:val="5"/>
    </w:rPr>
  </w:style>
  <w:style w:type="paragraph" w:styleId="TOC3">
    <w:name w:val="toc 3"/>
    <w:aliases w:val="TOC 3 UMP (1.1.1)"/>
    <w:basedOn w:val="Normal"/>
    <w:next w:val="Normal"/>
    <w:autoRedefine/>
    <w:uiPriority w:val="39"/>
    <w:unhideWhenUsed/>
    <w:rsid w:val="008215B0"/>
    <w:pPr>
      <w:tabs>
        <w:tab w:val="left" w:pos="1440"/>
        <w:tab w:val="right" w:pos="8467"/>
      </w:tabs>
      <w:spacing w:after="120" w:line="360" w:lineRule="auto"/>
      <w:ind w:left="1440" w:right="567" w:hanging="720"/>
    </w:pPr>
    <w:rPr>
      <w:sz w:val="24"/>
    </w:rPr>
  </w:style>
  <w:style w:type="character" w:styleId="Hyperlink">
    <w:name w:val="Hyperlink"/>
    <w:aliases w:val="Hyperlink_Table"/>
    <w:basedOn w:val="DefaultParagraphFont"/>
    <w:uiPriority w:val="99"/>
    <w:unhideWhenUsed/>
    <w:rsid w:val="00147E33"/>
    <w:rPr>
      <w:color w:val="0000FF" w:themeColor="hyperlink"/>
      <w:u w:val="single"/>
    </w:rPr>
  </w:style>
  <w:style w:type="paragraph" w:styleId="TOC4">
    <w:name w:val="toc 4"/>
    <w:aliases w:val="TOC 4 PREFACE TITLE"/>
    <w:basedOn w:val="Normal"/>
    <w:next w:val="Normal"/>
    <w:autoRedefine/>
    <w:uiPriority w:val="39"/>
    <w:unhideWhenUsed/>
    <w:rsid w:val="008215B0"/>
    <w:pPr>
      <w:tabs>
        <w:tab w:val="right" w:pos="8471"/>
      </w:tabs>
      <w:spacing w:after="240" w:line="240" w:lineRule="auto"/>
      <w:ind w:right="567"/>
    </w:pPr>
    <w:rPr>
      <w:b/>
      <w:sz w:val="24"/>
    </w:rPr>
  </w:style>
  <w:style w:type="table" w:styleId="TableGrid">
    <w:name w:val="Table Grid"/>
    <w:basedOn w:val="TableNormal"/>
    <w:uiPriority w:val="59"/>
    <w:rsid w:val="00147E33"/>
    <w:pPr>
      <w:ind w:firstLine="360"/>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Abstract">
    <w:name w:val="Normal - Abstract"/>
    <w:basedOn w:val="Normal"/>
    <w:next w:val="Normal"/>
    <w:autoRedefine/>
    <w:uiPriority w:val="29"/>
    <w:semiHidden/>
    <w:rsid w:val="00147E33"/>
    <w:rPr>
      <w:rFonts w:eastAsiaTheme="majorEastAsia"/>
    </w:rPr>
  </w:style>
  <w:style w:type="table" w:styleId="LightList-Accent3">
    <w:name w:val="Light List Accent 3"/>
    <w:basedOn w:val="TableNormal"/>
    <w:uiPriority w:val="61"/>
    <w:rsid w:val="00147E33"/>
    <w:pPr>
      <w:ind w:firstLine="360"/>
    </w:pPr>
    <w:rPr>
      <w:rFonts w:cs="Times New Roma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BalloonText">
    <w:name w:val="Balloon Text"/>
    <w:basedOn w:val="Normal"/>
    <w:link w:val="BalloonTextChar"/>
    <w:uiPriority w:val="99"/>
    <w:semiHidden/>
    <w:unhideWhenUsed/>
    <w:rsid w:val="0082341E"/>
    <w:rPr>
      <w:rFonts w:ascii="Tahoma" w:hAnsi="Tahoma" w:cs="Tahoma"/>
      <w:sz w:val="16"/>
      <w:szCs w:val="16"/>
    </w:rPr>
  </w:style>
  <w:style w:type="character" w:customStyle="1" w:styleId="BalloonTextChar">
    <w:name w:val="Balloon Text Char"/>
    <w:basedOn w:val="DefaultParagraphFont"/>
    <w:link w:val="BalloonText"/>
    <w:uiPriority w:val="99"/>
    <w:semiHidden/>
    <w:rsid w:val="0082341E"/>
    <w:rPr>
      <w:rFonts w:ascii="Tahoma" w:eastAsiaTheme="minorEastAsia" w:hAnsi="Tahoma" w:cs="Tahoma"/>
      <w:sz w:val="16"/>
      <w:szCs w:val="16"/>
    </w:rPr>
  </w:style>
  <w:style w:type="paragraph" w:customStyle="1" w:styleId="Tabletextleft">
    <w:name w:val="Table text left"/>
    <w:basedOn w:val="Tabletextcenter"/>
    <w:autoRedefine/>
    <w:uiPriority w:val="29"/>
    <w:qFormat/>
    <w:rsid w:val="00F476DB"/>
    <w:pPr>
      <w:ind w:left="0" w:firstLine="0"/>
      <w:jc w:val="left"/>
    </w:pPr>
    <w:rPr>
      <w:rFonts w:eastAsiaTheme="minorEastAsia"/>
    </w:rPr>
  </w:style>
  <w:style w:type="paragraph" w:styleId="TOCHeading">
    <w:name w:val="TOC Heading"/>
    <w:basedOn w:val="Heading1"/>
    <w:next w:val="Normal"/>
    <w:uiPriority w:val="39"/>
    <w:semiHidden/>
    <w:unhideWhenUsed/>
    <w:qFormat/>
    <w:rsid w:val="0000772F"/>
    <w:pPr>
      <w:outlineLvl w:val="9"/>
    </w:pPr>
  </w:style>
  <w:style w:type="paragraph" w:styleId="EndnoteText">
    <w:name w:val="endnote text"/>
    <w:basedOn w:val="Normal"/>
    <w:link w:val="EndnoteTextChar"/>
    <w:autoRedefine/>
    <w:uiPriority w:val="99"/>
    <w:semiHidden/>
    <w:unhideWhenUsed/>
    <w:rsid w:val="00081B7A"/>
    <w:pPr>
      <w:jc w:val="center"/>
    </w:pPr>
    <w:rPr>
      <w:sz w:val="20"/>
      <w:szCs w:val="20"/>
    </w:rPr>
  </w:style>
  <w:style w:type="character" w:customStyle="1" w:styleId="EndnoteTextChar">
    <w:name w:val="Endnote Text Char"/>
    <w:basedOn w:val="DefaultParagraphFont"/>
    <w:link w:val="EndnoteText"/>
    <w:uiPriority w:val="99"/>
    <w:semiHidden/>
    <w:rsid w:val="00081B7A"/>
    <w:rPr>
      <w:rFonts w:ascii="Arial" w:hAnsi="Arial"/>
      <w:b/>
      <w:sz w:val="20"/>
      <w:szCs w:val="20"/>
    </w:rPr>
  </w:style>
  <w:style w:type="table" w:styleId="TableElegant">
    <w:name w:val="Table Elegant"/>
    <w:basedOn w:val="TableNormal"/>
    <w:rsid w:val="00147E33"/>
    <w:pPr>
      <w:spacing w:after="0" w:line="240" w:lineRule="auto"/>
    </w:pPr>
    <w:rPr>
      <w:rFonts w:ascii="Times New Roman" w:eastAsia="Times New Roman" w:hAnsi="Times New Roman" w:cs="Times New Roman"/>
      <w:sz w:val="20"/>
      <w:szCs w:val="20"/>
      <w:lang w:val="en-GB"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PlaceholderText">
    <w:name w:val="Placeholder Text"/>
    <w:basedOn w:val="DefaultParagraphFont"/>
    <w:uiPriority w:val="99"/>
    <w:semiHidden/>
    <w:rsid w:val="00D36842"/>
    <w:rPr>
      <w:color w:val="808080"/>
    </w:rPr>
  </w:style>
  <w:style w:type="paragraph" w:customStyle="1" w:styleId="CoverfontUMP">
    <w:name w:val="Cover font UMP"/>
    <w:basedOn w:val="Normal"/>
    <w:link w:val="CoverfontUMPChar"/>
    <w:autoRedefine/>
    <w:uiPriority w:val="2"/>
    <w:rsid w:val="001C7A9A"/>
    <w:pPr>
      <w:spacing w:after="0" w:line="240" w:lineRule="auto"/>
      <w:jc w:val="center"/>
    </w:pPr>
    <w:rPr>
      <w:rFonts w:cs="Times New Roman"/>
      <w:sz w:val="40"/>
      <w:lang w:val="en-US"/>
    </w:rPr>
  </w:style>
  <w:style w:type="character" w:customStyle="1" w:styleId="CoverfontUMPChar">
    <w:name w:val="Cover font UMP Char"/>
    <w:basedOn w:val="DefaultParagraphFont"/>
    <w:link w:val="CoverfontUMP"/>
    <w:uiPriority w:val="2"/>
    <w:rsid w:val="001C7A9A"/>
    <w:rPr>
      <w:rFonts w:ascii="Times New Roman" w:hAnsi="Times New Roman" w:cs="Times New Roman"/>
      <w:sz w:val="40"/>
      <w:lang w:val="en-US"/>
    </w:rPr>
  </w:style>
  <w:style w:type="paragraph" w:customStyle="1" w:styleId="TITLEATROMANPAGES">
    <w:name w:val="TITLE AT ROMAN PAGES"/>
    <w:basedOn w:val="Normal"/>
    <w:next w:val="Normal"/>
    <w:autoRedefine/>
    <w:uiPriority w:val="4"/>
    <w:rsid w:val="008215B0"/>
    <w:pPr>
      <w:pageBreakBefore/>
      <w:jc w:val="center"/>
      <w:outlineLvl w:val="3"/>
    </w:pPr>
    <w:rPr>
      <w:rFonts w:eastAsia="Times New Roman" w:cs="Times New Roman"/>
      <w:b/>
      <w:bCs/>
      <w:caps/>
      <w:sz w:val="24"/>
      <w:lang w:val="en-US"/>
    </w:rPr>
  </w:style>
  <w:style w:type="paragraph" w:customStyle="1" w:styleId="TITLEPAGEUMP">
    <w:name w:val="TITLE PAGE UMP"/>
    <w:basedOn w:val="Normal"/>
    <w:autoRedefine/>
    <w:uiPriority w:val="4"/>
    <w:rsid w:val="00F334D2"/>
    <w:pPr>
      <w:tabs>
        <w:tab w:val="right" w:pos="8471"/>
      </w:tabs>
      <w:spacing w:before="120" w:after="120" w:line="240" w:lineRule="auto"/>
      <w:jc w:val="center"/>
    </w:pPr>
    <w:rPr>
      <w:rFonts w:cs="Times New Roman"/>
      <w:sz w:val="24"/>
      <w:lang w:val="en-US"/>
    </w:rPr>
  </w:style>
  <w:style w:type="paragraph" w:customStyle="1" w:styleId="STYLEFORBODY">
    <w:name w:val="STYLE FOR BODY"/>
    <w:basedOn w:val="Normal"/>
    <w:uiPriority w:val="8"/>
    <w:qFormat/>
    <w:rsid w:val="00E64B74"/>
    <w:pPr>
      <w:pBdr>
        <w:top w:val="single" w:sz="4" w:space="1" w:color="auto"/>
        <w:left w:val="single" w:sz="4" w:space="4" w:color="auto"/>
        <w:bottom w:val="single" w:sz="4" w:space="1" w:color="auto"/>
        <w:right w:val="single" w:sz="4" w:space="4" w:color="auto"/>
      </w:pBdr>
      <w:shd w:val="clear" w:color="auto" w:fill="FFFF00"/>
    </w:pPr>
    <w:rPr>
      <w:color w:val="FF0000"/>
      <w:lang w:val="en-US"/>
    </w:rPr>
  </w:style>
  <w:style w:type="paragraph" w:customStyle="1" w:styleId="Abstractfont">
    <w:name w:val="Abstract font"/>
    <w:basedOn w:val="Normal"/>
    <w:autoRedefine/>
    <w:uiPriority w:val="6"/>
    <w:rsid w:val="00A3061A"/>
    <w:pPr>
      <w:spacing w:after="360" w:line="240" w:lineRule="auto"/>
      <w:jc w:val="both"/>
    </w:pPr>
    <w:rPr>
      <w:sz w:val="24"/>
      <w:lang w:val="en-US"/>
    </w:rPr>
  </w:style>
  <w:style w:type="paragraph" w:customStyle="1" w:styleId="Acknowledgmenttext">
    <w:name w:val="Acknowledgment text"/>
    <w:basedOn w:val="Normal"/>
    <w:autoRedefine/>
    <w:uiPriority w:val="6"/>
    <w:rsid w:val="00E05C40"/>
    <w:pPr>
      <w:spacing w:after="360" w:line="240" w:lineRule="auto"/>
      <w:jc w:val="both"/>
    </w:pPr>
    <w:rPr>
      <w:sz w:val="24"/>
      <w:lang w:val="en-US"/>
    </w:rPr>
  </w:style>
  <w:style w:type="paragraph" w:customStyle="1" w:styleId="Tabletextcenter">
    <w:name w:val="Table text center"/>
    <w:basedOn w:val="AbbrandSymbols"/>
    <w:autoRedefine/>
    <w:uiPriority w:val="29"/>
    <w:qFormat/>
    <w:rsid w:val="00250015"/>
    <w:pPr>
      <w:ind w:left="108"/>
      <w:jc w:val="center"/>
    </w:pPr>
    <w:rPr>
      <w:rFonts w:eastAsia="Times New Roman"/>
      <w:caps/>
    </w:rPr>
  </w:style>
  <w:style w:type="paragraph" w:customStyle="1" w:styleId="AbbrandSymbols">
    <w:name w:val="Abbr and Symbols"/>
    <w:basedOn w:val="Normal"/>
    <w:autoRedefine/>
    <w:uiPriority w:val="6"/>
    <w:qFormat/>
    <w:rsid w:val="00343D93"/>
    <w:pPr>
      <w:tabs>
        <w:tab w:val="left" w:pos="0"/>
      </w:tabs>
      <w:spacing w:after="0" w:line="360" w:lineRule="auto"/>
      <w:ind w:hanging="108"/>
    </w:pPr>
    <w:rPr>
      <w:rFonts w:eastAsiaTheme="minorHAnsi" w:cs="Times New Roman"/>
      <w:sz w:val="24"/>
      <w:szCs w:val="24"/>
    </w:rPr>
  </w:style>
  <w:style w:type="paragraph" w:customStyle="1" w:styleId="Tableheadercenter">
    <w:name w:val="Table header center"/>
    <w:basedOn w:val="Tableheader"/>
    <w:autoRedefine/>
    <w:uiPriority w:val="29"/>
    <w:qFormat/>
    <w:rsid w:val="00716700"/>
    <w:pPr>
      <w:jc w:val="center"/>
    </w:pPr>
  </w:style>
  <w:style w:type="paragraph" w:customStyle="1" w:styleId="Tableheader">
    <w:name w:val="Table header"/>
    <w:basedOn w:val="AbbrandSymbols"/>
    <w:autoRedefine/>
    <w:uiPriority w:val="29"/>
    <w:qFormat/>
    <w:rsid w:val="00F16C7E"/>
    <w:pPr>
      <w:ind w:firstLine="0"/>
    </w:pPr>
    <w:rPr>
      <w:bCs/>
    </w:rPr>
  </w:style>
  <w:style w:type="paragraph" w:customStyle="1" w:styleId="Tablesource">
    <w:name w:val="Table source"/>
    <w:basedOn w:val="SoureforFigureUMP"/>
    <w:next w:val="UMPParagraph"/>
    <w:autoRedefine/>
    <w:uiPriority w:val="29"/>
    <w:qFormat/>
    <w:rsid w:val="00716700"/>
    <w:pPr>
      <w:spacing w:before="360"/>
    </w:pPr>
  </w:style>
  <w:style w:type="paragraph" w:customStyle="1" w:styleId="SoureforFigureUMP">
    <w:name w:val="Soure for Figure UMP"/>
    <w:basedOn w:val="CaptionforFigurePlatesUMP"/>
    <w:next w:val="UMPParagraph2"/>
    <w:link w:val="SoureforFigureUMPChar"/>
    <w:autoRedefine/>
    <w:uiPriority w:val="10"/>
    <w:qFormat/>
    <w:rsid w:val="00A432CE"/>
    <w:pPr>
      <w:spacing w:beforeLines="0" w:before="0" w:afterLines="150" w:after="150"/>
    </w:pPr>
  </w:style>
  <w:style w:type="paragraph" w:customStyle="1" w:styleId="CaptionforFigurePlatesUMP">
    <w:name w:val="Caption for Figure&amp;Plates UMP"/>
    <w:basedOn w:val="Caption"/>
    <w:next w:val="UMPParagraph"/>
    <w:link w:val="CaptionforFigurePlatesUMPChar"/>
    <w:autoRedefine/>
    <w:uiPriority w:val="10"/>
    <w:qFormat/>
    <w:rsid w:val="003729CC"/>
    <w:pPr>
      <w:keepNext/>
      <w:spacing w:beforeLines="50" w:before="120" w:afterLines="50" w:after="120"/>
    </w:pPr>
    <w:rPr>
      <w:rFonts w:cs="Times New Roman"/>
      <w:b w:val="0"/>
      <w:noProof/>
      <w:color w:val="auto"/>
      <w:sz w:val="24"/>
    </w:rPr>
  </w:style>
  <w:style w:type="character" w:customStyle="1" w:styleId="CaptionforFigurePlatesUMPChar">
    <w:name w:val="Caption for Figure&amp;Plates UMP Char"/>
    <w:basedOn w:val="DefaultParagraphFont"/>
    <w:link w:val="CaptionforFigurePlatesUMP"/>
    <w:uiPriority w:val="10"/>
    <w:rsid w:val="003729CC"/>
    <w:rPr>
      <w:rFonts w:ascii="Times New Roman" w:hAnsi="Times New Roman" w:cs="Times New Roman"/>
      <w:bCs/>
      <w:noProof/>
      <w:sz w:val="24"/>
      <w:szCs w:val="18"/>
      <w:lang w:val="en-GB"/>
    </w:rPr>
  </w:style>
  <w:style w:type="character" w:customStyle="1" w:styleId="SoureforFigureUMPChar">
    <w:name w:val="Soure for Figure UMP Char"/>
    <w:basedOn w:val="CaptionforFigurePlatesUMPChar"/>
    <w:link w:val="SoureforFigureUMP"/>
    <w:uiPriority w:val="10"/>
    <w:rsid w:val="00A432CE"/>
    <w:rPr>
      <w:rFonts w:ascii="Times New Roman" w:hAnsi="Times New Roman" w:cs="Times New Roman"/>
      <w:bCs/>
      <w:noProof/>
      <w:sz w:val="24"/>
      <w:szCs w:val="18"/>
      <w:lang w:val="en-GB"/>
    </w:rPr>
  </w:style>
  <w:style w:type="paragraph" w:customStyle="1" w:styleId="CaptionforTableUMP">
    <w:name w:val="Caption for Table UMP"/>
    <w:basedOn w:val="Caption"/>
    <w:link w:val="CaptionforTableUMPChar"/>
    <w:autoRedefine/>
    <w:uiPriority w:val="10"/>
    <w:qFormat/>
    <w:rsid w:val="000C4D86"/>
    <w:pPr>
      <w:keepNext/>
      <w:tabs>
        <w:tab w:val="left" w:pos="1440"/>
      </w:tabs>
      <w:spacing w:before="120" w:after="120"/>
    </w:pPr>
    <w:rPr>
      <w:rFonts w:eastAsia="Times New Roman" w:cs="Times New Roman"/>
      <w:b w:val="0"/>
      <w:noProof/>
      <w:color w:val="auto"/>
      <w:sz w:val="24"/>
      <w:lang w:val="en-US"/>
    </w:rPr>
  </w:style>
  <w:style w:type="character" w:customStyle="1" w:styleId="CaptionforTableUMPChar">
    <w:name w:val="Caption for Table UMP Char"/>
    <w:basedOn w:val="DefaultParagraphFont"/>
    <w:link w:val="CaptionforTableUMP"/>
    <w:uiPriority w:val="10"/>
    <w:rsid w:val="000C4D86"/>
    <w:rPr>
      <w:rFonts w:ascii="Times New Roman" w:eastAsia="Times New Roman" w:hAnsi="Times New Roman" w:cs="Times New Roman"/>
      <w:bCs/>
      <w:noProof/>
      <w:sz w:val="24"/>
      <w:szCs w:val="18"/>
      <w:lang w:val="en-US"/>
    </w:rPr>
  </w:style>
  <w:style w:type="paragraph" w:customStyle="1" w:styleId="DECLARATIONWITHLOGO">
    <w:name w:val="DECLARATION WITH LOGO"/>
    <w:basedOn w:val="TITLEATROMANPAGES2"/>
    <w:autoRedefine/>
    <w:uiPriority w:val="4"/>
    <w:qFormat/>
    <w:rsid w:val="00F334D2"/>
    <w:pPr>
      <w:pageBreakBefore w:val="0"/>
      <w:spacing w:line="240" w:lineRule="auto"/>
    </w:pPr>
  </w:style>
  <w:style w:type="paragraph" w:customStyle="1" w:styleId="TITLEATROMANPAGES2">
    <w:name w:val="TITLE AT ROMAN PAGES 2"/>
    <w:basedOn w:val="TITLEATROMANPAGES"/>
    <w:next w:val="Normal"/>
    <w:autoRedefine/>
    <w:uiPriority w:val="3"/>
    <w:semiHidden/>
    <w:qFormat/>
    <w:rsid w:val="00200E38"/>
    <w:pPr>
      <w:outlineLvl w:val="9"/>
    </w:pPr>
  </w:style>
  <w:style w:type="paragraph" w:customStyle="1" w:styleId="PictureLocationUMP">
    <w:name w:val="Picture Location UMP"/>
    <w:basedOn w:val="UMPParagraph"/>
    <w:next w:val="CaptionforFigurePlatesUMP"/>
    <w:autoRedefine/>
    <w:uiPriority w:val="10"/>
    <w:qFormat/>
    <w:rsid w:val="00FA6481"/>
    <w:pPr>
      <w:spacing w:line="240" w:lineRule="auto"/>
      <w:jc w:val="center"/>
    </w:pPr>
    <w:rPr>
      <w:noProof/>
      <w:lang w:eastAsia="en-MY"/>
    </w:rPr>
  </w:style>
  <w:style w:type="paragraph" w:customStyle="1" w:styleId="CaptionforEquationUMP">
    <w:name w:val="Caption for Equation UMP"/>
    <w:basedOn w:val="Normal"/>
    <w:autoRedefine/>
    <w:uiPriority w:val="10"/>
    <w:qFormat/>
    <w:rsid w:val="003813E5"/>
    <w:pPr>
      <w:spacing w:before="120" w:after="120" w:line="240" w:lineRule="auto"/>
      <w:jc w:val="center"/>
    </w:pPr>
    <w:rPr>
      <w:rFonts w:cs="Times New Roman"/>
      <w:sz w:val="24"/>
    </w:rPr>
  </w:style>
  <w:style w:type="table" w:customStyle="1" w:styleId="TableGrid1">
    <w:name w:val="Table Grid1"/>
    <w:basedOn w:val="TableNormal"/>
    <w:next w:val="TableGrid"/>
    <w:uiPriority w:val="59"/>
    <w:rsid w:val="000A505B"/>
    <w:pPr>
      <w:spacing w:after="0" w:line="240" w:lineRule="auto"/>
    </w:pPr>
    <w:rPr>
      <w:rFonts w:ascii="Times New Roman" w:eastAsiaTheme="minorHAnsi"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laration">
    <w:name w:val="Declaration"/>
    <w:basedOn w:val="Abstractfont"/>
    <w:autoRedefine/>
    <w:uiPriority w:val="4"/>
    <w:qFormat/>
    <w:rsid w:val="00903DB1"/>
    <w:pPr>
      <w:spacing w:after="0" w:line="360" w:lineRule="auto"/>
    </w:pPr>
  </w:style>
  <w:style w:type="paragraph" w:customStyle="1" w:styleId="CitationforTableUMP">
    <w:name w:val="Citation for Table UMP"/>
    <w:basedOn w:val="SoureforFigureUMP"/>
    <w:next w:val="UMPParagraph2"/>
    <w:autoRedefine/>
    <w:uiPriority w:val="10"/>
    <w:qFormat/>
    <w:rsid w:val="003B2746"/>
    <w:pPr>
      <w:spacing w:before="120" w:after="360"/>
    </w:pPr>
    <w:rPr>
      <w:rFonts w:eastAsia="Times New Roman"/>
      <w:sz w:val="20"/>
      <w:szCs w:val="20"/>
      <w:lang w:val="en-US"/>
    </w:rPr>
  </w:style>
  <w:style w:type="character" w:styleId="CommentReference">
    <w:name w:val="annotation reference"/>
    <w:basedOn w:val="DefaultParagraphFont"/>
    <w:uiPriority w:val="99"/>
    <w:semiHidden/>
    <w:unhideWhenUsed/>
    <w:rsid w:val="00D33A77"/>
    <w:rPr>
      <w:sz w:val="16"/>
      <w:szCs w:val="16"/>
    </w:rPr>
  </w:style>
  <w:style w:type="paragraph" w:styleId="CommentText">
    <w:name w:val="annotation text"/>
    <w:basedOn w:val="Normal"/>
    <w:link w:val="CommentTextChar"/>
    <w:uiPriority w:val="99"/>
    <w:semiHidden/>
    <w:unhideWhenUsed/>
    <w:rsid w:val="00D33A77"/>
    <w:pPr>
      <w:spacing w:line="240" w:lineRule="auto"/>
    </w:pPr>
    <w:rPr>
      <w:sz w:val="20"/>
      <w:szCs w:val="20"/>
    </w:rPr>
  </w:style>
  <w:style w:type="character" w:customStyle="1" w:styleId="CommentTextChar">
    <w:name w:val="Comment Text Char"/>
    <w:basedOn w:val="DefaultParagraphFont"/>
    <w:link w:val="CommentText"/>
    <w:uiPriority w:val="99"/>
    <w:semiHidden/>
    <w:rsid w:val="00D33A77"/>
    <w:rPr>
      <w:sz w:val="20"/>
      <w:szCs w:val="20"/>
    </w:rPr>
  </w:style>
  <w:style w:type="paragraph" w:styleId="CommentSubject">
    <w:name w:val="annotation subject"/>
    <w:basedOn w:val="CommentText"/>
    <w:next w:val="CommentText"/>
    <w:link w:val="CommentSubjectChar"/>
    <w:uiPriority w:val="99"/>
    <w:semiHidden/>
    <w:unhideWhenUsed/>
    <w:rsid w:val="00D33A77"/>
    <w:rPr>
      <w:b/>
      <w:bCs/>
    </w:rPr>
  </w:style>
  <w:style w:type="character" w:customStyle="1" w:styleId="CommentSubjectChar">
    <w:name w:val="Comment Subject Char"/>
    <w:basedOn w:val="CommentTextChar"/>
    <w:link w:val="CommentSubject"/>
    <w:uiPriority w:val="99"/>
    <w:semiHidden/>
    <w:rsid w:val="00D33A77"/>
    <w:rPr>
      <w:b/>
      <w:bCs/>
      <w:sz w:val="20"/>
      <w:szCs w:val="20"/>
    </w:rPr>
  </w:style>
  <w:style w:type="paragraph" w:customStyle="1" w:styleId="CaptionforReferences">
    <w:name w:val="Caption for References"/>
    <w:basedOn w:val="Normal"/>
    <w:autoRedefine/>
    <w:uiPriority w:val="19"/>
    <w:qFormat/>
    <w:rsid w:val="00D41041"/>
    <w:pPr>
      <w:widowControl w:val="0"/>
      <w:autoSpaceDE w:val="0"/>
      <w:autoSpaceDN w:val="0"/>
      <w:adjustRightInd w:val="0"/>
      <w:spacing w:after="240" w:line="240" w:lineRule="auto"/>
      <w:ind w:left="720" w:hanging="720"/>
    </w:pPr>
    <w:rPr>
      <w:rFonts w:cs="Times New Roman"/>
      <w:noProof/>
      <w:szCs w:val="24"/>
    </w:rPr>
  </w:style>
  <w:style w:type="paragraph" w:customStyle="1" w:styleId="Style1">
    <w:name w:val="Style1"/>
    <w:basedOn w:val="UMPParagraph"/>
    <w:uiPriority w:val="29"/>
    <w:semiHidden/>
    <w:qFormat/>
    <w:rsid w:val="004E7930"/>
    <w:pPr>
      <w:spacing w:afterLines="0" w:after="0" w:line="240" w:lineRule="auto"/>
      <w:jc w:val="center"/>
    </w:pPr>
    <w:rPr>
      <w:b/>
    </w:rPr>
  </w:style>
  <w:style w:type="paragraph" w:customStyle="1" w:styleId="Style2">
    <w:name w:val="Style2"/>
    <w:basedOn w:val="Style1"/>
    <w:uiPriority w:val="29"/>
    <w:semiHidden/>
    <w:qFormat/>
    <w:rsid w:val="007B48B5"/>
    <w:pPr>
      <w:spacing w:after="100"/>
      <w:jc w:val="left"/>
    </w:pPr>
  </w:style>
  <w:style w:type="paragraph" w:customStyle="1" w:styleId="Style3">
    <w:name w:val="Style3"/>
    <w:basedOn w:val="UMPParagraph"/>
    <w:uiPriority w:val="29"/>
    <w:semiHidden/>
    <w:qFormat/>
    <w:rsid w:val="004E7930"/>
    <w:pPr>
      <w:numPr>
        <w:numId w:val="2"/>
      </w:numPr>
      <w:spacing w:line="240" w:lineRule="auto"/>
    </w:pPr>
  </w:style>
  <w:style w:type="paragraph" w:customStyle="1" w:styleId="Style4">
    <w:name w:val="Style4"/>
    <w:basedOn w:val="UMPParagraph"/>
    <w:uiPriority w:val="29"/>
    <w:semiHidden/>
    <w:qFormat/>
    <w:rsid w:val="004E7930"/>
    <w:pPr>
      <w:spacing w:afterLines="0" w:after="0" w:line="240" w:lineRule="auto"/>
      <w:ind w:firstLine="357"/>
    </w:pPr>
  </w:style>
  <w:style w:type="paragraph" w:customStyle="1" w:styleId="DecContentTitle">
    <w:name w:val="Dec Content Title"/>
    <w:basedOn w:val="NoSpacing"/>
    <w:uiPriority w:val="4"/>
    <w:semiHidden/>
    <w:qFormat/>
    <w:rsid w:val="00C04A30"/>
    <w:rPr>
      <w:b/>
    </w:rPr>
  </w:style>
  <w:style w:type="paragraph" w:customStyle="1" w:styleId="DecContent">
    <w:name w:val="Dec Content"/>
    <w:basedOn w:val="NoSpacing"/>
    <w:uiPriority w:val="4"/>
    <w:semiHidden/>
    <w:qFormat/>
    <w:rsid w:val="00C04A30"/>
    <w:pPr>
      <w:ind w:left="720" w:hanging="720"/>
    </w:pPr>
  </w:style>
  <w:style w:type="paragraph" w:customStyle="1" w:styleId="DecContent2">
    <w:name w:val="Dec Content 2"/>
    <w:basedOn w:val="DecContent"/>
    <w:uiPriority w:val="4"/>
    <w:semiHidden/>
    <w:qFormat/>
    <w:rsid w:val="00C04A30"/>
    <w:pPr>
      <w:ind w:left="0" w:firstLine="0"/>
    </w:pPr>
  </w:style>
  <w:style w:type="paragraph" w:customStyle="1" w:styleId="Style5">
    <w:name w:val="Style5"/>
    <w:basedOn w:val="DecContent"/>
    <w:uiPriority w:val="29"/>
    <w:semiHidden/>
    <w:qFormat/>
    <w:rsid w:val="00C04A30"/>
    <w:pPr>
      <w:ind w:left="0" w:firstLine="0"/>
    </w:pPr>
  </w:style>
  <w:style w:type="paragraph" w:customStyle="1" w:styleId="DecLetter">
    <w:name w:val="Dec Letter"/>
    <w:basedOn w:val="NoSpacing"/>
    <w:uiPriority w:val="4"/>
    <w:semiHidden/>
    <w:qFormat/>
    <w:rsid w:val="00C04A30"/>
  </w:style>
  <w:style w:type="paragraph" w:customStyle="1" w:styleId="STYLEFORPREFACE">
    <w:name w:val="STYLE FOR PREFACE"/>
    <w:basedOn w:val="STYLEFORBODY"/>
    <w:uiPriority w:val="1"/>
    <w:qFormat/>
    <w:rsid w:val="00E64B74"/>
  </w:style>
  <w:style w:type="paragraph" w:customStyle="1" w:styleId="REFERENCES">
    <w:name w:val="REFERENCES"/>
    <w:basedOn w:val="TITLEATROMANPAGES"/>
    <w:uiPriority w:val="19"/>
    <w:qFormat/>
    <w:rsid w:val="00200E38"/>
    <w:pPr>
      <w:pageBreakBefore w:val="0"/>
      <w:outlineLvl w:val="0"/>
    </w:pPr>
  </w:style>
  <w:style w:type="paragraph" w:customStyle="1" w:styleId="CaptionAppendix">
    <w:name w:val="Caption Appendix"/>
    <w:basedOn w:val="Caption"/>
    <w:uiPriority w:val="10"/>
    <w:qFormat/>
    <w:rsid w:val="00200E38"/>
    <w:rPr>
      <w:b w:val="0"/>
      <w:color w:val="auto"/>
      <w:sz w:val="24"/>
    </w:rPr>
  </w:style>
  <w:style w:type="paragraph" w:styleId="Header">
    <w:name w:val="header"/>
    <w:basedOn w:val="Normal"/>
    <w:link w:val="HeaderChar"/>
    <w:uiPriority w:val="99"/>
    <w:unhideWhenUsed/>
    <w:rsid w:val="00C71C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1C56"/>
    <w:rPr>
      <w:rFonts w:ascii="Times New Roman" w:hAnsi="Times New Roman"/>
    </w:rPr>
  </w:style>
  <w:style w:type="paragraph" w:styleId="Footer">
    <w:name w:val="footer"/>
    <w:basedOn w:val="Normal"/>
    <w:link w:val="FooterChar"/>
    <w:uiPriority w:val="99"/>
    <w:unhideWhenUsed/>
    <w:rsid w:val="00C71C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1C56"/>
    <w:rPr>
      <w:rFonts w:ascii="Times New Roman" w:hAnsi="Times New Roman"/>
    </w:rPr>
  </w:style>
  <w:style w:type="paragraph" w:customStyle="1" w:styleId="2">
    <w:name w:val="عنوان 2"/>
    <w:basedOn w:val="Normal"/>
    <w:rsid w:val="002075A6"/>
    <w:pPr>
      <w:numPr>
        <w:ilvl w:val="1"/>
        <w:numId w:val="4"/>
      </w:numPr>
      <w:bidi/>
      <w:spacing w:after="160" w:line="259" w:lineRule="auto"/>
    </w:pPr>
    <w:rPr>
      <w:rFonts w:asciiTheme="minorHAnsi" w:eastAsiaTheme="minorHAnsi" w:hAnsiTheme="minorHAnsi"/>
      <w:kern w:val="2"/>
      <w:lang w:val="en-US"/>
      <w14:ligatures w14:val="standardContextual"/>
    </w:rPr>
  </w:style>
  <w:style w:type="paragraph" w:styleId="NormalWeb">
    <w:name w:val="Normal (Web)"/>
    <w:basedOn w:val="Normal"/>
    <w:uiPriority w:val="99"/>
    <w:semiHidden/>
    <w:unhideWhenUsed/>
    <w:rsid w:val="00BA58FD"/>
    <w:pPr>
      <w:spacing w:before="100" w:beforeAutospacing="1" w:after="100" w:afterAutospacing="1" w:line="240" w:lineRule="auto"/>
    </w:pPr>
    <w:rPr>
      <w:rFonts w:eastAsia="Times New Roman" w:cs="Times New Roman"/>
      <w:sz w:val="24"/>
      <w:szCs w:val="24"/>
      <w:lang w:val="en-US"/>
    </w:rPr>
  </w:style>
  <w:style w:type="character" w:customStyle="1" w:styleId="animating">
    <w:name w:val="animating"/>
    <w:basedOn w:val="DefaultParagraphFont"/>
    <w:rsid w:val="00BA58FD"/>
  </w:style>
  <w:style w:type="table" w:styleId="GridTable4-Accent3">
    <w:name w:val="Grid Table 4 Accent 3"/>
    <w:basedOn w:val="TableNormal"/>
    <w:uiPriority w:val="49"/>
    <w:rsid w:val="004B3C73"/>
    <w:pPr>
      <w:spacing w:after="0" w:line="240" w:lineRule="auto"/>
    </w:pPr>
    <w:rPr>
      <w:rFonts w:eastAsiaTheme="minorHAnsi"/>
      <w:kern w:val="2"/>
      <w:lang w:val="en-US"/>
      <w14:ligatures w14:val="standardContextua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PlainTable2">
    <w:name w:val="Plain Table 2"/>
    <w:basedOn w:val="TableNormal"/>
    <w:uiPriority w:val="42"/>
    <w:rsid w:val="004B3C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B3C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2-Accent5">
    <w:name w:val="List Table 2 Accent 5"/>
    <w:basedOn w:val="TableNormal"/>
    <w:uiPriority w:val="47"/>
    <w:rsid w:val="004B3C73"/>
    <w:pPr>
      <w:spacing w:after="0" w:line="240" w:lineRule="auto"/>
    </w:p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w-post-body-paragraph">
    <w:name w:val="pw-post-body-paragraph"/>
    <w:basedOn w:val="Normal"/>
    <w:rsid w:val="00024497"/>
    <w:pPr>
      <w:spacing w:before="100" w:beforeAutospacing="1" w:after="100" w:afterAutospacing="1" w:line="240" w:lineRule="auto"/>
    </w:pPr>
    <w:rPr>
      <w:rFonts w:eastAsia="Times New Roman" w:cs="Times New Roman"/>
      <w:sz w:val="24"/>
      <w:szCs w:val="24"/>
      <w:lang w:val="en-US"/>
    </w:rPr>
  </w:style>
  <w:style w:type="table" w:styleId="ListTable2">
    <w:name w:val="List Table 2"/>
    <w:basedOn w:val="TableNormal"/>
    <w:uiPriority w:val="47"/>
    <w:rsid w:val="0069755B"/>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69755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A40488"/>
    <w:rPr>
      <w:color w:val="800080" w:themeColor="followedHyperlink"/>
      <w:u w:val="single"/>
    </w:rPr>
  </w:style>
  <w:style w:type="table" w:styleId="TableGridLight">
    <w:name w:val="Grid Table Light"/>
    <w:basedOn w:val="TableNormal"/>
    <w:uiPriority w:val="40"/>
    <w:rsid w:val="00C242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sonormal0">
    <w:name w:val="msonormal"/>
    <w:basedOn w:val="Normal"/>
    <w:rsid w:val="004A5262"/>
    <w:pPr>
      <w:spacing w:before="100" w:beforeAutospacing="1" w:after="100" w:afterAutospacing="1" w:line="240" w:lineRule="auto"/>
    </w:pPr>
    <w:rPr>
      <w:rFonts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4944">
      <w:bodyDiv w:val="1"/>
      <w:marLeft w:val="0"/>
      <w:marRight w:val="0"/>
      <w:marTop w:val="0"/>
      <w:marBottom w:val="0"/>
      <w:divBdr>
        <w:top w:val="none" w:sz="0" w:space="0" w:color="auto"/>
        <w:left w:val="none" w:sz="0" w:space="0" w:color="auto"/>
        <w:bottom w:val="none" w:sz="0" w:space="0" w:color="auto"/>
        <w:right w:val="none" w:sz="0" w:space="0" w:color="auto"/>
      </w:divBdr>
    </w:div>
    <w:div w:id="46805111">
      <w:bodyDiv w:val="1"/>
      <w:marLeft w:val="0"/>
      <w:marRight w:val="0"/>
      <w:marTop w:val="0"/>
      <w:marBottom w:val="0"/>
      <w:divBdr>
        <w:top w:val="none" w:sz="0" w:space="0" w:color="auto"/>
        <w:left w:val="none" w:sz="0" w:space="0" w:color="auto"/>
        <w:bottom w:val="none" w:sz="0" w:space="0" w:color="auto"/>
        <w:right w:val="none" w:sz="0" w:space="0" w:color="auto"/>
      </w:divBdr>
    </w:div>
    <w:div w:id="77138740">
      <w:bodyDiv w:val="1"/>
      <w:marLeft w:val="0"/>
      <w:marRight w:val="0"/>
      <w:marTop w:val="0"/>
      <w:marBottom w:val="0"/>
      <w:divBdr>
        <w:top w:val="none" w:sz="0" w:space="0" w:color="auto"/>
        <w:left w:val="none" w:sz="0" w:space="0" w:color="auto"/>
        <w:bottom w:val="none" w:sz="0" w:space="0" w:color="auto"/>
        <w:right w:val="none" w:sz="0" w:space="0" w:color="auto"/>
      </w:divBdr>
    </w:div>
    <w:div w:id="87167359">
      <w:bodyDiv w:val="1"/>
      <w:marLeft w:val="0"/>
      <w:marRight w:val="0"/>
      <w:marTop w:val="0"/>
      <w:marBottom w:val="0"/>
      <w:divBdr>
        <w:top w:val="none" w:sz="0" w:space="0" w:color="auto"/>
        <w:left w:val="none" w:sz="0" w:space="0" w:color="auto"/>
        <w:bottom w:val="none" w:sz="0" w:space="0" w:color="auto"/>
        <w:right w:val="none" w:sz="0" w:space="0" w:color="auto"/>
      </w:divBdr>
      <w:divsChild>
        <w:div w:id="803502796">
          <w:marLeft w:val="-480"/>
          <w:marRight w:val="0"/>
          <w:marTop w:val="0"/>
          <w:marBottom w:val="0"/>
          <w:divBdr>
            <w:top w:val="none" w:sz="0" w:space="0" w:color="auto"/>
            <w:left w:val="none" w:sz="0" w:space="0" w:color="auto"/>
            <w:bottom w:val="none" w:sz="0" w:space="0" w:color="auto"/>
            <w:right w:val="none" w:sz="0" w:space="0" w:color="auto"/>
          </w:divBdr>
        </w:div>
      </w:divsChild>
    </w:div>
    <w:div w:id="88042854">
      <w:bodyDiv w:val="1"/>
      <w:marLeft w:val="0"/>
      <w:marRight w:val="0"/>
      <w:marTop w:val="0"/>
      <w:marBottom w:val="0"/>
      <w:divBdr>
        <w:top w:val="none" w:sz="0" w:space="0" w:color="auto"/>
        <w:left w:val="none" w:sz="0" w:space="0" w:color="auto"/>
        <w:bottom w:val="none" w:sz="0" w:space="0" w:color="auto"/>
        <w:right w:val="none" w:sz="0" w:space="0" w:color="auto"/>
      </w:divBdr>
    </w:div>
    <w:div w:id="92432888">
      <w:bodyDiv w:val="1"/>
      <w:marLeft w:val="0"/>
      <w:marRight w:val="0"/>
      <w:marTop w:val="0"/>
      <w:marBottom w:val="0"/>
      <w:divBdr>
        <w:top w:val="none" w:sz="0" w:space="0" w:color="auto"/>
        <w:left w:val="none" w:sz="0" w:space="0" w:color="auto"/>
        <w:bottom w:val="none" w:sz="0" w:space="0" w:color="auto"/>
        <w:right w:val="none" w:sz="0" w:space="0" w:color="auto"/>
      </w:divBdr>
    </w:div>
    <w:div w:id="100683977">
      <w:bodyDiv w:val="1"/>
      <w:marLeft w:val="0"/>
      <w:marRight w:val="0"/>
      <w:marTop w:val="0"/>
      <w:marBottom w:val="0"/>
      <w:divBdr>
        <w:top w:val="none" w:sz="0" w:space="0" w:color="auto"/>
        <w:left w:val="none" w:sz="0" w:space="0" w:color="auto"/>
        <w:bottom w:val="none" w:sz="0" w:space="0" w:color="auto"/>
        <w:right w:val="none" w:sz="0" w:space="0" w:color="auto"/>
      </w:divBdr>
      <w:divsChild>
        <w:div w:id="1959532903">
          <w:marLeft w:val="0"/>
          <w:marRight w:val="0"/>
          <w:marTop w:val="0"/>
          <w:marBottom w:val="0"/>
          <w:divBdr>
            <w:top w:val="single" w:sz="2" w:space="0" w:color="auto"/>
            <w:left w:val="single" w:sz="2" w:space="0" w:color="auto"/>
            <w:bottom w:val="single" w:sz="6" w:space="0" w:color="auto"/>
            <w:right w:val="single" w:sz="2" w:space="0" w:color="auto"/>
          </w:divBdr>
          <w:divsChild>
            <w:div w:id="652025838">
              <w:marLeft w:val="0"/>
              <w:marRight w:val="0"/>
              <w:marTop w:val="100"/>
              <w:marBottom w:val="100"/>
              <w:divBdr>
                <w:top w:val="single" w:sz="2" w:space="0" w:color="D9D9E3"/>
                <w:left w:val="single" w:sz="2" w:space="0" w:color="D9D9E3"/>
                <w:bottom w:val="single" w:sz="2" w:space="0" w:color="D9D9E3"/>
                <w:right w:val="single" w:sz="2" w:space="0" w:color="D9D9E3"/>
              </w:divBdr>
              <w:divsChild>
                <w:div w:id="845049117">
                  <w:marLeft w:val="0"/>
                  <w:marRight w:val="0"/>
                  <w:marTop w:val="0"/>
                  <w:marBottom w:val="0"/>
                  <w:divBdr>
                    <w:top w:val="single" w:sz="2" w:space="0" w:color="D9D9E3"/>
                    <w:left w:val="single" w:sz="2" w:space="0" w:color="D9D9E3"/>
                    <w:bottom w:val="single" w:sz="2" w:space="0" w:color="D9D9E3"/>
                    <w:right w:val="single" w:sz="2" w:space="0" w:color="D9D9E3"/>
                  </w:divBdr>
                  <w:divsChild>
                    <w:div w:id="1839349842">
                      <w:marLeft w:val="0"/>
                      <w:marRight w:val="0"/>
                      <w:marTop w:val="0"/>
                      <w:marBottom w:val="0"/>
                      <w:divBdr>
                        <w:top w:val="single" w:sz="2" w:space="0" w:color="D9D9E3"/>
                        <w:left w:val="single" w:sz="2" w:space="0" w:color="D9D9E3"/>
                        <w:bottom w:val="single" w:sz="2" w:space="0" w:color="D9D9E3"/>
                        <w:right w:val="single" w:sz="2" w:space="0" w:color="D9D9E3"/>
                      </w:divBdr>
                      <w:divsChild>
                        <w:div w:id="2046248217">
                          <w:marLeft w:val="0"/>
                          <w:marRight w:val="0"/>
                          <w:marTop w:val="0"/>
                          <w:marBottom w:val="0"/>
                          <w:divBdr>
                            <w:top w:val="single" w:sz="2" w:space="0" w:color="D9D9E3"/>
                            <w:left w:val="single" w:sz="2" w:space="0" w:color="D9D9E3"/>
                            <w:bottom w:val="single" w:sz="2" w:space="0" w:color="D9D9E3"/>
                            <w:right w:val="single" w:sz="2" w:space="0" w:color="D9D9E3"/>
                          </w:divBdr>
                          <w:divsChild>
                            <w:div w:id="1520660027">
                              <w:marLeft w:val="0"/>
                              <w:marRight w:val="0"/>
                              <w:marTop w:val="0"/>
                              <w:marBottom w:val="0"/>
                              <w:divBdr>
                                <w:top w:val="single" w:sz="2" w:space="0" w:color="D9D9E3"/>
                                <w:left w:val="single" w:sz="2" w:space="0" w:color="D9D9E3"/>
                                <w:bottom w:val="single" w:sz="2" w:space="0" w:color="D9D9E3"/>
                                <w:right w:val="single" w:sz="2" w:space="0" w:color="D9D9E3"/>
                              </w:divBdr>
                              <w:divsChild>
                                <w:div w:id="1137842794">
                                  <w:marLeft w:val="0"/>
                                  <w:marRight w:val="0"/>
                                  <w:marTop w:val="0"/>
                                  <w:marBottom w:val="0"/>
                                  <w:divBdr>
                                    <w:top w:val="single" w:sz="2" w:space="0" w:color="D9D9E3"/>
                                    <w:left w:val="single" w:sz="2" w:space="0" w:color="D9D9E3"/>
                                    <w:bottom w:val="single" w:sz="2" w:space="0" w:color="D9D9E3"/>
                                    <w:right w:val="single" w:sz="2" w:space="0" w:color="D9D9E3"/>
                                  </w:divBdr>
                                  <w:divsChild>
                                    <w:div w:id="1795320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7383763">
      <w:bodyDiv w:val="1"/>
      <w:marLeft w:val="0"/>
      <w:marRight w:val="0"/>
      <w:marTop w:val="0"/>
      <w:marBottom w:val="0"/>
      <w:divBdr>
        <w:top w:val="none" w:sz="0" w:space="0" w:color="auto"/>
        <w:left w:val="none" w:sz="0" w:space="0" w:color="auto"/>
        <w:bottom w:val="none" w:sz="0" w:space="0" w:color="auto"/>
        <w:right w:val="none" w:sz="0" w:space="0" w:color="auto"/>
      </w:divBdr>
    </w:div>
    <w:div w:id="119884967">
      <w:bodyDiv w:val="1"/>
      <w:marLeft w:val="0"/>
      <w:marRight w:val="0"/>
      <w:marTop w:val="0"/>
      <w:marBottom w:val="0"/>
      <w:divBdr>
        <w:top w:val="none" w:sz="0" w:space="0" w:color="auto"/>
        <w:left w:val="none" w:sz="0" w:space="0" w:color="auto"/>
        <w:bottom w:val="none" w:sz="0" w:space="0" w:color="auto"/>
        <w:right w:val="none" w:sz="0" w:space="0" w:color="auto"/>
      </w:divBdr>
    </w:div>
    <w:div w:id="134639021">
      <w:bodyDiv w:val="1"/>
      <w:marLeft w:val="0"/>
      <w:marRight w:val="0"/>
      <w:marTop w:val="0"/>
      <w:marBottom w:val="0"/>
      <w:divBdr>
        <w:top w:val="none" w:sz="0" w:space="0" w:color="auto"/>
        <w:left w:val="none" w:sz="0" w:space="0" w:color="auto"/>
        <w:bottom w:val="none" w:sz="0" w:space="0" w:color="auto"/>
        <w:right w:val="none" w:sz="0" w:space="0" w:color="auto"/>
      </w:divBdr>
    </w:div>
    <w:div w:id="134884164">
      <w:bodyDiv w:val="1"/>
      <w:marLeft w:val="0"/>
      <w:marRight w:val="0"/>
      <w:marTop w:val="0"/>
      <w:marBottom w:val="0"/>
      <w:divBdr>
        <w:top w:val="none" w:sz="0" w:space="0" w:color="auto"/>
        <w:left w:val="none" w:sz="0" w:space="0" w:color="auto"/>
        <w:bottom w:val="none" w:sz="0" w:space="0" w:color="auto"/>
        <w:right w:val="none" w:sz="0" w:space="0" w:color="auto"/>
      </w:divBdr>
    </w:div>
    <w:div w:id="150487199">
      <w:bodyDiv w:val="1"/>
      <w:marLeft w:val="0"/>
      <w:marRight w:val="0"/>
      <w:marTop w:val="0"/>
      <w:marBottom w:val="0"/>
      <w:divBdr>
        <w:top w:val="none" w:sz="0" w:space="0" w:color="auto"/>
        <w:left w:val="none" w:sz="0" w:space="0" w:color="auto"/>
        <w:bottom w:val="none" w:sz="0" w:space="0" w:color="auto"/>
        <w:right w:val="none" w:sz="0" w:space="0" w:color="auto"/>
      </w:divBdr>
      <w:divsChild>
        <w:div w:id="1835797788">
          <w:marLeft w:val="480"/>
          <w:marRight w:val="0"/>
          <w:marTop w:val="0"/>
          <w:marBottom w:val="0"/>
          <w:divBdr>
            <w:top w:val="none" w:sz="0" w:space="0" w:color="auto"/>
            <w:left w:val="none" w:sz="0" w:space="0" w:color="auto"/>
            <w:bottom w:val="none" w:sz="0" w:space="0" w:color="auto"/>
            <w:right w:val="none" w:sz="0" w:space="0" w:color="auto"/>
          </w:divBdr>
        </w:div>
      </w:divsChild>
    </w:div>
    <w:div w:id="166599151">
      <w:bodyDiv w:val="1"/>
      <w:marLeft w:val="0"/>
      <w:marRight w:val="0"/>
      <w:marTop w:val="0"/>
      <w:marBottom w:val="0"/>
      <w:divBdr>
        <w:top w:val="none" w:sz="0" w:space="0" w:color="auto"/>
        <w:left w:val="none" w:sz="0" w:space="0" w:color="auto"/>
        <w:bottom w:val="none" w:sz="0" w:space="0" w:color="auto"/>
        <w:right w:val="none" w:sz="0" w:space="0" w:color="auto"/>
      </w:divBdr>
    </w:div>
    <w:div w:id="175384939">
      <w:bodyDiv w:val="1"/>
      <w:marLeft w:val="0"/>
      <w:marRight w:val="0"/>
      <w:marTop w:val="0"/>
      <w:marBottom w:val="0"/>
      <w:divBdr>
        <w:top w:val="none" w:sz="0" w:space="0" w:color="auto"/>
        <w:left w:val="none" w:sz="0" w:space="0" w:color="auto"/>
        <w:bottom w:val="none" w:sz="0" w:space="0" w:color="auto"/>
        <w:right w:val="none" w:sz="0" w:space="0" w:color="auto"/>
      </w:divBdr>
    </w:div>
    <w:div w:id="178199846">
      <w:bodyDiv w:val="1"/>
      <w:marLeft w:val="0"/>
      <w:marRight w:val="0"/>
      <w:marTop w:val="0"/>
      <w:marBottom w:val="0"/>
      <w:divBdr>
        <w:top w:val="none" w:sz="0" w:space="0" w:color="auto"/>
        <w:left w:val="none" w:sz="0" w:space="0" w:color="auto"/>
        <w:bottom w:val="none" w:sz="0" w:space="0" w:color="auto"/>
        <w:right w:val="none" w:sz="0" w:space="0" w:color="auto"/>
      </w:divBdr>
    </w:div>
    <w:div w:id="202206615">
      <w:bodyDiv w:val="1"/>
      <w:marLeft w:val="0"/>
      <w:marRight w:val="0"/>
      <w:marTop w:val="0"/>
      <w:marBottom w:val="0"/>
      <w:divBdr>
        <w:top w:val="none" w:sz="0" w:space="0" w:color="auto"/>
        <w:left w:val="none" w:sz="0" w:space="0" w:color="auto"/>
        <w:bottom w:val="none" w:sz="0" w:space="0" w:color="auto"/>
        <w:right w:val="none" w:sz="0" w:space="0" w:color="auto"/>
      </w:divBdr>
    </w:div>
    <w:div w:id="206837584">
      <w:bodyDiv w:val="1"/>
      <w:marLeft w:val="0"/>
      <w:marRight w:val="0"/>
      <w:marTop w:val="0"/>
      <w:marBottom w:val="0"/>
      <w:divBdr>
        <w:top w:val="none" w:sz="0" w:space="0" w:color="auto"/>
        <w:left w:val="none" w:sz="0" w:space="0" w:color="auto"/>
        <w:bottom w:val="none" w:sz="0" w:space="0" w:color="auto"/>
        <w:right w:val="none" w:sz="0" w:space="0" w:color="auto"/>
      </w:divBdr>
    </w:div>
    <w:div w:id="209994512">
      <w:bodyDiv w:val="1"/>
      <w:marLeft w:val="0"/>
      <w:marRight w:val="0"/>
      <w:marTop w:val="0"/>
      <w:marBottom w:val="0"/>
      <w:divBdr>
        <w:top w:val="none" w:sz="0" w:space="0" w:color="auto"/>
        <w:left w:val="none" w:sz="0" w:space="0" w:color="auto"/>
        <w:bottom w:val="none" w:sz="0" w:space="0" w:color="auto"/>
        <w:right w:val="none" w:sz="0" w:space="0" w:color="auto"/>
      </w:divBdr>
      <w:divsChild>
        <w:div w:id="1424766827">
          <w:marLeft w:val="480"/>
          <w:marRight w:val="0"/>
          <w:marTop w:val="0"/>
          <w:marBottom w:val="0"/>
          <w:divBdr>
            <w:top w:val="none" w:sz="0" w:space="0" w:color="auto"/>
            <w:left w:val="none" w:sz="0" w:space="0" w:color="auto"/>
            <w:bottom w:val="none" w:sz="0" w:space="0" w:color="auto"/>
            <w:right w:val="none" w:sz="0" w:space="0" w:color="auto"/>
          </w:divBdr>
        </w:div>
        <w:div w:id="393358693">
          <w:marLeft w:val="480"/>
          <w:marRight w:val="0"/>
          <w:marTop w:val="0"/>
          <w:marBottom w:val="0"/>
          <w:divBdr>
            <w:top w:val="none" w:sz="0" w:space="0" w:color="auto"/>
            <w:left w:val="none" w:sz="0" w:space="0" w:color="auto"/>
            <w:bottom w:val="none" w:sz="0" w:space="0" w:color="auto"/>
            <w:right w:val="none" w:sz="0" w:space="0" w:color="auto"/>
          </w:divBdr>
        </w:div>
        <w:div w:id="311641738">
          <w:marLeft w:val="480"/>
          <w:marRight w:val="0"/>
          <w:marTop w:val="0"/>
          <w:marBottom w:val="0"/>
          <w:divBdr>
            <w:top w:val="none" w:sz="0" w:space="0" w:color="auto"/>
            <w:left w:val="none" w:sz="0" w:space="0" w:color="auto"/>
            <w:bottom w:val="none" w:sz="0" w:space="0" w:color="auto"/>
            <w:right w:val="none" w:sz="0" w:space="0" w:color="auto"/>
          </w:divBdr>
        </w:div>
        <w:div w:id="974871489">
          <w:marLeft w:val="480"/>
          <w:marRight w:val="0"/>
          <w:marTop w:val="0"/>
          <w:marBottom w:val="0"/>
          <w:divBdr>
            <w:top w:val="none" w:sz="0" w:space="0" w:color="auto"/>
            <w:left w:val="none" w:sz="0" w:space="0" w:color="auto"/>
            <w:bottom w:val="none" w:sz="0" w:space="0" w:color="auto"/>
            <w:right w:val="none" w:sz="0" w:space="0" w:color="auto"/>
          </w:divBdr>
        </w:div>
      </w:divsChild>
    </w:div>
    <w:div w:id="236474758">
      <w:bodyDiv w:val="1"/>
      <w:marLeft w:val="0"/>
      <w:marRight w:val="0"/>
      <w:marTop w:val="0"/>
      <w:marBottom w:val="0"/>
      <w:divBdr>
        <w:top w:val="none" w:sz="0" w:space="0" w:color="auto"/>
        <w:left w:val="none" w:sz="0" w:space="0" w:color="auto"/>
        <w:bottom w:val="none" w:sz="0" w:space="0" w:color="auto"/>
        <w:right w:val="none" w:sz="0" w:space="0" w:color="auto"/>
      </w:divBdr>
    </w:div>
    <w:div w:id="240797142">
      <w:bodyDiv w:val="1"/>
      <w:marLeft w:val="0"/>
      <w:marRight w:val="0"/>
      <w:marTop w:val="0"/>
      <w:marBottom w:val="0"/>
      <w:divBdr>
        <w:top w:val="none" w:sz="0" w:space="0" w:color="auto"/>
        <w:left w:val="none" w:sz="0" w:space="0" w:color="auto"/>
        <w:bottom w:val="none" w:sz="0" w:space="0" w:color="auto"/>
        <w:right w:val="none" w:sz="0" w:space="0" w:color="auto"/>
      </w:divBdr>
    </w:div>
    <w:div w:id="282225836">
      <w:bodyDiv w:val="1"/>
      <w:marLeft w:val="0"/>
      <w:marRight w:val="0"/>
      <w:marTop w:val="0"/>
      <w:marBottom w:val="0"/>
      <w:divBdr>
        <w:top w:val="none" w:sz="0" w:space="0" w:color="auto"/>
        <w:left w:val="none" w:sz="0" w:space="0" w:color="auto"/>
        <w:bottom w:val="none" w:sz="0" w:space="0" w:color="auto"/>
        <w:right w:val="none" w:sz="0" w:space="0" w:color="auto"/>
      </w:divBdr>
    </w:div>
    <w:div w:id="296182788">
      <w:bodyDiv w:val="1"/>
      <w:marLeft w:val="0"/>
      <w:marRight w:val="0"/>
      <w:marTop w:val="0"/>
      <w:marBottom w:val="0"/>
      <w:divBdr>
        <w:top w:val="none" w:sz="0" w:space="0" w:color="auto"/>
        <w:left w:val="none" w:sz="0" w:space="0" w:color="auto"/>
        <w:bottom w:val="none" w:sz="0" w:space="0" w:color="auto"/>
        <w:right w:val="none" w:sz="0" w:space="0" w:color="auto"/>
      </w:divBdr>
    </w:div>
    <w:div w:id="302973419">
      <w:bodyDiv w:val="1"/>
      <w:marLeft w:val="0"/>
      <w:marRight w:val="0"/>
      <w:marTop w:val="0"/>
      <w:marBottom w:val="0"/>
      <w:divBdr>
        <w:top w:val="none" w:sz="0" w:space="0" w:color="auto"/>
        <w:left w:val="none" w:sz="0" w:space="0" w:color="auto"/>
        <w:bottom w:val="none" w:sz="0" w:space="0" w:color="auto"/>
        <w:right w:val="none" w:sz="0" w:space="0" w:color="auto"/>
      </w:divBdr>
    </w:div>
    <w:div w:id="327944642">
      <w:bodyDiv w:val="1"/>
      <w:marLeft w:val="0"/>
      <w:marRight w:val="0"/>
      <w:marTop w:val="0"/>
      <w:marBottom w:val="0"/>
      <w:divBdr>
        <w:top w:val="none" w:sz="0" w:space="0" w:color="auto"/>
        <w:left w:val="none" w:sz="0" w:space="0" w:color="auto"/>
        <w:bottom w:val="none" w:sz="0" w:space="0" w:color="auto"/>
        <w:right w:val="none" w:sz="0" w:space="0" w:color="auto"/>
      </w:divBdr>
    </w:div>
    <w:div w:id="330839088">
      <w:bodyDiv w:val="1"/>
      <w:marLeft w:val="0"/>
      <w:marRight w:val="0"/>
      <w:marTop w:val="0"/>
      <w:marBottom w:val="0"/>
      <w:divBdr>
        <w:top w:val="none" w:sz="0" w:space="0" w:color="auto"/>
        <w:left w:val="none" w:sz="0" w:space="0" w:color="auto"/>
        <w:bottom w:val="none" w:sz="0" w:space="0" w:color="auto"/>
        <w:right w:val="none" w:sz="0" w:space="0" w:color="auto"/>
      </w:divBdr>
    </w:div>
    <w:div w:id="346642720">
      <w:bodyDiv w:val="1"/>
      <w:marLeft w:val="0"/>
      <w:marRight w:val="0"/>
      <w:marTop w:val="0"/>
      <w:marBottom w:val="0"/>
      <w:divBdr>
        <w:top w:val="none" w:sz="0" w:space="0" w:color="auto"/>
        <w:left w:val="none" w:sz="0" w:space="0" w:color="auto"/>
        <w:bottom w:val="none" w:sz="0" w:space="0" w:color="auto"/>
        <w:right w:val="none" w:sz="0" w:space="0" w:color="auto"/>
      </w:divBdr>
    </w:div>
    <w:div w:id="359399787">
      <w:bodyDiv w:val="1"/>
      <w:marLeft w:val="0"/>
      <w:marRight w:val="0"/>
      <w:marTop w:val="0"/>
      <w:marBottom w:val="0"/>
      <w:divBdr>
        <w:top w:val="none" w:sz="0" w:space="0" w:color="auto"/>
        <w:left w:val="none" w:sz="0" w:space="0" w:color="auto"/>
        <w:bottom w:val="none" w:sz="0" w:space="0" w:color="auto"/>
        <w:right w:val="none" w:sz="0" w:space="0" w:color="auto"/>
      </w:divBdr>
    </w:div>
    <w:div w:id="363676331">
      <w:bodyDiv w:val="1"/>
      <w:marLeft w:val="0"/>
      <w:marRight w:val="0"/>
      <w:marTop w:val="0"/>
      <w:marBottom w:val="0"/>
      <w:divBdr>
        <w:top w:val="none" w:sz="0" w:space="0" w:color="auto"/>
        <w:left w:val="none" w:sz="0" w:space="0" w:color="auto"/>
        <w:bottom w:val="none" w:sz="0" w:space="0" w:color="auto"/>
        <w:right w:val="none" w:sz="0" w:space="0" w:color="auto"/>
      </w:divBdr>
    </w:div>
    <w:div w:id="392237105">
      <w:bodyDiv w:val="1"/>
      <w:marLeft w:val="0"/>
      <w:marRight w:val="0"/>
      <w:marTop w:val="0"/>
      <w:marBottom w:val="0"/>
      <w:divBdr>
        <w:top w:val="none" w:sz="0" w:space="0" w:color="auto"/>
        <w:left w:val="none" w:sz="0" w:space="0" w:color="auto"/>
        <w:bottom w:val="none" w:sz="0" w:space="0" w:color="auto"/>
        <w:right w:val="none" w:sz="0" w:space="0" w:color="auto"/>
      </w:divBdr>
    </w:div>
    <w:div w:id="430005357">
      <w:bodyDiv w:val="1"/>
      <w:marLeft w:val="0"/>
      <w:marRight w:val="0"/>
      <w:marTop w:val="0"/>
      <w:marBottom w:val="0"/>
      <w:divBdr>
        <w:top w:val="none" w:sz="0" w:space="0" w:color="auto"/>
        <w:left w:val="none" w:sz="0" w:space="0" w:color="auto"/>
        <w:bottom w:val="none" w:sz="0" w:space="0" w:color="auto"/>
        <w:right w:val="none" w:sz="0" w:space="0" w:color="auto"/>
      </w:divBdr>
    </w:div>
    <w:div w:id="432632587">
      <w:bodyDiv w:val="1"/>
      <w:marLeft w:val="0"/>
      <w:marRight w:val="0"/>
      <w:marTop w:val="0"/>
      <w:marBottom w:val="0"/>
      <w:divBdr>
        <w:top w:val="none" w:sz="0" w:space="0" w:color="auto"/>
        <w:left w:val="none" w:sz="0" w:space="0" w:color="auto"/>
        <w:bottom w:val="none" w:sz="0" w:space="0" w:color="auto"/>
        <w:right w:val="none" w:sz="0" w:space="0" w:color="auto"/>
      </w:divBdr>
      <w:divsChild>
        <w:div w:id="1349140652">
          <w:marLeft w:val="-5"/>
          <w:marRight w:val="0"/>
          <w:marTop w:val="0"/>
          <w:marBottom w:val="0"/>
          <w:divBdr>
            <w:top w:val="none" w:sz="0" w:space="0" w:color="auto"/>
            <w:left w:val="none" w:sz="0" w:space="0" w:color="auto"/>
            <w:bottom w:val="none" w:sz="0" w:space="0" w:color="auto"/>
            <w:right w:val="none" w:sz="0" w:space="0" w:color="auto"/>
          </w:divBdr>
        </w:div>
      </w:divsChild>
    </w:div>
    <w:div w:id="433744258">
      <w:bodyDiv w:val="1"/>
      <w:marLeft w:val="0"/>
      <w:marRight w:val="0"/>
      <w:marTop w:val="0"/>
      <w:marBottom w:val="0"/>
      <w:divBdr>
        <w:top w:val="none" w:sz="0" w:space="0" w:color="auto"/>
        <w:left w:val="none" w:sz="0" w:space="0" w:color="auto"/>
        <w:bottom w:val="none" w:sz="0" w:space="0" w:color="auto"/>
        <w:right w:val="none" w:sz="0" w:space="0" w:color="auto"/>
      </w:divBdr>
    </w:div>
    <w:div w:id="439758757">
      <w:bodyDiv w:val="1"/>
      <w:marLeft w:val="0"/>
      <w:marRight w:val="0"/>
      <w:marTop w:val="0"/>
      <w:marBottom w:val="0"/>
      <w:divBdr>
        <w:top w:val="none" w:sz="0" w:space="0" w:color="auto"/>
        <w:left w:val="none" w:sz="0" w:space="0" w:color="auto"/>
        <w:bottom w:val="none" w:sz="0" w:space="0" w:color="auto"/>
        <w:right w:val="none" w:sz="0" w:space="0" w:color="auto"/>
      </w:divBdr>
    </w:div>
    <w:div w:id="442384267">
      <w:bodyDiv w:val="1"/>
      <w:marLeft w:val="0"/>
      <w:marRight w:val="0"/>
      <w:marTop w:val="0"/>
      <w:marBottom w:val="0"/>
      <w:divBdr>
        <w:top w:val="none" w:sz="0" w:space="0" w:color="auto"/>
        <w:left w:val="none" w:sz="0" w:space="0" w:color="auto"/>
        <w:bottom w:val="none" w:sz="0" w:space="0" w:color="auto"/>
        <w:right w:val="none" w:sz="0" w:space="0" w:color="auto"/>
      </w:divBdr>
    </w:div>
    <w:div w:id="465008639">
      <w:bodyDiv w:val="1"/>
      <w:marLeft w:val="0"/>
      <w:marRight w:val="0"/>
      <w:marTop w:val="0"/>
      <w:marBottom w:val="0"/>
      <w:divBdr>
        <w:top w:val="none" w:sz="0" w:space="0" w:color="auto"/>
        <w:left w:val="none" w:sz="0" w:space="0" w:color="auto"/>
        <w:bottom w:val="none" w:sz="0" w:space="0" w:color="auto"/>
        <w:right w:val="none" w:sz="0" w:space="0" w:color="auto"/>
      </w:divBdr>
    </w:div>
    <w:div w:id="472216736">
      <w:bodyDiv w:val="1"/>
      <w:marLeft w:val="0"/>
      <w:marRight w:val="0"/>
      <w:marTop w:val="0"/>
      <w:marBottom w:val="0"/>
      <w:divBdr>
        <w:top w:val="none" w:sz="0" w:space="0" w:color="auto"/>
        <w:left w:val="none" w:sz="0" w:space="0" w:color="auto"/>
        <w:bottom w:val="none" w:sz="0" w:space="0" w:color="auto"/>
        <w:right w:val="none" w:sz="0" w:space="0" w:color="auto"/>
      </w:divBdr>
    </w:div>
    <w:div w:id="500393762">
      <w:bodyDiv w:val="1"/>
      <w:marLeft w:val="0"/>
      <w:marRight w:val="0"/>
      <w:marTop w:val="0"/>
      <w:marBottom w:val="0"/>
      <w:divBdr>
        <w:top w:val="none" w:sz="0" w:space="0" w:color="auto"/>
        <w:left w:val="none" w:sz="0" w:space="0" w:color="auto"/>
        <w:bottom w:val="none" w:sz="0" w:space="0" w:color="auto"/>
        <w:right w:val="none" w:sz="0" w:space="0" w:color="auto"/>
      </w:divBdr>
    </w:div>
    <w:div w:id="531304231">
      <w:bodyDiv w:val="1"/>
      <w:marLeft w:val="0"/>
      <w:marRight w:val="0"/>
      <w:marTop w:val="0"/>
      <w:marBottom w:val="0"/>
      <w:divBdr>
        <w:top w:val="none" w:sz="0" w:space="0" w:color="auto"/>
        <w:left w:val="none" w:sz="0" w:space="0" w:color="auto"/>
        <w:bottom w:val="none" w:sz="0" w:space="0" w:color="auto"/>
        <w:right w:val="none" w:sz="0" w:space="0" w:color="auto"/>
      </w:divBdr>
    </w:div>
    <w:div w:id="533155416">
      <w:bodyDiv w:val="1"/>
      <w:marLeft w:val="0"/>
      <w:marRight w:val="0"/>
      <w:marTop w:val="0"/>
      <w:marBottom w:val="0"/>
      <w:divBdr>
        <w:top w:val="none" w:sz="0" w:space="0" w:color="auto"/>
        <w:left w:val="none" w:sz="0" w:space="0" w:color="auto"/>
        <w:bottom w:val="none" w:sz="0" w:space="0" w:color="auto"/>
        <w:right w:val="none" w:sz="0" w:space="0" w:color="auto"/>
      </w:divBdr>
    </w:div>
    <w:div w:id="552423844">
      <w:bodyDiv w:val="1"/>
      <w:marLeft w:val="0"/>
      <w:marRight w:val="0"/>
      <w:marTop w:val="0"/>
      <w:marBottom w:val="0"/>
      <w:divBdr>
        <w:top w:val="none" w:sz="0" w:space="0" w:color="auto"/>
        <w:left w:val="none" w:sz="0" w:space="0" w:color="auto"/>
        <w:bottom w:val="none" w:sz="0" w:space="0" w:color="auto"/>
        <w:right w:val="none" w:sz="0" w:space="0" w:color="auto"/>
      </w:divBdr>
      <w:divsChild>
        <w:div w:id="536818418">
          <w:marLeft w:val="0"/>
          <w:marRight w:val="0"/>
          <w:marTop w:val="0"/>
          <w:marBottom w:val="0"/>
          <w:divBdr>
            <w:top w:val="none" w:sz="0" w:space="0" w:color="auto"/>
            <w:left w:val="none" w:sz="0" w:space="0" w:color="auto"/>
            <w:bottom w:val="none" w:sz="0" w:space="0" w:color="auto"/>
            <w:right w:val="none" w:sz="0" w:space="0" w:color="auto"/>
          </w:divBdr>
        </w:div>
      </w:divsChild>
    </w:div>
    <w:div w:id="555627896">
      <w:bodyDiv w:val="1"/>
      <w:marLeft w:val="0"/>
      <w:marRight w:val="0"/>
      <w:marTop w:val="0"/>
      <w:marBottom w:val="0"/>
      <w:divBdr>
        <w:top w:val="none" w:sz="0" w:space="0" w:color="auto"/>
        <w:left w:val="none" w:sz="0" w:space="0" w:color="auto"/>
        <w:bottom w:val="none" w:sz="0" w:space="0" w:color="auto"/>
        <w:right w:val="none" w:sz="0" w:space="0" w:color="auto"/>
      </w:divBdr>
    </w:div>
    <w:div w:id="575241397">
      <w:bodyDiv w:val="1"/>
      <w:marLeft w:val="0"/>
      <w:marRight w:val="0"/>
      <w:marTop w:val="0"/>
      <w:marBottom w:val="0"/>
      <w:divBdr>
        <w:top w:val="none" w:sz="0" w:space="0" w:color="auto"/>
        <w:left w:val="none" w:sz="0" w:space="0" w:color="auto"/>
        <w:bottom w:val="none" w:sz="0" w:space="0" w:color="auto"/>
        <w:right w:val="none" w:sz="0" w:space="0" w:color="auto"/>
      </w:divBdr>
    </w:div>
    <w:div w:id="577524019">
      <w:bodyDiv w:val="1"/>
      <w:marLeft w:val="0"/>
      <w:marRight w:val="0"/>
      <w:marTop w:val="0"/>
      <w:marBottom w:val="0"/>
      <w:divBdr>
        <w:top w:val="none" w:sz="0" w:space="0" w:color="auto"/>
        <w:left w:val="none" w:sz="0" w:space="0" w:color="auto"/>
        <w:bottom w:val="none" w:sz="0" w:space="0" w:color="auto"/>
        <w:right w:val="none" w:sz="0" w:space="0" w:color="auto"/>
      </w:divBdr>
    </w:div>
    <w:div w:id="577860678">
      <w:bodyDiv w:val="1"/>
      <w:marLeft w:val="0"/>
      <w:marRight w:val="0"/>
      <w:marTop w:val="0"/>
      <w:marBottom w:val="0"/>
      <w:divBdr>
        <w:top w:val="none" w:sz="0" w:space="0" w:color="auto"/>
        <w:left w:val="none" w:sz="0" w:space="0" w:color="auto"/>
        <w:bottom w:val="none" w:sz="0" w:space="0" w:color="auto"/>
        <w:right w:val="none" w:sz="0" w:space="0" w:color="auto"/>
      </w:divBdr>
    </w:div>
    <w:div w:id="585698881">
      <w:bodyDiv w:val="1"/>
      <w:marLeft w:val="0"/>
      <w:marRight w:val="0"/>
      <w:marTop w:val="0"/>
      <w:marBottom w:val="0"/>
      <w:divBdr>
        <w:top w:val="none" w:sz="0" w:space="0" w:color="auto"/>
        <w:left w:val="none" w:sz="0" w:space="0" w:color="auto"/>
        <w:bottom w:val="none" w:sz="0" w:space="0" w:color="auto"/>
        <w:right w:val="none" w:sz="0" w:space="0" w:color="auto"/>
      </w:divBdr>
    </w:div>
    <w:div w:id="604312608">
      <w:bodyDiv w:val="1"/>
      <w:marLeft w:val="0"/>
      <w:marRight w:val="0"/>
      <w:marTop w:val="0"/>
      <w:marBottom w:val="0"/>
      <w:divBdr>
        <w:top w:val="none" w:sz="0" w:space="0" w:color="auto"/>
        <w:left w:val="none" w:sz="0" w:space="0" w:color="auto"/>
        <w:bottom w:val="none" w:sz="0" w:space="0" w:color="auto"/>
        <w:right w:val="none" w:sz="0" w:space="0" w:color="auto"/>
      </w:divBdr>
    </w:div>
    <w:div w:id="621035914">
      <w:bodyDiv w:val="1"/>
      <w:marLeft w:val="0"/>
      <w:marRight w:val="0"/>
      <w:marTop w:val="0"/>
      <w:marBottom w:val="0"/>
      <w:divBdr>
        <w:top w:val="none" w:sz="0" w:space="0" w:color="auto"/>
        <w:left w:val="none" w:sz="0" w:space="0" w:color="auto"/>
        <w:bottom w:val="none" w:sz="0" w:space="0" w:color="auto"/>
        <w:right w:val="none" w:sz="0" w:space="0" w:color="auto"/>
      </w:divBdr>
    </w:div>
    <w:div w:id="641927239">
      <w:bodyDiv w:val="1"/>
      <w:marLeft w:val="0"/>
      <w:marRight w:val="0"/>
      <w:marTop w:val="0"/>
      <w:marBottom w:val="0"/>
      <w:divBdr>
        <w:top w:val="none" w:sz="0" w:space="0" w:color="auto"/>
        <w:left w:val="none" w:sz="0" w:space="0" w:color="auto"/>
        <w:bottom w:val="none" w:sz="0" w:space="0" w:color="auto"/>
        <w:right w:val="none" w:sz="0" w:space="0" w:color="auto"/>
      </w:divBdr>
    </w:div>
    <w:div w:id="643631775">
      <w:bodyDiv w:val="1"/>
      <w:marLeft w:val="0"/>
      <w:marRight w:val="0"/>
      <w:marTop w:val="0"/>
      <w:marBottom w:val="0"/>
      <w:divBdr>
        <w:top w:val="none" w:sz="0" w:space="0" w:color="auto"/>
        <w:left w:val="none" w:sz="0" w:space="0" w:color="auto"/>
        <w:bottom w:val="none" w:sz="0" w:space="0" w:color="auto"/>
        <w:right w:val="none" w:sz="0" w:space="0" w:color="auto"/>
      </w:divBdr>
    </w:div>
    <w:div w:id="666052601">
      <w:bodyDiv w:val="1"/>
      <w:marLeft w:val="0"/>
      <w:marRight w:val="0"/>
      <w:marTop w:val="0"/>
      <w:marBottom w:val="0"/>
      <w:divBdr>
        <w:top w:val="none" w:sz="0" w:space="0" w:color="auto"/>
        <w:left w:val="none" w:sz="0" w:space="0" w:color="auto"/>
        <w:bottom w:val="none" w:sz="0" w:space="0" w:color="auto"/>
        <w:right w:val="none" w:sz="0" w:space="0" w:color="auto"/>
      </w:divBdr>
    </w:div>
    <w:div w:id="696344968">
      <w:bodyDiv w:val="1"/>
      <w:marLeft w:val="0"/>
      <w:marRight w:val="0"/>
      <w:marTop w:val="0"/>
      <w:marBottom w:val="0"/>
      <w:divBdr>
        <w:top w:val="none" w:sz="0" w:space="0" w:color="auto"/>
        <w:left w:val="none" w:sz="0" w:space="0" w:color="auto"/>
        <w:bottom w:val="none" w:sz="0" w:space="0" w:color="auto"/>
        <w:right w:val="none" w:sz="0" w:space="0" w:color="auto"/>
      </w:divBdr>
    </w:div>
    <w:div w:id="697776720">
      <w:bodyDiv w:val="1"/>
      <w:marLeft w:val="0"/>
      <w:marRight w:val="0"/>
      <w:marTop w:val="0"/>
      <w:marBottom w:val="0"/>
      <w:divBdr>
        <w:top w:val="none" w:sz="0" w:space="0" w:color="auto"/>
        <w:left w:val="none" w:sz="0" w:space="0" w:color="auto"/>
        <w:bottom w:val="none" w:sz="0" w:space="0" w:color="auto"/>
        <w:right w:val="none" w:sz="0" w:space="0" w:color="auto"/>
      </w:divBdr>
    </w:div>
    <w:div w:id="699859504">
      <w:bodyDiv w:val="1"/>
      <w:marLeft w:val="0"/>
      <w:marRight w:val="0"/>
      <w:marTop w:val="0"/>
      <w:marBottom w:val="0"/>
      <w:divBdr>
        <w:top w:val="none" w:sz="0" w:space="0" w:color="auto"/>
        <w:left w:val="none" w:sz="0" w:space="0" w:color="auto"/>
        <w:bottom w:val="none" w:sz="0" w:space="0" w:color="auto"/>
        <w:right w:val="none" w:sz="0" w:space="0" w:color="auto"/>
      </w:divBdr>
    </w:div>
    <w:div w:id="718893859">
      <w:bodyDiv w:val="1"/>
      <w:marLeft w:val="0"/>
      <w:marRight w:val="0"/>
      <w:marTop w:val="0"/>
      <w:marBottom w:val="0"/>
      <w:divBdr>
        <w:top w:val="none" w:sz="0" w:space="0" w:color="auto"/>
        <w:left w:val="none" w:sz="0" w:space="0" w:color="auto"/>
        <w:bottom w:val="none" w:sz="0" w:space="0" w:color="auto"/>
        <w:right w:val="none" w:sz="0" w:space="0" w:color="auto"/>
      </w:divBdr>
    </w:div>
    <w:div w:id="733628903">
      <w:bodyDiv w:val="1"/>
      <w:marLeft w:val="0"/>
      <w:marRight w:val="0"/>
      <w:marTop w:val="0"/>
      <w:marBottom w:val="0"/>
      <w:divBdr>
        <w:top w:val="none" w:sz="0" w:space="0" w:color="auto"/>
        <w:left w:val="none" w:sz="0" w:space="0" w:color="auto"/>
        <w:bottom w:val="none" w:sz="0" w:space="0" w:color="auto"/>
        <w:right w:val="none" w:sz="0" w:space="0" w:color="auto"/>
      </w:divBdr>
    </w:div>
    <w:div w:id="733815702">
      <w:bodyDiv w:val="1"/>
      <w:marLeft w:val="0"/>
      <w:marRight w:val="0"/>
      <w:marTop w:val="0"/>
      <w:marBottom w:val="0"/>
      <w:divBdr>
        <w:top w:val="none" w:sz="0" w:space="0" w:color="auto"/>
        <w:left w:val="none" w:sz="0" w:space="0" w:color="auto"/>
        <w:bottom w:val="none" w:sz="0" w:space="0" w:color="auto"/>
        <w:right w:val="none" w:sz="0" w:space="0" w:color="auto"/>
      </w:divBdr>
    </w:div>
    <w:div w:id="734007622">
      <w:bodyDiv w:val="1"/>
      <w:marLeft w:val="0"/>
      <w:marRight w:val="0"/>
      <w:marTop w:val="0"/>
      <w:marBottom w:val="0"/>
      <w:divBdr>
        <w:top w:val="none" w:sz="0" w:space="0" w:color="auto"/>
        <w:left w:val="none" w:sz="0" w:space="0" w:color="auto"/>
        <w:bottom w:val="none" w:sz="0" w:space="0" w:color="auto"/>
        <w:right w:val="none" w:sz="0" w:space="0" w:color="auto"/>
      </w:divBdr>
    </w:div>
    <w:div w:id="741831725">
      <w:bodyDiv w:val="1"/>
      <w:marLeft w:val="0"/>
      <w:marRight w:val="0"/>
      <w:marTop w:val="0"/>
      <w:marBottom w:val="0"/>
      <w:divBdr>
        <w:top w:val="none" w:sz="0" w:space="0" w:color="auto"/>
        <w:left w:val="none" w:sz="0" w:space="0" w:color="auto"/>
        <w:bottom w:val="none" w:sz="0" w:space="0" w:color="auto"/>
        <w:right w:val="none" w:sz="0" w:space="0" w:color="auto"/>
      </w:divBdr>
    </w:div>
    <w:div w:id="750077530">
      <w:bodyDiv w:val="1"/>
      <w:marLeft w:val="0"/>
      <w:marRight w:val="0"/>
      <w:marTop w:val="0"/>
      <w:marBottom w:val="0"/>
      <w:divBdr>
        <w:top w:val="none" w:sz="0" w:space="0" w:color="auto"/>
        <w:left w:val="none" w:sz="0" w:space="0" w:color="auto"/>
        <w:bottom w:val="none" w:sz="0" w:space="0" w:color="auto"/>
        <w:right w:val="none" w:sz="0" w:space="0" w:color="auto"/>
      </w:divBdr>
    </w:div>
    <w:div w:id="770203309">
      <w:bodyDiv w:val="1"/>
      <w:marLeft w:val="0"/>
      <w:marRight w:val="0"/>
      <w:marTop w:val="0"/>
      <w:marBottom w:val="0"/>
      <w:divBdr>
        <w:top w:val="none" w:sz="0" w:space="0" w:color="auto"/>
        <w:left w:val="none" w:sz="0" w:space="0" w:color="auto"/>
        <w:bottom w:val="none" w:sz="0" w:space="0" w:color="auto"/>
        <w:right w:val="none" w:sz="0" w:space="0" w:color="auto"/>
      </w:divBdr>
    </w:div>
    <w:div w:id="780490087">
      <w:bodyDiv w:val="1"/>
      <w:marLeft w:val="0"/>
      <w:marRight w:val="0"/>
      <w:marTop w:val="0"/>
      <w:marBottom w:val="0"/>
      <w:divBdr>
        <w:top w:val="none" w:sz="0" w:space="0" w:color="auto"/>
        <w:left w:val="none" w:sz="0" w:space="0" w:color="auto"/>
        <w:bottom w:val="none" w:sz="0" w:space="0" w:color="auto"/>
        <w:right w:val="none" w:sz="0" w:space="0" w:color="auto"/>
      </w:divBdr>
    </w:div>
    <w:div w:id="804203496">
      <w:bodyDiv w:val="1"/>
      <w:marLeft w:val="0"/>
      <w:marRight w:val="0"/>
      <w:marTop w:val="0"/>
      <w:marBottom w:val="0"/>
      <w:divBdr>
        <w:top w:val="none" w:sz="0" w:space="0" w:color="auto"/>
        <w:left w:val="none" w:sz="0" w:space="0" w:color="auto"/>
        <w:bottom w:val="none" w:sz="0" w:space="0" w:color="auto"/>
        <w:right w:val="none" w:sz="0" w:space="0" w:color="auto"/>
      </w:divBdr>
    </w:div>
    <w:div w:id="810709491">
      <w:bodyDiv w:val="1"/>
      <w:marLeft w:val="0"/>
      <w:marRight w:val="0"/>
      <w:marTop w:val="0"/>
      <w:marBottom w:val="0"/>
      <w:divBdr>
        <w:top w:val="none" w:sz="0" w:space="0" w:color="auto"/>
        <w:left w:val="none" w:sz="0" w:space="0" w:color="auto"/>
        <w:bottom w:val="none" w:sz="0" w:space="0" w:color="auto"/>
        <w:right w:val="none" w:sz="0" w:space="0" w:color="auto"/>
      </w:divBdr>
    </w:div>
    <w:div w:id="814839975">
      <w:bodyDiv w:val="1"/>
      <w:marLeft w:val="0"/>
      <w:marRight w:val="0"/>
      <w:marTop w:val="0"/>
      <w:marBottom w:val="0"/>
      <w:divBdr>
        <w:top w:val="none" w:sz="0" w:space="0" w:color="auto"/>
        <w:left w:val="none" w:sz="0" w:space="0" w:color="auto"/>
        <w:bottom w:val="none" w:sz="0" w:space="0" w:color="auto"/>
        <w:right w:val="none" w:sz="0" w:space="0" w:color="auto"/>
      </w:divBdr>
    </w:div>
    <w:div w:id="822283792">
      <w:bodyDiv w:val="1"/>
      <w:marLeft w:val="0"/>
      <w:marRight w:val="0"/>
      <w:marTop w:val="0"/>
      <w:marBottom w:val="0"/>
      <w:divBdr>
        <w:top w:val="none" w:sz="0" w:space="0" w:color="auto"/>
        <w:left w:val="none" w:sz="0" w:space="0" w:color="auto"/>
        <w:bottom w:val="none" w:sz="0" w:space="0" w:color="auto"/>
        <w:right w:val="none" w:sz="0" w:space="0" w:color="auto"/>
      </w:divBdr>
    </w:div>
    <w:div w:id="823862477">
      <w:bodyDiv w:val="1"/>
      <w:marLeft w:val="0"/>
      <w:marRight w:val="0"/>
      <w:marTop w:val="0"/>
      <w:marBottom w:val="0"/>
      <w:divBdr>
        <w:top w:val="none" w:sz="0" w:space="0" w:color="auto"/>
        <w:left w:val="none" w:sz="0" w:space="0" w:color="auto"/>
        <w:bottom w:val="none" w:sz="0" w:space="0" w:color="auto"/>
        <w:right w:val="none" w:sz="0" w:space="0" w:color="auto"/>
      </w:divBdr>
    </w:div>
    <w:div w:id="835654912">
      <w:bodyDiv w:val="1"/>
      <w:marLeft w:val="0"/>
      <w:marRight w:val="0"/>
      <w:marTop w:val="0"/>
      <w:marBottom w:val="0"/>
      <w:divBdr>
        <w:top w:val="none" w:sz="0" w:space="0" w:color="auto"/>
        <w:left w:val="none" w:sz="0" w:space="0" w:color="auto"/>
        <w:bottom w:val="none" w:sz="0" w:space="0" w:color="auto"/>
        <w:right w:val="none" w:sz="0" w:space="0" w:color="auto"/>
      </w:divBdr>
    </w:div>
    <w:div w:id="847139223">
      <w:bodyDiv w:val="1"/>
      <w:marLeft w:val="0"/>
      <w:marRight w:val="0"/>
      <w:marTop w:val="0"/>
      <w:marBottom w:val="0"/>
      <w:divBdr>
        <w:top w:val="none" w:sz="0" w:space="0" w:color="auto"/>
        <w:left w:val="none" w:sz="0" w:space="0" w:color="auto"/>
        <w:bottom w:val="none" w:sz="0" w:space="0" w:color="auto"/>
        <w:right w:val="none" w:sz="0" w:space="0" w:color="auto"/>
      </w:divBdr>
    </w:div>
    <w:div w:id="871108889">
      <w:bodyDiv w:val="1"/>
      <w:marLeft w:val="0"/>
      <w:marRight w:val="0"/>
      <w:marTop w:val="0"/>
      <w:marBottom w:val="0"/>
      <w:divBdr>
        <w:top w:val="none" w:sz="0" w:space="0" w:color="auto"/>
        <w:left w:val="none" w:sz="0" w:space="0" w:color="auto"/>
        <w:bottom w:val="none" w:sz="0" w:space="0" w:color="auto"/>
        <w:right w:val="none" w:sz="0" w:space="0" w:color="auto"/>
      </w:divBdr>
    </w:div>
    <w:div w:id="886183571">
      <w:bodyDiv w:val="1"/>
      <w:marLeft w:val="0"/>
      <w:marRight w:val="0"/>
      <w:marTop w:val="0"/>
      <w:marBottom w:val="0"/>
      <w:divBdr>
        <w:top w:val="none" w:sz="0" w:space="0" w:color="auto"/>
        <w:left w:val="none" w:sz="0" w:space="0" w:color="auto"/>
        <w:bottom w:val="none" w:sz="0" w:space="0" w:color="auto"/>
        <w:right w:val="none" w:sz="0" w:space="0" w:color="auto"/>
      </w:divBdr>
    </w:div>
    <w:div w:id="886340146">
      <w:bodyDiv w:val="1"/>
      <w:marLeft w:val="0"/>
      <w:marRight w:val="0"/>
      <w:marTop w:val="0"/>
      <w:marBottom w:val="0"/>
      <w:divBdr>
        <w:top w:val="none" w:sz="0" w:space="0" w:color="auto"/>
        <w:left w:val="none" w:sz="0" w:space="0" w:color="auto"/>
        <w:bottom w:val="none" w:sz="0" w:space="0" w:color="auto"/>
        <w:right w:val="none" w:sz="0" w:space="0" w:color="auto"/>
      </w:divBdr>
    </w:div>
    <w:div w:id="911818989">
      <w:bodyDiv w:val="1"/>
      <w:marLeft w:val="0"/>
      <w:marRight w:val="0"/>
      <w:marTop w:val="0"/>
      <w:marBottom w:val="0"/>
      <w:divBdr>
        <w:top w:val="none" w:sz="0" w:space="0" w:color="auto"/>
        <w:left w:val="none" w:sz="0" w:space="0" w:color="auto"/>
        <w:bottom w:val="none" w:sz="0" w:space="0" w:color="auto"/>
        <w:right w:val="none" w:sz="0" w:space="0" w:color="auto"/>
      </w:divBdr>
    </w:div>
    <w:div w:id="913781248">
      <w:bodyDiv w:val="1"/>
      <w:marLeft w:val="0"/>
      <w:marRight w:val="0"/>
      <w:marTop w:val="0"/>
      <w:marBottom w:val="0"/>
      <w:divBdr>
        <w:top w:val="none" w:sz="0" w:space="0" w:color="auto"/>
        <w:left w:val="none" w:sz="0" w:space="0" w:color="auto"/>
        <w:bottom w:val="none" w:sz="0" w:space="0" w:color="auto"/>
        <w:right w:val="none" w:sz="0" w:space="0" w:color="auto"/>
      </w:divBdr>
    </w:div>
    <w:div w:id="952706725">
      <w:bodyDiv w:val="1"/>
      <w:marLeft w:val="0"/>
      <w:marRight w:val="0"/>
      <w:marTop w:val="0"/>
      <w:marBottom w:val="0"/>
      <w:divBdr>
        <w:top w:val="none" w:sz="0" w:space="0" w:color="auto"/>
        <w:left w:val="none" w:sz="0" w:space="0" w:color="auto"/>
        <w:bottom w:val="none" w:sz="0" w:space="0" w:color="auto"/>
        <w:right w:val="none" w:sz="0" w:space="0" w:color="auto"/>
      </w:divBdr>
    </w:div>
    <w:div w:id="978652225">
      <w:bodyDiv w:val="1"/>
      <w:marLeft w:val="0"/>
      <w:marRight w:val="0"/>
      <w:marTop w:val="0"/>
      <w:marBottom w:val="0"/>
      <w:divBdr>
        <w:top w:val="none" w:sz="0" w:space="0" w:color="auto"/>
        <w:left w:val="none" w:sz="0" w:space="0" w:color="auto"/>
        <w:bottom w:val="none" w:sz="0" w:space="0" w:color="auto"/>
        <w:right w:val="none" w:sz="0" w:space="0" w:color="auto"/>
      </w:divBdr>
    </w:div>
    <w:div w:id="992176470">
      <w:bodyDiv w:val="1"/>
      <w:marLeft w:val="0"/>
      <w:marRight w:val="0"/>
      <w:marTop w:val="0"/>
      <w:marBottom w:val="0"/>
      <w:divBdr>
        <w:top w:val="none" w:sz="0" w:space="0" w:color="auto"/>
        <w:left w:val="none" w:sz="0" w:space="0" w:color="auto"/>
        <w:bottom w:val="none" w:sz="0" w:space="0" w:color="auto"/>
        <w:right w:val="none" w:sz="0" w:space="0" w:color="auto"/>
      </w:divBdr>
    </w:div>
    <w:div w:id="1001541282">
      <w:bodyDiv w:val="1"/>
      <w:marLeft w:val="0"/>
      <w:marRight w:val="0"/>
      <w:marTop w:val="0"/>
      <w:marBottom w:val="0"/>
      <w:divBdr>
        <w:top w:val="none" w:sz="0" w:space="0" w:color="auto"/>
        <w:left w:val="none" w:sz="0" w:space="0" w:color="auto"/>
        <w:bottom w:val="none" w:sz="0" w:space="0" w:color="auto"/>
        <w:right w:val="none" w:sz="0" w:space="0" w:color="auto"/>
      </w:divBdr>
    </w:div>
    <w:div w:id="1017385429">
      <w:bodyDiv w:val="1"/>
      <w:marLeft w:val="0"/>
      <w:marRight w:val="0"/>
      <w:marTop w:val="0"/>
      <w:marBottom w:val="0"/>
      <w:divBdr>
        <w:top w:val="none" w:sz="0" w:space="0" w:color="auto"/>
        <w:left w:val="none" w:sz="0" w:space="0" w:color="auto"/>
        <w:bottom w:val="none" w:sz="0" w:space="0" w:color="auto"/>
        <w:right w:val="none" w:sz="0" w:space="0" w:color="auto"/>
      </w:divBdr>
    </w:div>
    <w:div w:id="1021475297">
      <w:bodyDiv w:val="1"/>
      <w:marLeft w:val="0"/>
      <w:marRight w:val="0"/>
      <w:marTop w:val="0"/>
      <w:marBottom w:val="0"/>
      <w:divBdr>
        <w:top w:val="none" w:sz="0" w:space="0" w:color="auto"/>
        <w:left w:val="none" w:sz="0" w:space="0" w:color="auto"/>
        <w:bottom w:val="none" w:sz="0" w:space="0" w:color="auto"/>
        <w:right w:val="none" w:sz="0" w:space="0" w:color="auto"/>
      </w:divBdr>
    </w:div>
    <w:div w:id="1034113815">
      <w:bodyDiv w:val="1"/>
      <w:marLeft w:val="0"/>
      <w:marRight w:val="0"/>
      <w:marTop w:val="0"/>
      <w:marBottom w:val="0"/>
      <w:divBdr>
        <w:top w:val="none" w:sz="0" w:space="0" w:color="auto"/>
        <w:left w:val="none" w:sz="0" w:space="0" w:color="auto"/>
        <w:bottom w:val="none" w:sz="0" w:space="0" w:color="auto"/>
        <w:right w:val="none" w:sz="0" w:space="0" w:color="auto"/>
      </w:divBdr>
    </w:div>
    <w:div w:id="1066805837">
      <w:bodyDiv w:val="1"/>
      <w:marLeft w:val="0"/>
      <w:marRight w:val="0"/>
      <w:marTop w:val="0"/>
      <w:marBottom w:val="0"/>
      <w:divBdr>
        <w:top w:val="none" w:sz="0" w:space="0" w:color="auto"/>
        <w:left w:val="none" w:sz="0" w:space="0" w:color="auto"/>
        <w:bottom w:val="none" w:sz="0" w:space="0" w:color="auto"/>
        <w:right w:val="none" w:sz="0" w:space="0" w:color="auto"/>
      </w:divBdr>
    </w:div>
    <w:div w:id="1084179797">
      <w:bodyDiv w:val="1"/>
      <w:marLeft w:val="0"/>
      <w:marRight w:val="0"/>
      <w:marTop w:val="0"/>
      <w:marBottom w:val="0"/>
      <w:divBdr>
        <w:top w:val="none" w:sz="0" w:space="0" w:color="auto"/>
        <w:left w:val="none" w:sz="0" w:space="0" w:color="auto"/>
        <w:bottom w:val="none" w:sz="0" w:space="0" w:color="auto"/>
        <w:right w:val="none" w:sz="0" w:space="0" w:color="auto"/>
      </w:divBdr>
    </w:div>
    <w:div w:id="1090586131">
      <w:bodyDiv w:val="1"/>
      <w:marLeft w:val="0"/>
      <w:marRight w:val="0"/>
      <w:marTop w:val="0"/>
      <w:marBottom w:val="0"/>
      <w:divBdr>
        <w:top w:val="none" w:sz="0" w:space="0" w:color="auto"/>
        <w:left w:val="none" w:sz="0" w:space="0" w:color="auto"/>
        <w:bottom w:val="none" w:sz="0" w:space="0" w:color="auto"/>
        <w:right w:val="none" w:sz="0" w:space="0" w:color="auto"/>
      </w:divBdr>
    </w:div>
    <w:div w:id="1105153757">
      <w:bodyDiv w:val="1"/>
      <w:marLeft w:val="0"/>
      <w:marRight w:val="0"/>
      <w:marTop w:val="0"/>
      <w:marBottom w:val="0"/>
      <w:divBdr>
        <w:top w:val="none" w:sz="0" w:space="0" w:color="auto"/>
        <w:left w:val="none" w:sz="0" w:space="0" w:color="auto"/>
        <w:bottom w:val="none" w:sz="0" w:space="0" w:color="auto"/>
        <w:right w:val="none" w:sz="0" w:space="0" w:color="auto"/>
      </w:divBdr>
    </w:div>
    <w:div w:id="1137189707">
      <w:bodyDiv w:val="1"/>
      <w:marLeft w:val="0"/>
      <w:marRight w:val="0"/>
      <w:marTop w:val="0"/>
      <w:marBottom w:val="0"/>
      <w:divBdr>
        <w:top w:val="none" w:sz="0" w:space="0" w:color="auto"/>
        <w:left w:val="none" w:sz="0" w:space="0" w:color="auto"/>
        <w:bottom w:val="none" w:sz="0" w:space="0" w:color="auto"/>
        <w:right w:val="none" w:sz="0" w:space="0" w:color="auto"/>
      </w:divBdr>
    </w:div>
    <w:div w:id="1156725525">
      <w:bodyDiv w:val="1"/>
      <w:marLeft w:val="0"/>
      <w:marRight w:val="0"/>
      <w:marTop w:val="0"/>
      <w:marBottom w:val="0"/>
      <w:divBdr>
        <w:top w:val="none" w:sz="0" w:space="0" w:color="auto"/>
        <w:left w:val="none" w:sz="0" w:space="0" w:color="auto"/>
        <w:bottom w:val="none" w:sz="0" w:space="0" w:color="auto"/>
        <w:right w:val="none" w:sz="0" w:space="0" w:color="auto"/>
      </w:divBdr>
    </w:div>
    <w:div w:id="1177312095">
      <w:bodyDiv w:val="1"/>
      <w:marLeft w:val="0"/>
      <w:marRight w:val="0"/>
      <w:marTop w:val="0"/>
      <w:marBottom w:val="0"/>
      <w:divBdr>
        <w:top w:val="none" w:sz="0" w:space="0" w:color="auto"/>
        <w:left w:val="none" w:sz="0" w:space="0" w:color="auto"/>
        <w:bottom w:val="none" w:sz="0" w:space="0" w:color="auto"/>
        <w:right w:val="none" w:sz="0" w:space="0" w:color="auto"/>
      </w:divBdr>
    </w:div>
    <w:div w:id="1179347475">
      <w:bodyDiv w:val="1"/>
      <w:marLeft w:val="0"/>
      <w:marRight w:val="0"/>
      <w:marTop w:val="0"/>
      <w:marBottom w:val="0"/>
      <w:divBdr>
        <w:top w:val="none" w:sz="0" w:space="0" w:color="auto"/>
        <w:left w:val="none" w:sz="0" w:space="0" w:color="auto"/>
        <w:bottom w:val="none" w:sz="0" w:space="0" w:color="auto"/>
        <w:right w:val="none" w:sz="0" w:space="0" w:color="auto"/>
      </w:divBdr>
    </w:div>
    <w:div w:id="1220871124">
      <w:bodyDiv w:val="1"/>
      <w:marLeft w:val="0"/>
      <w:marRight w:val="0"/>
      <w:marTop w:val="0"/>
      <w:marBottom w:val="0"/>
      <w:divBdr>
        <w:top w:val="none" w:sz="0" w:space="0" w:color="auto"/>
        <w:left w:val="none" w:sz="0" w:space="0" w:color="auto"/>
        <w:bottom w:val="none" w:sz="0" w:space="0" w:color="auto"/>
        <w:right w:val="none" w:sz="0" w:space="0" w:color="auto"/>
      </w:divBdr>
    </w:div>
    <w:div w:id="1228880958">
      <w:bodyDiv w:val="1"/>
      <w:marLeft w:val="0"/>
      <w:marRight w:val="0"/>
      <w:marTop w:val="0"/>
      <w:marBottom w:val="0"/>
      <w:divBdr>
        <w:top w:val="none" w:sz="0" w:space="0" w:color="auto"/>
        <w:left w:val="none" w:sz="0" w:space="0" w:color="auto"/>
        <w:bottom w:val="none" w:sz="0" w:space="0" w:color="auto"/>
        <w:right w:val="none" w:sz="0" w:space="0" w:color="auto"/>
      </w:divBdr>
    </w:div>
    <w:div w:id="1236235608">
      <w:bodyDiv w:val="1"/>
      <w:marLeft w:val="0"/>
      <w:marRight w:val="0"/>
      <w:marTop w:val="0"/>
      <w:marBottom w:val="0"/>
      <w:divBdr>
        <w:top w:val="none" w:sz="0" w:space="0" w:color="auto"/>
        <w:left w:val="none" w:sz="0" w:space="0" w:color="auto"/>
        <w:bottom w:val="none" w:sz="0" w:space="0" w:color="auto"/>
        <w:right w:val="none" w:sz="0" w:space="0" w:color="auto"/>
      </w:divBdr>
    </w:div>
    <w:div w:id="1250433606">
      <w:bodyDiv w:val="1"/>
      <w:marLeft w:val="0"/>
      <w:marRight w:val="0"/>
      <w:marTop w:val="0"/>
      <w:marBottom w:val="0"/>
      <w:divBdr>
        <w:top w:val="none" w:sz="0" w:space="0" w:color="auto"/>
        <w:left w:val="none" w:sz="0" w:space="0" w:color="auto"/>
        <w:bottom w:val="none" w:sz="0" w:space="0" w:color="auto"/>
        <w:right w:val="none" w:sz="0" w:space="0" w:color="auto"/>
      </w:divBdr>
    </w:div>
    <w:div w:id="1255240692">
      <w:bodyDiv w:val="1"/>
      <w:marLeft w:val="0"/>
      <w:marRight w:val="0"/>
      <w:marTop w:val="0"/>
      <w:marBottom w:val="0"/>
      <w:divBdr>
        <w:top w:val="none" w:sz="0" w:space="0" w:color="auto"/>
        <w:left w:val="none" w:sz="0" w:space="0" w:color="auto"/>
        <w:bottom w:val="none" w:sz="0" w:space="0" w:color="auto"/>
        <w:right w:val="none" w:sz="0" w:space="0" w:color="auto"/>
      </w:divBdr>
    </w:div>
    <w:div w:id="1273316753">
      <w:bodyDiv w:val="1"/>
      <w:marLeft w:val="0"/>
      <w:marRight w:val="0"/>
      <w:marTop w:val="0"/>
      <w:marBottom w:val="0"/>
      <w:divBdr>
        <w:top w:val="none" w:sz="0" w:space="0" w:color="auto"/>
        <w:left w:val="none" w:sz="0" w:space="0" w:color="auto"/>
        <w:bottom w:val="none" w:sz="0" w:space="0" w:color="auto"/>
        <w:right w:val="none" w:sz="0" w:space="0" w:color="auto"/>
      </w:divBdr>
    </w:div>
    <w:div w:id="1281911184">
      <w:bodyDiv w:val="1"/>
      <w:marLeft w:val="0"/>
      <w:marRight w:val="0"/>
      <w:marTop w:val="0"/>
      <w:marBottom w:val="0"/>
      <w:divBdr>
        <w:top w:val="none" w:sz="0" w:space="0" w:color="auto"/>
        <w:left w:val="none" w:sz="0" w:space="0" w:color="auto"/>
        <w:bottom w:val="none" w:sz="0" w:space="0" w:color="auto"/>
        <w:right w:val="none" w:sz="0" w:space="0" w:color="auto"/>
      </w:divBdr>
    </w:div>
    <w:div w:id="1290822986">
      <w:bodyDiv w:val="1"/>
      <w:marLeft w:val="0"/>
      <w:marRight w:val="0"/>
      <w:marTop w:val="0"/>
      <w:marBottom w:val="0"/>
      <w:divBdr>
        <w:top w:val="none" w:sz="0" w:space="0" w:color="auto"/>
        <w:left w:val="none" w:sz="0" w:space="0" w:color="auto"/>
        <w:bottom w:val="none" w:sz="0" w:space="0" w:color="auto"/>
        <w:right w:val="none" w:sz="0" w:space="0" w:color="auto"/>
      </w:divBdr>
    </w:div>
    <w:div w:id="1291740111">
      <w:bodyDiv w:val="1"/>
      <w:marLeft w:val="0"/>
      <w:marRight w:val="0"/>
      <w:marTop w:val="0"/>
      <w:marBottom w:val="0"/>
      <w:divBdr>
        <w:top w:val="none" w:sz="0" w:space="0" w:color="auto"/>
        <w:left w:val="none" w:sz="0" w:space="0" w:color="auto"/>
        <w:bottom w:val="none" w:sz="0" w:space="0" w:color="auto"/>
        <w:right w:val="none" w:sz="0" w:space="0" w:color="auto"/>
      </w:divBdr>
    </w:div>
    <w:div w:id="1292131265">
      <w:bodyDiv w:val="1"/>
      <w:marLeft w:val="0"/>
      <w:marRight w:val="0"/>
      <w:marTop w:val="0"/>
      <w:marBottom w:val="0"/>
      <w:divBdr>
        <w:top w:val="none" w:sz="0" w:space="0" w:color="auto"/>
        <w:left w:val="none" w:sz="0" w:space="0" w:color="auto"/>
        <w:bottom w:val="none" w:sz="0" w:space="0" w:color="auto"/>
        <w:right w:val="none" w:sz="0" w:space="0" w:color="auto"/>
      </w:divBdr>
    </w:div>
    <w:div w:id="1295061508">
      <w:bodyDiv w:val="1"/>
      <w:marLeft w:val="0"/>
      <w:marRight w:val="0"/>
      <w:marTop w:val="0"/>
      <w:marBottom w:val="0"/>
      <w:divBdr>
        <w:top w:val="none" w:sz="0" w:space="0" w:color="auto"/>
        <w:left w:val="none" w:sz="0" w:space="0" w:color="auto"/>
        <w:bottom w:val="none" w:sz="0" w:space="0" w:color="auto"/>
        <w:right w:val="none" w:sz="0" w:space="0" w:color="auto"/>
      </w:divBdr>
    </w:div>
    <w:div w:id="1304769124">
      <w:bodyDiv w:val="1"/>
      <w:marLeft w:val="0"/>
      <w:marRight w:val="0"/>
      <w:marTop w:val="0"/>
      <w:marBottom w:val="0"/>
      <w:divBdr>
        <w:top w:val="none" w:sz="0" w:space="0" w:color="auto"/>
        <w:left w:val="none" w:sz="0" w:space="0" w:color="auto"/>
        <w:bottom w:val="none" w:sz="0" w:space="0" w:color="auto"/>
        <w:right w:val="none" w:sz="0" w:space="0" w:color="auto"/>
      </w:divBdr>
    </w:div>
    <w:div w:id="1343901089">
      <w:bodyDiv w:val="1"/>
      <w:marLeft w:val="0"/>
      <w:marRight w:val="0"/>
      <w:marTop w:val="0"/>
      <w:marBottom w:val="0"/>
      <w:divBdr>
        <w:top w:val="none" w:sz="0" w:space="0" w:color="auto"/>
        <w:left w:val="none" w:sz="0" w:space="0" w:color="auto"/>
        <w:bottom w:val="none" w:sz="0" w:space="0" w:color="auto"/>
        <w:right w:val="none" w:sz="0" w:space="0" w:color="auto"/>
      </w:divBdr>
    </w:div>
    <w:div w:id="1344481181">
      <w:bodyDiv w:val="1"/>
      <w:marLeft w:val="0"/>
      <w:marRight w:val="0"/>
      <w:marTop w:val="0"/>
      <w:marBottom w:val="0"/>
      <w:divBdr>
        <w:top w:val="none" w:sz="0" w:space="0" w:color="auto"/>
        <w:left w:val="none" w:sz="0" w:space="0" w:color="auto"/>
        <w:bottom w:val="none" w:sz="0" w:space="0" w:color="auto"/>
        <w:right w:val="none" w:sz="0" w:space="0" w:color="auto"/>
      </w:divBdr>
    </w:div>
    <w:div w:id="1346592284">
      <w:bodyDiv w:val="1"/>
      <w:marLeft w:val="0"/>
      <w:marRight w:val="0"/>
      <w:marTop w:val="0"/>
      <w:marBottom w:val="0"/>
      <w:divBdr>
        <w:top w:val="none" w:sz="0" w:space="0" w:color="auto"/>
        <w:left w:val="none" w:sz="0" w:space="0" w:color="auto"/>
        <w:bottom w:val="none" w:sz="0" w:space="0" w:color="auto"/>
        <w:right w:val="none" w:sz="0" w:space="0" w:color="auto"/>
      </w:divBdr>
    </w:div>
    <w:div w:id="1361859915">
      <w:bodyDiv w:val="1"/>
      <w:marLeft w:val="0"/>
      <w:marRight w:val="0"/>
      <w:marTop w:val="0"/>
      <w:marBottom w:val="0"/>
      <w:divBdr>
        <w:top w:val="none" w:sz="0" w:space="0" w:color="auto"/>
        <w:left w:val="none" w:sz="0" w:space="0" w:color="auto"/>
        <w:bottom w:val="none" w:sz="0" w:space="0" w:color="auto"/>
        <w:right w:val="none" w:sz="0" w:space="0" w:color="auto"/>
      </w:divBdr>
    </w:div>
    <w:div w:id="1366904946">
      <w:bodyDiv w:val="1"/>
      <w:marLeft w:val="0"/>
      <w:marRight w:val="0"/>
      <w:marTop w:val="0"/>
      <w:marBottom w:val="0"/>
      <w:divBdr>
        <w:top w:val="none" w:sz="0" w:space="0" w:color="auto"/>
        <w:left w:val="none" w:sz="0" w:space="0" w:color="auto"/>
        <w:bottom w:val="none" w:sz="0" w:space="0" w:color="auto"/>
        <w:right w:val="none" w:sz="0" w:space="0" w:color="auto"/>
      </w:divBdr>
    </w:div>
    <w:div w:id="1371951405">
      <w:bodyDiv w:val="1"/>
      <w:marLeft w:val="0"/>
      <w:marRight w:val="0"/>
      <w:marTop w:val="0"/>
      <w:marBottom w:val="0"/>
      <w:divBdr>
        <w:top w:val="none" w:sz="0" w:space="0" w:color="auto"/>
        <w:left w:val="none" w:sz="0" w:space="0" w:color="auto"/>
        <w:bottom w:val="none" w:sz="0" w:space="0" w:color="auto"/>
        <w:right w:val="none" w:sz="0" w:space="0" w:color="auto"/>
      </w:divBdr>
    </w:div>
    <w:div w:id="1392344098">
      <w:bodyDiv w:val="1"/>
      <w:marLeft w:val="0"/>
      <w:marRight w:val="0"/>
      <w:marTop w:val="0"/>
      <w:marBottom w:val="0"/>
      <w:divBdr>
        <w:top w:val="none" w:sz="0" w:space="0" w:color="auto"/>
        <w:left w:val="none" w:sz="0" w:space="0" w:color="auto"/>
        <w:bottom w:val="none" w:sz="0" w:space="0" w:color="auto"/>
        <w:right w:val="none" w:sz="0" w:space="0" w:color="auto"/>
      </w:divBdr>
    </w:div>
    <w:div w:id="1404333513">
      <w:bodyDiv w:val="1"/>
      <w:marLeft w:val="0"/>
      <w:marRight w:val="0"/>
      <w:marTop w:val="0"/>
      <w:marBottom w:val="0"/>
      <w:divBdr>
        <w:top w:val="none" w:sz="0" w:space="0" w:color="auto"/>
        <w:left w:val="none" w:sz="0" w:space="0" w:color="auto"/>
        <w:bottom w:val="none" w:sz="0" w:space="0" w:color="auto"/>
        <w:right w:val="none" w:sz="0" w:space="0" w:color="auto"/>
      </w:divBdr>
    </w:div>
    <w:div w:id="1405420646">
      <w:bodyDiv w:val="1"/>
      <w:marLeft w:val="0"/>
      <w:marRight w:val="0"/>
      <w:marTop w:val="0"/>
      <w:marBottom w:val="0"/>
      <w:divBdr>
        <w:top w:val="none" w:sz="0" w:space="0" w:color="auto"/>
        <w:left w:val="none" w:sz="0" w:space="0" w:color="auto"/>
        <w:bottom w:val="none" w:sz="0" w:space="0" w:color="auto"/>
        <w:right w:val="none" w:sz="0" w:space="0" w:color="auto"/>
      </w:divBdr>
    </w:div>
    <w:div w:id="1405491334">
      <w:bodyDiv w:val="1"/>
      <w:marLeft w:val="0"/>
      <w:marRight w:val="0"/>
      <w:marTop w:val="0"/>
      <w:marBottom w:val="0"/>
      <w:divBdr>
        <w:top w:val="none" w:sz="0" w:space="0" w:color="auto"/>
        <w:left w:val="none" w:sz="0" w:space="0" w:color="auto"/>
        <w:bottom w:val="none" w:sz="0" w:space="0" w:color="auto"/>
        <w:right w:val="none" w:sz="0" w:space="0" w:color="auto"/>
      </w:divBdr>
    </w:div>
    <w:div w:id="1406952555">
      <w:bodyDiv w:val="1"/>
      <w:marLeft w:val="0"/>
      <w:marRight w:val="0"/>
      <w:marTop w:val="0"/>
      <w:marBottom w:val="0"/>
      <w:divBdr>
        <w:top w:val="none" w:sz="0" w:space="0" w:color="auto"/>
        <w:left w:val="none" w:sz="0" w:space="0" w:color="auto"/>
        <w:bottom w:val="none" w:sz="0" w:space="0" w:color="auto"/>
        <w:right w:val="none" w:sz="0" w:space="0" w:color="auto"/>
      </w:divBdr>
    </w:div>
    <w:div w:id="1409422061">
      <w:bodyDiv w:val="1"/>
      <w:marLeft w:val="0"/>
      <w:marRight w:val="0"/>
      <w:marTop w:val="0"/>
      <w:marBottom w:val="0"/>
      <w:divBdr>
        <w:top w:val="none" w:sz="0" w:space="0" w:color="auto"/>
        <w:left w:val="none" w:sz="0" w:space="0" w:color="auto"/>
        <w:bottom w:val="none" w:sz="0" w:space="0" w:color="auto"/>
        <w:right w:val="none" w:sz="0" w:space="0" w:color="auto"/>
      </w:divBdr>
    </w:div>
    <w:div w:id="1409765339">
      <w:bodyDiv w:val="1"/>
      <w:marLeft w:val="0"/>
      <w:marRight w:val="0"/>
      <w:marTop w:val="0"/>
      <w:marBottom w:val="0"/>
      <w:divBdr>
        <w:top w:val="none" w:sz="0" w:space="0" w:color="auto"/>
        <w:left w:val="none" w:sz="0" w:space="0" w:color="auto"/>
        <w:bottom w:val="none" w:sz="0" w:space="0" w:color="auto"/>
        <w:right w:val="none" w:sz="0" w:space="0" w:color="auto"/>
      </w:divBdr>
    </w:div>
    <w:div w:id="1412266413">
      <w:bodyDiv w:val="1"/>
      <w:marLeft w:val="0"/>
      <w:marRight w:val="0"/>
      <w:marTop w:val="0"/>
      <w:marBottom w:val="0"/>
      <w:divBdr>
        <w:top w:val="none" w:sz="0" w:space="0" w:color="auto"/>
        <w:left w:val="none" w:sz="0" w:space="0" w:color="auto"/>
        <w:bottom w:val="none" w:sz="0" w:space="0" w:color="auto"/>
        <w:right w:val="none" w:sz="0" w:space="0" w:color="auto"/>
      </w:divBdr>
      <w:divsChild>
        <w:div w:id="1955209651">
          <w:marLeft w:val="480"/>
          <w:marRight w:val="0"/>
          <w:marTop w:val="0"/>
          <w:marBottom w:val="0"/>
          <w:divBdr>
            <w:top w:val="none" w:sz="0" w:space="0" w:color="auto"/>
            <w:left w:val="none" w:sz="0" w:space="0" w:color="auto"/>
            <w:bottom w:val="none" w:sz="0" w:space="0" w:color="auto"/>
            <w:right w:val="none" w:sz="0" w:space="0" w:color="auto"/>
          </w:divBdr>
        </w:div>
      </w:divsChild>
    </w:div>
    <w:div w:id="1414620448">
      <w:bodyDiv w:val="1"/>
      <w:marLeft w:val="0"/>
      <w:marRight w:val="0"/>
      <w:marTop w:val="0"/>
      <w:marBottom w:val="0"/>
      <w:divBdr>
        <w:top w:val="none" w:sz="0" w:space="0" w:color="auto"/>
        <w:left w:val="none" w:sz="0" w:space="0" w:color="auto"/>
        <w:bottom w:val="none" w:sz="0" w:space="0" w:color="auto"/>
        <w:right w:val="none" w:sz="0" w:space="0" w:color="auto"/>
      </w:divBdr>
    </w:div>
    <w:div w:id="1416171146">
      <w:bodyDiv w:val="1"/>
      <w:marLeft w:val="0"/>
      <w:marRight w:val="0"/>
      <w:marTop w:val="0"/>
      <w:marBottom w:val="0"/>
      <w:divBdr>
        <w:top w:val="none" w:sz="0" w:space="0" w:color="auto"/>
        <w:left w:val="none" w:sz="0" w:space="0" w:color="auto"/>
        <w:bottom w:val="none" w:sz="0" w:space="0" w:color="auto"/>
        <w:right w:val="none" w:sz="0" w:space="0" w:color="auto"/>
      </w:divBdr>
    </w:div>
    <w:div w:id="1436319190">
      <w:bodyDiv w:val="1"/>
      <w:marLeft w:val="0"/>
      <w:marRight w:val="0"/>
      <w:marTop w:val="0"/>
      <w:marBottom w:val="0"/>
      <w:divBdr>
        <w:top w:val="none" w:sz="0" w:space="0" w:color="auto"/>
        <w:left w:val="none" w:sz="0" w:space="0" w:color="auto"/>
        <w:bottom w:val="none" w:sz="0" w:space="0" w:color="auto"/>
        <w:right w:val="none" w:sz="0" w:space="0" w:color="auto"/>
      </w:divBdr>
    </w:div>
    <w:div w:id="1441074261">
      <w:bodyDiv w:val="1"/>
      <w:marLeft w:val="0"/>
      <w:marRight w:val="0"/>
      <w:marTop w:val="0"/>
      <w:marBottom w:val="0"/>
      <w:divBdr>
        <w:top w:val="none" w:sz="0" w:space="0" w:color="auto"/>
        <w:left w:val="none" w:sz="0" w:space="0" w:color="auto"/>
        <w:bottom w:val="none" w:sz="0" w:space="0" w:color="auto"/>
        <w:right w:val="none" w:sz="0" w:space="0" w:color="auto"/>
      </w:divBdr>
    </w:div>
    <w:div w:id="1443769406">
      <w:bodyDiv w:val="1"/>
      <w:marLeft w:val="0"/>
      <w:marRight w:val="0"/>
      <w:marTop w:val="0"/>
      <w:marBottom w:val="0"/>
      <w:divBdr>
        <w:top w:val="none" w:sz="0" w:space="0" w:color="auto"/>
        <w:left w:val="none" w:sz="0" w:space="0" w:color="auto"/>
        <w:bottom w:val="none" w:sz="0" w:space="0" w:color="auto"/>
        <w:right w:val="none" w:sz="0" w:space="0" w:color="auto"/>
      </w:divBdr>
    </w:div>
    <w:div w:id="1466268029">
      <w:bodyDiv w:val="1"/>
      <w:marLeft w:val="0"/>
      <w:marRight w:val="0"/>
      <w:marTop w:val="0"/>
      <w:marBottom w:val="0"/>
      <w:divBdr>
        <w:top w:val="none" w:sz="0" w:space="0" w:color="auto"/>
        <w:left w:val="none" w:sz="0" w:space="0" w:color="auto"/>
        <w:bottom w:val="none" w:sz="0" w:space="0" w:color="auto"/>
        <w:right w:val="none" w:sz="0" w:space="0" w:color="auto"/>
      </w:divBdr>
    </w:div>
    <w:div w:id="1475173650">
      <w:bodyDiv w:val="1"/>
      <w:marLeft w:val="0"/>
      <w:marRight w:val="0"/>
      <w:marTop w:val="0"/>
      <w:marBottom w:val="0"/>
      <w:divBdr>
        <w:top w:val="none" w:sz="0" w:space="0" w:color="auto"/>
        <w:left w:val="none" w:sz="0" w:space="0" w:color="auto"/>
        <w:bottom w:val="none" w:sz="0" w:space="0" w:color="auto"/>
        <w:right w:val="none" w:sz="0" w:space="0" w:color="auto"/>
      </w:divBdr>
    </w:div>
    <w:div w:id="1513256396">
      <w:bodyDiv w:val="1"/>
      <w:marLeft w:val="0"/>
      <w:marRight w:val="0"/>
      <w:marTop w:val="0"/>
      <w:marBottom w:val="0"/>
      <w:divBdr>
        <w:top w:val="none" w:sz="0" w:space="0" w:color="auto"/>
        <w:left w:val="none" w:sz="0" w:space="0" w:color="auto"/>
        <w:bottom w:val="none" w:sz="0" w:space="0" w:color="auto"/>
        <w:right w:val="none" w:sz="0" w:space="0" w:color="auto"/>
      </w:divBdr>
    </w:div>
    <w:div w:id="1516768333">
      <w:bodyDiv w:val="1"/>
      <w:marLeft w:val="0"/>
      <w:marRight w:val="0"/>
      <w:marTop w:val="0"/>
      <w:marBottom w:val="0"/>
      <w:divBdr>
        <w:top w:val="none" w:sz="0" w:space="0" w:color="auto"/>
        <w:left w:val="none" w:sz="0" w:space="0" w:color="auto"/>
        <w:bottom w:val="none" w:sz="0" w:space="0" w:color="auto"/>
        <w:right w:val="none" w:sz="0" w:space="0" w:color="auto"/>
      </w:divBdr>
    </w:div>
    <w:div w:id="1543905546">
      <w:bodyDiv w:val="1"/>
      <w:marLeft w:val="0"/>
      <w:marRight w:val="0"/>
      <w:marTop w:val="0"/>
      <w:marBottom w:val="0"/>
      <w:divBdr>
        <w:top w:val="none" w:sz="0" w:space="0" w:color="auto"/>
        <w:left w:val="none" w:sz="0" w:space="0" w:color="auto"/>
        <w:bottom w:val="none" w:sz="0" w:space="0" w:color="auto"/>
        <w:right w:val="none" w:sz="0" w:space="0" w:color="auto"/>
      </w:divBdr>
    </w:div>
    <w:div w:id="1565873995">
      <w:bodyDiv w:val="1"/>
      <w:marLeft w:val="0"/>
      <w:marRight w:val="0"/>
      <w:marTop w:val="0"/>
      <w:marBottom w:val="0"/>
      <w:divBdr>
        <w:top w:val="none" w:sz="0" w:space="0" w:color="auto"/>
        <w:left w:val="none" w:sz="0" w:space="0" w:color="auto"/>
        <w:bottom w:val="none" w:sz="0" w:space="0" w:color="auto"/>
        <w:right w:val="none" w:sz="0" w:space="0" w:color="auto"/>
      </w:divBdr>
    </w:div>
    <w:div w:id="1578779427">
      <w:bodyDiv w:val="1"/>
      <w:marLeft w:val="0"/>
      <w:marRight w:val="0"/>
      <w:marTop w:val="0"/>
      <w:marBottom w:val="0"/>
      <w:divBdr>
        <w:top w:val="none" w:sz="0" w:space="0" w:color="auto"/>
        <w:left w:val="none" w:sz="0" w:space="0" w:color="auto"/>
        <w:bottom w:val="none" w:sz="0" w:space="0" w:color="auto"/>
        <w:right w:val="none" w:sz="0" w:space="0" w:color="auto"/>
      </w:divBdr>
    </w:div>
    <w:div w:id="1597135109">
      <w:bodyDiv w:val="1"/>
      <w:marLeft w:val="0"/>
      <w:marRight w:val="0"/>
      <w:marTop w:val="0"/>
      <w:marBottom w:val="0"/>
      <w:divBdr>
        <w:top w:val="none" w:sz="0" w:space="0" w:color="auto"/>
        <w:left w:val="none" w:sz="0" w:space="0" w:color="auto"/>
        <w:bottom w:val="none" w:sz="0" w:space="0" w:color="auto"/>
        <w:right w:val="none" w:sz="0" w:space="0" w:color="auto"/>
      </w:divBdr>
    </w:div>
    <w:div w:id="1644503689">
      <w:bodyDiv w:val="1"/>
      <w:marLeft w:val="0"/>
      <w:marRight w:val="0"/>
      <w:marTop w:val="0"/>
      <w:marBottom w:val="0"/>
      <w:divBdr>
        <w:top w:val="none" w:sz="0" w:space="0" w:color="auto"/>
        <w:left w:val="none" w:sz="0" w:space="0" w:color="auto"/>
        <w:bottom w:val="none" w:sz="0" w:space="0" w:color="auto"/>
        <w:right w:val="none" w:sz="0" w:space="0" w:color="auto"/>
      </w:divBdr>
    </w:div>
    <w:div w:id="1680891371">
      <w:bodyDiv w:val="1"/>
      <w:marLeft w:val="0"/>
      <w:marRight w:val="0"/>
      <w:marTop w:val="0"/>
      <w:marBottom w:val="0"/>
      <w:divBdr>
        <w:top w:val="none" w:sz="0" w:space="0" w:color="auto"/>
        <w:left w:val="none" w:sz="0" w:space="0" w:color="auto"/>
        <w:bottom w:val="none" w:sz="0" w:space="0" w:color="auto"/>
        <w:right w:val="none" w:sz="0" w:space="0" w:color="auto"/>
      </w:divBdr>
    </w:div>
    <w:div w:id="1695836804">
      <w:bodyDiv w:val="1"/>
      <w:marLeft w:val="0"/>
      <w:marRight w:val="0"/>
      <w:marTop w:val="0"/>
      <w:marBottom w:val="0"/>
      <w:divBdr>
        <w:top w:val="none" w:sz="0" w:space="0" w:color="auto"/>
        <w:left w:val="none" w:sz="0" w:space="0" w:color="auto"/>
        <w:bottom w:val="none" w:sz="0" w:space="0" w:color="auto"/>
        <w:right w:val="none" w:sz="0" w:space="0" w:color="auto"/>
      </w:divBdr>
    </w:div>
    <w:div w:id="1701930311">
      <w:bodyDiv w:val="1"/>
      <w:marLeft w:val="0"/>
      <w:marRight w:val="0"/>
      <w:marTop w:val="0"/>
      <w:marBottom w:val="0"/>
      <w:divBdr>
        <w:top w:val="none" w:sz="0" w:space="0" w:color="auto"/>
        <w:left w:val="none" w:sz="0" w:space="0" w:color="auto"/>
        <w:bottom w:val="none" w:sz="0" w:space="0" w:color="auto"/>
        <w:right w:val="none" w:sz="0" w:space="0" w:color="auto"/>
      </w:divBdr>
    </w:div>
    <w:div w:id="1703245989">
      <w:bodyDiv w:val="1"/>
      <w:marLeft w:val="0"/>
      <w:marRight w:val="0"/>
      <w:marTop w:val="0"/>
      <w:marBottom w:val="0"/>
      <w:divBdr>
        <w:top w:val="none" w:sz="0" w:space="0" w:color="auto"/>
        <w:left w:val="none" w:sz="0" w:space="0" w:color="auto"/>
        <w:bottom w:val="none" w:sz="0" w:space="0" w:color="auto"/>
        <w:right w:val="none" w:sz="0" w:space="0" w:color="auto"/>
      </w:divBdr>
    </w:div>
    <w:div w:id="1724983098">
      <w:bodyDiv w:val="1"/>
      <w:marLeft w:val="0"/>
      <w:marRight w:val="0"/>
      <w:marTop w:val="0"/>
      <w:marBottom w:val="0"/>
      <w:divBdr>
        <w:top w:val="none" w:sz="0" w:space="0" w:color="auto"/>
        <w:left w:val="none" w:sz="0" w:space="0" w:color="auto"/>
        <w:bottom w:val="none" w:sz="0" w:space="0" w:color="auto"/>
        <w:right w:val="none" w:sz="0" w:space="0" w:color="auto"/>
      </w:divBdr>
    </w:div>
    <w:div w:id="1732582409">
      <w:bodyDiv w:val="1"/>
      <w:marLeft w:val="0"/>
      <w:marRight w:val="0"/>
      <w:marTop w:val="0"/>
      <w:marBottom w:val="0"/>
      <w:divBdr>
        <w:top w:val="none" w:sz="0" w:space="0" w:color="auto"/>
        <w:left w:val="none" w:sz="0" w:space="0" w:color="auto"/>
        <w:bottom w:val="none" w:sz="0" w:space="0" w:color="auto"/>
        <w:right w:val="none" w:sz="0" w:space="0" w:color="auto"/>
      </w:divBdr>
    </w:div>
    <w:div w:id="1739791351">
      <w:bodyDiv w:val="1"/>
      <w:marLeft w:val="0"/>
      <w:marRight w:val="0"/>
      <w:marTop w:val="0"/>
      <w:marBottom w:val="0"/>
      <w:divBdr>
        <w:top w:val="none" w:sz="0" w:space="0" w:color="auto"/>
        <w:left w:val="none" w:sz="0" w:space="0" w:color="auto"/>
        <w:bottom w:val="none" w:sz="0" w:space="0" w:color="auto"/>
        <w:right w:val="none" w:sz="0" w:space="0" w:color="auto"/>
      </w:divBdr>
    </w:div>
    <w:div w:id="1752501810">
      <w:bodyDiv w:val="1"/>
      <w:marLeft w:val="0"/>
      <w:marRight w:val="0"/>
      <w:marTop w:val="0"/>
      <w:marBottom w:val="0"/>
      <w:divBdr>
        <w:top w:val="none" w:sz="0" w:space="0" w:color="auto"/>
        <w:left w:val="none" w:sz="0" w:space="0" w:color="auto"/>
        <w:bottom w:val="none" w:sz="0" w:space="0" w:color="auto"/>
        <w:right w:val="none" w:sz="0" w:space="0" w:color="auto"/>
      </w:divBdr>
    </w:div>
    <w:div w:id="1763840304">
      <w:bodyDiv w:val="1"/>
      <w:marLeft w:val="0"/>
      <w:marRight w:val="0"/>
      <w:marTop w:val="0"/>
      <w:marBottom w:val="0"/>
      <w:divBdr>
        <w:top w:val="none" w:sz="0" w:space="0" w:color="auto"/>
        <w:left w:val="none" w:sz="0" w:space="0" w:color="auto"/>
        <w:bottom w:val="none" w:sz="0" w:space="0" w:color="auto"/>
        <w:right w:val="none" w:sz="0" w:space="0" w:color="auto"/>
      </w:divBdr>
    </w:div>
    <w:div w:id="1784029950">
      <w:bodyDiv w:val="1"/>
      <w:marLeft w:val="0"/>
      <w:marRight w:val="0"/>
      <w:marTop w:val="0"/>
      <w:marBottom w:val="0"/>
      <w:divBdr>
        <w:top w:val="none" w:sz="0" w:space="0" w:color="auto"/>
        <w:left w:val="none" w:sz="0" w:space="0" w:color="auto"/>
        <w:bottom w:val="none" w:sz="0" w:space="0" w:color="auto"/>
        <w:right w:val="none" w:sz="0" w:space="0" w:color="auto"/>
      </w:divBdr>
    </w:div>
    <w:div w:id="1794861099">
      <w:bodyDiv w:val="1"/>
      <w:marLeft w:val="0"/>
      <w:marRight w:val="0"/>
      <w:marTop w:val="0"/>
      <w:marBottom w:val="0"/>
      <w:divBdr>
        <w:top w:val="none" w:sz="0" w:space="0" w:color="auto"/>
        <w:left w:val="none" w:sz="0" w:space="0" w:color="auto"/>
        <w:bottom w:val="none" w:sz="0" w:space="0" w:color="auto"/>
        <w:right w:val="none" w:sz="0" w:space="0" w:color="auto"/>
      </w:divBdr>
    </w:div>
    <w:div w:id="1812356743">
      <w:bodyDiv w:val="1"/>
      <w:marLeft w:val="0"/>
      <w:marRight w:val="0"/>
      <w:marTop w:val="0"/>
      <w:marBottom w:val="0"/>
      <w:divBdr>
        <w:top w:val="none" w:sz="0" w:space="0" w:color="auto"/>
        <w:left w:val="none" w:sz="0" w:space="0" w:color="auto"/>
        <w:bottom w:val="none" w:sz="0" w:space="0" w:color="auto"/>
        <w:right w:val="none" w:sz="0" w:space="0" w:color="auto"/>
      </w:divBdr>
    </w:div>
    <w:div w:id="1819498606">
      <w:bodyDiv w:val="1"/>
      <w:marLeft w:val="0"/>
      <w:marRight w:val="0"/>
      <w:marTop w:val="0"/>
      <w:marBottom w:val="0"/>
      <w:divBdr>
        <w:top w:val="none" w:sz="0" w:space="0" w:color="auto"/>
        <w:left w:val="none" w:sz="0" w:space="0" w:color="auto"/>
        <w:bottom w:val="none" w:sz="0" w:space="0" w:color="auto"/>
        <w:right w:val="none" w:sz="0" w:space="0" w:color="auto"/>
      </w:divBdr>
    </w:div>
    <w:div w:id="1827092568">
      <w:bodyDiv w:val="1"/>
      <w:marLeft w:val="0"/>
      <w:marRight w:val="0"/>
      <w:marTop w:val="0"/>
      <w:marBottom w:val="0"/>
      <w:divBdr>
        <w:top w:val="none" w:sz="0" w:space="0" w:color="auto"/>
        <w:left w:val="none" w:sz="0" w:space="0" w:color="auto"/>
        <w:bottom w:val="none" w:sz="0" w:space="0" w:color="auto"/>
        <w:right w:val="none" w:sz="0" w:space="0" w:color="auto"/>
      </w:divBdr>
    </w:div>
    <w:div w:id="1854227287">
      <w:bodyDiv w:val="1"/>
      <w:marLeft w:val="0"/>
      <w:marRight w:val="0"/>
      <w:marTop w:val="0"/>
      <w:marBottom w:val="0"/>
      <w:divBdr>
        <w:top w:val="none" w:sz="0" w:space="0" w:color="auto"/>
        <w:left w:val="none" w:sz="0" w:space="0" w:color="auto"/>
        <w:bottom w:val="none" w:sz="0" w:space="0" w:color="auto"/>
        <w:right w:val="none" w:sz="0" w:space="0" w:color="auto"/>
      </w:divBdr>
    </w:div>
    <w:div w:id="1856266151">
      <w:bodyDiv w:val="1"/>
      <w:marLeft w:val="0"/>
      <w:marRight w:val="0"/>
      <w:marTop w:val="0"/>
      <w:marBottom w:val="0"/>
      <w:divBdr>
        <w:top w:val="none" w:sz="0" w:space="0" w:color="auto"/>
        <w:left w:val="none" w:sz="0" w:space="0" w:color="auto"/>
        <w:bottom w:val="none" w:sz="0" w:space="0" w:color="auto"/>
        <w:right w:val="none" w:sz="0" w:space="0" w:color="auto"/>
      </w:divBdr>
    </w:div>
    <w:div w:id="1866937758">
      <w:bodyDiv w:val="1"/>
      <w:marLeft w:val="0"/>
      <w:marRight w:val="0"/>
      <w:marTop w:val="0"/>
      <w:marBottom w:val="0"/>
      <w:divBdr>
        <w:top w:val="none" w:sz="0" w:space="0" w:color="auto"/>
        <w:left w:val="none" w:sz="0" w:space="0" w:color="auto"/>
        <w:bottom w:val="none" w:sz="0" w:space="0" w:color="auto"/>
        <w:right w:val="none" w:sz="0" w:space="0" w:color="auto"/>
      </w:divBdr>
      <w:divsChild>
        <w:div w:id="1074351052">
          <w:marLeft w:val="0"/>
          <w:marRight w:val="0"/>
          <w:marTop w:val="0"/>
          <w:marBottom w:val="0"/>
          <w:divBdr>
            <w:top w:val="single" w:sz="2" w:space="0" w:color="D9D9E3"/>
            <w:left w:val="single" w:sz="2" w:space="0" w:color="D9D9E3"/>
            <w:bottom w:val="single" w:sz="2" w:space="0" w:color="D9D9E3"/>
            <w:right w:val="single" w:sz="2" w:space="0" w:color="D9D9E3"/>
          </w:divBdr>
          <w:divsChild>
            <w:div w:id="840582390">
              <w:marLeft w:val="0"/>
              <w:marRight w:val="0"/>
              <w:marTop w:val="0"/>
              <w:marBottom w:val="0"/>
              <w:divBdr>
                <w:top w:val="single" w:sz="2" w:space="0" w:color="D9D9E3"/>
                <w:left w:val="single" w:sz="2" w:space="0" w:color="D9D9E3"/>
                <w:bottom w:val="single" w:sz="2" w:space="0" w:color="D9D9E3"/>
                <w:right w:val="single" w:sz="2" w:space="0" w:color="D9D9E3"/>
              </w:divBdr>
              <w:divsChild>
                <w:div w:id="978727674">
                  <w:marLeft w:val="0"/>
                  <w:marRight w:val="0"/>
                  <w:marTop w:val="0"/>
                  <w:marBottom w:val="0"/>
                  <w:divBdr>
                    <w:top w:val="single" w:sz="2" w:space="0" w:color="D9D9E3"/>
                    <w:left w:val="single" w:sz="2" w:space="0" w:color="D9D9E3"/>
                    <w:bottom w:val="single" w:sz="2" w:space="0" w:color="D9D9E3"/>
                    <w:right w:val="single" w:sz="2" w:space="0" w:color="D9D9E3"/>
                  </w:divBdr>
                  <w:divsChild>
                    <w:div w:id="1138837694">
                      <w:marLeft w:val="0"/>
                      <w:marRight w:val="0"/>
                      <w:marTop w:val="0"/>
                      <w:marBottom w:val="0"/>
                      <w:divBdr>
                        <w:top w:val="single" w:sz="2" w:space="0" w:color="D9D9E3"/>
                        <w:left w:val="single" w:sz="2" w:space="0" w:color="D9D9E3"/>
                        <w:bottom w:val="single" w:sz="2" w:space="0" w:color="D9D9E3"/>
                        <w:right w:val="single" w:sz="2" w:space="0" w:color="D9D9E3"/>
                      </w:divBdr>
                      <w:divsChild>
                        <w:div w:id="523521845">
                          <w:marLeft w:val="0"/>
                          <w:marRight w:val="0"/>
                          <w:marTop w:val="0"/>
                          <w:marBottom w:val="0"/>
                          <w:divBdr>
                            <w:top w:val="single" w:sz="2" w:space="0" w:color="D9D9E3"/>
                            <w:left w:val="single" w:sz="2" w:space="0" w:color="D9D9E3"/>
                            <w:bottom w:val="single" w:sz="2" w:space="0" w:color="D9D9E3"/>
                            <w:right w:val="single" w:sz="2" w:space="0" w:color="D9D9E3"/>
                          </w:divBdr>
                          <w:divsChild>
                            <w:div w:id="1659070395">
                              <w:marLeft w:val="0"/>
                              <w:marRight w:val="0"/>
                              <w:marTop w:val="100"/>
                              <w:marBottom w:val="100"/>
                              <w:divBdr>
                                <w:top w:val="single" w:sz="2" w:space="0" w:color="D9D9E3"/>
                                <w:left w:val="single" w:sz="2" w:space="0" w:color="D9D9E3"/>
                                <w:bottom w:val="single" w:sz="2" w:space="0" w:color="D9D9E3"/>
                                <w:right w:val="single" w:sz="2" w:space="0" w:color="D9D9E3"/>
                              </w:divBdr>
                              <w:divsChild>
                                <w:div w:id="1655840059">
                                  <w:marLeft w:val="0"/>
                                  <w:marRight w:val="0"/>
                                  <w:marTop w:val="0"/>
                                  <w:marBottom w:val="0"/>
                                  <w:divBdr>
                                    <w:top w:val="single" w:sz="2" w:space="0" w:color="D9D9E3"/>
                                    <w:left w:val="single" w:sz="2" w:space="0" w:color="D9D9E3"/>
                                    <w:bottom w:val="single" w:sz="2" w:space="0" w:color="D9D9E3"/>
                                    <w:right w:val="single" w:sz="2" w:space="0" w:color="D9D9E3"/>
                                  </w:divBdr>
                                  <w:divsChild>
                                    <w:div w:id="1875148651">
                                      <w:marLeft w:val="0"/>
                                      <w:marRight w:val="0"/>
                                      <w:marTop w:val="0"/>
                                      <w:marBottom w:val="0"/>
                                      <w:divBdr>
                                        <w:top w:val="single" w:sz="2" w:space="0" w:color="D9D9E3"/>
                                        <w:left w:val="single" w:sz="2" w:space="0" w:color="D9D9E3"/>
                                        <w:bottom w:val="single" w:sz="2" w:space="0" w:color="D9D9E3"/>
                                        <w:right w:val="single" w:sz="2" w:space="0" w:color="D9D9E3"/>
                                      </w:divBdr>
                                      <w:divsChild>
                                        <w:div w:id="984547634">
                                          <w:marLeft w:val="0"/>
                                          <w:marRight w:val="0"/>
                                          <w:marTop w:val="0"/>
                                          <w:marBottom w:val="0"/>
                                          <w:divBdr>
                                            <w:top w:val="single" w:sz="2" w:space="0" w:color="D9D9E3"/>
                                            <w:left w:val="single" w:sz="2" w:space="0" w:color="D9D9E3"/>
                                            <w:bottom w:val="single" w:sz="2" w:space="0" w:color="D9D9E3"/>
                                            <w:right w:val="single" w:sz="2" w:space="0" w:color="D9D9E3"/>
                                          </w:divBdr>
                                          <w:divsChild>
                                            <w:div w:id="1733577868">
                                              <w:marLeft w:val="0"/>
                                              <w:marRight w:val="0"/>
                                              <w:marTop w:val="0"/>
                                              <w:marBottom w:val="0"/>
                                              <w:divBdr>
                                                <w:top w:val="single" w:sz="2" w:space="0" w:color="D9D9E3"/>
                                                <w:left w:val="single" w:sz="2" w:space="0" w:color="D9D9E3"/>
                                                <w:bottom w:val="single" w:sz="2" w:space="0" w:color="D9D9E3"/>
                                                <w:right w:val="single" w:sz="2" w:space="0" w:color="D9D9E3"/>
                                              </w:divBdr>
                                              <w:divsChild>
                                                <w:div w:id="1456482353">
                                                  <w:marLeft w:val="0"/>
                                                  <w:marRight w:val="0"/>
                                                  <w:marTop w:val="0"/>
                                                  <w:marBottom w:val="0"/>
                                                  <w:divBdr>
                                                    <w:top w:val="single" w:sz="2" w:space="0" w:color="D9D9E3"/>
                                                    <w:left w:val="single" w:sz="2" w:space="0" w:color="D9D9E3"/>
                                                    <w:bottom w:val="single" w:sz="2" w:space="0" w:color="D9D9E3"/>
                                                    <w:right w:val="single" w:sz="2" w:space="0" w:color="D9D9E3"/>
                                                  </w:divBdr>
                                                  <w:divsChild>
                                                    <w:div w:id="1993292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11256431">
          <w:marLeft w:val="0"/>
          <w:marRight w:val="0"/>
          <w:marTop w:val="0"/>
          <w:marBottom w:val="0"/>
          <w:divBdr>
            <w:top w:val="none" w:sz="0" w:space="0" w:color="auto"/>
            <w:left w:val="none" w:sz="0" w:space="0" w:color="auto"/>
            <w:bottom w:val="none" w:sz="0" w:space="0" w:color="auto"/>
            <w:right w:val="none" w:sz="0" w:space="0" w:color="auto"/>
          </w:divBdr>
        </w:div>
      </w:divsChild>
    </w:div>
    <w:div w:id="1877035590">
      <w:bodyDiv w:val="1"/>
      <w:marLeft w:val="0"/>
      <w:marRight w:val="0"/>
      <w:marTop w:val="0"/>
      <w:marBottom w:val="0"/>
      <w:divBdr>
        <w:top w:val="none" w:sz="0" w:space="0" w:color="auto"/>
        <w:left w:val="none" w:sz="0" w:space="0" w:color="auto"/>
        <w:bottom w:val="none" w:sz="0" w:space="0" w:color="auto"/>
        <w:right w:val="none" w:sz="0" w:space="0" w:color="auto"/>
      </w:divBdr>
    </w:div>
    <w:div w:id="1902054347">
      <w:bodyDiv w:val="1"/>
      <w:marLeft w:val="0"/>
      <w:marRight w:val="0"/>
      <w:marTop w:val="0"/>
      <w:marBottom w:val="0"/>
      <w:divBdr>
        <w:top w:val="none" w:sz="0" w:space="0" w:color="auto"/>
        <w:left w:val="none" w:sz="0" w:space="0" w:color="auto"/>
        <w:bottom w:val="none" w:sz="0" w:space="0" w:color="auto"/>
        <w:right w:val="none" w:sz="0" w:space="0" w:color="auto"/>
      </w:divBdr>
    </w:div>
    <w:div w:id="1914313092">
      <w:bodyDiv w:val="1"/>
      <w:marLeft w:val="0"/>
      <w:marRight w:val="0"/>
      <w:marTop w:val="0"/>
      <w:marBottom w:val="0"/>
      <w:divBdr>
        <w:top w:val="none" w:sz="0" w:space="0" w:color="auto"/>
        <w:left w:val="none" w:sz="0" w:space="0" w:color="auto"/>
        <w:bottom w:val="none" w:sz="0" w:space="0" w:color="auto"/>
        <w:right w:val="none" w:sz="0" w:space="0" w:color="auto"/>
      </w:divBdr>
    </w:div>
    <w:div w:id="1918128714">
      <w:bodyDiv w:val="1"/>
      <w:marLeft w:val="0"/>
      <w:marRight w:val="0"/>
      <w:marTop w:val="0"/>
      <w:marBottom w:val="0"/>
      <w:divBdr>
        <w:top w:val="none" w:sz="0" w:space="0" w:color="auto"/>
        <w:left w:val="none" w:sz="0" w:space="0" w:color="auto"/>
        <w:bottom w:val="none" w:sz="0" w:space="0" w:color="auto"/>
        <w:right w:val="none" w:sz="0" w:space="0" w:color="auto"/>
      </w:divBdr>
    </w:div>
    <w:div w:id="1936326949">
      <w:bodyDiv w:val="1"/>
      <w:marLeft w:val="0"/>
      <w:marRight w:val="0"/>
      <w:marTop w:val="0"/>
      <w:marBottom w:val="0"/>
      <w:divBdr>
        <w:top w:val="none" w:sz="0" w:space="0" w:color="auto"/>
        <w:left w:val="none" w:sz="0" w:space="0" w:color="auto"/>
        <w:bottom w:val="none" w:sz="0" w:space="0" w:color="auto"/>
        <w:right w:val="none" w:sz="0" w:space="0" w:color="auto"/>
      </w:divBdr>
    </w:div>
    <w:div w:id="1937906055">
      <w:bodyDiv w:val="1"/>
      <w:marLeft w:val="0"/>
      <w:marRight w:val="0"/>
      <w:marTop w:val="0"/>
      <w:marBottom w:val="0"/>
      <w:divBdr>
        <w:top w:val="none" w:sz="0" w:space="0" w:color="auto"/>
        <w:left w:val="none" w:sz="0" w:space="0" w:color="auto"/>
        <w:bottom w:val="none" w:sz="0" w:space="0" w:color="auto"/>
        <w:right w:val="none" w:sz="0" w:space="0" w:color="auto"/>
      </w:divBdr>
    </w:div>
    <w:div w:id="1954634116">
      <w:bodyDiv w:val="1"/>
      <w:marLeft w:val="0"/>
      <w:marRight w:val="0"/>
      <w:marTop w:val="0"/>
      <w:marBottom w:val="0"/>
      <w:divBdr>
        <w:top w:val="none" w:sz="0" w:space="0" w:color="auto"/>
        <w:left w:val="none" w:sz="0" w:space="0" w:color="auto"/>
        <w:bottom w:val="none" w:sz="0" w:space="0" w:color="auto"/>
        <w:right w:val="none" w:sz="0" w:space="0" w:color="auto"/>
      </w:divBdr>
    </w:div>
    <w:div w:id="1968772813">
      <w:bodyDiv w:val="1"/>
      <w:marLeft w:val="0"/>
      <w:marRight w:val="0"/>
      <w:marTop w:val="0"/>
      <w:marBottom w:val="0"/>
      <w:divBdr>
        <w:top w:val="none" w:sz="0" w:space="0" w:color="auto"/>
        <w:left w:val="none" w:sz="0" w:space="0" w:color="auto"/>
        <w:bottom w:val="none" w:sz="0" w:space="0" w:color="auto"/>
        <w:right w:val="none" w:sz="0" w:space="0" w:color="auto"/>
      </w:divBdr>
    </w:div>
    <w:div w:id="1976374901">
      <w:bodyDiv w:val="1"/>
      <w:marLeft w:val="0"/>
      <w:marRight w:val="0"/>
      <w:marTop w:val="0"/>
      <w:marBottom w:val="0"/>
      <w:divBdr>
        <w:top w:val="none" w:sz="0" w:space="0" w:color="auto"/>
        <w:left w:val="none" w:sz="0" w:space="0" w:color="auto"/>
        <w:bottom w:val="none" w:sz="0" w:space="0" w:color="auto"/>
        <w:right w:val="none" w:sz="0" w:space="0" w:color="auto"/>
      </w:divBdr>
    </w:div>
    <w:div w:id="1992369979">
      <w:bodyDiv w:val="1"/>
      <w:marLeft w:val="0"/>
      <w:marRight w:val="0"/>
      <w:marTop w:val="0"/>
      <w:marBottom w:val="0"/>
      <w:divBdr>
        <w:top w:val="none" w:sz="0" w:space="0" w:color="auto"/>
        <w:left w:val="none" w:sz="0" w:space="0" w:color="auto"/>
        <w:bottom w:val="none" w:sz="0" w:space="0" w:color="auto"/>
        <w:right w:val="none" w:sz="0" w:space="0" w:color="auto"/>
      </w:divBdr>
    </w:div>
    <w:div w:id="2017147405">
      <w:bodyDiv w:val="1"/>
      <w:marLeft w:val="0"/>
      <w:marRight w:val="0"/>
      <w:marTop w:val="0"/>
      <w:marBottom w:val="0"/>
      <w:divBdr>
        <w:top w:val="none" w:sz="0" w:space="0" w:color="auto"/>
        <w:left w:val="none" w:sz="0" w:space="0" w:color="auto"/>
        <w:bottom w:val="none" w:sz="0" w:space="0" w:color="auto"/>
        <w:right w:val="none" w:sz="0" w:space="0" w:color="auto"/>
      </w:divBdr>
    </w:div>
    <w:div w:id="2029676682">
      <w:bodyDiv w:val="1"/>
      <w:marLeft w:val="0"/>
      <w:marRight w:val="0"/>
      <w:marTop w:val="0"/>
      <w:marBottom w:val="0"/>
      <w:divBdr>
        <w:top w:val="none" w:sz="0" w:space="0" w:color="auto"/>
        <w:left w:val="none" w:sz="0" w:space="0" w:color="auto"/>
        <w:bottom w:val="none" w:sz="0" w:space="0" w:color="auto"/>
        <w:right w:val="none" w:sz="0" w:space="0" w:color="auto"/>
      </w:divBdr>
    </w:div>
    <w:div w:id="2033915557">
      <w:bodyDiv w:val="1"/>
      <w:marLeft w:val="0"/>
      <w:marRight w:val="0"/>
      <w:marTop w:val="0"/>
      <w:marBottom w:val="0"/>
      <w:divBdr>
        <w:top w:val="none" w:sz="0" w:space="0" w:color="auto"/>
        <w:left w:val="none" w:sz="0" w:space="0" w:color="auto"/>
        <w:bottom w:val="none" w:sz="0" w:space="0" w:color="auto"/>
        <w:right w:val="none" w:sz="0" w:space="0" w:color="auto"/>
      </w:divBdr>
    </w:div>
    <w:div w:id="2039160570">
      <w:bodyDiv w:val="1"/>
      <w:marLeft w:val="0"/>
      <w:marRight w:val="0"/>
      <w:marTop w:val="0"/>
      <w:marBottom w:val="0"/>
      <w:divBdr>
        <w:top w:val="none" w:sz="0" w:space="0" w:color="auto"/>
        <w:left w:val="none" w:sz="0" w:space="0" w:color="auto"/>
        <w:bottom w:val="none" w:sz="0" w:space="0" w:color="auto"/>
        <w:right w:val="none" w:sz="0" w:space="0" w:color="auto"/>
      </w:divBdr>
    </w:div>
    <w:div w:id="2052339237">
      <w:bodyDiv w:val="1"/>
      <w:marLeft w:val="0"/>
      <w:marRight w:val="0"/>
      <w:marTop w:val="0"/>
      <w:marBottom w:val="0"/>
      <w:divBdr>
        <w:top w:val="none" w:sz="0" w:space="0" w:color="auto"/>
        <w:left w:val="none" w:sz="0" w:space="0" w:color="auto"/>
        <w:bottom w:val="none" w:sz="0" w:space="0" w:color="auto"/>
        <w:right w:val="none" w:sz="0" w:space="0" w:color="auto"/>
      </w:divBdr>
    </w:div>
    <w:div w:id="2067028560">
      <w:bodyDiv w:val="1"/>
      <w:marLeft w:val="0"/>
      <w:marRight w:val="0"/>
      <w:marTop w:val="0"/>
      <w:marBottom w:val="0"/>
      <w:divBdr>
        <w:top w:val="none" w:sz="0" w:space="0" w:color="auto"/>
        <w:left w:val="none" w:sz="0" w:space="0" w:color="auto"/>
        <w:bottom w:val="none" w:sz="0" w:space="0" w:color="auto"/>
        <w:right w:val="none" w:sz="0" w:space="0" w:color="auto"/>
      </w:divBdr>
      <w:divsChild>
        <w:div w:id="1319843573">
          <w:marLeft w:val="480"/>
          <w:marRight w:val="0"/>
          <w:marTop w:val="0"/>
          <w:marBottom w:val="0"/>
          <w:divBdr>
            <w:top w:val="none" w:sz="0" w:space="0" w:color="auto"/>
            <w:left w:val="none" w:sz="0" w:space="0" w:color="auto"/>
            <w:bottom w:val="none" w:sz="0" w:space="0" w:color="auto"/>
            <w:right w:val="none" w:sz="0" w:space="0" w:color="auto"/>
          </w:divBdr>
        </w:div>
      </w:divsChild>
    </w:div>
    <w:div w:id="2071346889">
      <w:bodyDiv w:val="1"/>
      <w:marLeft w:val="0"/>
      <w:marRight w:val="0"/>
      <w:marTop w:val="0"/>
      <w:marBottom w:val="0"/>
      <w:divBdr>
        <w:top w:val="none" w:sz="0" w:space="0" w:color="auto"/>
        <w:left w:val="none" w:sz="0" w:space="0" w:color="auto"/>
        <w:bottom w:val="none" w:sz="0" w:space="0" w:color="auto"/>
        <w:right w:val="none" w:sz="0" w:space="0" w:color="auto"/>
      </w:divBdr>
    </w:div>
    <w:div w:id="2089764336">
      <w:bodyDiv w:val="1"/>
      <w:marLeft w:val="0"/>
      <w:marRight w:val="0"/>
      <w:marTop w:val="0"/>
      <w:marBottom w:val="0"/>
      <w:divBdr>
        <w:top w:val="none" w:sz="0" w:space="0" w:color="auto"/>
        <w:left w:val="none" w:sz="0" w:space="0" w:color="auto"/>
        <w:bottom w:val="none" w:sz="0" w:space="0" w:color="auto"/>
        <w:right w:val="none" w:sz="0" w:space="0" w:color="auto"/>
      </w:divBdr>
    </w:div>
    <w:div w:id="2097091737">
      <w:bodyDiv w:val="1"/>
      <w:marLeft w:val="0"/>
      <w:marRight w:val="0"/>
      <w:marTop w:val="0"/>
      <w:marBottom w:val="0"/>
      <w:divBdr>
        <w:top w:val="none" w:sz="0" w:space="0" w:color="auto"/>
        <w:left w:val="none" w:sz="0" w:space="0" w:color="auto"/>
        <w:bottom w:val="none" w:sz="0" w:space="0" w:color="auto"/>
        <w:right w:val="none" w:sz="0" w:space="0" w:color="auto"/>
      </w:divBdr>
    </w:div>
    <w:div w:id="2100252266">
      <w:bodyDiv w:val="1"/>
      <w:marLeft w:val="0"/>
      <w:marRight w:val="0"/>
      <w:marTop w:val="0"/>
      <w:marBottom w:val="0"/>
      <w:divBdr>
        <w:top w:val="none" w:sz="0" w:space="0" w:color="auto"/>
        <w:left w:val="none" w:sz="0" w:space="0" w:color="auto"/>
        <w:bottom w:val="none" w:sz="0" w:space="0" w:color="auto"/>
        <w:right w:val="none" w:sz="0" w:space="0" w:color="auto"/>
      </w:divBdr>
    </w:div>
    <w:div w:id="2126072402">
      <w:bodyDiv w:val="1"/>
      <w:marLeft w:val="0"/>
      <w:marRight w:val="0"/>
      <w:marTop w:val="0"/>
      <w:marBottom w:val="0"/>
      <w:divBdr>
        <w:top w:val="none" w:sz="0" w:space="0" w:color="auto"/>
        <w:left w:val="none" w:sz="0" w:space="0" w:color="auto"/>
        <w:bottom w:val="none" w:sz="0" w:space="0" w:color="auto"/>
        <w:right w:val="none" w:sz="0" w:space="0" w:color="auto"/>
      </w:divBdr>
    </w:div>
    <w:div w:id="2126775280">
      <w:bodyDiv w:val="1"/>
      <w:marLeft w:val="0"/>
      <w:marRight w:val="0"/>
      <w:marTop w:val="0"/>
      <w:marBottom w:val="0"/>
      <w:divBdr>
        <w:top w:val="none" w:sz="0" w:space="0" w:color="auto"/>
        <w:left w:val="none" w:sz="0" w:space="0" w:color="auto"/>
        <w:bottom w:val="none" w:sz="0" w:space="0" w:color="auto"/>
        <w:right w:val="none" w:sz="0" w:space="0" w:color="auto"/>
      </w:divBdr>
    </w:div>
    <w:div w:id="2126925924">
      <w:bodyDiv w:val="1"/>
      <w:marLeft w:val="0"/>
      <w:marRight w:val="0"/>
      <w:marTop w:val="0"/>
      <w:marBottom w:val="0"/>
      <w:divBdr>
        <w:top w:val="none" w:sz="0" w:space="0" w:color="auto"/>
        <w:left w:val="none" w:sz="0" w:space="0" w:color="auto"/>
        <w:bottom w:val="none" w:sz="0" w:space="0" w:color="auto"/>
        <w:right w:val="none" w:sz="0" w:space="0" w:color="auto"/>
      </w:divBdr>
    </w:div>
    <w:div w:id="2127581576">
      <w:bodyDiv w:val="1"/>
      <w:marLeft w:val="0"/>
      <w:marRight w:val="0"/>
      <w:marTop w:val="0"/>
      <w:marBottom w:val="0"/>
      <w:divBdr>
        <w:top w:val="none" w:sz="0" w:space="0" w:color="auto"/>
        <w:left w:val="none" w:sz="0" w:space="0" w:color="auto"/>
        <w:bottom w:val="none" w:sz="0" w:space="0" w:color="auto"/>
        <w:right w:val="none" w:sz="0" w:space="0" w:color="auto"/>
      </w:divBdr>
    </w:div>
    <w:div w:id="2127894504">
      <w:bodyDiv w:val="1"/>
      <w:marLeft w:val="0"/>
      <w:marRight w:val="0"/>
      <w:marTop w:val="0"/>
      <w:marBottom w:val="0"/>
      <w:divBdr>
        <w:top w:val="none" w:sz="0" w:space="0" w:color="auto"/>
        <w:left w:val="none" w:sz="0" w:space="0" w:color="auto"/>
        <w:bottom w:val="none" w:sz="0" w:space="0" w:color="auto"/>
        <w:right w:val="none" w:sz="0" w:space="0" w:color="auto"/>
      </w:divBdr>
    </w:div>
    <w:div w:id="2138790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customXml" Target="ink/ink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customXml" Target="ink/ink1.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customXml" Target="ink/ink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www.yumpu.com/en/document/view/53572106/thesis-manual-2012-unikl-micet-universiti-kuala-lumpu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amuri\Desktop\UMPSA%20Thesis%20Template%20v3-Oct%20202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6CC28524E0427E8FC2E1C46CA24B5B"/>
        <w:category>
          <w:name w:val="General"/>
          <w:gallery w:val="placeholder"/>
        </w:category>
        <w:types>
          <w:type w:val="bbPlcHdr"/>
        </w:types>
        <w:behaviors>
          <w:behavior w:val="content"/>
        </w:behaviors>
        <w:guid w:val="{D7565D59-9657-4A8F-A7F6-083B0C2F842A}"/>
      </w:docPartPr>
      <w:docPartBody>
        <w:p w:rsidR="00F84F43" w:rsidRDefault="00000000">
          <w:pPr>
            <w:pStyle w:val="676CC28524E0427E8FC2E1C46CA24B5B"/>
          </w:pPr>
          <w:r w:rsidRPr="00C74E73">
            <w:rPr>
              <w:rStyle w:val="PlaceholderText"/>
            </w:rPr>
            <w:t>Click here to enter text.</w:t>
          </w:r>
        </w:p>
      </w:docPartBody>
    </w:docPart>
    <w:docPart>
      <w:docPartPr>
        <w:name w:val="B3673BA63E1949998D77F9607B905ACD"/>
        <w:category>
          <w:name w:val="General"/>
          <w:gallery w:val="placeholder"/>
        </w:category>
        <w:types>
          <w:type w:val="bbPlcHdr"/>
        </w:types>
        <w:behaviors>
          <w:behavior w:val="content"/>
        </w:behaviors>
        <w:guid w:val="{51AFF31D-C88F-43DC-9BC5-AB3566E1D9EC}"/>
      </w:docPartPr>
      <w:docPartBody>
        <w:p w:rsidR="00F84F43" w:rsidRDefault="00000000">
          <w:pPr>
            <w:pStyle w:val="B3673BA63E1949998D77F9607B905ACD"/>
          </w:pPr>
          <w:r w:rsidRPr="00AE331D">
            <w:rPr>
              <w:rStyle w:val="PlaceholderText"/>
            </w:rPr>
            <w:t>Click or tap here to enter text.</w:t>
          </w:r>
        </w:p>
      </w:docPartBody>
    </w:docPart>
    <w:docPart>
      <w:docPartPr>
        <w:name w:val="641F5581A2EE465B8FA736F7F9488D6B"/>
        <w:category>
          <w:name w:val="General"/>
          <w:gallery w:val="placeholder"/>
        </w:category>
        <w:types>
          <w:type w:val="bbPlcHdr"/>
        </w:types>
        <w:behaviors>
          <w:behavior w:val="content"/>
        </w:behaviors>
        <w:guid w:val="{5ED26D01-D5F7-4506-AAAF-F345CCD9241C}"/>
      </w:docPartPr>
      <w:docPartBody>
        <w:p w:rsidR="00F84F43" w:rsidRDefault="00000000">
          <w:pPr>
            <w:pStyle w:val="641F5581A2EE465B8FA736F7F9488D6B"/>
          </w:pPr>
          <w:r w:rsidRPr="00156051">
            <w:rPr>
              <w:rStyle w:val="PlaceholderText"/>
            </w:rPr>
            <w:t>Click or tap here to enter text.</w:t>
          </w:r>
        </w:p>
      </w:docPartBody>
    </w:docPart>
    <w:docPart>
      <w:docPartPr>
        <w:name w:val="B06644C2E67D4A3C8911BD9B47319C49"/>
        <w:category>
          <w:name w:val="General"/>
          <w:gallery w:val="placeholder"/>
        </w:category>
        <w:types>
          <w:type w:val="bbPlcHdr"/>
        </w:types>
        <w:behaviors>
          <w:behavior w:val="content"/>
        </w:behaviors>
        <w:guid w:val="{3D9F2F3B-ADB0-4CB4-94D8-9C5ACDCCF6FE}"/>
      </w:docPartPr>
      <w:docPartBody>
        <w:p w:rsidR="00F84F43" w:rsidRDefault="00000000">
          <w:pPr>
            <w:pStyle w:val="B06644C2E67D4A3C8911BD9B47319C49"/>
          </w:pPr>
          <w:r w:rsidRPr="00156051">
            <w:rPr>
              <w:rStyle w:val="PlaceholderText"/>
            </w:rPr>
            <w:t>Choose an item.</w:t>
          </w:r>
        </w:p>
      </w:docPartBody>
    </w:docPart>
    <w:docPart>
      <w:docPartPr>
        <w:name w:val="762E3450FA6B48BBBE19E6898649C6CF"/>
        <w:category>
          <w:name w:val="General"/>
          <w:gallery w:val="placeholder"/>
        </w:category>
        <w:types>
          <w:type w:val="bbPlcHdr"/>
        </w:types>
        <w:behaviors>
          <w:behavior w:val="content"/>
        </w:behaviors>
        <w:guid w:val="{9516BE05-E1F3-424F-82DA-69B9573E6B83}"/>
      </w:docPartPr>
      <w:docPartBody>
        <w:p w:rsidR="00F84F43" w:rsidRDefault="00000000">
          <w:pPr>
            <w:pStyle w:val="762E3450FA6B48BBBE19E6898649C6CF"/>
          </w:pPr>
          <w:r w:rsidRPr="002D440C">
            <w:rPr>
              <w:rStyle w:val="PlaceholderText"/>
            </w:rPr>
            <w:t>Click here to enter text.</w:t>
          </w:r>
        </w:p>
      </w:docPartBody>
    </w:docPart>
    <w:docPart>
      <w:docPartPr>
        <w:name w:val="A5853331C33844569C3651772C34CCFD"/>
        <w:category>
          <w:name w:val="General"/>
          <w:gallery w:val="placeholder"/>
        </w:category>
        <w:types>
          <w:type w:val="bbPlcHdr"/>
        </w:types>
        <w:behaviors>
          <w:behavior w:val="content"/>
        </w:behaviors>
        <w:guid w:val="{47802698-5B65-4FBD-A4F0-260BD1FDE26A}"/>
      </w:docPartPr>
      <w:docPartBody>
        <w:p w:rsidR="00F84F43" w:rsidRDefault="00000000">
          <w:pPr>
            <w:pStyle w:val="A5853331C33844569C3651772C34CCFD"/>
          </w:pPr>
          <w:r w:rsidRPr="002D440C">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63FBDD80-407E-4250-B9EB-65C55D27BC5A}"/>
      </w:docPartPr>
      <w:docPartBody>
        <w:p w:rsidR="003A48CB" w:rsidRDefault="007A0BC8">
          <w:r w:rsidRPr="006C7328">
            <w:rPr>
              <w:rStyle w:val="PlaceholderText"/>
            </w:rPr>
            <w:t>Click or tap here to enter text.</w:t>
          </w:r>
        </w:p>
      </w:docPartBody>
    </w:docPart>
    <w:docPart>
      <w:docPartPr>
        <w:name w:val="E2AB16CA209D402FAD81D34EC40DA6FC"/>
        <w:category>
          <w:name w:val="General"/>
          <w:gallery w:val="placeholder"/>
        </w:category>
        <w:types>
          <w:type w:val="bbPlcHdr"/>
        </w:types>
        <w:behaviors>
          <w:behavior w:val="content"/>
        </w:behaviors>
        <w:guid w:val="{98D0ECB1-38E8-4C88-9E45-4F370F4C5A36}"/>
      </w:docPartPr>
      <w:docPartBody>
        <w:p w:rsidR="00933246" w:rsidRDefault="003A48CB" w:rsidP="003A48CB">
          <w:pPr>
            <w:pStyle w:val="E2AB16CA209D402FAD81D34EC40DA6FC"/>
          </w:pPr>
          <w:r w:rsidRPr="006C7328">
            <w:rPr>
              <w:rStyle w:val="PlaceholderText"/>
            </w:rPr>
            <w:t>Click or tap here to enter text.</w:t>
          </w:r>
        </w:p>
      </w:docPartBody>
    </w:docPart>
    <w:docPart>
      <w:docPartPr>
        <w:name w:val="BE15C6F246E4428EACA07D4F4DD7DF0A"/>
        <w:category>
          <w:name w:val="General"/>
          <w:gallery w:val="placeholder"/>
        </w:category>
        <w:types>
          <w:type w:val="bbPlcHdr"/>
        </w:types>
        <w:behaviors>
          <w:behavior w:val="content"/>
        </w:behaviors>
        <w:guid w:val="{0B08AC6C-E843-4E8D-AD55-28C5CEE4BEA3}"/>
      </w:docPartPr>
      <w:docPartBody>
        <w:p w:rsidR="00933246" w:rsidRDefault="003A48CB" w:rsidP="003A48CB">
          <w:pPr>
            <w:pStyle w:val="BE15C6F246E4428EACA07D4F4DD7DF0A"/>
          </w:pPr>
          <w:r w:rsidRPr="006C7328">
            <w:rPr>
              <w:rStyle w:val="PlaceholderText"/>
            </w:rPr>
            <w:t>Click or tap here to enter text.</w:t>
          </w:r>
        </w:p>
      </w:docPartBody>
    </w:docPart>
    <w:docPart>
      <w:docPartPr>
        <w:name w:val="C8A255E8D715487196BD8C0A6D7414A8"/>
        <w:category>
          <w:name w:val="General"/>
          <w:gallery w:val="placeholder"/>
        </w:category>
        <w:types>
          <w:type w:val="bbPlcHdr"/>
        </w:types>
        <w:behaviors>
          <w:behavior w:val="content"/>
        </w:behaviors>
        <w:guid w:val="{A5E468DE-FD3D-4FFE-8312-9D7E64CA6872}"/>
      </w:docPartPr>
      <w:docPartBody>
        <w:p w:rsidR="00D12130" w:rsidRDefault="00807BAF" w:rsidP="00807BAF">
          <w:pPr>
            <w:pStyle w:val="C8A255E8D715487196BD8C0A6D7414A8"/>
          </w:pPr>
          <w:r w:rsidRPr="002D440C">
            <w:rPr>
              <w:rStyle w:val="PlaceholderText"/>
            </w:rPr>
            <w:t>Click here to enter text.</w:t>
          </w:r>
        </w:p>
      </w:docPartBody>
    </w:docPart>
    <w:docPart>
      <w:docPartPr>
        <w:name w:val="638D441F5BD840A98B159CFF36B76E9F"/>
        <w:category>
          <w:name w:val="General"/>
          <w:gallery w:val="placeholder"/>
        </w:category>
        <w:types>
          <w:type w:val="bbPlcHdr"/>
        </w:types>
        <w:behaviors>
          <w:behavior w:val="content"/>
        </w:behaviors>
        <w:guid w:val="{E57B314B-AE59-4332-B4A9-718552D8C57E}"/>
      </w:docPartPr>
      <w:docPartBody>
        <w:p w:rsidR="00D12130" w:rsidRDefault="00807BAF" w:rsidP="00807BAF">
          <w:pPr>
            <w:pStyle w:val="638D441F5BD840A98B159CFF36B76E9F"/>
          </w:pPr>
          <w:r w:rsidRPr="002D440C">
            <w:rPr>
              <w:rStyle w:val="PlaceholderText"/>
            </w:rPr>
            <w:t>Click here to enter text.</w:t>
          </w:r>
        </w:p>
      </w:docPartBody>
    </w:docPart>
    <w:docPart>
      <w:docPartPr>
        <w:name w:val="73CC1B0DC75247B788B914FD36717E5C"/>
        <w:category>
          <w:name w:val="General"/>
          <w:gallery w:val="placeholder"/>
        </w:category>
        <w:types>
          <w:type w:val="bbPlcHdr"/>
        </w:types>
        <w:behaviors>
          <w:behavior w:val="content"/>
        </w:behaviors>
        <w:guid w:val="{5A51D3CF-A7AE-46CA-B0B4-610E7E4CB053}"/>
      </w:docPartPr>
      <w:docPartBody>
        <w:p w:rsidR="00D12130" w:rsidRDefault="00807BAF" w:rsidP="00807BAF">
          <w:pPr>
            <w:pStyle w:val="73CC1B0DC75247B788B914FD36717E5C"/>
          </w:pPr>
          <w:r w:rsidRPr="002D440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232"/>
    <w:rsid w:val="00016E5B"/>
    <w:rsid w:val="00042220"/>
    <w:rsid w:val="00066A4F"/>
    <w:rsid w:val="000E193A"/>
    <w:rsid w:val="000E5948"/>
    <w:rsid w:val="00151F6D"/>
    <w:rsid w:val="0015362B"/>
    <w:rsid w:val="001C7D4C"/>
    <w:rsid w:val="001D36FA"/>
    <w:rsid w:val="00211650"/>
    <w:rsid w:val="00267059"/>
    <w:rsid w:val="00285A1A"/>
    <w:rsid w:val="003203DD"/>
    <w:rsid w:val="0033011D"/>
    <w:rsid w:val="00360A58"/>
    <w:rsid w:val="003A48CB"/>
    <w:rsid w:val="003F3F3D"/>
    <w:rsid w:val="00405BA1"/>
    <w:rsid w:val="004D6466"/>
    <w:rsid w:val="00522F83"/>
    <w:rsid w:val="00555FF3"/>
    <w:rsid w:val="00584232"/>
    <w:rsid w:val="005C6517"/>
    <w:rsid w:val="00662E66"/>
    <w:rsid w:val="006B0949"/>
    <w:rsid w:val="00741D14"/>
    <w:rsid w:val="00785D64"/>
    <w:rsid w:val="007A0BC8"/>
    <w:rsid w:val="007F2D5A"/>
    <w:rsid w:val="00807BAF"/>
    <w:rsid w:val="0086036A"/>
    <w:rsid w:val="008A7F20"/>
    <w:rsid w:val="008C6775"/>
    <w:rsid w:val="008E45EB"/>
    <w:rsid w:val="00905BC4"/>
    <w:rsid w:val="00907E0E"/>
    <w:rsid w:val="00933246"/>
    <w:rsid w:val="0097265C"/>
    <w:rsid w:val="00975656"/>
    <w:rsid w:val="009A6231"/>
    <w:rsid w:val="009B06E1"/>
    <w:rsid w:val="009B589A"/>
    <w:rsid w:val="009D2ACC"/>
    <w:rsid w:val="00A90FE2"/>
    <w:rsid w:val="00B16928"/>
    <w:rsid w:val="00C57616"/>
    <w:rsid w:val="00C62718"/>
    <w:rsid w:val="00D12130"/>
    <w:rsid w:val="00D44AA0"/>
    <w:rsid w:val="00D5515C"/>
    <w:rsid w:val="00DC7734"/>
    <w:rsid w:val="00DF6883"/>
    <w:rsid w:val="00E2255F"/>
    <w:rsid w:val="00E85057"/>
    <w:rsid w:val="00EF1D7A"/>
    <w:rsid w:val="00F60BB7"/>
    <w:rsid w:val="00F84F43"/>
    <w:rsid w:val="00FC7F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7BAF"/>
    <w:rPr>
      <w:color w:val="808080"/>
    </w:rPr>
  </w:style>
  <w:style w:type="paragraph" w:customStyle="1" w:styleId="676CC28524E0427E8FC2E1C46CA24B5B">
    <w:name w:val="676CC28524E0427E8FC2E1C46CA24B5B"/>
    <w:pPr>
      <w:bidi/>
    </w:pPr>
  </w:style>
  <w:style w:type="paragraph" w:customStyle="1" w:styleId="B3673BA63E1949998D77F9607B905ACD">
    <w:name w:val="B3673BA63E1949998D77F9607B905ACD"/>
    <w:pPr>
      <w:bidi/>
    </w:pPr>
  </w:style>
  <w:style w:type="paragraph" w:customStyle="1" w:styleId="641F5581A2EE465B8FA736F7F9488D6B">
    <w:name w:val="641F5581A2EE465B8FA736F7F9488D6B"/>
    <w:pPr>
      <w:bidi/>
    </w:pPr>
  </w:style>
  <w:style w:type="paragraph" w:customStyle="1" w:styleId="B06644C2E67D4A3C8911BD9B47319C49">
    <w:name w:val="B06644C2E67D4A3C8911BD9B47319C49"/>
    <w:pPr>
      <w:bidi/>
    </w:pPr>
  </w:style>
  <w:style w:type="paragraph" w:customStyle="1" w:styleId="762E3450FA6B48BBBE19E6898649C6CF">
    <w:name w:val="762E3450FA6B48BBBE19E6898649C6CF"/>
    <w:pPr>
      <w:bidi/>
    </w:pPr>
  </w:style>
  <w:style w:type="paragraph" w:customStyle="1" w:styleId="A5853331C33844569C3651772C34CCFD">
    <w:name w:val="A5853331C33844569C3651772C34CCFD"/>
    <w:pPr>
      <w:bidi/>
    </w:pPr>
  </w:style>
  <w:style w:type="paragraph" w:customStyle="1" w:styleId="E2AB16CA209D402FAD81D34EC40DA6FC">
    <w:name w:val="E2AB16CA209D402FAD81D34EC40DA6FC"/>
    <w:rsid w:val="003A48CB"/>
    <w:pPr>
      <w:bidi/>
    </w:pPr>
  </w:style>
  <w:style w:type="paragraph" w:customStyle="1" w:styleId="BE15C6F246E4428EACA07D4F4DD7DF0A">
    <w:name w:val="BE15C6F246E4428EACA07D4F4DD7DF0A"/>
    <w:rsid w:val="003A48CB"/>
    <w:pPr>
      <w:bidi/>
    </w:pPr>
  </w:style>
  <w:style w:type="paragraph" w:customStyle="1" w:styleId="C8A255E8D715487196BD8C0A6D7414A8">
    <w:name w:val="C8A255E8D715487196BD8C0A6D7414A8"/>
    <w:rsid w:val="00807BAF"/>
    <w:pPr>
      <w:bidi/>
    </w:pPr>
  </w:style>
  <w:style w:type="paragraph" w:customStyle="1" w:styleId="638D441F5BD840A98B159CFF36B76E9F">
    <w:name w:val="638D441F5BD840A98B159CFF36B76E9F"/>
    <w:rsid w:val="00807BAF"/>
    <w:pPr>
      <w:bidi/>
    </w:pPr>
  </w:style>
  <w:style w:type="paragraph" w:customStyle="1" w:styleId="73CC1B0DC75247B788B914FD36717E5C">
    <w:name w:val="73CC1B0DC75247B788B914FD36717E5C"/>
    <w:rsid w:val="00807BAF"/>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3T14:21:35.304"/>
    </inkml:context>
    <inkml:brush xml:id="br0">
      <inkml:brushProperty name="width" value="0.05" units="cm"/>
      <inkml:brushProperty name="height" value="0.05" units="cm"/>
    </inkml:brush>
  </inkml:definitions>
  <inkml:trace contextRef="#ctx0" brushRef="#br0">2854 416 24575,'-2'-1'0,"1"1"0,-1-1 0,1 0 0,-1 1 0,1-1 0,-1 0 0,1 0 0,0 0 0,-2-1 0,-2-3 0,-20-11 0,0 1 0,-1 0 0,-31-12 0,46 23 0,0 0 0,0 0 0,0 1 0,-1 1 0,1-1 0,-1 2 0,0-1 0,0 1 0,0 1 0,0 0 0,-17 1 0,11 2 0,0 0 0,-1 1 0,1 1 0,1 1 0,-1 0 0,-16 8 0,21-8 0,0 0 0,1 1 0,0 0 0,1 1 0,-1 0 0,2 1 0,0 0 0,-12 13 0,19-20 0,1 1 0,0 0 0,1-1 0,-1 1 0,0 0 0,1 0 0,0 0 0,0 0 0,0 0 0,0 0 0,0 0 0,1 0 0,0 0 0,0 0 0,0 6 0,1-7 0,0 1 0,0 0 0,0 0 0,0-1 0,0 1 0,1 0 0,0-1 0,-1 1 0,1-1 0,0 0 0,1 1 0,-1-1 0,0 0 0,1 0 0,-1 0 0,1-1 0,3 3 0,5 1 0,0 0 0,0 0 0,0-1 0,1 0 0,-1-1 0,1 0 0,0-1 0,0 0 0,15 1 0,5-1 0,0-1 0,44-4 0,-6-4 0,0-2 0,-1-3 0,0-2 0,-2-3 0,100-37 0,-156 51 0,-24 10 0,3-2 0,-212 118 0,-67 35 0,256-141 0,-2-1 0,-57 19 0,80-31 0,1-1 0,-1-1 0,1 1 0,-1-2 0,0 1 0,0-1 0,0-1 0,0 0 0,0 0 0,0-1 0,0-1 0,-21-4 0,16 1 0,1-1 0,-1 0 0,1-1 0,0-1 0,1 0 0,0 0 0,1-2 0,0 1 0,1-2 0,0 0 0,-21-23 0,4 0 0,2-2 0,-44-76 0,72 112 0,-2-4 0,0 1 0,0-1 0,0 1 0,-1 0 0,1 0 0,-6-5 0,7 7 0,0 1 0,0-1 0,0 0 0,0 1 0,0-1 0,-1 1 0,1 0 0,0-1 0,0 1 0,-1 0 0,1 0 0,0-1 0,0 1 0,-1 0 0,1 0 0,0 0 0,-1 0 0,1 0 0,0 1 0,-1-1 0,1 0 0,0 0 0,0 1 0,0-1 0,-1 1 0,1-1 0,-2 2 0,-5 2 0,-1 0 0,1 1 0,0 0 0,0 1 0,1-1 0,0 1 0,-10 11 0,7-6 0,1-1 0,1 2 0,0-1 0,-8 16 0,13-19 0,-1 1 0,1 0 0,1-1 0,0 1 0,0 0 0,1 0 0,1 0 0,0 0 0,0 1 0,3 13 0,-2-17 0,0-1 0,1 1 0,0 0 0,0-1 0,1 1 0,-1-1 0,1 0 0,1 1 0,-1-1 0,1-1 0,0 1 0,0 0 0,1-1 0,0 0 0,0 1 0,0-2 0,9 6 0,-12-7 0,1-1 0,0 0 0,0 0 0,0 0 0,0 0 0,0 0 0,0 0 0,0-1 0,0 1 0,0-1 0,1 1 0,-1-1 0,0 0 0,0-1 0,0 1 0,4-1 0,-2 0 0,-1 0 0,0 0 0,1-1 0,-1 1 0,0-1 0,0 0 0,0 0 0,0-1 0,-1 1 0,5-4 0,-1 0 0,-1 0 0,0 0 0,0 0 0,-1 0 0,0-1 0,0 0 0,-1 0 0,0 0 0,-1-1 0,4-11 0,-4 9 0,-1-1 0,-1 1 0,0-1 0,-1 1 0,-1-1 0,0 1 0,0 0 0,-1-1 0,-1 1 0,0 0 0,0 0 0,-9-15 0,12 24 0,0 0 0,-1 0 0,1 0 0,-1 1 0,1-1 0,-1 0 0,0 0 0,1 0 0,-1 1 0,0-1 0,0 0 0,1 1 0,-1-1 0,0 1 0,0-1 0,0 1 0,0-1 0,0 1 0,0-1 0,0 1 0,0 0 0,0-1 0,0 1 0,0 0 0,0 0 0,0 0 0,0-1 0,-1 1 0,1 0 0,0 0 0,0 1 0,0-1 0,0 0 0,0 0 0,0 0 0,0 1 0,0-1 0,0 0 0,0 1 0,0-1 0,0 0 0,0 1 0,-2 1 0,-4 2 0,1 0 0,-1 1 0,1 0 0,-9 9 0,12-11 0,-33 35 0,-34 44 0,53-60 0,16-21 0,1 0 0,-1 0 0,0 0 0,0 0 0,0 0 0,0 0 0,0 0 0,0 0 0,0 0 0,-2 0 0,2-1 0,0 0 0,1 1 0,-1-1 0,0 0 0,1-1 0,-1 1 0,1 0 0,-1 0 0,0 0 0,1 0 0,-1 0 0,1 0 0,-1 0 0,1-1 0,-1 1 0,1 0 0,-1 0 0,1-1 0,-1 1 0,1 0 0,-1-1 0,1 1 0,-1-1 0,1 1 0,0 0 0,-1-1 0,1 1 0,-1-1 0,-6-7 0,1-1 0,0 1 0,-5-11 0,5 8 0,-46-81 0,-33-54 0,60 107 0,-52-59 0,66 86 0,0 1 0,-1-1 0,-1 2 0,0-1 0,-1 2 0,-29-17 0,34 21 0,-1 1 0,0 0 0,0 1 0,0 0 0,0 0 0,-1 1 0,0 0 0,1 0 0,-1 1 0,0 0 0,0 1 0,-18 1 0,12 1 0,1 1 0,0 0 0,0 1 0,0 0 0,0 1 0,1 1 0,0 0 0,0 1 0,1 0 0,0 1 0,1 0 0,0 1 0,0 0 0,1 0 0,0 1 0,-18 22 0,28-30 0,0 0 0,1 0 0,-1 0 0,1 0 0,0 0 0,0 0 0,0 0 0,0 1 0,0-1 0,0 0 0,1 1 0,-1-1 0,1 0 0,0 1 0,0-1 0,0 1 0,0 2 0,1-4 0,-1 0 0,1 0 0,-1 0 0,1 0 0,0 0 0,-1 0 0,1 0 0,0 0 0,0 0 0,0 0 0,0-1 0,0 1 0,0 0 0,0 0 0,2 0 0,-1 0 0,1 0 0,1 1 0,-1-1 0,0-1 0,0 1 0,0 0 0,7 0 0,6 0 0,-1-1 0,1 0 0,-1-1 0,18-3 0,67-14 0,186-56 0,-5-16 0,-197 62 0,57-18 0,199-63 0,-332 106 0,-1 1 0,0 0 0,11-1 0,-18 3 0,0 0 0,0 0 0,0 0 0,1 0 0,-1 0 0,0 0 0,0 0 0,0 0 0,0 0 0,0 0 0,0 0 0,1 0 0,-1 0 0,0 0 0,0 0 0,0 0 0,0 0 0,0 0 0,0 0 0,1 0 0,-1 0 0,0 0 0,0 0 0,0 0 0,0 0 0,0 0 0,0 0 0,0 0 0,0 0 0,0 1 0,1-1 0,-1 0 0,0 0 0,0 0 0,0 0 0,0 0 0,0 0 0,0 0 0,0 0 0,0 1 0,0-1 0,0 0 0,0 0 0,0 0 0,0 0 0,0 0 0,0 0 0,0 0 0,0 0 0,0 1 0,-9 8 0,-48 30 0,-52 25 0,-44 19-238,-430 203-1045,-14-16 1376,7-25-1473,574-239-4003</inkml:trace>
  <inkml:trace contextRef="#ctx0" brushRef="#br0" timeOffset="526.54">960 461 24575,'0'0'0,"-5"2"0,-10 4 0,-18 9 0,-20 11 0,-18 10 0,-12 7 0,-5 3 0,-4 2 0,3 0 0,17-9 0,20-11-8191</inkml:trace>
  <inkml:trace contextRef="#ctx0" brushRef="#br0" timeOffset="1074.58">593 388 24575,'0'0'0,"-3"1"0,-8 4 0,-14 6 0,-18 8 0,-18 10 0,-20 9 0,-21 10 0,-22 7 0,12-6-8191</inkml:trace>
  <inkml:trace contextRef="#ctx0" brushRef="#br0" timeOffset="1075.58">0 360 24575,'5'0'0,"-1"1"0,1-1 0,-1 1 0,1 0 0,-1 0 0,0 0 0,0 0 0,1 1 0,-1 0 0,6 2 0,2 4 0,22 15 0,-1 2 0,-1 2 0,51 58 0,43 70 0,-104-126 0,17 22 44,124 150 240,-131-166-707,1-2-1,2-2 1,61 45 0,-60-53-6403</inkml:trace>
  <inkml:trace contextRef="#ctx0" brushRef="#br0" timeOffset="1476.51">1232 822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3T14:22:16.068"/>
    </inkml:context>
    <inkml:brush xml:id="br0">
      <inkml:brushProperty name="width" value="0.05" units="cm"/>
      <inkml:brushProperty name="height" value="0.05" units="cm"/>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3T14:23:39.963"/>
    </inkml:context>
    <inkml:brush xml:id="br0">
      <inkml:brushProperty name="width" value="0.05" units="cm"/>
      <inkml:brushProperty name="height" value="0.05" units="cm"/>
    </inkml:brush>
  </inkml:definitions>
  <inkml:trace contextRef="#ctx0" brushRef="#br0">2854 416 24575,'-2'-1'0,"1"1"0,-1-1 0,1 0 0,-1 1 0,1-1 0,-1 0 0,1 0 0,0 0 0,-2-1 0,-2-3 0,-20-11 0,0 1 0,-1 0 0,-31-12 0,46 23 0,0 0 0,0 0 0,0 1 0,-1 1 0,1-1 0,-1 2 0,0-1 0,0 1 0,0 1 0,0 0 0,-17 1 0,11 2 0,0 0 0,-1 1 0,1 1 0,1 1 0,-1 0 0,-16 8 0,21-8 0,0 0 0,1 1 0,0 0 0,1 1 0,-1 0 0,2 1 0,0 0 0,-12 13 0,19-20 0,1 1 0,0 0 0,1-1 0,-1 1 0,0 0 0,1 0 0,0 0 0,0 0 0,0 0 0,0 0 0,0 0 0,1 0 0,0 0 0,0 0 0,0 6 0,1-7 0,0 1 0,0 0 0,0 0 0,0-1 0,0 1 0,1 0 0,0-1 0,-1 1 0,1-1 0,0 0 0,1 1 0,-1-1 0,0 0 0,1 0 0,-1 0 0,1-1 0,3 3 0,5 1 0,0 0 0,0 0 0,0-1 0,1 0 0,-1-1 0,1 0 0,0-1 0,0 0 0,15 1 0,5-1 0,0-1 0,44-4 0,-6-4 0,0-2 0,-1-3 0,0-2 0,-2-3 0,100-37 0,-156 51 0,-24 10 0,3-2 0,-212 118 0,-67 35 0,256-141 0,-2-1 0,-57 19 0,80-31 0,1-1 0,-1-1 0,1 1 0,-1-2 0,0 1 0,0-1 0,0-1 0,0 0 0,0 0 0,0-1 0,0-1 0,-21-4 0,16 1 0,1-1 0,-1 0 0,1-1 0,0-1 0,1 0 0,0 0 0,1-2 0,0 1 0,1-2 0,0 0 0,-21-23 0,4 0 0,2-2 0,-44-76 0,72 112 0,-2-4 0,0 1 0,0-1 0,0 1 0,-1 0 0,1 0 0,-6-5 0,7 7 0,0 1 0,0-1 0,0 0 0,0 1 0,0-1 0,-1 1 0,1 0 0,0-1 0,0 1 0,-1 0 0,1 0 0,0-1 0,0 1 0,-1 0 0,1 0 0,0 0 0,-1 0 0,1 0 0,0 1 0,-1-1 0,1 0 0,0 0 0,0 1 0,0-1 0,-1 1 0,1-1 0,-2 2 0,-5 2 0,-1 0 0,1 1 0,0 0 0,0 1 0,1-1 0,0 1 0,-10 11 0,7-6 0,1-1 0,1 2 0,0-1 0,-8 16 0,13-19 0,-1 1 0,1 0 0,1-1 0,0 1 0,0 0 0,1 0 0,1 0 0,0 0 0,0 1 0,3 13 0,-2-17 0,0-1 0,1 1 0,0 0 0,0-1 0,1 1 0,-1-1 0,1 0 0,1 1 0,-1-1 0,1-1 0,0 1 0,0 0 0,1-1 0,0 0 0,0 1 0,0-2 0,9 6 0,-12-7 0,1-1 0,0 0 0,0 0 0,0 0 0,0 0 0,0 0 0,0 0 0,0-1 0,0 1 0,0-1 0,1 1 0,-1-1 0,0 0 0,0-1 0,0 1 0,4-1 0,-2 0 0,-1 0 0,0 0 0,1-1 0,-1 1 0,0-1 0,0 0 0,0 0 0,0-1 0,-1 1 0,5-4 0,-1 0 0,-1 0 0,0 0 0,0 0 0,-1 0 0,0-1 0,0 0 0,-1 0 0,0 0 0,-1-1 0,4-11 0,-4 9 0,-1-1 0,-1 1 0,0-1 0,-1 1 0,-1-1 0,0 1 0,0 0 0,-1-1 0,-1 1 0,0 0 0,0 0 0,-9-15 0,12 24 0,0 0 0,-1 0 0,1 0 0,-1 1 0,1-1 0,-1 0 0,0 0 0,1 0 0,-1 1 0,0-1 0,0 0 0,1 1 0,-1-1 0,0 1 0,0-1 0,0 1 0,0-1 0,0 1 0,0-1 0,0 1 0,0 0 0,0-1 0,0 1 0,0 0 0,0 0 0,0 0 0,0-1 0,-1 1 0,1 0 0,0 0 0,0 1 0,0-1 0,0 0 0,0 0 0,0 0 0,0 1 0,0-1 0,0 0 0,0 1 0,0-1 0,0 0 0,0 1 0,-2 1 0,-4 2 0,1 0 0,-1 1 0,1 0 0,-9 9 0,12-11 0,-33 35 0,-34 44 0,53-60 0,16-21 0,1 0 0,-1 0 0,0 0 0,0 0 0,0 0 0,0 0 0,0 0 0,0 0 0,0 0 0,-2 0 0,2-1 0,0 0 0,1 1 0,-1-1 0,0 0 0,1-1 0,-1 1 0,1 0 0,-1 0 0,0 0 0,1 0 0,-1 0 0,1 0 0,-1 0 0,1-1 0,-1 1 0,1 0 0,-1 0 0,1-1 0,-1 1 0,1 0 0,-1-1 0,1 1 0,-1-1 0,1 1 0,0 0 0,-1-1 0,1 1 0,-1-1 0,-6-7 0,1-1 0,0 1 0,-5-11 0,5 8 0,-46-81 0,-33-54 0,60 107 0,-52-59 0,66 86 0,0 1 0,-1-1 0,-1 2 0,0-1 0,-1 2 0,-29-17 0,34 21 0,-1 1 0,0 0 0,0 1 0,0 0 0,0 0 0,-1 1 0,0 0 0,1 0 0,-1 1 0,0 0 0,0 1 0,-18 1 0,12 1 0,1 1 0,0 0 0,0 1 0,0 0 0,0 1 0,1 1 0,0 0 0,0 1 0,1 0 0,0 1 0,1 0 0,0 1 0,0 0 0,1 0 0,0 1 0,-18 22 0,28-30 0,0 0 0,1 0 0,-1 0 0,1 0 0,0 0 0,0 0 0,0 0 0,0 1 0,0-1 0,0 0 0,1 1 0,-1-1 0,1 0 0,0 1 0,0-1 0,0 1 0,0 2 0,1-4 0,-1 0 0,1 0 0,-1 0 0,1 0 0,0 0 0,-1 0 0,1 0 0,0 0 0,0 0 0,0 0 0,0-1 0,0 1 0,0 0 0,0 0 0,2 0 0,-1 0 0,1 0 0,1 1 0,-1-1 0,0-1 0,0 1 0,0 0 0,7 0 0,6 0 0,-1-1 0,1 0 0,-1-1 0,18-3 0,67-14 0,186-56 0,-5-16 0,-197 62 0,57-18 0,199-63 0,-332 106 0,-1 1 0,0 0 0,11-1 0,-18 3 0,0 0 0,0 0 0,0 0 0,1 0 0,-1 0 0,0 0 0,0 0 0,0 0 0,0 0 0,0 0 0,0 0 0,1 0 0,-1 0 0,0 0 0,0 0 0,0 0 0,0 0 0,0 0 0,0 0 0,1 0 0,-1 0 0,0 0 0,0 0 0,0 0 0,0 0 0,0 0 0,0 0 0,0 0 0,0 0 0,0 1 0,1-1 0,-1 0 0,0 0 0,0 0 0,0 0 0,0 0 0,0 0 0,0 0 0,0 0 0,0 1 0,0-1 0,0 0 0,0 0 0,0 0 0,0 0 0,0 0 0,0 0 0,0 0 0,0 0 0,0 1 0,-9 8 0,-48 30 0,-52 25 0,-44 19-238,-430 203-1045,-14-16 1376,7-25-1473,574-239-4003</inkml:trace>
  <inkml:trace contextRef="#ctx0" brushRef="#br0" timeOffset="1">960 461 24575,'0'0'0,"-5"2"0,-10 4 0,-18 9 0,-20 11 0,-18 10 0,-12 7 0,-5 3 0,-4 2 0,3 0 0,17-9 0,20-11-8191</inkml:trace>
  <inkml:trace contextRef="#ctx0" brushRef="#br0" timeOffset="2">593 388 24575,'0'0'0,"-3"1"0,-8 4 0,-14 6 0,-18 8 0,-18 10 0,-20 9 0,-21 10 0,-22 7 0,12-6-8191</inkml:trace>
  <inkml:trace contextRef="#ctx0" brushRef="#br0" timeOffset="3">0 360 24575,'5'0'0,"-1"1"0,1-1 0,-1 1 0,1 0 0,-1 0 0,0 0 0,0 0 0,1 1 0,-1 0 0,6 2 0,2 4 0,22 15 0,-1 2 0,-1 2 0,51 58 0,43 70 0,-104-126 0,17 22 44,124 150 240,-131-166-707,1-2-1,2-2 1,61 45 0,-60-53-6403</inkml:trace>
  <inkml:trace contextRef="#ctx0" brushRef="#br0" timeOffset="4">1232 822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DD57255-6498-4F64-9227-AD78CB86CEAA}">
  <we:reference id="f78a3046-9e99-4300-aa2b-5814002b01a2" version="1.55.1.0" store="EXCatalog" storeType="EXCatalog"/>
  <we:alternateReferences>
    <we:reference id="WA104382081" version="1.55.1.0" store="en-MY" storeType="OMEX"/>
  </we:alternateReferences>
  <we:properties>
    <we:property name="MENDELEY_CITATIONS" value="[{&quot;citationID&quot;:&quot;MENDELEY_CITATION_a31a8538-bb4f-44b4-b137-afab8522b2a8&quot;,&quot;properties&quot;:{&quot;noteIndex&quot;:0},&quot;isEdited&quot;:false,&quot;manualOverride&quot;:{&quot;isManuallyOverridden&quot;:false,&quot;citeprocText&quot;:&quot;(Hamid, 2021)&quot;,&quot;manualOverrideText&quot;:&quot;&quot;},&quot;citationTag&quot;:&quot;MENDELEY_CITATION_v3_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&quot;,&quot;citationItems&quot;:[{&quot;id&quot;:&quot;87df7440-0e64-3f7a-99aa-66ae9b0f211c&quot;,&quot;itemData&quot;:{&quot;type&quot;:&quot;article-journal&quot;,&quot;id&quot;:&quot;87df7440-0e64-3f7a-99aa-66ae9b0f211c&quot;,&quot;title&quot;:&quot;Financing Higher Education in Malaysia : PTPTN and Issues&quot;,&quot;author&quot;:[{&quot;family&quot;:&quot;Hamid&quot;,&quot;given&quot;:&quot;Haneza Ab.&quot;,&quot;parse-names&quot;:false,&quot;dropping-particle&quot;:&quot;&quot;,&quot;non-dropping-particle&quot;:&quot;&quot;}],&quot;container-title&quot;:&quot;Research Gate&quot;,&quot;issued&quot;:{&quot;date-parts&quot;:[[2021]]},&quot;abstract&quot;:&quot;Malaysia has divided higher education into two categories which are the public and private sectors. Even though there are two sectors of higher education in Malaysia, the Higher Education Department in the Ministry of Education still coordinates and monitors the …&quot;,&quot;issue&quot;:&quot;July&quot;,&quot;container-title-short&quot;:&quot;&quot;},&quot;isTemporary&quot;:false}]},{&quot;citationID&quot;:&quot;MENDELEY_CITATION_722040db-0b36-4687-af33-3e80a48c5dcc&quot;,&quot;properties&quot;:{&quot;noteIndex&quot;:0},&quot;isEdited&quot;:false,&quot;manualOverride&quot;:{&quot;isManuallyOverridden&quot;:false,&quot;citeprocText&quot;:&quot;(&lt;i&gt;مواعيد الجامعات ١٤٤٥&lt;/i&gt;, n.d.)&quot;,&quot;manualOverrideText&quot;:&quot;&quot;},&quot;citationTag&quot;:&quot;MENDELEY_CITATION_v3_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&quot;,&quot;citationItems&quot;:[{&quot;id&quot;:&quot;ece807f8-c946-31bc-8de1-9a2de9eb37e8&quot;,&quot;itemData&quot;:{&quot;type&quot;:&quot;webpage&quot;,&quot;id&quot;:&quot;ece807f8-c946-31bc-8de1-9a2de9eb37e8&quot;,&quot;title&quot;:&quot;مواعيد الجامعات ١٤٤٥&quot;,&quot;accessed&quot;:{&quot;date-parts&quot;:[[2023,12,7]]},&quot;URL&quot;:&quot;https://sajjel.me/&quot;,&quot;container-title-short&quot;:&quot;&quot;},&quot;isTemporary&quot;:false}]},{&quot;citationID&quot;:&quot;MENDELEY_CITATION_f2e01953-ad80-400e-a7f6-48d5af8bf583&quot;,&quot;properties&quot;:{&quot;noteIndex&quot;:0},&quot;isEdited&quot;:false,&quot;manualOverride&quot;:{&quot;isManuallyOverridden&quot;:false,&quot;citeprocText&quot;:&quot;(&lt;i&gt;مواعيد الجامعات ١٤٤٥&lt;/i&gt;, n.d.)&quot;,&quot;manualOverrideText&quot;:&quot;&quot;},&quot;citationTag&quot;:&quot;MENDELEY_CITATION_v3_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&quot;,&quot;citationItems&quot;:[{&quot;id&quot;:&quot;ece807f8-c946-31bc-8de1-9a2de9eb37e8&quot;,&quot;itemData&quot;:{&quot;type&quot;:&quot;webpage&quot;,&quot;id&quot;:&quot;ece807f8-c946-31bc-8de1-9a2de9eb37e8&quot;,&quot;title&quot;:&quot;مواعيد الجامعات ١٤٤٥&quot;,&quot;accessed&quot;:{&quot;date-parts&quot;:[[2023,12,7]]},&quot;URL&quot;:&quot;https://sajjel.me/&quot;,&quot;container-title-short&quot;:&quot;&quot;},&quot;isTemporary&quot;:false}]},{&quot;citationID&quot;:&quot;MENDELEY_CITATION_63205e76-738c-4c53-8cc4-deab05883ae7&quot;,&quot;properties&quot;:{&quot;noteIndex&quot;:0},&quot;isEdited&quot;:false,&quot;manualOverride&quot;:{&quot;isManuallyOverridden&quot;:false,&quot;citeprocText&quot;:&quot;(&lt;i&gt;مواعيد الجامعات ١٤٤٥&lt;/i&gt;, n.d.)&quot;,&quot;manualOverrideText&quot;:&quot;&quot;},&quot;citationTag&quot;:&quot;MENDELEY_CITATION_v3_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&quot;,&quot;citationItems&quot;:[{&quot;id&quot;:&quot;ece807f8-c946-31bc-8de1-9a2de9eb37e8&quot;,&quot;itemData&quot;:{&quot;type&quot;:&quot;webpage&quot;,&quot;id&quot;:&quot;ece807f8-c946-31bc-8de1-9a2de9eb37e8&quot;,&quot;title&quot;:&quot;مواعيد الجامعات ١٤٤٥&quot;,&quot;accessed&quot;:{&quot;date-parts&quot;:[[2023,12,7]]},&quot;URL&quot;:&quot;https://sajjel.me/&quot;,&quot;container-title-short&quot;:&quot;&quot;},&quot;isTemporary&quot;:false}]},{&quot;citationID&quot;:&quot;MENDELEY_CITATION_b62ffb22-2911-4434-80a1-5bd3390c721e&quot;,&quot;properties&quot;:{&quot;noteIndex&quot;:0},&quot;isEdited&quot;:false,&quot;manualOverride&quot;:{&quot;isManuallyOverridden&quot;:false,&quot;citeprocText&quot;:&quot;(&lt;i&gt;مواعيد الجامعات | مصحصح للجامعات&lt;/i&gt;, n.d.)&quot;,&quot;manualOverrideText&quot;:&quot;&quot;},&quot;citationTag&quot;:&quot;MENDELEY_CITATION_v3_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&quot;,&quot;citationItems&quot;:[{&quot;id&quot;:&quot;cc3358af-e694-3bd0-b00a-b33173460a41&quot;,&quot;itemData&quot;:{&quot;type&quot;:&quot;webpage&quot;,&quot;id&quot;:&quot;cc3358af-e694-3bd0-b00a-b33173460a41&quot;,&quot;title&quot;:&quot;مواعيد الجامعات | مصحصح للجامعات&quot;,&quot;accessed&quot;:{&quot;date-parts&quot;:[[2024,1,26]]},&quot;URL&quot;:&quot;https://mosahseh.com/&quot;,&quot;container-title-short&quot;:&quot;&quot;},&quot;isTemporary&quot;:false}]},{&quot;citationID&quot;:&quot;MENDELEY_CITATION_6fec3cec-9e22-4bf7-8b3b-025be2ef8a03&quot;,&quot;properties&quot;:{&quot;noteIndex&quot;:0},&quot;isEdited&quot;:false,&quot;manualOverride&quot;:{&quot;isManuallyOverridden&quot;:false,&quot;citeprocText&quot;:&quot;(&lt;i&gt;مواعيد الجامعات | مصحصح للجامعات&lt;/i&gt;, n.d.)&quot;,&quot;manualOverrideText&quot;:&quot;&quot;},&quot;citationTag&quot;:&quot;MENDELEY_CITATION_v3_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&quot;,&quot;citationItems&quot;:[{&quot;id&quot;:&quot;cc3358af-e694-3bd0-b00a-b33173460a41&quot;,&quot;itemData&quot;:{&quot;type&quot;:&quot;webpage&quot;,&quot;id&quot;:&quot;cc3358af-e694-3bd0-b00a-b33173460a41&quot;,&quot;title&quot;:&quot;مواعيد الجامعات | مصحصح للجامعات&quot;,&quot;accessed&quot;:{&quot;date-parts&quot;:[[2024,1,26]]},&quot;URL&quot;:&quot;https://mosahseh.com/&quot;,&quot;container-title-short&quot;:&quot;&quot;},&quot;isTemporary&quot;:false}]},{&quot;citationID&quot;:&quot;MENDELEY_CITATION_dba6a997-2d16-4c3f-87f1-84a78fa03a99&quot;,&quot;properties&quot;:{&quot;noteIndex&quot;:0},&quot;isEdited&quot;:false,&quot;manualOverride&quot;:{&quot;isManuallyOverridden&quot;:false,&quot;citeprocText&quot;:&quot;(&lt;i&gt;مواعيد الجامعات | مصحصح للجامعات&lt;/i&gt;, n.d.)&quot;,&quot;manualOverrideText&quot;:&quot;&quot;},&quot;citationTag&quot;:&quot;MENDELEY_CITATION_v3_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&quot;,&quot;citationItems&quot;:[{&quot;id&quot;:&quot;cc3358af-e694-3bd0-b00a-b33173460a41&quot;,&quot;itemData&quot;:{&quot;type&quot;:&quot;webpage&quot;,&quot;id&quot;:&quot;cc3358af-e694-3bd0-b00a-b33173460a41&quot;,&quot;title&quot;:&quot;مواعيد الجامعات | مصحصح للجامعات&quot;,&quot;accessed&quot;:{&quot;date-parts&quot;:[[2024,1,26]]},&quot;URL&quot;:&quot;https://mosahseh.com/&quot;,&quot;container-title-short&quot;:&quot;&quot;},&quot;isTemporary&quot;:false}]},{&quot;citationID&quot;:&quot;MENDELEY_CITATION_9f1db94c-0526-4eee-a457-bdeb53fc7039&quot;,&quot;properties&quot;:{&quot;noteIndex&quot;:0},&quot;isEdited&quot;:false,&quot;manualOverride&quot;:{&quot;isManuallyOverridden&quot;:false,&quot;citeprocText&quot;:&quot;(&lt;i&gt;مواعيد الجامعات 2023... سلسلة فهد البابطين&lt;/i&gt;, n.d.)&quot;,&quot;manualOverrideText&quot;:&quot;&quot;},&quot;citationTag&quot;:&quot;MENDELEY_CITATION_v3_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&quot;,&quot;citationItems&quot;:[{&quot;id&quot;:&quot;b58d33cc-872a-3422-9816-b5f02f4cc1b3&quot;,&quot;itemData&quot;:{&quot;type&quot;:&quot;webpage&quot;,&quot;id&quot;:&quot;b58d33cc-872a-3422-9816-b5f02f4cc1b3&quot;,&quot;title&quot;:&quot;مواعيد الجامعات 2023... سلسلة فهد البابطين&quot;,&quot;accessed&quot;:{&quot;date-parts&quot;:[[2024,1,26]]},&quot;URL&quot;:&quot;https://www.pqsa2.com/&quot;,&quot;container-title-short&quot;:&quot;&quot;},&quot;isTemporary&quot;:false}]},{&quot;citationID&quot;:&quot;MENDELEY_CITATION_526c36a9-bbe1-4d2b-802e-9bc3d72ef8d2&quot;,&quot;properties&quot;:{&quot;noteIndex&quot;:0},&quot;isEdited&quot;:false,&quot;manualOverride&quot;:{&quot;isManuallyOverridden&quot;:false,&quot;citeprocText&quot;:&quot;(&lt;i&gt;مواعيد الجامعات 2023... سلسلة فهد البابطين&lt;/i&gt;, n.d.)&quot;,&quot;manualOverrideText&quot;:&quot;&quot;},&quot;citationTag&quot;:&quot;MENDELEY_CITATION_v3_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&quot;,&quot;citationItems&quot;:[{&quot;id&quot;:&quot;b58d33cc-872a-3422-9816-b5f02f4cc1b3&quot;,&quot;itemData&quot;:{&quot;type&quot;:&quot;webpage&quot;,&quot;id&quot;:&quot;b58d33cc-872a-3422-9816-b5f02f4cc1b3&quot;,&quot;title&quot;:&quot;مواعيد الجامعات 2023... سلسلة فهد البابطين&quot;,&quot;accessed&quot;:{&quot;date-parts&quot;:[[2024,1,26]]},&quot;URL&quot;:&quot;https://www.pqsa2.com/&quot;,&quot;container-title-short&quot;:&quot;&quot;},&quot;isTemporary&quot;:false}]},{&quot;citationID&quot;:&quot;MENDELEY_CITATION_7d69178b-4a21-4da8-b137-bf41e692ebc3&quot;,&quot;properties&quot;:{&quot;noteIndex&quot;:0},&quot;isEdited&quot;:false,&quot;manualOverride&quot;:{&quot;isManuallyOverridden&quot;:false,&quot;citeprocText&quot;:&quot;(&lt;i&gt;Agile Software Development Life Cycle, Phases, Tools&lt;/i&gt;, n.d.)&quot;,&quot;manualOverrideText&quot;:&quot;&quot;},&quot;citationTag&quot;:&quot;MENDELEY_CITATION_v3_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&quot;,&quot;citationItems&quot;:[{&quot;id&quot;:&quot;2635e182-dccd-38a5-ae22-9a215417b26d&quot;,&quot;itemData&quot;:{&quot;type&quot;:&quot;webpage&quot;,&quot;id&quot;:&quot;2635e182-dccd-38a5-ae22-9a215417b26d&quot;,&quot;title&quot;:&quot;Agile Software Development Life Cycle, Phases, Tools&quot;,&quot;accessed&quot;:{&quot;date-parts&quot;:[[2024,1,31]]},&quot;URL&quot;:&quot;https://relevant.software/blog/agile-software-development-lifecycle-phases-explained/&quot;,&quot;container-title-short&quot;:&quot;&quot;},&quot;isTemporary&quot;:false}]},{&quot;citationID&quot;:&quot;MENDELEY_CITATION_d9bae28d-2419-40de-b6ca-56e51c46d1ea&quot;,&quot;properties&quot;:{&quot;noteIndex&quot;:0},&quot;isEdited&quot;:false,&quot;manualOverride&quot;:{&quot;isManuallyOverridden&quot;:false,&quot;citeprocText&quot;:&quot;(&lt;i&gt;6 Stages of the Agile Development Lifecycle&lt;/i&gt;, n.d.)&quot;,&quot;manualOverrideText&quot;:&quot;&quot;},&quot;citationTag&quot;:&quot;MENDELEY_CITATION_v3_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&quot;,&quot;citationItems&quot;:[{&quot;id&quot;:&quot;981c8d8f-afee-38dd-b9d8-820d70ee3ee3&quot;,&quot;itemData&quot;:{&quot;type&quot;:&quot;webpage&quot;,&quot;id&quot;:&quot;981c8d8f-afee-38dd-b9d8-820d70ee3ee3&quot;,&quot;title&quot;:&quot;6 Stages of the Agile Development Lifecycle&quot;,&quot;accessed&quot;:{&quot;date-parts&quot;:[[2024,1,26]]},&quot;URL&quot;:&quot;https://www.decipherzone.com/blog-detail/agile-development-lifecycle&quot;,&quot;container-title-short&quot;:&quot;&quot;},&quot;isTemporary&quot;:false}]},{&quot;citationID&quot;:&quot;MENDELEY_CITATION_1092305c-d451-492c-b376-39342eb05d4e&quot;,&quot;properties&quot;:{&quot;noteIndex&quot;:0},&quot;isEdited&quot;:false,&quot;manualOverride&quot;:{&quot;isManuallyOverridden&quot;:false,&quot;citeprocText&quot;:&quot;(&lt;i&gt;10 Benefits of Using the Agile Methodology&lt;/i&gt;, n.d.)&quot;,&quot;manualOverrideText&quot;:&quot;&quot;},&quot;citationTag&quot;:&quot;MENDELEY_CITATION_v3_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&quot;,&quot;citationItems&quot;:[{&quot;id&quot;:&quot;762665c9-5633-39ad-962a-5e64eae110ec&quot;,&quot;itemData&quot;:{&quot;type&quot;:&quot;webpage&quot;,&quot;id&quot;:&quot;762665c9-5633-39ad-962a-5e64eae110ec&quot;,&quot;title&quot;:&quot;10 Benefits of using the Agile Methodology&quot;,&quot;accessed&quot;:{&quot;date-parts&quot;:[[2024,1,26]]},&quot;URL&quot;:&quot;https://agilemania.com/benefits-of-agile-methodology&quot;,&quot;container-title-short&quot;:&quot;&quot;},&quot;isTemporary&quot;:false}]},{&quot;citationID&quot;:&quot;MENDELEY_CITATION_be9d2fa0-58a0-4d28-8ea8-db1ef1da8648&quot;,&quot;properties&quot;:{&quot;noteIndex&quot;:0},&quot;isEdited&quot;:false,&quot;manualOverride&quot;:{&quot;isManuallyOverridden&quot;:false,&quot;citeprocText&quot;:&quot;(Sawant et al., 2012)&quot;,&quot;manualOverrideText&quot;:&quot;&quot;},&quot;citationTag&quot;:&quot;MENDELEY_CITATION_v3_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&quot;,&quot;citationItems&quot;:[{&quot;id&quot;:&quot;27925167-b55d-3a8d-84f2-8050c6ac7c51&quot;,&quot;itemData&quot;:{&quot;type&quot;:&quot;article-journal&quot;,&quot;id&quot;:&quot;27925167-b55d-3a8d-84f2-8050c6ac7c51&quot;,&quot;title&quot;:&quot;Software Testing Techniques and Strategies&quot;,&quot;author&quot;:[{&quot;family&quot;:&quot;Sawant&quot;,&quot;given&quot;:&quot;Abhijit A.&quot;,&quot;parse-names&quot;:false,&quot;dropping-particle&quot;:&quot;&quot;,&quot;non-dropping-particle&quot;:&quot;&quot;},{&quot;family&quot;:&quot;Bari&quot;,&quot;given&quot;:&quot;Pranit H.&quot;,&quot;parse-names&quot;:false,&quot;dropping-particle&quot;:&quot;&quot;,&quot;non-dropping-particle&quot;:&quot;&quot;},{&quot;family&quot;:&quot;Chawan&quot;,&quot;given&quot;:&quot;P.M&quot;,&quot;parse-names&quot;:false,&quot;dropping-particle&quot;:&quot;&quot;,&quot;non-dropping-particle&quot;:&quot;&quot;}],&quot;container-title&quot;:&quot;Journal of Engineering Research &amp; Applications&quot;,&quot;issued&quot;:{&quot;date-parts&quot;:[[2012]]},&quot;page&quot;:&quot;980-986&quot;,&quot;abstract&quot;:&quot;This paper describes Software testing, need for software testing, Software testing goals and principles. Further it describe about different Software testing techniques and different software testing strategies. Finally it describes the difference between software testing and debugging&quot;,&quot;issue&quot;:&quot;3&quot;,&quot;volume&quot;:&quot;2&quot;,&quot;container-title-short&quot;:&quot;&quot;},&quot;isTemporary&quot;:false}]},{&quot;citationID&quot;:&quot;MENDELEY_CITATION_d032d5ce-37b3-4f12-b3ac-2c28abd3f64c&quot;,&quot;properties&quot;:{&quot;noteIndex&quot;:0},&quot;isEdited&quot;:false,&quot;manualOverride&quot;:{&quot;isManuallyOverridden&quot;:false,&quot;citeprocText&quot;:&quot;(Umar, 2019)&quot;,&quot;manualOverrideText&quot;:&quot;&quot;},&quot;citationTag&quot;:&quot;MENDELEY_CITATION_v3_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&quot;,&quot;citationItems&quot;:[{&quot;id&quot;:&quot;8d1e68a4-8573-3d54-ba0e-26c92a7421d6&quot;,&quot;itemData&quot;:{&quot;type&quot;:&quot;article-journal&quot;,&quot;id&quot;:&quot;8d1e68a4-8573-3d54-ba0e-26c92a7421d6&quot;,&quot;title&quot;:&quot;Comprehensive study of software testing : Categories , levels , techniques , and types&quot;,&quot;author&quot;:[{&quot;family&quot;:&quot;Umar&quot;,&quot;given&quot;:&quot;Mubarak Albarka&quot;,&quot;parse-names&quot;:false,&quot;dropping-particle&quot;:&quot;&quot;,&quot;non-dropping-particle&quot;:&quot;&quot;}],&quot;container-title&quot;:&quot;International Journal of Advance Research, Ideas and Innovations in Technology&quot;,&quot;URL&quot;:&quot;https://www.ijariit.com/manuscripts/v5i6/V5I6-1154.pdf&quot;,&quot;issued&quot;:{&quot;date-parts&quot;:[[2019]]},&quot;page&quot;:&quot;32-40&quot;,&quot;abstract&quot;:&quot;Software Testing is the process of evaluating a software program to ensure that it performs its intended purpose. Software testing verifies the safety, reliability, and correct working of the software. The growing need for quality software makes software testing a crucial stage in Software Development Lifecycle. There are many methods of testing software, however, the choice of method to test a given software remains a major problem in software testing. Although, it is often impossible to find all errors in software, employing right combination of methods will make software testing efficient and successful. Knowing these software testing methods is the key to making right selection. This paper presents a comprehensive study of software testing methods. An explanation of Testing Categories was presented first, followed by Testing Levels (and their comparison), then Testing Techniques (and their comparison). For each Testing Levels and Testing Techniques, examples of some testing types and their pros and cons were given with a brief explanation of some of the important testing types. Furthermore, a clear and distinguishable explanation of two confused and contradictory terms (Verification and Validation) and how they relate to Software Quality was provided&quot;,&quot;issue&quot;:&quot;6&quot;,&quot;volume&quot;:&quot;5&quot;,&quot;container-title-short&quot;:&quot;&quot;},&quot;isTemporary&quot;:false}]},{&quot;citationID&quot;:&quot;MENDELEY_CITATION_d9f6f752-bd41-49d8-8cc0-fc527fd1f4a8&quot;,&quot;properties&quot;:{&quot;noteIndex&quot;:0},&quot;isEdited&quot;:false,&quot;manualOverride&quot;:{&quot;isManuallyOverridden&quot;:false,&quot;citeprocText&quot;:&quot;(Otaduy &amp;#38; Diaz, 2017)&quot;,&quot;manualOverrideText&quot;:&quot;&quot;},&quot;citationTag&quot;:&quot;MENDELEY_CITATION_v3_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&quot;,&quot;citationItems&quot;:[{&quot;id&quot;:&quot;76b024cd-8acd-3036-8270-0e1812b0203d&quot;,&quot;itemData&quot;:{&quot;type&quot;:&quot;article-journal&quot;,&quot;id&quot;:&quot;76b024cd-8acd-3036-8270-0e1812b0203d&quot;,&quot;title&quot;:&quot;User acceptance testing for Agile-developed web-based applications: Empowering customers through wikis and mind maps&quot;,&quot;author&quot;:[{&quot;family&quot;:&quot;Otaduy&quot;,&quot;given&quot;:&quot;I.&quot;,&quot;parse-names&quot;:false,&quot;dropping-particle&quot;:&quot;&quot;,&quot;non-dropping-particle&quot;:&quot;&quot;},{&quot;family&quot;:&quot;Diaz&quot;,&quot;given&quot;:&quot;O.&quot;,&quot;parse-names&quot;:false,&quot;dropping-particle&quot;:&quot;&quot;,&quot;non-dropping-particle&quot;:&quot;&quot;}],&quot;container-title&quot;:&quot;Journal of Systems and Software&quot;,&quot;DOI&quot;:&quot;10.1016/j.jss.2017.01.002&quot;,&quot;ISSN&quot;:&quot;01641212&quot;,&quot;issued&quot;:{&quot;date-parts&quot;:[[2017]]},&quot;abstract&quot;:&quot;User Acceptance Testing (UAT) involves validating software in a real setting by the intended audience. The aim is not so much to check the defined requirements but to ensure that the software satisfies the customer's needs. Agile methodologies put stringent demands on UAT, if only for the frequency at which it needs to be conducted due to the iterative development of small product releases. In this setting, traditional in-person meetings might not scale up well. Complementary ways are needed to reduce the costs of developer-customer collaboration during UAT. This work introduces a wiki-based approach where customers and developers asynchronously collaborate: developers set the UAT scaffolding that will later shepherd customers when testing. To facilitate understanding, mind maps are used to represent UAT sessions. To facilitate engagement, a popular mind map editor, FreeMind, is turned into an editor for FitNesse, the wiki engine in which these ideas are borne out. The approach is evaluated through a case study involving three real customers. First evaluations are promising. Though at different levels of completeness, the three customers were able to complete a UAT. Customers valued asynchronicity, mind map structuredness, and the transparent generation of documentation out of the UAT session.&quot;,&quot;volume&quot;:&quot;133&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BC7885-15E8-46E3-B900-1F40DECA8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UMPSA Thesis Template v3-Oct 2023</Template>
  <TotalTime>6313</TotalTime>
  <Pages>114</Pages>
  <Words>14035</Words>
  <Characters>80002</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UMP Thesis Template</vt:lpstr>
    </vt:vector>
  </TitlesOfParts>
  <Company>Universiti Malaysia Pahang</Company>
  <LinksUpToDate>false</LinksUpToDate>
  <CharactersWithSpaces>93850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UMP Thesis Template</dc:title>
  <dc:creator>BORN SURVIVOR</dc:creator>
  <cp:lastModifiedBy>OMAR MOHAMMED OMAR BA WAZIR.</cp:lastModifiedBy>
  <cp:revision>84</cp:revision>
  <cp:lastPrinted>2024-01-03T14:50:00Z</cp:lastPrinted>
  <dcterms:created xsi:type="dcterms:W3CDTF">2023-11-02T18:48:00Z</dcterms:created>
  <dcterms:modified xsi:type="dcterms:W3CDTF">2024-01-31T15:40:00Z</dcterms:modified>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bd0d2cb2-431a-33a9-8605-4f8d018e8a5d</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http://csl.mendeley.com/styles/25600161/Gaya-UKM-2017</vt:lpwstr>
  </property>
  <property fmtid="{D5CDD505-2E9C-101B-9397-08002B2CF9AE}" pid="16" name="Mendeley Recent Style Name 5_1">
    <vt:lpwstr>GayaUKM-2017NT - Noraini Talib</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